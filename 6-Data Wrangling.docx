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Narrow" w:eastAsiaTheme="minorHAnsi" w:hAnsi="Arial Narrow" w:cstheme="minorBidi"/>
          <w:sz w:val="22"/>
          <w:szCs w:val="22"/>
        </w:rPr>
        <w:id w:val="-1000040411"/>
        <w:docPartObj>
          <w:docPartGallery w:val="Cover Pages"/>
          <w:docPartUnique/>
        </w:docPartObj>
      </w:sdtPr>
      <w:sdtContent>
        <w:p w14:paraId="69C7F683" w14:textId="77777777" w:rsidR="00CC786C" w:rsidRDefault="00CC786C" w:rsidP="009C7863">
          <w:pPr>
            <w:pStyle w:val="NoSpacing"/>
          </w:pPr>
          <w:r>
            <w:rPr>
              <w:noProof/>
            </w:rPr>
            <mc:AlternateContent>
              <mc:Choice Requires="wps">
                <w:drawing>
                  <wp:anchor distT="0" distB="0" distL="114300" distR="114300" simplePos="0" relativeHeight="251664384" behindDoc="0" locked="0" layoutInCell="1" allowOverlap="1" wp14:anchorId="1AF4D6D7" wp14:editId="3DE2BC6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1206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78EC7" w14:textId="77777777" w:rsidR="00962EAC" w:rsidRPr="00910147" w:rsidRDefault="00962EAC">
                                <w:pPr>
                                  <w:pStyle w:val="NoSpacing"/>
                                  <w:rPr>
                                    <w:rFonts w:ascii="Arial" w:eastAsiaTheme="majorEastAsia" w:hAnsi="Arial" w:cs="Arial"/>
                                    <w:b/>
                                    <w:bCs/>
                                    <w:color w:val="262626" w:themeColor="text1" w:themeTint="D9"/>
                                    <w:sz w:val="52"/>
                                    <w:szCs w:val="20"/>
                                  </w:rPr>
                                </w:pPr>
                                <w:sdt>
                                  <w:sdtPr>
                                    <w:rPr>
                                      <w:rFonts w:ascii="Arial" w:eastAsiaTheme="majorEastAsia" w:hAnsi="Arial" w:cs="Arial"/>
                                      <w:b/>
                                      <w:bCs/>
                                      <w:color w:val="262626" w:themeColor="text1" w:themeTint="D9"/>
                                      <w:sz w:val="52"/>
                                      <w:szCs w:val="5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Arial" w:eastAsiaTheme="majorEastAsia" w:hAnsi="Arial" w:cs="Arial"/>
                                        <w:b/>
                                        <w:bCs/>
                                        <w:color w:val="262626" w:themeColor="text1" w:themeTint="D9"/>
                                        <w:sz w:val="52"/>
                                        <w:szCs w:val="52"/>
                                      </w:rPr>
                                      <w:t>Data Wrangling</w:t>
                                    </w:r>
                                  </w:sdtContent>
                                </w:sdt>
                              </w:p>
                              <w:p w14:paraId="1EBD3AF1" w14:textId="77777777" w:rsidR="00962EAC" w:rsidRPr="00CC786C" w:rsidRDefault="00962EAC">
                                <w:pPr>
                                  <w:spacing w:before="120"/>
                                  <w:rPr>
                                    <w:rFonts w:ascii="Arial" w:hAnsi="Arial" w:cs="Arial"/>
                                    <w:b/>
                                    <w:bCs/>
                                    <w:color w:val="404040" w:themeColor="text1" w:themeTint="BF"/>
                                    <w:sz w:val="28"/>
                                    <w:szCs w:val="28"/>
                                  </w:rPr>
                                </w:pPr>
                                <w:sdt>
                                  <w:sdtPr>
                                    <w:rPr>
                                      <w:rFonts w:ascii="Arial" w:hAnsi="Arial" w:cs="Arial"/>
                                      <w:b/>
                                      <w:bCs/>
                                      <w:color w:val="404040" w:themeColor="text1" w:themeTint="BF"/>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CC1322">
                                      <w:rPr>
                                        <w:rFonts w:ascii="Arial" w:hAnsi="Arial" w:cs="Arial"/>
                                        <w:b/>
                                        <w:bCs/>
                                        <w:color w:val="404040" w:themeColor="text1" w:themeTint="BF"/>
                                        <w:sz w:val="28"/>
                                        <w:szCs w:val="28"/>
                                      </w:rPr>
                                      <w:t>with Prof. Rafael Irizarry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F4D6D7" id="_x0000_t202" coordsize="21600,21600" o:spt="202" path="m,l,21600r21600,l21600,xe">
                    <v:stroke joinstyle="miter"/>
                    <v:path gradientshapeok="t" o:connecttype="rect"/>
                  </v:shapetype>
                  <v:shape id="Text Box 1" o:spid="_x0000_s1026" type="#_x0000_t202" style="position:absolute;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ftgcgIAAFM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" filled="f" stroked="f" strokeweight=".5pt">
                    <v:textbox style="mso-fit-shape-to-text:t" inset="0,0,0,0">
                      <w:txbxContent>
                        <w:p w14:paraId="4CC78EC7" w14:textId="77777777" w:rsidR="00962EAC" w:rsidRPr="00910147" w:rsidRDefault="00962EAC">
                          <w:pPr>
                            <w:pStyle w:val="NoSpacing"/>
                            <w:rPr>
                              <w:rFonts w:ascii="Arial" w:eastAsiaTheme="majorEastAsia" w:hAnsi="Arial" w:cs="Arial"/>
                              <w:b/>
                              <w:bCs/>
                              <w:color w:val="262626" w:themeColor="text1" w:themeTint="D9"/>
                              <w:sz w:val="52"/>
                              <w:szCs w:val="20"/>
                            </w:rPr>
                          </w:pPr>
                          <w:sdt>
                            <w:sdtPr>
                              <w:rPr>
                                <w:rFonts w:ascii="Arial" w:eastAsiaTheme="majorEastAsia" w:hAnsi="Arial" w:cs="Arial"/>
                                <w:b/>
                                <w:bCs/>
                                <w:color w:val="262626" w:themeColor="text1" w:themeTint="D9"/>
                                <w:sz w:val="52"/>
                                <w:szCs w:val="5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Arial" w:eastAsiaTheme="majorEastAsia" w:hAnsi="Arial" w:cs="Arial"/>
                                  <w:b/>
                                  <w:bCs/>
                                  <w:color w:val="262626" w:themeColor="text1" w:themeTint="D9"/>
                                  <w:sz w:val="52"/>
                                  <w:szCs w:val="52"/>
                                </w:rPr>
                                <w:t>Data Wrangling</w:t>
                              </w:r>
                            </w:sdtContent>
                          </w:sdt>
                        </w:p>
                        <w:p w14:paraId="1EBD3AF1" w14:textId="77777777" w:rsidR="00962EAC" w:rsidRPr="00CC786C" w:rsidRDefault="00962EAC">
                          <w:pPr>
                            <w:spacing w:before="120"/>
                            <w:rPr>
                              <w:rFonts w:ascii="Arial" w:hAnsi="Arial" w:cs="Arial"/>
                              <w:b/>
                              <w:bCs/>
                              <w:color w:val="404040" w:themeColor="text1" w:themeTint="BF"/>
                              <w:sz w:val="28"/>
                              <w:szCs w:val="28"/>
                            </w:rPr>
                          </w:pPr>
                          <w:sdt>
                            <w:sdtPr>
                              <w:rPr>
                                <w:rFonts w:ascii="Arial" w:hAnsi="Arial" w:cs="Arial"/>
                                <w:b/>
                                <w:bCs/>
                                <w:color w:val="404040" w:themeColor="text1" w:themeTint="BF"/>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CC1322">
                                <w:rPr>
                                  <w:rFonts w:ascii="Arial" w:hAnsi="Arial" w:cs="Arial"/>
                                  <w:b/>
                                  <w:bCs/>
                                  <w:color w:val="404040" w:themeColor="text1" w:themeTint="BF"/>
                                  <w:sz w:val="28"/>
                                  <w:szCs w:val="28"/>
                                </w:rPr>
                                <w:t>with Prof. Rafael Irizarry</w:t>
                              </w:r>
                            </w:sdtContent>
                          </w:sdt>
                        </w:p>
                      </w:txbxContent>
                    </v:textbox>
                    <w10:wrap anchorx="page" anchory="page"/>
                  </v:shape>
                </w:pict>
              </mc:Fallback>
            </mc:AlternateContent>
          </w:r>
        </w:p>
        <w:p w14:paraId="3748E51E" w14:textId="77777777" w:rsidR="00CC786C" w:rsidRPr="005C1E28" w:rsidRDefault="00613448">
          <w:r>
            <w:rPr>
              <w:noProof/>
            </w:rPr>
            <mc:AlternateContent>
              <mc:Choice Requires="wps">
                <w:drawing>
                  <wp:anchor distT="0" distB="0" distL="114300" distR="114300" simplePos="0" relativeHeight="251665408" behindDoc="0" locked="0" layoutInCell="1" allowOverlap="1" wp14:anchorId="3E620A57" wp14:editId="5233866B">
                    <wp:simplePos x="0" y="0"/>
                    <wp:positionH relativeFrom="page">
                      <wp:posOffset>3258449</wp:posOffset>
                    </wp:positionH>
                    <wp:positionV relativeFrom="page">
                      <wp:posOffset>7113521</wp:posOffset>
                    </wp:positionV>
                    <wp:extent cx="3907155" cy="1471295"/>
                    <wp:effectExtent l="0" t="0" r="0" b="14605"/>
                    <wp:wrapNone/>
                    <wp:docPr id="32" name="Text Box 32"/>
                    <wp:cNvGraphicFramePr/>
                    <a:graphic xmlns:a="http://schemas.openxmlformats.org/drawingml/2006/main">
                      <a:graphicData uri="http://schemas.microsoft.com/office/word/2010/wordprocessingShape">
                        <wps:wsp>
                          <wps:cNvSpPr txBox="1"/>
                          <wps:spPr>
                            <a:xfrm>
                              <a:off x="0" y="0"/>
                              <a:ext cx="3907155" cy="147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36DE10" w14:textId="77777777" w:rsidR="00962EAC" w:rsidRPr="009C7863" w:rsidRDefault="00962EAC" w:rsidP="009C7863">
                                <w:pPr>
                                  <w:pStyle w:val="NoSpacing"/>
                                  <w:rPr>
                                    <w:rFonts w:ascii="Arial" w:hAnsi="Arial" w:cs="Arial"/>
                                    <w:b/>
                                    <w:bCs/>
                                    <w:color w:val="A41034" w:themeColor="accent1"/>
                                    <w:sz w:val="26"/>
                                    <w:szCs w:val="26"/>
                                  </w:rPr>
                                </w:pPr>
                                <w:sdt>
                                  <w:sdtPr>
                                    <w:rPr>
                                      <w:rFonts w:ascii="Arial" w:hAnsi="Arial" w:cs="Arial"/>
                                      <w:b/>
                                      <w:bCs/>
                                      <w:color w:val="A4103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bCs/>
                                        <w:color w:val="A41034" w:themeColor="accent1"/>
                                        <w:sz w:val="26"/>
                                        <w:szCs w:val="26"/>
                                      </w:rPr>
                                      <w:t>Jesse's Beast</w:t>
                                    </w:r>
                                  </w:sdtContent>
                                </w:sdt>
                                <w:r>
                                  <w:rPr>
                                    <w:rFonts w:ascii="Arial" w:hAnsi="Arial" w:cs="Arial"/>
                                    <w:b/>
                                    <w:bCs/>
                                    <w:color w:val="A41034" w:themeColor="accent1"/>
                                    <w:sz w:val="26"/>
                                    <w:szCs w:val="26"/>
                                  </w:rPr>
                                  <w:br/>
                                </w:r>
                                <w:r w:rsidRPr="009C7863">
                                  <w:rPr>
                                    <w:rFonts w:ascii="Arial" w:hAnsi="Arial" w:cs="Arial"/>
                                    <w:color w:val="A41034" w:themeColor="accent1"/>
                                    <w:sz w:val="20"/>
                                    <w:szCs w:val="20"/>
                                  </w:rPr>
                                  <w:t>Course Notes and Screenshots</w:t>
                                </w:r>
                              </w:p>
                              <w:p w14:paraId="28F202CD" w14:textId="77777777" w:rsidR="00962EAC" w:rsidRDefault="00962EAC" w:rsidP="009C7863">
                                <w:pPr>
                                  <w:pStyle w:val="NoSpacing"/>
                                  <w:rPr>
                                    <w:rFonts w:ascii="Arial" w:hAnsi="Arial" w:cs="Arial"/>
                                    <w:color w:val="595959" w:themeColor="text1" w:themeTint="A6"/>
                                    <w:sz w:val="20"/>
                                    <w:szCs w:val="20"/>
                                  </w:rPr>
                                </w:pPr>
                                <w:r>
                                  <w:rPr>
                                    <w:rFonts w:ascii="Arial" w:hAnsi="Arial" w:cs="Arial"/>
                                    <w:color w:val="595959" w:themeColor="text1" w:themeTint="A6"/>
                                    <w:sz w:val="20"/>
                                    <w:szCs w:val="20"/>
                                  </w:rPr>
                                  <w:t>HarvardX</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E620A57" id="Text Box 32" o:spid="_x0000_s1027" type="#_x0000_t202" style="position:absolute;margin-left:256.55pt;margin-top:560.1pt;width:307.65pt;height:115.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" filled="f" stroked="f" strokeweight=".5pt">
                    <v:textbox inset="0,0,0,0">
                      <w:txbxContent>
                        <w:p w14:paraId="5936DE10" w14:textId="77777777" w:rsidR="00962EAC" w:rsidRPr="009C7863" w:rsidRDefault="00962EAC" w:rsidP="009C7863">
                          <w:pPr>
                            <w:pStyle w:val="NoSpacing"/>
                            <w:rPr>
                              <w:rFonts w:ascii="Arial" w:hAnsi="Arial" w:cs="Arial"/>
                              <w:b/>
                              <w:bCs/>
                              <w:color w:val="A41034" w:themeColor="accent1"/>
                              <w:sz w:val="26"/>
                              <w:szCs w:val="26"/>
                            </w:rPr>
                          </w:pPr>
                          <w:sdt>
                            <w:sdtPr>
                              <w:rPr>
                                <w:rFonts w:ascii="Arial" w:hAnsi="Arial" w:cs="Arial"/>
                                <w:b/>
                                <w:bCs/>
                                <w:color w:val="A4103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bCs/>
                                  <w:color w:val="A41034" w:themeColor="accent1"/>
                                  <w:sz w:val="26"/>
                                  <w:szCs w:val="26"/>
                                </w:rPr>
                                <w:t>Jesse's Beast</w:t>
                              </w:r>
                            </w:sdtContent>
                          </w:sdt>
                          <w:r>
                            <w:rPr>
                              <w:rFonts w:ascii="Arial" w:hAnsi="Arial" w:cs="Arial"/>
                              <w:b/>
                              <w:bCs/>
                              <w:color w:val="A41034" w:themeColor="accent1"/>
                              <w:sz w:val="26"/>
                              <w:szCs w:val="26"/>
                            </w:rPr>
                            <w:br/>
                          </w:r>
                          <w:r w:rsidRPr="009C7863">
                            <w:rPr>
                              <w:rFonts w:ascii="Arial" w:hAnsi="Arial" w:cs="Arial"/>
                              <w:color w:val="A41034" w:themeColor="accent1"/>
                              <w:sz w:val="20"/>
                              <w:szCs w:val="20"/>
                            </w:rPr>
                            <w:t>Course Notes and Screenshots</w:t>
                          </w:r>
                        </w:p>
                        <w:p w14:paraId="28F202CD" w14:textId="77777777" w:rsidR="00962EAC" w:rsidRDefault="00962EAC" w:rsidP="009C7863">
                          <w:pPr>
                            <w:pStyle w:val="NoSpacing"/>
                            <w:rPr>
                              <w:rFonts w:ascii="Arial" w:hAnsi="Arial" w:cs="Arial"/>
                              <w:color w:val="595959" w:themeColor="text1" w:themeTint="A6"/>
                              <w:sz w:val="20"/>
                              <w:szCs w:val="20"/>
                            </w:rPr>
                          </w:pPr>
                          <w:r>
                            <w:rPr>
                              <w:rFonts w:ascii="Arial" w:hAnsi="Arial" w:cs="Arial"/>
                              <w:color w:val="595959" w:themeColor="text1" w:themeTint="A6"/>
                              <w:sz w:val="20"/>
                              <w:szCs w:val="20"/>
                            </w:rPr>
                            <w:t>HarvardX</w:t>
                          </w:r>
                        </w:p>
                      </w:txbxContent>
                    </v:textbox>
                    <w10:wrap anchorx="page" anchory="page"/>
                  </v:shape>
                </w:pict>
              </mc:Fallback>
            </mc:AlternateContent>
          </w:r>
          <w:r w:rsidR="00CC786C">
            <w:br w:type="page"/>
          </w:r>
        </w:p>
      </w:sdtContent>
    </w:sdt>
    <w:p w14:paraId="028A8E76" w14:textId="77777777" w:rsidR="009C7863" w:rsidRDefault="009C7863">
      <w:pPr>
        <w:rPr>
          <w:rFonts w:eastAsia="Times New Roman" w:cs="Arial"/>
          <w:b/>
          <w:bCs/>
          <w:kern w:val="36"/>
          <w:sz w:val="24"/>
          <w:szCs w:val="24"/>
        </w:rPr>
        <w:sectPr w:rsidR="009C7863" w:rsidSect="00CC786C">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pPr>
    </w:p>
    <w:p w14:paraId="18880130" w14:textId="77777777" w:rsidR="005C1E28" w:rsidRDefault="005C1E28">
      <w:pPr>
        <w:rPr>
          <w:rFonts w:eastAsia="Times New Roman" w:cs="Arial"/>
          <w:b/>
          <w:bCs/>
          <w:color w:val="A41034" w:themeColor="accent1"/>
          <w:kern w:val="36"/>
          <w:sz w:val="32"/>
          <w:szCs w:val="32"/>
        </w:rPr>
      </w:pPr>
    </w:p>
    <w:p w14:paraId="34A24A62" w14:textId="77777777" w:rsidR="005C1E28" w:rsidRDefault="005C1E28">
      <w:pPr>
        <w:rPr>
          <w:rFonts w:eastAsia="Times New Roman" w:cs="Arial"/>
          <w:b/>
          <w:bCs/>
          <w:color w:val="A41034" w:themeColor="accent1"/>
          <w:kern w:val="36"/>
          <w:sz w:val="32"/>
          <w:szCs w:val="32"/>
        </w:rPr>
      </w:pPr>
      <w:r>
        <w:rPr>
          <w:rFonts w:eastAsia="Times New Roman" w:cs="Arial"/>
          <w:b/>
          <w:bCs/>
          <w:color w:val="A41034" w:themeColor="accent1"/>
          <w:kern w:val="36"/>
          <w:sz w:val="32"/>
          <w:szCs w:val="32"/>
        </w:rPr>
        <w:t xml:space="preserve"> </w:t>
      </w:r>
      <w:r>
        <w:rPr>
          <w:rFonts w:eastAsia="Times New Roman" w:cs="Arial"/>
          <w:b/>
          <w:bCs/>
          <w:color w:val="A41034" w:themeColor="accent1"/>
          <w:kern w:val="36"/>
          <w:sz w:val="32"/>
          <w:szCs w:val="32"/>
        </w:rPr>
        <w:br w:type="page"/>
      </w:r>
    </w:p>
    <w:p w14:paraId="510C6811" w14:textId="77777777" w:rsidR="00CC1322" w:rsidRPr="00CC1322" w:rsidRDefault="00CC1322" w:rsidP="00CC1322">
      <w:pPr>
        <w:tabs>
          <w:tab w:val="right" w:pos="9360"/>
        </w:tabs>
        <w:spacing w:after="120"/>
        <w:rPr>
          <w:rFonts w:eastAsia="Times New Roman" w:cs="Arial"/>
          <w:b/>
          <w:bCs/>
          <w:color w:val="A41034" w:themeColor="accent1"/>
          <w:kern w:val="36"/>
          <w:sz w:val="44"/>
          <w:szCs w:val="44"/>
        </w:rPr>
      </w:pPr>
      <w:r w:rsidRPr="00CC1322">
        <w:rPr>
          <w:rFonts w:eastAsia="Times New Roman" w:cs="Arial"/>
          <w:b/>
          <w:bCs/>
          <w:color w:val="A41034" w:themeColor="accent1"/>
          <w:kern w:val="36"/>
          <w:sz w:val="44"/>
          <w:szCs w:val="44"/>
        </w:rPr>
        <w:lastRenderedPageBreak/>
        <w:t>Data Wrangling</w:t>
      </w:r>
    </w:p>
    <w:p w14:paraId="6401458A" w14:textId="77777777" w:rsidR="00E3724A" w:rsidRDefault="00CC1322" w:rsidP="00CC1322">
      <w:pPr>
        <w:tabs>
          <w:tab w:val="right" w:pos="9360"/>
        </w:tabs>
        <w:spacing w:after="120"/>
        <w:rPr>
          <w:rFonts w:eastAsia="Times New Roman" w:cs="Arial"/>
          <w:color w:val="A41034" w:themeColor="accent1"/>
          <w:kern w:val="36"/>
          <w:sz w:val="36"/>
          <w:szCs w:val="36"/>
        </w:rPr>
      </w:pPr>
      <w:r w:rsidRPr="00CC1322">
        <w:rPr>
          <w:rFonts w:eastAsia="Times New Roman" w:cs="Arial"/>
          <w:b/>
          <w:bCs/>
          <w:color w:val="A41034" w:themeColor="accent1"/>
          <w:kern w:val="36"/>
          <w:sz w:val="44"/>
          <w:szCs w:val="44"/>
        </w:rPr>
        <w:t>with Prof. Rafael Irizarry</w:t>
      </w:r>
    </w:p>
    <w:p w14:paraId="1FD5B885" w14:textId="77777777" w:rsidR="000A4BBD" w:rsidRDefault="000A4BBD">
      <w:pPr>
        <w:rPr>
          <w:rFonts w:eastAsia="Times New Roman" w:cs="Arial"/>
          <w:b/>
          <w:bCs/>
          <w:color w:val="A41034" w:themeColor="accent1"/>
          <w:kern w:val="36"/>
          <w:sz w:val="32"/>
          <w:szCs w:val="32"/>
        </w:rPr>
      </w:pPr>
    </w:p>
    <w:p w14:paraId="651483AE" w14:textId="77777777" w:rsidR="005C1E28" w:rsidRDefault="005C1E28">
      <w:pPr>
        <w:rPr>
          <w:rFonts w:eastAsia="Times New Roman" w:cs="Arial"/>
          <w:b/>
          <w:bCs/>
          <w:color w:val="A41034" w:themeColor="accent1"/>
          <w:kern w:val="36"/>
          <w:sz w:val="32"/>
          <w:szCs w:val="32"/>
        </w:rPr>
      </w:pPr>
    </w:p>
    <w:p w14:paraId="5F0CA158" w14:textId="77777777" w:rsidR="00CC786C" w:rsidRPr="000A4BBD" w:rsidRDefault="000A4BBD">
      <w:pPr>
        <w:rPr>
          <w:rFonts w:eastAsia="Times New Roman" w:cs="Arial"/>
          <w:b/>
          <w:bCs/>
          <w:color w:val="A41034" w:themeColor="accent1"/>
          <w:kern w:val="36"/>
          <w:sz w:val="32"/>
          <w:szCs w:val="32"/>
        </w:rPr>
      </w:pPr>
      <w:r>
        <w:rPr>
          <w:rFonts w:eastAsia="Times New Roman" w:cs="Arial"/>
          <w:b/>
          <w:bCs/>
          <w:color w:val="A41034" w:themeColor="accent1"/>
          <w:kern w:val="36"/>
          <w:sz w:val="32"/>
          <w:szCs w:val="32"/>
        </w:rPr>
        <w:t xml:space="preserve">Table of </w:t>
      </w:r>
      <w:r w:rsidRPr="000A4BBD">
        <w:rPr>
          <w:rFonts w:eastAsia="Times New Roman" w:cs="Arial"/>
          <w:b/>
          <w:bCs/>
          <w:color w:val="A41034" w:themeColor="accent1"/>
          <w:kern w:val="36"/>
          <w:sz w:val="32"/>
          <w:szCs w:val="32"/>
        </w:rPr>
        <w:t>Contents</w:t>
      </w:r>
    </w:p>
    <w:bookmarkStart w:id="0" w:name="_Toc16492084"/>
    <w:p w14:paraId="5537D7D1" w14:textId="5F672396" w:rsidR="0023769B" w:rsidRDefault="00E3724A">
      <w:pPr>
        <w:pStyle w:val="TOC1"/>
        <w:rPr>
          <w:rFonts w:asciiTheme="minorHAnsi" w:eastAsiaTheme="minorEastAsia" w:hAnsiTheme="minorHAnsi"/>
          <w:b w:val="0"/>
          <w:color w:val="auto"/>
          <w:sz w:val="22"/>
          <w:szCs w:val="22"/>
        </w:rPr>
      </w:pPr>
      <w:r>
        <w:fldChar w:fldCharType="begin"/>
      </w:r>
      <w:r>
        <w:instrText xml:space="preserve"> TOC \o "1-3" \h \z \t "HBS_T1,1,HBS_T2,2,HBS_T3,3" </w:instrText>
      </w:r>
      <w:r>
        <w:fldChar w:fldCharType="separate"/>
      </w:r>
      <w:hyperlink w:anchor="_Toc25419688" w:history="1">
        <w:r w:rsidR="0023769B" w:rsidRPr="00B37BE8">
          <w:rPr>
            <w:rStyle w:val="Hyperlink"/>
          </w:rPr>
          <w:t>1.</w:t>
        </w:r>
        <w:r w:rsidR="0023769B">
          <w:rPr>
            <w:rFonts w:asciiTheme="minorHAnsi" w:eastAsiaTheme="minorEastAsia" w:hAnsiTheme="minorHAnsi"/>
            <w:b w:val="0"/>
            <w:color w:val="auto"/>
            <w:sz w:val="22"/>
            <w:szCs w:val="22"/>
          </w:rPr>
          <w:tab/>
        </w:r>
        <w:r w:rsidR="0023769B" w:rsidRPr="00B37BE8">
          <w:rPr>
            <w:rStyle w:val="Hyperlink"/>
          </w:rPr>
          <w:t>Section 1: Data Import</w:t>
        </w:r>
        <w:r w:rsidR="0023769B">
          <w:rPr>
            <w:webHidden/>
          </w:rPr>
          <w:tab/>
        </w:r>
        <w:r w:rsidR="0023769B">
          <w:rPr>
            <w:webHidden/>
          </w:rPr>
          <w:fldChar w:fldCharType="begin"/>
        </w:r>
        <w:r w:rsidR="0023769B">
          <w:rPr>
            <w:webHidden/>
          </w:rPr>
          <w:instrText xml:space="preserve"> PAGEREF _Toc25419688 \h </w:instrText>
        </w:r>
        <w:r w:rsidR="0023769B">
          <w:rPr>
            <w:webHidden/>
          </w:rPr>
        </w:r>
        <w:r w:rsidR="0023769B">
          <w:rPr>
            <w:webHidden/>
          </w:rPr>
          <w:fldChar w:fldCharType="separate"/>
        </w:r>
        <w:r w:rsidR="0023769B">
          <w:rPr>
            <w:webHidden/>
          </w:rPr>
          <w:t>3</w:t>
        </w:r>
        <w:r w:rsidR="0023769B">
          <w:rPr>
            <w:webHidden/>
          </w:rPr>
          <w:fldChar w:fldCharType="end"/>
        </w:r>
      </w:hyperlink>
    </w:p>
    <w:p w14:paraId="5A5F4A23" w14:textId="57B70820" w:rsidR="0023769B" w:rsidRDefault="00962EAC">
      <w:pPr>
        <w:pStyle w:val="TOC2"/>
        <w:rPr>
          <w:rFonts w:asciiTheme="minorHAnsi" w:eastAsiaTheme="minorEastAsia" w:hAnsiTheme="minorHAnsi"/>
          <w:sz w:val="22"/>
          <w:szCs w:val="22"/>
        </w:rPr>
      </w:pPr>
      <w:hyperlink w:anchor="_Toc25419689" w:history="1">
        <w:r w:rsidR="0023769B" w:rsidRPr="00B37BE8">
          <w:rPr>
            <w:rStyle w:val="Hyperlink"/>
          </w:rPr>
          <w:t>1.1.</w:t>
        </w:r>
        <w:r w:rsidR="0023769B">
          <w:rPr>
            <w:rFonts w:asciiTheme="minorHAnsi" w:eastAsiaTheme="minorEastAsia" w:hAnsiTheme="minorHAnsi"/>
            <w:sz w:val="22"/>
            <w:szCs w:val="22"/>
          </w:rPr>
          <w:tab/>
        </w:r>
        <w:r w:rsidR="0023769B" w:rsidRPr="00B37BE8">
          <w:rPr>
            <w:rStyle w:val="Hyperlink"/>
          </w:rPr>
          <w:t>Data Import</w:t>
        </w:r>
        <w:r w:rsidR="0023769B">
          <w:rPr>
            <w:webHidden/>
          </w:rPr>
          <w:tab/>
        </w:r>
        <w:r w:rsidR="0023769B">
          <w:rPr>
            <w:webHidden/>
          </w:rPr>
          <w:fldChar w:fldCharType="begin"/>
        </w:r>
        <w:r w:rsidR="0023769B">
          <w:rPr>
            <w:webHidden/>
          </w:rPr>
          <w:instrText xml:space="preserve"> PAGEREF _Toc25419689 \h </w:instrText>
        </w:r>
        <w:r w:rsidR="0023769B">
          <w:rPr>
            <w:webHidden/>
          </w:rPr>
        </w:r>
        <w:r w:rsidR="0023769B">
          <w:rPr>
            <w:webHidden/>
          </w:rPr>
          <w:fldChar w:fldCharType="separate"/>
        </w:r>
        <w:r w:rsidR="0023769B">
          <w:rPr>
            <w:webHidden/>
          </w:rPr>
          <w:t>3</w:t>
        </w:r>
        <w:r w:rsidR="0023769B">
          <w:rPr>
            <w:webHidden/>
          </w:rPr>
          <w:fldChar w:fldCharType="end"/>
        </w:r>
      </w:hyperlink>
    </w:p>
    <w:p w14:paraId="14ABF90F" w14:textId="31DD3942" w:rsidR="0023769B" w:rsidRDefault="00962EAC">
      <w:pPr>
        <w:pStyle w:val="TOC3"/>
        <w:rPr>
          <w:rFonts w:asciiTheme="minorHAnsi" w:eastAsiaTheme="minorEastAsia" w:hAnsiTheme="minorHAnsi"/>
          <w:sz w:val="22"/>
          <w:szCs w:val="22"/>
        </w:rPr>
      </w:pPr>
      <w:hyperlink w:anchor="_Toc25419690" w:history="1">
        <w:r w:rsidR="0023769B" w:rsidRPr="00B37BE8">
          <w:rPr>
            <w:rStyle w:val="Hyperlink"/>
          </w:rPr>
          <w:t>1.1.1.</w:t>
        </w:r>
        <w:r w:rsidR="0023769B">
          <w:rPr>
            <w:rFonts w:asciiTheme="minorHAnsi" w:eastAsiaTheme="minorEastAsia" w:hAnsiTheme="minorHAnsi"/>
            <w:sz w:val="22"/>
            <w:szCs w:val="22"/>
          </w:rPr>
          <w:tab/>
        </w:r>
        <w:r w:rsidR="0023769B" w:rsidRPr="00B37BE8">
          <w:rPr>
            <w:rStyle w:val="Hyperlink"/>
          </w:rPr>
          <w:t>Importing Spreadsheets</w:t>
        </w:r>
        <w:r w:rsidR="0023769B">
          <w:rPr>
            <w:webHidden/>
          </w:rPr>
          <w:tab/>
        </w:r>
        <w:r w:rsidR="0023769B">
          <w:rPr>
            <w:webHidden/>
          </w:rPr>
          <w:fldChar w:fldCharType="begin"/>
        </w:r>
        <w:r w:rsidR="0023769B">
          <w:rPr>
            <w:webHidden/>
          </w:rPr>
          <w:instrText xml:space="preserve"> PAGEREF _Toc25419690 \h </w:instrText>
        </w:r>
        <w:r w:rsidR="0023769B">
          <w:rPr>
            <w:webHidden/>
          </w:rPr>
        </w:r>
        <w:r w:rsidR="0023769B">
          <w:rPr>
            <w:webHidden/>
          </w:rPr>
          <w:fldChar w:fldCharType="separate"/>
        </w:r>
        <w:r w:rsidR="0023769B">
          <w:rPr>
            <w:webHidden/>
          </w:rPr>
          <w:t>3</w:t>
        </w:r>
        <w:r w:rsidR="0023769B">
          <w:rPr>
            <w:webHidden/>
          </w:rPr>
          <w:fldChar w:fldCharType="end"/>
        </w:r>
      </w:hyperlink>
    </w:p>
    <w:p w14:paraId="247E6DD9" w14:textId="352024D6" w:rsidR="0023769B" w:rsidRDefault="00962EAC">
      <w:pPr>
        <w:pStyle w:val="TOC3"/>
        <w:rPr>
          <w:rFonts w:asciiTheme="minorHAnsi" w:eastAsiaTheme="minorEastAsia" w:hAnsiTheme="minorHAnsi"/>
          <w:sz w:val="22"/>
          <w:szCs w:val="22"/>
        </w:rPr>
      </w:pPr>
      <w:hyperlink w:anchor="_Toc25419691" w:history="1">
        <w:r w:rsidR="0023769B" w:rsidRPr="00B37BE8">
          <w:rPr>
            <w:rStyle w:val="Hyperlink"/>
          </w:rPr>
          <w:t>1.1.2.</w:t>
        </w:r>
        <w:r w:rsidR="0023769B">
          <w:rPr>
            <w:rFonts w:asciiTheme="minorHAnsi" w:eastAsiaTheme="minorEastAsia" w:hAnsiTheme="minorHAnsi"/>
            <w:sz w:val="22"/>
            <w:szCs w:val="22"/>
          </w:rPr>
          <w:tab/>
        </w:r>
        <w:r w:rsidR="0023769B" w:rsidRPr="00B37BE8">
          <w:rPr>
            <w:rStyle w:val="Hyperlink"/>
          </w:rPr>
          <w:t>Paths and the Working Directory</w:t>
        </w:r>
        <w:r w:rsidR="0023769B">
          <w:rPr>
            <w:webHidden/>
          </w:rPr>
          <w:tab/>
        </w:r>
        <w:r w:rsidR="0023769B">
          <w:rPr>
            <w:webHidden/>
          </w:rPr>
          <w:fldChar w:fldCharType="begin"/>
        </w:r>
        <w:r w:rsidR="0023769B">
          <w:rPr>
            <w:webHidden/>
          </w:rPr>
          <w:instrText xml:space="preserve"> PAGEREF _Toc25419691 \h </w:instrText>
        </w:r>
        <w:r w:rsidR="0023769B">
          <w:rPr>
            <w:webHidden/>
          </w:rPr>
        </w:r>
        <w:r w:rsidR="0023769B">
          <w:rPr>
            <w:webHidden/>
          </w:rPr>
          <w:fldChar w:fldCharType="separate"/>
        </w:r>
        <w:r w:rsidR="0023769B">
          <w:rPr>
            <w:webHidden/>
          </w:rPr>
          <w:t>5</w:t>
        </w:r>
        <w:r w:rsidR="0023769B">
          <w:rPr>
            <w:webHidden/>
          </w:rPr>
          <w:fldChar w:fldCharType="end"/>
        </w:r>
      </w:hyperlink>
    </w:p>
    <w:p w14:paraId="2148D68E" w14:textId="23A643DD" w:rsidR="0023769B" w:rsidRDefault="00962EAC">
      <w:pPr>
        <w:pStyle w:val="TOC3"/>
        <w:rPr>
          <w:rFonts w:asciiTheme="minorHAnsi" w:eastAsiaTheme="minorEastAsia" w:hAnsiTheme="minorHAnsi"/>
          <w:sz w:val="22"/>
          <w:szCs w:val="22"/>
        </w:rPr>
      </w:pPr>
      <w:hyperlink w:anchor="_Toc25419692" w:history="1">
        <w:r w:rsidR="0023769B" w:rsidRPr="00B37BE8">
          <w:rPr>
            <w:rStyle w:val="Hyperlink"/>
          </w:rPr>
          <w:t>1.1.3.</w:t>
        </w:r>
        <w:r w:rsidR="0023769B">
          <w:rPr>
            <w:rFonts w:asciiTheme="minorHAnsi" w:eastAsiaTheme="minorEastAsia" w:hAnsiTheme="minorHAnsi"/>
            <w:sz w:val="22"/>
            <w:szCs w:val="22"/>
          </w:rPr>
          <w:tab/>
        </w:r>
        <w:r w:rsidR="0023769B" w:rsidRPr="00B37BE8">
          <w:rPr>
            <w:rStyle w:val="Hyperlink"/>
          </w:rPr>
          <w:t>The readr and readxl Packages</w:t>
        </w:r>
        <w:r w:rsidR="0023769B">
          <w:rPr>
            <w:webHidden/>
          </w:rPr>
          <w:tab/>
        </w:r>
        <w:r w:rsidR="0023769B">
          <w:rPr>
            <w:webHidden/>
          </w:rPr>
          <w:fldChar w:fldCharType="begin"/>
        </w:r>
        <w:r w:rsidR="0023769B">
          <w:rPr>
            <w:webHidden/>
          </w:rPr>
          <w:instrText xml:space="preserve"> PAGEREF _Toc25419692 \h </w:instrText>
        </w:r>
        <w:r w:rsidR="0023769B">
          <w:rPr>
            <w:webHidden/>
          </w:rPr>
        </w:r>
        <w:r w:rsidR="0023769B">
          <w:rPr>
            <w:webHidden/>
          </w:rPr>
          <w:fldChar w:fldCharType="separate"/>
        </w:r>
        <w:r w:rsidR="0023769B">
          <w:rPr>
            <w:webHidden/>
          </w:rPr>
          <w:t>7</w:t>
        </w:r>
        <w:r w:rsidR="0023769B">
          <w:rPr>
            <w:webHidden/>
          </w:rPr>
          <w:fldChar w:fldCharType="end"/>
        </w:r>
      </w:hyperlink>
    </w:p>
    <w:p w14:paraId="025BCC53" w14:textId="03D9B837" w:rsidR="0023769B" w:rsidRDefault="00962EAC">
      <w:pPr>
        <w:pStyle w:val="TOC3"/>
        <w:rPr>
          <w:rFonts w:asciiTheme="minorHAnsi" w:eastAsiaTheme="minorEastAsia" w:hAnsiTheme="minorHAnsi"/>
          <w:sz w:val="22"/>
          <w:szCs w:val="22"/>
        </w:rPr>
      </w:pPr>
      <w:hyperlink w:anchor="_Toc25419693" w:history="1">
        <w:r w:rsidR="0023769B" w:rsidRPr="00B37BE8">
          <w:rPr>
            <w:rStyle w:val="Hyperlink"/>
          </w:rPr>
          <w:t>1.1.4.</w:t>
        </w:r>
        <w:r w:rsidR="0023769B">
          <w:rPr>
            <w:rFonts w:asciiTheme="minorHAnsi" w:eastAsiaTheme="minorEastAsia" w:hAnsiTheme="minorHAnsi"/>
            <w:sz w:val="22"/>
            <w:szCs w:val="22"/>
          </w:rPr>
          <w:tab/>
        </w:r>
        <w:r w:rsidR="0023769B" w:rsidRPr="00B37BE8">
          <w:rPr>
            <w:rStyle w:val="Hyperlink"/>
          </w:rPr>
          <w:t>Importing Data Using R-base Functions</w:t>
        </w:r>
        <w:r w:rsidR="0023769B">
          <w:rPr>
            <w:webHidden/>
          </w:rPr>
          <w:tab/>
        </w:r>
        <w:r w:rsidR="0023769B">
          <w:rPr>
            <w:webHidden/>
          </w:rPr>
          <w:fldChar w:fldCharType="begin"/>
        </w:r>
        <w:r w:rsidR="0023769B">
          <w:rPr>
            <w:webHidden/>
          </w:rPr>
          <w:instrText xml:space="preserve"> PAGEREF _Toc25419693 \h </w:instrText>
        </w:r>
        <w:r w:rsidR="0023769B">
          <w:rPr>
            <w:webHidden/>
          </w:rPr>
        </w:r>
        <w:r w:rsidR="0023769B">
          <w:rPr>
            <w:webHidden/>
          </w:rPr>
          <w:fldChar w:fldCharType="separate"/>
        </w:r>
        <w:r w:rsidR="0023769B">
          <w:rPr>
            <w:webHidden/>
          </w:rPr>
          <w:t>9</w:t>
        </w:r>
        <w:r w:rsidR="0023769B">
          <w:rPr>
            <w:webHidden/>
          </w:rPr>
          <w:fldChar w:fldCharType="end"/>
        </w:r>
      </w:hyperlink>
    </w:p>
    <w:p w14:paraId="16BA2B40" w14:textId="0D81436B" w:rsidR="0023769B" w:rsidRDefault="00962EAC">
      <w:pPr>
        <w:pStyle w:val="TOC3"/>
        <w:rPr>
          <w:rFonts w:asciiTheme="minorHAnsi" w:eastAsiaTheme="minorEastAsia" w:hAnsiTheme="minorHAnsi"/>
          <w:sz w:val="22"/>
          <w:szCs w:val="22"/>
        </w:rPr>
      </w:pPr>
      <w:hyperlink w:anchor="_Toc25419694" w:history="1">
        <w:r w:rsidR="0023769B" w:rsidRPr="00B37BE8">
          <w:rPr>
            <w:rStyle w:val="Hyperlink"/>
          </w:rPr>
          <w:t>1.1.5.</w:t>
        </w:r>
        <w:r w:rsidR="0023769B">
          <w:rPr>
            <w:rFonts w:asciiTheme="minorHAnsi" w:eastAsiaTheme="minorEastAsia" w:hAnsiTheme="minorHAnsi"/>
            <w:sz w:val="22"/>
            <w:szCs w:val="22"/>
          </w:rPr>
          <w:tab/>
        </w:r>
        <w:r w:rsidR="0023769B" w:rsidRPr="00B37BE8">
          <w:rPr>
            <w:rStyle w:val="Hyperlink"/>
          </w:rPr>
          <w:t>Downloading Files from the Internet</w:t>
        </w:r>
        <w:r w:rsidR="0023769B">
          <w:rPr>
            <w:webHidden/>
          </w:rPr>
          <w:tab/>
        </w:r>
        <w:r w:rsidR="0023769B">
          <w:rPr>
            <w:webHidden/>
          </w:rPr>
          <w:fldChar w:fldCharType="begin"/>
        </w:r>
        <w:r w:rsidR="0023769B">
          <w:rPr>
            <w:webHidden/>
          </w:rPr>
          <w:instrText xml:space="preserve"> PAGEREF _Toc25419694 \h </w:instrText>
        </w:r>
        <w:r w:rsidR="0023769B">
          <w:rPr>
            <w:webHidden/>
          </w:rPr>
        </w:r>
        <w:r w:rsidR="0023769B">
          <w:rPr>
            <w:webHidden/>
          </w:rPr>
          <w:fldChar w:fldCharType="separate"/>
        </w:r>
        <w:r w:rsidR="0023769B">
          <w:rPr>
            <w:webHidden/>
          </w:rPr>
          <w:t>10</w:t>
        </w:r>
        <w:r w:rsidR="0023769B">
          <w:rPr>
            <w:webHidden/>
          </w:rPr>
          <w:fldChar w:fldCharType="end"/>
        </w:r>
      </w:hyperlink>
    </w:p>
    <w:p w14:paraId="7F19F856" w14:textId="20795B08" w:rsidR="0023769B" w:rsidRDefault="00962EAC">
      <w:pPr>
        <w:pStyle w:val="TOC1"/>
        <w:rPr>
          <w:rFonts w:asciiTheme="minorHAnsi" w:eastAsiaTheme="minorEastAsia" w:hAnsiTheme="minorHAnsi"/>
          <w:b w:val="0"/>
          <w:color w:val="auto"/>
          <w:sz w:val="22"/>
          <w:szCs w:val="22"/>
        </w:rPr>
      </w:pPr>
      <w:hyperlink w:anchor="_Toc25419695" w:history="1">
        <w:r w:rsidR="0023769B" w:rsidRPr="00B37BE8">
          <w:rPr>
            <w:rStyle w:val="Hyperlink"/>
          </w:rPr>
          <w:t>2.</w:t>
        </w:r>
        <w:r w:rsidR="0023769B">
          <w:rPr>
            <w:rFonts w:asciiTheme="minorHAnsi" w:eastAsiaTheme="minorEastAsia" w:hAnsiTheme="minorHAnsi"/>
            <w:b w:val="0"/>
            <w:color w:val="auto"/>
            <w:sz w:val="22"/>
            <w:szCs w:val="22"/>
          </w:rPr>
          <w:tab/>
        </w:r>
        <w:r w:rsidR="0023769B" w:rsidRPr="00B37BE8">
          <w:rPr>
            <w:rStyle w:val="Hyperlink"/>
          </w:rPr>
          <w:t>Section 2: Tidy Data</w:t>
        </w:r>
        <w:r w:rsidR="0023769B">
          <w:rPr>
            <w:webHidden/>
          </w:rPr>
          <w:tab/>
        </w:r>
        <w:r w:rsidR="0023769B">
          <w:rPr>
            <w:webHidden/>
          </w:rPr>
          <w:fldChar w:fldCharType="begin"/>
        </w:r>
        <w:r w:rsidR="0023769B">
          <w:rPr>
            <w:webHidden/>
          </w:rPr>
          <w:instrText xml:space="preserve"> PAGEREF _Toc25419695 \h </w:instrText>
        </w:r>
        <w:r w:rsidR="0023769B">
          <w:rPr>
            <w:webHidden/>
          </w:rPr>
        </w:r>
        <w:r w:rsidR="0023769B">
          <w:rPr>
            <w:webHidden/>
          </w:rPr>
          <w:fldChar w:fldCharType="separate"/>
        </w:r>
        <w:r w:rsidR="0023769B">
          <w:rPr>
            <w:webHidden/>
          </w:rPr>
          <w:t>12</w:t>
        </w:r>
        <w:r w:rsidR="0023769B">
          <w:rPr>
            <w:webHidden/>
          </w:rPr>
          <w:fldChar w:fldCharType="end"/>
        </w:r>
      </w:hyperlink>
    </w:p>
    <w:p w14:paraId="2258F407" w14:textId="320667FA" w:rsidR="0023769B" w:rsidRDefault="00962EAC">
      <w:pPr>
        <w:pStyle w:val="TOC2"/>
        <w:rPr>
          <w:rFonts w:asciiTheme="minorHAnsi" w:eastAsiaTheme="minorEastAsia" w:hAnsiTheme="minorHAnsi"/>
          <w:sz w:val="22"/>
          <w:szCs w:val="22"/>
        </w:rPr>
      </w:pPr>
      <w:hyperlink w:anchor="_Toc25419696" w:history="1">
        <w:r w:rsidR="0023769B" w:rsidRPr="00B37BE8">
          <w:rPr>
            <w:rStyle w:val="Hyperlink"/>
          </w:rPr>
          <w:t>2.1.</w:t>
        </w:r>
        <w:r w:rsidR="0023769B">
          <w:rPr>
            <w:rFonts w:asciiTheme="minorHAnsi" w:eastAsiaTheme="minorEastAsia" w:hAnsiTheme="minorHAnsi"/>
            <w:sz w:val="22"/>
            <w:szCs w:val="22"/>
          </w:rPr>
          <w:tab/>
        </w:r>
        <w:r w:rsidR="0023769B" w:rsidRPr="00B37BE8">
          <w:rPr>
            <w:rStyle w:val="Hyperlink"/>
          </w:rPr>
          <w:t>Reshaping Data</w:t>
        </w:r>
        <w:r w:rsidR="0023769B">
          <w:rPr>
            <w:webHidden/>
          </w:rPr>
          <w:tab/>
        </w:r>
        <w:r w:rsidR="0023769B">
          <w:rPr>
            <w:webHidden/>
          </w:rPr>
          <w:fldChar w:fldCharType="begin"/>
        </w:r>
        <w:r w:rsidR="0023769B">
          <w:rPr>
            <w:webHidden/>
          </w:rPr>
          <w:instrText xml:space="preserve"> PAGEREF _Toc25419696 \h </w:instrText>
        </w:r>
        <w:r w:rsidR="0023769B">
          <w:rPr>
            <w:webHidden/>
          </w:rPr>
        </w:r>
        <w:r w:rsidR="0023769B">
          <w:rPr>
            <w:webHidden/>
          </w:rPr>
          <w:fldChar w:fldCharType="separate"/>
        </w:r>
        <w:r w:rsidR="0023769B">
          <w:rPr>
            <w:webHidden/>
          </w:rPr>
          <w:t>12</w:t>
        </w:r>
        <w:r w:rsidR="0023769B">
          <w:rPr>
            <w:webHidden/>
          </w:rPr>
          <w:fldChar w:fldCharType="end"/>
        </w:r>
      </w:hyperlink>
    </w:p>
    <w:p w14:paraId="499682E4" w14:textId="108F8131" w:rsidR="0023769B" w:rsidRDefault="00962EAC">
      <w:pPr>
        <w:pStyle w:val="TOC3"/>
        <w:rPr>
          <w:rFonts w:asciiTheme="minorHAnsi" w:eastAsiaTheme="minorEastAsia" w:hAnsiTheme="minorHAnsi"/>
          <w:sz w:val="22"/>
          <w:szCs w:val="22"/>
        </w:rPr>
      </w:pPr>
      <w:hyperlink w:anchor="_Toc25419697" w:history="1">
        <w:r w:rsidR="0023769B" w:rsidRPr="00B37BE8">
          <w:rPr>
            <w:rStyle w:val="Hyperlink"/>
          </w:rPr>
          <w:t>2.1.1.</w:t>
        </w:r>
        <w:r w:rsidR="0023769B">
          <w:rPr>
            <w:rFonts w:asciiTheme="minorHAnsi" w:eastAsiaTheme="minorEastAsia" w:hAnsiTheme="minorHAnsi"/>
            <w:sz w:val="22"/>
            <w:szCs w:val="22"/>
          </w:rPr>
          <w:tab/>
        </w:r>
        <w:r w:rsidR="0023769B" w:rsidRPr="00B37BE8">
          <w:rPr>
            <w:rStyle w:val="Hyperlink"/>
          </w:rPr>
          <w:t>Tidy Data</w:t>
        </w:r>
        <w:r w:rsidR="0023769B">
          <w:rPr>
            <w:webHidden/>
          </w:rPr>
          <w:tab/>
        </w:r>
        <w:r w:rsidR="0023769B">
          <w:rPr>
            <w:webHidden/>
          </w:rPr>
          <w:fldChar w:fldCharType="begin"/>
        </w:r>
        <w:r w:rsidR="0023769B">
          <w:rPr>
            <w:webHidden/>
          </w:rPr>
          <w:instrText xml:space="preserve"> PAGEREF _Toc25419697 \h </w:instrText>
        </w:r>
        <w:r w:rsidR="0023769B">
          <w:rPr>
            <w:webHidden/>
          </w:rPr>
        </w:r>
        <w:r w:rsidR="0023769B">
          <w:rPr>
            <w:webHidden/>
          </w:rPr>
          <w:fldChar w:fldCharType="separate"/>
        </w:r>
        <w:r w:rsidR="0023769B">
          <w:rPr>
            <w:webHidden/>
          </w:rPr>
          <w:t>12</w:t>
        </w:r>
        <w:r w:rsidR="0023769B">
          <w:rPr>
            <w:webHidden/>
          </w:rPr>
          <w:fldChar w:fldCharType="end"/>
        </w:r>
      </w:hyperlink>
    </w:p>
    <w:p w14:paraId="2E283035" w14:textId="1A1C1874" w:rsidR="0023769B" w:rsidRDefault="00962EAC">
      <w:pPr>
        <w:pStyle w:val="TOC3"/>
        <w:rPr>
          <w:rFonts w:asciiTheme="minorHAnsi" w:eastAsiaTheme="minorEastAsia" w:hAnsiTheme="minorHAnsi"/>
          <w:sz w:val="22"/>
          <w:szCs w:val="22"/>
        </w:rPr>
      </w:pPr>
      <w:hyperlink w:anchor="_Toc25419698" w:history="1">
        <w:r w:rsidR="0023769B" w:rsidRPr="00B37BE8">
          <w:rPr>
            <w:rStyle w:val="Hyperlink"/>
          </w:rPr>
          <w:t>2.1.2.</w:t>
        </w:r>
        <w:r w:rsidR="0023769B">
          <w:rPr>
            <w:rFonts w:asciiTheme="minorHAnsi" w:eastAsiaTheme="minorEastAsia" w:hAnsiTheme="minorHAnsi"/>
            <w:sz w:val="22"/>
            <w:szCs w:val="22"/>
          </w:rPr>
          <w:tab/>
        </w:r>
        <w:r w:rsidR="0023769B" w:rsidRPr="00B37BE8">
          <w:rPr>
            <w:rStyle w:val="Hyperlink"/>
          </w:rPr>
          <w:t>Reshaping Data</w:t>
        </w:r>
        <w:r w:rsidR="0023769B">
          <w:rPr>
            <w:webHidden/>
          </w:rPr>
          <w:tab/>
        </w:r>
        <w:r w:rsidR="0023769B">
          <w:rPr>
            <w:webHidden/>
          </w:rPr>
          <w:fldChar w:fldCharType="begin"/>
        </w:r>
        <w:r w:rsidR="0023769B">
          <w:rPr>
            <w:webHidden/>
          </w:rPr>
          <w:instrText xml:space="preserve"> PAGEREF _Toc25419698 \h </w:instrText>
        </w:r>
        <w:r w:rsidR="0023769B">
          <w:rPr>
            <w:webHidden/>
          </w:rPr>
        </w:r>
        <w:r w:rsidR="0023769B">
          <w:rPr>
            <w:webHidden/>
          </w:rPr>
          <w:fldChar w:fldCharType="separate"/>
        </w:r>
        <w:r w:rsidR="0023769B">
          <w:rPr>
            <w:webHidden/>
          </w:rPr>
          <w:t>14</w:t>
        </w:r>
        <w:r w:rsidR="0023769B">
          <w:rPr>
            <w:webHidden/>
          </w:rPr>
          <w:fldChar w:fldCharType="end"/>
        </w:r>
      </w:hyperlink>
    </w:p>
    <w:p w14:paraId="56CE30C0" w14:textId="384892D0" w:rsidR="0023769B" w:rsidRDefault="00962EAC">
      <w:pPr>
        <w:pStyle w:val="TOC3"/>
        <w:rPr>
          <w:rFonts w:asciiTheme="minorHAnsi" w:eastAsiaTheme="minorEastAsia" w:hAnsiTheme="minorHAnsi"/>
          <w:sz w:val="22"/>
          <w:szCs w:val="22"/>
        </w:rPr>
      </w:pPr>
      <w:hyperlink w:anchor="_Toc25419699" w:history="1">
        <w:r w:rsidR="0023769B" w:rsidRPr="00B37BE8">
          <w:rPr>
            <w:rStyle w:val="Hyperlink"/>
          </w:rPr>
          <w:t>2.1.3.</w:t>
        </w:r>
        <w:r w:rsidR="0023769B">
          <w:rPr>
            <w:rFonts w:asciiTheme="minorHAnsi" w:eastAsiaTheme="minorEastAsia" w:hAnsiTheme="minorHAnsi"/>
            <w:sz w:val="22"/>
            <w:szCs w:val="22"/>
          </w:rPr>
          <w:tab/>
        </w:r>
        <w:r w:rsidR="0023769B" w:rsidRPr="00B37BE8">
          <w:rPr>
            <w:rStyle w:val="Hyperlink"/>
          </w:rPr>
          <w:t>Separate and Unite</w:t>
        </w:r>
        <w:r w:rsidR="0023769B">
          <w:rPr>
            <w:webHidden/>
          </w:rPr>
          <w:tab/>
        </w:r>
        <w:r w:rsidR="0023769B">
          <w:rPr>
            <w:webHidden/>
          </w:rPr>
          <w:fldChar w:fldCharType="begin"/>
        </w:r>
        <w:r w:rsidR="0023769B">
          <w:rPr>
            <w:webHidden/>
          </w:rPr>
          <w:instrText xml:space="preserve"> PAGEREF _Toc25419699 \h </w:instrText>
        </w:r>
        <w:r w:rsidR="0023769B">
          <w:rPr>
            <w:webHidden/>
          </w:rPr>
        </w:r>
        <w:r w:rsidR="0023769B">
          <w:rPr>
            <w:webHidden/>
          </w:rPr>
          <w:fldChar w:fldCharType="separate"/>
        </w:r>
        <w:r w:rsidR="0023769B">
          <w:rPr>
            <w:webHidden/>
          </w:rPr>
          <w:t>17</w:t>
        </w:r>
        <w:r w:rsidR="0023769B">
          <w:rPr>
            <w:webHidden/>
          </w:rPr>
          <w:fldChar w:fldCharType="end"/>
        </w:r>
      </w:hyperlink>
    </w:p>
    <w:p w14:paraId="3F312B3D" w14:textId="01AE7A30" w:rsidR="0023769B" w:rsidRDefault="00962EAC">
      <w:pPr>
        <w:pStyle w:val="TOC2"/>
        <w:rPr>
          <w:rFonts w:asciiTheme="minorHAnsi" w:eastAsiaTheme="minorEastAsia" w:hAnsiTheme="minorHAnsi"/>
          <w:sz w:val="22"/>
          <w:szCs w:val="22"/>
        </w:rPr>
      </w:pPr>
      <w:hyperlink w:anchor="_Toc25419700" w:history="1">
        <w:r w:rsidR="0023769B" w:rsidRPr="00B37BE8">
          <w:rPr>
            <w:rStyle w:val="Hyperlink"/>
          </w:rPr>
          <w:t>2.2.</w:t>
        </w:r>
        <w:r w:rsidR="0023769B">
          <w:rPr>
            <w:rFonts w:asciiTheme="minorHAnsi" w:eastAsiaTheme="minorEastAsia" w:hAnsiTheme="minorHAnsi"/>
            <w:sz w:val="22"/>
            <w:szCs w:val="22"/>
          </w:rPr>
          <w:tab/>
        </w:r>
        <w:r w:rsidR="0023769B" w:rsidRPr="00B37BE8">
          <w:rPr>
            <w:rStyle w:val="Hyperlink"/>
          </w:rPr>
          <w:t>Combining Tables</w:t>
        </w:r>
        <w:r w:rsidR="0023769B">
          <w:rPr>
            <w:webHidden/>
          </w:rPr>
          <w:tab/>
        </w:r>
        <w:r w:rsidR="0023769B">
          <w:rPr>
            <w:webHidden/>
          </w:rPr>
          <w:fldChar w:fldCharType="begin"/>
        </w:r>
        <w:r w:rsidR="0023769B">
          <w:rPr>
            <w:webHidden/>
          </w:rPr>
          <w:instrText xml:space="preserve"> PAGEREF _Toc25419700 \h </w:instrText>
        </w:r>
        <w:r w:rsidR="0023769B">
          <w:rPr>
            <w:webHidden/>
          </w:rPr>
        </w:r>
        <w:r w:rsidR="0023769B">
          <w:rPr>
            <w:webHidden/>
          </w:rPr>
          <w:fldChar w:fldCharType="separate"/>
        </w:r>
        <w:r w:rsidR="0023769B">
          <w:rPr>
            <w:webHidden/>
          </w:rPr>
          <w:t>22</w:t>
        </w:r>
        <w:r w:rsidR="0023769B">
          <w:rPr>
            <w:webHidden/>
          </w:rPr>
          <w:fldChar w:fldCharType="end"/>
        </w:r>
      </w:hyperlink>
    </w:p>
    <w:p w14:paraId="5C5495CE" w14:textId="70F9982C" w:rsidR="0023769B" w:rsidRDefault="00962EAC">
      <w:pPr>
        <w:pStyle w:val="TOC3"/>
        <w:rPr>
          <w:rFonts w:asciiTheme="minorHAnsi" w:eastAsiaTheme="minorEastAsia" w:hAnsiTheme="minorHAnsi"/>
          <w:sz w:val="22"/>
          <w:szCs w:val="22"/>
        </w:rPr>
      </w:pPr>
      <w:hyperlink w:anchor="_Toc25419701" w:history="1">
        <w:r w:rsidR="0023769B" w:rsidRPr="00B37BE8">
          <w:rPr>
            <w:rStyle w:val="Hyperlink"/>
          </w:rPr>
          <w:t>2.2.1.</w:t>
        </w:r>
        <w:r w:rsidR="0023769B">
          <w:rPr>
            <w:rFonts w:asciiTheme="minorHAnsi" w:eastAsiaTheme="minorEastAsia" w:hAnsiTheme="minorHAnsi"/>
            <w:sz w:val="22"/>
            <w:szCs w:val="22"/>
          </w:rPr>
          <w:tab/>
        </w:r>
        <w:r w:rsidR="0023769B" w:rsidRPr="00B37BE8">
          <w:rPr>
            <w:rStyle w:val="Hyperlink"/>
          </w:rPr>
          <w:t>Combining Tables</w:t>
        </w:r>
        <w:r w:rsidR="0023769B">
          <w:rPr>
            <w:webHidden/>
          </w:rPr>
          <w:tab/>
        </w:r>
        <w:r w:rsidR="0023769B">
          <w:rPr>
            <w:webHidden/>
          </w:rPr>
          <w:fldChar w:fldCharType="begin"/>
        </w:r>
        <w:r w:rsidR="0023769B">
          <w:rPr>
            <w:webHidden/>
          </w:rPr>
          <w:instrText xml:space="preserve"> PAGEREF _Toc25419701 \h </w:instrText>
        </w:r>
        <w:r w:rsidR="0023769B">
          <w:rPr>
            <w:webHidden/>
          </w:rPr>
        </w:r>
        <w:r w:rsidR="0023769B">
          <w:rPr>
            <w:webHidden/>
          </w:rPr>
          <w:fldChar w:fldCharType="separate"/>
        </w:r>
        <w:r w:rsidR="0023769B">
          <w:rPr>
            <w:webHidden/>
          </w:rPr>
          <w:t>22</w:t>
        </w:r>
        <w:r w:rsidR="0023769B">
          <w:rPr>
            <w:webHidden/>
          </w:rPr>
          <w:fldChar w:fldCharType="end"/>
        </w:r>
      </w:hyperlink>
    </w:p>
    <w:p w14:paraId="3403E717" w14:textId="4A06D14E" w:rsidR="0023769B" w:rsidRDefault="00962EAC">
      <w:pPr>
        <w:pStyle w:val="TOC3"/>
        <w:rPr>
          <w:rFonts w:asciiTheme="minorHAnsi" w:eastAsiaTheme="minorEastAsia" w:hAnsiTheme="minorHAnsi"/>
          <w:sz w:val="22"/>
          <w:szCs w:val="22"/>
        </w:rPr>
      </w:pPr>
      <w:hyperlink w:anchor="_Toc25419702" w:history="1">
        <w:r w:rsidR="0023769B" w:rsidRPr="00B37BE8">
          <w:rPr>
            <w:rStyle w:val="Hyperlink"/>
          </w:rPr>
          <w:t>2.2.2.</w:t>
        </w:r>
        <w:r w:rsidR="0023769B">
          <w:rPr>
            <w:rFonts w:asciiTheme="minorHAnsi" w:eastAsiaTheme="minorEastAsia" w:hAnsiTheme="minorHAnsi"/>
            <w:sz w:val="22"/>
            <w:szCs w:val="22"/>
          </w:rPr>
          <w:tab/>
        </w:r>
        <w:r w:rsidR="0023769B" w:rsidRPr="00B37BE8">
          <w:rPr>
            <w:rStyle w:val="Hyperlink"/>
          </w:rPr>
          <w:t>Binding</w:t>
        </w:r>
        <w:r w:rsidR="0023769B">
          <w:rPr>
            <w:webHidden/>
          </w:rPr>
          <w:tab/>
        </w:r>
        <w:r w:rsidR="0023769B">
          <w:rPr>
            <w:webHidden/>
          </w:rPr>
          <w:fldChar w:fldCharType="begin"/>
        </w:r>
        <w:r w:rsidR="0023769B">
          <w:rPr>
            <w:webHidden/>
          </w:rPr>
          <w:instrText xml:space="preserve"> PAGEREF _Toc25419702 \h </w:instrText>
        </w:r>
        <w:r w:rsidR="0023769B">
          <w:rPr>
            <w:webHidden/>
          </w:rPr>
        </w:r>
        <w:r w:rsidR="0023769B">
          <w:rPr>
            <w:webHidden/>
          </w:rPr>
          <w:fldChar w:fldCharType="separate"/>
        </w:r>
        <w:r w:rsidR="0023769B">
          <w:rPr>
            <w:webHidden/>
          </w:rPr>
          <w:t>28</w:t>
        </w:r>
        <w:r w:rsidR="0023769B">
          <w:rPr>
            <w:webHidden/>
          </w:rPr>
          <w:fldChar w:fldCharType="end"/>
        </w:r>
      </w:hyperlink>
    </w:p>
    <w:p w14:paraId="14C51C60" w14:textId="22BAEFED" w:rsidR="0023769B" w:rsidRDefault="00962EAC">
      <w:pPr>
        <w:pStyle w:val="TOC3"/>
        <w:rPr>
          <w:rFonts w:asciiTheme="minorHAnsi" w:eastAsiaTheme="minorEastAsia" w:hAnsiTheme="minorHAnsi"/>
          <w:sz w:val="22"/>
          <w:szCs w:val="22"/>
        </w:rPr>
      </w:pPr>
      <w:hyperlink w:anchor="_Toc25419703" w:history="1">
        <w:r w:rsidR="0023769B" w:rsidRPr="00B37BE8">
          <w:rPr>
            <w:rStyle w:val="Hyperlink"/>
          </w:rPr>
          <w:t>2.2.3.</w:t>
        </w:r>
        <w:r w:rsidR="0023769B">
          <w:rPr>
            <w:rFonts w:asciiTheme="minorHAnsi" w:eastAsiaTheme="minorEastAsia" w:hAnsiTheme="minorHAnsi"/>
            <w:sz w:val="22"/>
            <w:szCs w:val="22"/>
          </w:rPr>
          <w:tab/>
        </w:r>
        <w:r w:rsidR="0023769B" w:rsidRPr="00B37BE8">
          <w:rPr>
            <w:rStyle w:val="Hyperlink"/>
          </w:rPr>
          <w:t>Set Operators</w:t>
        </w:r>
        <w:r w:rsidR="0023769B">
          <w:rPr>
            <w:webHidden/>
          </w:rPr>
          <w:tab/>
        </w:r>
        <w:r w:rsidR="0023769B">
          <w:rPr>
            <w:webHidden/>
          </w:rPr>
          <w:fldChar w:fldCharType="begin"/>
        </w:r>
        <w:r w:rsidR="0023769B">
          <w:rPr>
            <w:webHidden/>
          </w:rPr>
          <w:instrText xml:space="preserve"> PAGEREF _Toc25419703 \h </w:instrText>
        </w:r>
        <w:r w:rsidR="0023769B">
          <w:rPr>
            <w:webHidden/>
          </w:rPr>
        </w:r>
        <w:r w:rsidR="0023769B">
          <w:rPr>
            <w:webHidden/>
          </w:rPr>
          <w:fldChar w:fldCharType="separate"/>
        </w:r>
        <w:r w:rsidR="0023769B">
          <w:rPr>
            <w:webHidden/>
          </w:rPr>
          <w:t>30</w:t>
        </w:r>
        <w:r w:rsidR="0023769B">
          <w:rPr>
            <w:webHidden/>
          </w:rPr>
          <w:fldChar w:fldCharType="end"/>
        </w:r>
      </w:hyperlink>
    </w:p>
    <w:p w14:paraId="68DE3922" w14:textId="5A232AD7" w:rsidR="0023769B" w:rsidRDefault="00962EAC">
      <w:pPr>
        <w:pStyle w:val="TOC2"/>
        <w:rPr>
          <w:rFonts w:asciiTheme="minorHAnsi" w:eastAsiaTheme="minorEastAsia" w:hAnsiTheme="minorHAnsi"/>
          <w:sz w:val="22"/>
          <w:szCs w:val="22"/>
        </w:rPr>
      </w:pPr>
      <w:hyperlink w:anchor="_Toc25419704" w:history="1">
        <w:r w:rsidR="0023769B" w:rsidRPr="00B37BE8">
          <w:rPr>
            <w:rStyle w:val="Hyperlink"/>
          </w:rPr>
          <w:t>2.3.</w:t>
        </w:r>
        <w:r w:rsidR="0023769B">
          <w:rPr>
            <w:rFonts w:asciiTheme="minorHAnsi" w:eastAsiaTheme="minorEastAsia" w:hAnsiTheme="minorHAnsi"/>
            <w:sz w:val="22"/>
            <w:szCs w:val="22"/>
          </w:rPr>
          <w:tab/>
        </w:r>
        <w:r w:rsidR="0023769B" w:rsidRPr="00B37BE8">
          <w:rPr>
            <w:rStyle w:val="Hyperlink"/>
          </w:rPr>
          <w:t>Web Scraping</w:t>
        </w:r>
        <w:r w:rsidR="0023769B">
          <w:rPr>
            <w:webHidden/>
          </w:rPr>
          <w:tab/>
        </w:r>
        <w:r w:rsidR="0023769B">
          <w:rPr>
            <w:webHidden/>
          </w:rPr>
          <w:fldChar w:fldCharType="begin"/>
        </w:r>
        <w:r w:rsidR="0023769B">
          <w:rPr>
            <w:webHidden/>
          </w:rPr>
          <w:instrText xml:space="preserve"> PAGEREF _Toc25419704 \h </w:instrText>
        </w:r>
        <w:r w:rsidR="0023769B">
          <w:rPr>
            <w:webHidden/>
          </w:rPr>
        </w:r>
        <w:r w:rsidR="0023769B">
          <w:rPr>
            <w:webHidden/>
          </w:rPr>
          <w:fldChar w:fldCharType="separate"/>
        </w:r>
        <w:r w:rsidR="0023769B">
          <w:rPr>
            <w:webHidden/>
          </w:rPr>
          <w:t>32</w:t>
        </w:r>
        <w:r w:rsidR="0023769B">
          <w:rPr>
            <w:webHidden/>
          </w:rPr>
          <w:fldChar w:fldCharType="end"/>
        </w:r>
      </w:hyperlink>
    </w:p>
    <w:p w14:paraId="3042B847" w14:textId="5C08DD43" w:rsidR="0023769B" w:rsidRDefault="00962EAC">
      <w:pPr>
        <w:pStyle w:val="TOC3"/>
        <w:rPr>
          <w:rFonts w:asciiTheme="minorHAnsi" w:eastAsiaTheme="minorEastAsia" w:hAnsiTheme="minorHAnsi"/>
          <w:sz w:val="22"/>
          <w:szCs w:val="22"/>
        </w:rPr>
      </w:pPr>
      <w:hyperlink w:anchor="_Toc25419705" w:history="1">
        <w:r w:rsidR="0023769B" w:rsidRPr="00B37BE8">
          <w:rPr>
            <w:rStyle w:val="Hyperlink"/>
          </w:rPr>
          <w:t>2.3.1.</w:t>
        </w:r>
        <w:r w:rsidR="0023769B">
          <w:rPr>
            <w:rFonts w:asciiTheme="minorHAnsi" w:eastAsiaTheme="minorEastAsia" w:hAnsiTheme="minorHAnsi"/>
            <w:sz w:val="22"/>
            <w:szCs w:val="22"/>
          </w:rPr>
          <w:tab/>
        </w:r>
        <w:r w:rsidR="0023769B" w:rsidRPr="00B37BE8">
          <w:rPr>
            <w:rStyle w:val="Hyperlink"/>
          </w:rPr>
          <w:t>Web Scraping</w:t>
        </w:r>
        <w:r w:rsidR="0023769B">
          <w:rPr>
            <w:webHidden/>
          </w:rPr>
          <w:tab/>
        </w:r>
        <w:r w:rsidR="0023769B">
          <w:rPr>
            <w:webHidden/>
          </w:rPr>
          <w:fldChar w:fldCharType="begin"/>
        </w:r>
        <w:r w:rsidR="0023769B">
          <w:rPr>
            <w:webHidden/>
          </w:rPr>
          <w:instrText xml:space="preserve"> PAGEREF _Toc25419705 \h </w:instrText>
        </w:r>
        <w:r w:rsidR="0023769B">
          <w:rPr>
            <w:webHidden/>
          </w:rPr>
        </w:r>
        <w:r w:rsidR="0023769B">
          <w:rPr>
            <w:webHidden/>
          </w:rPr>
          <w:fldChar w:fldCharType="separate"/>
        </w:r>
        <w:r w:rsidR="0023769B">
          <w:rPr>
            <w:webHidden/>
          </w:rPr>
          <w:t>32</w:t>
        </w:r>
        <w:r w:rsidR="0023769B">
          <w:rPr>
            <w:webHidden/>
          </w:rPr>
          <w:fldChar w:fldCharType="end"/>
        </w:r>
      </w:hyperlink>
    </w:p>
    <w:p w14:paraId="0AA436FD" w14:textId="55C48E9C" w:rsidR="0023769B" w:rsidRDefault="00962EAC">
      <w:pPr>
        <w:pStyle w:val="TOC3"/>
        <w:rPr>
          <w:rFonts w:asciiTheme="minorHAnsi" w:eastAsiaTheme="minorEastAsia" w:hAnsiTheme="minorHAnsi"/>
          <w:sz w:val="22"/>
          <w:szCs w:val="22"/>
        </w:rPr>
      </w:pPr>
      <w:hyperlink w:anchor="_Toc25419706" w:history="1">
        <w:r w:rsidR="0023769B" w:rsidRPr="00B37BE8">
          <w:rPr>
            <w:rStyle w:val="Hyperlink"/>
          </w:rPr>
          <w:t>2.3.2.</w:t>
        </w:r>
        <w:r w:rsidR="0023769B">
          <w:rPr>
            <w:rFonts w:asciiTheme="minorHAnsi" w:eastAsiaTheme="minorEastAsia" w:hAnsiTheme="minorHAnsi"/>
            <w:sz w:val="22"/>
            <w:szCs w:val="22"/>
          </w:rPr>
          <w:tab/>
        </w:r>
        <w:r w:rsidR="0023769B" w:rsidRPr="00B37BE8">
          <w:rPr>
            <w:rStyle w:val="Hyperlink"/>
          </w:rPr>
          <w:t>CSS Selectors</w:t>
        </w:r>
        <w:r w:rsidR="0023769B">
          <w:rPr>
            <w:webHidden/>
          </w:rPr>
          <w:tab/>
        </w:r>
        <w:r w:rsidR="0023769B">
          <w:rPr>
            <w:webHidden/>
          </w:rPr>
          <w:fldChar w:fldCharType="begin"/>
        </w:r>
        <w:r w:rsidR="0023769B">
          <w:rPr>
            <w:webHidden/>
          </w:rPr>
          <w:instrText xml:space="preserve"> PAGEREF _Toc25419706 \h </w:instrText>
        </w:r>
        <w:r w:rsidR="0023769B">
          <w:rPr>
            <w:webHidden/>
          </w:rPr>
        </w:r>
        <w:r w:rsidR="0023769B">
          <w:rPr>
            <w:webHidden/>
          </w:rPr>
          <w:fldChar w:fldCharType="separate"/>
        </w:r>
        <w:r w:rsidR="0023769B">
          <w:rPr>
            <w:webHidden/>
          </w:rPr>
          <w:t>35</w:t>
        </w:r>
        <w:r w:rsidR="0023769B">
          <w:rPr>
            <w:webHidden/>
          </w:rPr>
          <w:fldChar w:fldCharType="end"/>
        </w:r>
      </w:hyperlink>
    </w:p>
    <w:p w14:paraId="58DE4E6B" w14:textId="787CBD78" w:rsidR="0023769B" w:rsidRDefault="00962EAC">
      <w:pPr>
        <w:pStyle w:val="TOC1"/>
        <w:rPr>
          <w:rFonts w:asciiTheme="minorHAnsi" w:eastAsiaTheme="minorEastAsia" w:hAnsiTheme="minorHAnsi"/>
          <w:b w:val="0"/>
          <w:color w:val="auto"/>
          <w:sz w:val="22"/>
          <w:szCs w:val="22"/>
        </w:rPr>
      </w:pPr>
      <w:hyperlink w:anchor="_Toc25419707" w:history="1">
        <w:r w:rsidR="0023769B" w:rsidRPr="00B37BE8">
          <w:rPr>
            <w:rStyle w:val="Hyperlink"/>
          </w:rPr>
          <w:t>3.</w:t>
        </w:r>
        <w:r w:rsidR="0023769B">
          <w:rPr>
            <w:rFonts w:asciiTheme="minorHAnsi" w:eastAsiaTheme="minorEastAsia" w:hAnsiTheme="minorHAnsi"/>
            <w:b w:val="0"/>
            <w:color w:val="auto"/>
            <w:sz w:val="22"/>
            <w:szCs w:val="22"/>
          </w:rPr>
          <w:tab/>
        </w:r>
        <w:r w:rsidR="0023769B" w:rsidRPr="00B37BE8">
          <w:rPr>
            <w:rStyle w:val="Hyperlink"/>
          </w:rPr>
          <w:t>Section 3: String Processing</w:t>
        </w:r>
        <w:r w:rsidR="0023769B">
          <w:rPr>
            <w:webHidden/>
          </w:rPr>
          <w:tab/>
        </w:r>
        <w:r w:rsidR="0023769B">
          <w:rPr>
            <w:webHidden/>
          </w:rPr>
          <w:fldChar w:fldCharType="begin"/>
        </w:r>
        <w:r w:rsidR="0023769B">
          <w:rPr>
            <w:webHidden/>
          </w:rPr>
          <w:instrText xml:space="preserve"> PAGEREF _Toc25419707 \h </w:instrText>
        </w:r>
        <w:r w:rsidR="0023769B">
          <w:rPr>
            <w:webHidden/>
          </w:rPr>
        </w:r>
        <w:r w:rsidR="0023769B">
          <w:rPr>
            <w:webHidden/>
          </w:rPr>
          <w:fldChar w:fldCharType="separate"/>
        </w:r>
        <w:r w:rsidR="0023769B">
          <w:rPr>
            <w:webHidden/>
          </w:rPr>
          <w:t>37</w:t>
        </w:r>
        <w:r w:rsidR="0023769B">
          <w:rPr>
            <w:webHidden/>
          </w:rPr>
          <w:fldChar w:fldCharType="end"/>
        </w:r>
      </w:hyperlink>
    </w:p>
    <w:p w14:paraId="637335C9" w14:textId="51E096B0" w:rsidR="0023769B" w:rsidRDefault="00962EAC">
      <w:pPr>
        <w:pStyle w:val="TOC2"/>
        <w:rPr>
          <w:rFonts w:asciiTheme="minorHAnsi" w:eastAsiaTheme="minorEastAsia" w:hAnsiTheme="minorHAnsi"/>
          <w:sz w:val="22"/>
          <w:szCs w:val="22"/>
        </w:rPr>
      </w:pPr>
      <w:hyperlink w:anchor="_Toc25419708" w:history="1">
        <w:r w:rsidR="0023769B" w:rsidRPr="00B37BE8">
          <w:rPr>
            <w:rStyle w:val="Hyperlink"/>
          </w:rPr>
          <w:t>3.1.</w:t>
        </w:r>
        <w:r w:rsidR="0023769B">
          <w:rPr>
            <w:rFonts w:asciiTheme="minorHAnsi" w:eastAsiaTheme="minorEastAsia" w:hAnsiTheme="minorHAnsi"/>
            <w:sz w:val="22"/>
            <w:szCs w:val="22"/>
          </w:rPr>
          <w:tab/>
        </w:r>
        <w:r w:rsidR="0023769B" w:rsidRPr="00B37BE8">
          <w:rPr>
            <w:rStyle w:val="Hyperlink"/>
          </w:rPr>
          <w:t>String Processing Part 1</w:t>
        </w:r>
        <w:r w:rsidR="0023769B">
          <w:rPr>
            <w:webHidden/>
          </w:rPr>
          <w:tab/>
        </w:r>
        <w:r w:rsidR="0023769B">
          <w:rPr>
            <w:webHidden/>
          </w:rPr>
          <w:fldChar w:fldCharType="begin"/>
        </w:r>
        <w:r w:rsidR="0023769B">
          <w:rPr>
            <w:webHidden/>
          </w:rPr>
          <w:instrText xml:space="preserve"> PAGEREF _Toc25419708 \h </w:instrText>
        </w:r>
        <w:r w:rsidR="0023769B">
          <w:rPr>
            <w:webHidden/>
          </w:rPr>
        </w:r>
        <w:r w:rsidR="0023769B">
          <w:rPr>
            <w:webHidden/>
          </w:rPr>
          <w:fldChar w:fldCharType="separate"/>
        </w:r>
        <w:r w:rsidR="0023769B">
          <w:rPr>
            <w:webHidden/>
          </w:rPr>
          <w:t>37</w:t>
        </w:r>
        <w:r w:rsidR="0023769B">
          <w:rPr>
            <w:webHidden/>
          </w:rPr>
          <w:fldChar w:fldCharType="end"/>
        </w:r>
      </w:hyperlink>
    </w:p>
    <w:p w14:paraId="55E354D5" w14:textId="7119DF10" w:rsidR="0023769B" w:rsidRDefault="00962EAC">
      <w:pPr>
        <w:pStyle w:val="TOC3"/>
        <w:rPr>
          <w:rFonts w:asciiTheme="minorHAnsi" w:eastAsiaTheme="minorEastAsia" w:hAnsiTheme="minorHAnsi"/>
          <w:sz w:val="22"/>
          <w:szCs w:val="22"/>
        </w:rPr>
      </w:pPr>
      <w:hyperlink w:anchor="_Toc25419709" w:history="1">
        <w:r w:rsidR="0023769B" w:rsidRPr="00B37BE8">
          <w:rPr>
            <w:rStyle w:val="Hyperlink"/>
          </w:rPr>
          <w:t>3.1.1.</w:t>
        </w:r>
        <w:r w:rsidR="0023769B">
          <w:rPr>
            <w:rFonts w:asciiTheme="minorHAnsi" w:eastAsiaTheme="minorEastAsia" w:hAnsiTheme="minorHAnsi"/>
            <w:sz w:val="22"/>
            <w:szCs w:val="22"/>
          </w:rPr>
          <w:tab/>
        </w:r>
        <w:r w:rsidR="0023769B" w:rsidRPr="00B37BE8">
          <w:rPr>
            <w:rStyle w:val="Hyperlink"/>
          </w:rPr>
          <w:t>String Parsing</w:t>
        </w:r>
        <w:r w:rsidR="0023769B">
          <w:rPr>
            <w:webHidden/>
          </w:rPr>
          <w:tab/>
        </w:r>
        <w:r w:rsidR="0023769B">
          <w:rPr>
            <w:webHidden/>
          </w:rPr>
          <w:fldChar w:fldCharType="begin"/>
        </w:r>
        <w:r w:rsidR="0023769B">
          <w:rPr>
            <w:webHidden/>
          </w:rPr>
          <w:instrText xml:space="preserve"> PAGEREF _Toc25419709 \h </w:instrText>
        </w:r>
        <w:r w:rsidR="0023769B">
          <w:rPr>
            <w:webHidden/>
          </w:rPr>
        </w:r>
        <w:r w:rsidR="0023769B">
          <w:rPr>
            <w:webHidden/>
          </w:rPr>
          <w:fldChar w:fldCharType="separate"/>
        </w:r>
        <w:r w:rsidR="0023769B">
          <w:rPr>
            <w:webHidden/>
          </w:rPr>
          <w:t>37</w:t>
        </w:r>
        <w:r w:rsidR="0023769B">
          <w:rPr>
            <w:webHidden/>
          </w:rPr>
          <w:fldChar w:fldCharType="end"/>
        </w:r>
      </w:hyperlink>
    </w:p>
    <w:p w14:paraId="0D3A500A" w14:textId="7235AC51" w:rsidR="0023769B" w:rsidRDefault="00962EAC">
      <w:pPr>
        <w:pStyle w:val="TOC3"/>
        <w:rPr>
          <w:rFonts w:asciiTheme="minorHAnsi" w:eastAsiaTheme="minorEastAsia" w:hAnsiTheme="minorHAnsi"/>
          <w:sz w:val="22"/>
          <w:szCs w:val="22"/>
        </w:rPr>
      </w:pPr>
      <w:hyperlink w:anchor="_Toc25419710" w:history="1">
        <w:r w:rsidR="0023769B" w:rsidRPr="00B37BE8">
          <w:rPr>
            <w:rStyle w:val="Hyperlink"/>
          </w:rPr>
          <w:t>3.1.2.</w:t>
        </w:r>
        <w:r w:rsidR="0023769B">
          <w:rPr>
            <w:rFonts w:asciiTheme="minorHAnsi" w:eastAsiaTheme="minorEastAsia" w:hAnsiTheme="minorHAnsi"/>
            <w:sz w:val="22"/>
            <w:szCs w:val="22"/>
          </w:rPr>
          <w:tab/>
        </w:r>
        <w:r w:rsidR="0023769B" w:rsidRPr="00B37BE8">
          <w:rPr>
            <w:rStyle w:val="Hyperlink"/>
          </w:rPr>
          <w:t>Defining Strings: Single and Double Quotes and How to Escape</w:t>
        </w:r>
        <w:r w:rsidR="0023769B">
          <w:rPr>
            <w:webHidden/>
          </w:rPr>
          <w:tab/>
        </w:r>
        <w:r w:rsidR="0023769B">
          <w:rPr>
            <w:webHidden/>
          </w:rPr>
          <w:fldChar w:fldCharType="begin"/>
        </w:r>
        <w:r w:rsidR="0023769B">
          <w:rPr>
            <w:webHidden/>
          </w:rPr>
          <w:instrText xml:space="preserve"> PAGEREF _Toc25419710 \h </w:instrText>
        </w:r>
        <w:r w:rsidR="0023769B">
          <w:rPr>
            <w:webHidden/>
          </w:rPr>
        </w:r>
        <w:r w:rsidR="0023769B">
          <w:rPr>
            <w:webHidden/>
          </w:rPr>
          <w:fldChar w:fldCharType="separate"/>
        </w:r>
        <w:r w:rsidR="0023769B">
          <w:rPr>
            <w:webHidden/>
          </w:rPr>
          <w:t>38</w:t>
        </w:r>
        <w:r w:rsidR="0023769B">
          <w:rPr>
            <w:webHidden/>
          </w:rPr>
          <w:fldChar w:fldCharType="end"/>
        </w:r>
      </w:hyperlink>
    </w:p>
    <w:p w14:paraId="111D4F40" w14:textId="652F4A6A" w:rsidR="0023769B" w:rsidRDefault="00962EAC">
      <w:pPr>
        <w:pStyle w:val="TOC3"/>
        <w:rPr>
          <w:rFonts w:asciiTheme="minorHAnsi" w:eastAsiaTheme="minorEastAsia" w:hAnsiTheme="minorHAnsi"/>
          <w:sz w:val="22"/>
          <w:szCs w:val="22"/>
        </w:rPr>
      </w:pPr>
      <w:hyperlink w:anchor="_Toc25419711" w:history="1">
        <w:r w:rsidR="0023769B" w:rsidRPr="00B37BE8">
          <w:rPr>
            <w:rStyle w:val="Hyperlink"/>
          </w:rPr>
          <w:t>3.1.3.</w:t>
        </w:r>
        <w:r w:rsidR="0023769B">
          <w:rPr>
            <w:rFonts w:asciiTheme="minorHAnsi" w:eastAsiaTheme="minorEastAsia" w:hAnsiTheme="minorHAnsi"/>
            <w:sz w:val="22"/>
            <w:szCs w:val="22"/>
          </w:rPr>
          <w:tab/>
        </w:r>
        <w:r w:rsidR="0023769B" w:rsidRPr="00B37BE8">
          <w:rPr>
            <w:rStyle w:val="Hyperlink"/>
          </w:rPr>
          <w:t>stringr Package</w:t>
        </w:r>
        <w:r w:rsidR="0023769B">
          <w:rPr>
            <w:webHidden/>
          </w:rPr>
          <w:tab/>
        </w:r>
        <w:r w:rsidR="0023769B">
          <w:rPr>
            <w:webHidden/>
          </w:rPr>
          <w:fldChar w:fldCharType="begin"/>
        </w:r>
        <w:r w:rsidR="0023769B">
          <w:rPr>
            <w:webHidden/>
          </w:rPr>
          <w:instrText xml:space="preserve"> PAGEREF _Toc25419711 \h </w:instrText>
        </w:r>
        <w:r w:rsidR="0023769B">
          <w:rPr>
            <w:webHidden/>
          </w:rPr>
        </w:r>
        <w:r w:rsidR="0023769B">
          <w:rPr>
            <w:webHidden/>
          </w:rPr>
          <w:fldChar w:fldCharType="separate"/>
        </w:r>
        <w:r w:rsidR="0023769B">
          <w:rPr>
            <w:webHidden/>
          </w:rPr>
          <w:t>39</w:t>
        </w:r>
        <w:r w:rsidR="0023769B">
          <w:rPr>
            <w:webHidden/>
          </w:rPr>
          <w:fldChar w:fldCharType="end"/>
        </w:r>
      </w:hyperlink>
    </w:p>
    <w:p w14:paraId="2C7605E5" w14:textId="6FC05126" w:rsidR="0023769B" w:rsidRDefault="00962EAC">
      <w:pPr>
        <w:pStyle w:val="TOC3"/>
        <w:rPr>
          <w:rFonts w:asciiTheme="minorHAnsi" w:eastAsiaTheme="minorEastAsia" w:hAnsiTheme="minorHAnsi"/>
          <w:sz w:val="22"/>
          <w:szCs w:val="22"/>
        </w:rPr>
      </w:pPr>
      <w:hyperlink w:anchor="_Toc25419712" w:history="1">
        <w:r w:rsidR="0023769B" w:rsidRPr="00B37BE8">
          <w:rPr>
            <w:rStyle w:val="Hyperlink"/>
          </w:rPr>
          <w:t>3.1.4.</w:t>
        </w:r>
        <w:r w:rsidR="0023769B">
          <w:rPr>
            <w:rFonts w:asciiTheme="minorHAnsi" w:eastAsiaTheme="minorEastAsia" w:hAnsiTheme="minorHAnsi"/>
            <w:sz w:val="22"/>
            <w:szCs w:val="22"/>
          </w:rPr>
          <w:tab/>
        </w:r>
        <w:r w:rsidR="0023769B" w:rsidRPr="00B37BE8">
          <w:rPr>
            <w:rStyle w:val="Hyperlink"/>
          </w:rPr>
          <w:t>Case Study 1: US Murders Data</w:t>
        </w:r>
        <w:r w:rsidR="0023769B">
          <w:rPr>
            <w:webHidden/>
          </w:rPr>
          <w:tab/>
        </w:r>
        <w:r w:rsidR="0023769B">
          <w:rPr>
            <w:webHidden/>
          </w:rPr>
          <w:fldChar w:fldCharType="begin"/>
        </w:r>
        <w:r w:rsidR="0023769B">
          <w:rPr>
            <w:webHidden/>
          </w:rPr>
          <w:instrText xml:space="preserve"> PAGEREF _Toc25419712 \h </w:instrText>
        </w:r>
        <w:r w:rsidR="0023769B">
          <w:rPr>
            <w:webHidden/>
          </w:rPr>
        </w:r>
        <w:r w:rsidR="0023769B">
          <w:rPr>
            <w:webHidden/>
          </w:rPr>
          <w:fldChar w:fldCharType="separate"/>
        </w:r>
        <w:r w:rsidR="0023769B">
          <w:rPr>
            <w:webHidden/>
          </w:rPr>
          <w:t>40</w:t>
        </w:r>
        <w:r w:rsidR="0023769B">
          <w:rPr>
            <w:webHidden/>
          </w:rPr>
          <w:fldChar w:fldCharType="end"/>
        </w:r>
      </w:hyperlink>
    </w:p>
    <w:p w14:paraId="46CCEC25" w14:textId="48A0F58E" w:rsidR="0023769B" w:rsidRDefault="00962EAC">
      <w:pPr>
        <w:pStyle w:val="TOC2"/>
        <w:rPr>
          <w:rFonts w:asciiTheme="minorHAnsi" w:eastAsiaTheme="minorEastAsia" w:hAnsiTheme="minorHAnsi"/>
          <w:sz w:val="22"/>
          <w:szCs w:val="22"/>
        </w:rPr>
      </w:pPr>
      <w:hyperlink w:anchor="_Toc25419713" w:history="1">
        <w:r w:rsidR="0023769B" w:rsidRPr="00B37BE8">
          <w:rPr>
            <w:rStyle w:val="Hyperlink"/>
          </w:rPr>
          <w:t>3.2.</w:t>
        </w:r>
        <w:r w:rsidR="0023769B">
          <w:rPr>
            <w:rFonts w:asciiTheme="minorHAnsi" w:eastAsiaTheme="minorEastAsia" w:hAnsiTheme="minorHAnsi"/>
            <w:sz w:val="22"/>
            <w:szCs w:val="22"/>
          </w:rPr>
          <w:tab/>
        </w:r>
        <w:r w:rsidR="0023769B" w:rsidRPr="00B37BE8">
          <w:rPr>
            <w:rStyle w:val="Hyperlink"/>
          </w:rPr>
          <w:t>String Processing Part 2</w:t>
        </w:r>
        <w:r w:rsidR="0023769B">
          <w:rPr>
            <w:webHidden/>
          </w:rPr>
          <w:tab/>
        </w:r>
        <w:r w:rsidR="0023769B">
          <w:rPr>
            <w:webHidden/>
          </w:rPr>
          <w:fldChar w:fldCharType="begin"/>
        </w:r>
        <w:r w:rsidR="0023769B">
          <w:rPr>
            <w:webHidden/>
          </w:rPr>
          <w:instrText xml:space="preserve"> PAGEREF _Toc25419713 \h </w:instrText>
        </w:r>
        <w:r w:rsidR="0023769B">
          <w:rPr>
            <w:webHidden/>
          </w:rPr>
        </w:r>
        <w:r w:rsidR="0023769B">
          <w:rPr>
            <w:webHidden/>
          </w:rPr>
          <w:fldChar w:fldCharType="separate"/>
        </w:r>
        <w:r w:rsidR="0023769B">
          <w:rPr>
            <w:webHidden/>
          </w:rPr>
          <w:t>41</w:t>
        </w:r>
        <w:r w:rsidR="0023769B">
          <w:rPr>
            <w:webHidden/>
          </w:rPr>
          <w:fldChar w:fldCharType="end"/>
        </w:r>
      </w:hyperlink>
    </w:p>
    <w:p w14:paraId="3E8C2BFF" w14:textId="69CE307E" w:rsidR="0023769B" w:rsidRDefault="00962EAC">
      <w:pPr>
        <w:pStyle w:val="TOC3"/>
        <w:rPr>
          <w:rFonts w:asciiTheme="minorHAnsi" w:eastAsiaTheme="minorEastAsia" w:hAnsiTheme="minorHAnsi"/>
          <w:sz w:val="22"/>
          <w:szCs w:val="22"/>
        </w:rPr>
      </w:pPr>
      <w:hyperlink w:anchor="_Toc25419714" w:history="1">
        <w:r w:rsidR="0023769B" w:rsidRPr="00B37BE8">
          <w:rPr>
            <w:rStyle w:val="Hyperlink"/>
          </w:rPr>
          <w:t>3.2.1.</w:t>
        </w:r>
        <w:r w:rsidR="0023769B">
          <w:rPr>
            <w:rFonts w:asciiTheme="minorHAnsi" w:eastAsiaTheme="minorEastAsia" w:hAnsiTheme="minorHAnsi"/>
            <w:sz w:val="22"/>
            <w:szCs w:val="22"/>
          </w:rPr>
          <w:tab/>
        </w:r>
        <w:r w:rsidR="0023769B" w:rsidRPr="00B37BE8">
          <w:rPr>
            <w:rStyle w:val="Hyperlink"/>
          </w:rPr>
          <w:t>Case Study 2: Reported Heights</w:t>
        </w:r>
        <w:r w:rsidR="0023769B">
          <w:rPr>
            <w:webHidden/>
          </w:rPr>
          <w:tab/>
        </w:r>
        <w:r w:rsidR="0023769B">
          <w:rPr>
            <w:webHidden/>
          </w:rPr>
          <w:fldChar w:fldCharType="begin"/>
        </w:r>
        <w:r w:rsidR="0023769B">
          <w:rPr>
            <w:webHidden/>
          </w:rPr>
          <w:instrText xml:space="preserve"> PAGEREF _Toc25419714 \h </w:instrText>
        </w:r>
        <w:r w:rsidR="0023769B">
          <w:rPr>
            <w:webHidden/>
          </w:rPr>
        </w:r>
        <w:r w:rsidR="0023769B">
          <w:rPr>
            <w:webHidden/>
          </w:rPr>
          <w:fldChar w:fldCharType="separate"/>
        </w:r>
        <w:r w:rsidR="0023769B">
          <w:rPr>
            <w:webHidden/>
          </w:rPr>
          <w:t>41</w:t>
        </w:r>
        <w:r w:rsidR="0023769B">
          <w:rPr>
            <w:webHidden/>
          </w:rPr>
          <w:fldChar w:fldCharType="end"/>
        </w:r>
      </w:hyperlink>
    </w:p>
    <w:p w14:paraId="2280A656" w14:textId="7E1D6B1C" w:rsidR="0023769B" w:rsidRDefault="00962EAC">
      <w:pPr>
        <w:pStyle w:val="TOC3"/>
        <w:rPr>
          <w:rFonts w:asciiTheme="minorHAnsi" w:eastAsiaTheme="minorEastAsia" w:hAnsiTheme="minorHAnsi"/>
          <w:sz w:val="22"/>
          <w:szCs w:val="22"/>
        </w:rPr>
      </w:pPr>
      <w:hyperlink w:anchor="_Toc25419715" w:history="1">
        <w:r w:rsidR="0023769B" w:rsidRPr="00B37BE8">
          <w:rPr>
            <w:rStyle w:val="Hyperlink"/>
          </w:rPr>
          <w:t>3.2.2.</w:t>
        </w:r>
        <w:r w:rsidR="0023769B">
          <w:rPr>
            <w:rFonts w:asciiTheme="minorHAnsi" w:eastAsiaTheme="minorEastAsia" w:hAnsiTheme="minorHAnsi"/>
            <w:sz w:val="22"/>
            <w:szCs w:val="22"/>
          </w:rPr>
          <w:tab/>
        </w:r>
        <w:r w:rsidR="0023769B" w:rsidRPr="00B37BE8">
          <w:rPr>
            <w:rStyle w:val="Hyperlink"/>
          </w:rPr>
          <w:t>Regex</w:t>
        </w:r>
        <w:r w:rsidR="0023769B">
          <w:rPr>
            <w:webHidden/>
          </w:rPr>
          <w:tab/>
        </w:r>
        <w:r w:rsidR="0023769B">
          <w:rPr>
            <w:webHidden/>
          </w:rPr>
          <w:fldChar w:fldCharType="begin"/>
        </w:r>
        <w:r w:rsidR="0023769B">
          <w:rPr>
            <w:webHidden/>
          </w:rPr>
          <w:instrText xml:space="preserve"> PAGEREF _Toc25419715 \h </w:instrText>
        </w:r>
        <w:r w:rsidR="0023769B">
          <w:rPr>
            <w:webHidden/>
          </w:rPr>
        </w:r>
        <w:r w:rsidR="0023769B">
          <w:rPr>
            <w:webHidden/>
          </w:rPr>
          <w:fldChar w:fldCharType="separate"/>
        </w:r>
        <w:r w:rsidR="0023769B">
          <w:rPr>
            <w:webHidden/>
          </w:rPr>
          <w:t>43</w:t>
        </w:r>
        <w:r w:rsidR="0023769B">
          <w:rPr>
            <w:webHidden/>
          </w:rPr>
          <w:fldChar w:fldCharType="end"/>
        </w:r>
      </w:hyperlink>
    </w:p>
    <w:p w14:paraId="3C79FCC5" w14:textId="0786591A" w:rsidR="0023769B" w:rsidRDefault="00962EAC">
      <w:pPr>
        <w:pStyle w:val="TOC3"/>
        <w:rPr>
          <w:rFonts w:asciiTheme="minorHAnsi" w:eastAsiaTheme="minorEastAsia" w:hAnsiTheme="minorHAnsi"/>
          <w:sz w:val="22"/>
          <w:szCs w:val="22"/>
        </w:rPr>
      </w:pPr>
      <w:hyperlink w:anchor="_Toc25419716" w:history="1">
        <w:r w:rsidR="0023769B" w:rsidRPr="00B37BE8">
          <w:rPr>
            <w:rStyle w:val="Hyperlink"/>
          </w:rPr>
          <w:t>3.2.3.</w:t>
        </w:r>
        <w:r w:rsidR="0023769B">
          <w:rPr>
            <w:rFonts w:asciiTheme="minorHAnsi" w:eastAsiaTheme="minorEastAsia" w:hAnsiTheme="minorHAnsi"/>
            <w:sz w:val="22"/>
            <w:szCs w:val="22"/>
          </w:rPr>
          <w:tab/>
        </w:r>
        <w:r w:rsidR="0023769B" w:rsidRPr="00B37BE8">
          <w:rPr>
            <w:rStyle w:val="Hyperlink"/>
          </w:rPr>
          <w:t>Character Classes, Anchors and Quantifiers</w:t>
        </w:r>
        <w:r w:rsidR="0023769B">
          <w:rPr>
            <w:webHidden/>
          </w:rPr>
          <w:tab/>
        </w:r>
        <w:r w:rsidR="0023769B">
          <w:rPr>
            <w:webHidden/>
          </w:rPr>
          <w:fldChar w:fldCharType="begin"/>
        </w:r>
        <w:r w:rsidR="0023769B">
          <w:rPr>
            <w:webHidden/>
          </w:rPr>
          <w:instrText xml:space="preserve"> PAGEREF _Toc25419716 \h </w:instrText>
        </w:r>
        <w:r w:rsidR="0023769B">
          <w:rPr>
            <w:webHidden/>
          </w:rPr>
        </w:r>
        <w:r w:rsidR="0023769B">
          <w:rPr>
            <w:webHidden/>
          </w:rPr>
          <w:fldChar w:fldCharType="separate"/>
        </w:r>
        <w:r w:rsidR="0023769B">
          <w:rPr>
            <w:webHidden/>
          </w:rPr>
          <w:t>45</w:t>
        </w:r>
        <w:r w:rsidR="0023769B">
          <w:rPr>
            <w:webHidden/>
          </w:rPr>
          <w:fldChar w:fldCharType="end"/>
        </w:r>
      </w:hyperlink>
    </w:p>
    <w:p w14:paraId="2EE2EF01" w14:textId="63A7FDC2" w:rsidR="0023769B" w:rsidRDefault="00962EAC">
      <w:pPr>
        <w:pStyle w:val="TOC3"/>
        <w:rPr>
          <w:rFonts w:asciiTheme="minorHAnsi" w:eastAsiaTheme="minorEastAsia" w:hAnsiTheme="minorHAnsi"/>
          <w:sz w:val="22"/>
          <w:szCs w:val="22"/>
        </w:rPr>
      </w:pPr>
      <w:hyperlink w:anchor="_Toc25419717" w:history="1">
        <w:r w:rsidR="0023769B" w:rsidRPr="00B37BE8">
          <w:rPr>
            <w:rStyle w:val="Hyperlink"/>
          </w:rPr>
          <w:t>3.2.4.</w:t>
        </w:r>
        <w:r w:rsidR="0023769B">
          <w:rPr>
            <w:rFonts w:asciiTheme="minorHAnsi" w:eastAsiaTheme="minorEastAsia" w:hAnsiTheme="minorHAnsi"/>
            <w:sz w:val="22"/>
            <w:szCs w:val="22"/>
          </w:rPr>
          <w:tab/>
        </w:r>
        <w:r w:rsidR="0023769B" w:rsidRPr="00B37BE8">
          <w:rPr>
            <w:rStyle w:val="Hyperlink"/>
          </w:rPr>
          <w:t>Search and Replace with Regex</w:t>
        </w:r>
        <w:r w:rsidR="0023769B">
          <w:rPr>
            <w:webHidden/>
          </w:rPr>
          <w:tab/>
        </w:r>
        <w:r w:rsidR="0023769B">
          <w:rPr>
            <w:webHidden/>
          </w:rPr>
          <w:fldChar w:fldCharType="begin"/>
        </w:r>
        <w:r w:rsidR="0023769B">
          <w:rPr>
            <w:webHidden/>
          </w:rPr>
          <w:instrText xml:space="preserve"> PAGEREF _Toc25419717 \h </w:instrText>
        </w:r>
        <w:r w:rsidR="0023769B">
          <w:rPr>
            <w:webHidden/>
          </w:rPr>
        </w:r>
        <w:r w:rsidR="0023769B">
          <w:rPr>
            <w:webHidden/>
          </w:rPr>
          <w:fldChar w:fldCharType="separate"/>
        </w:r>
        <w:r w:rsidR="0023769B">
          <w:rPr>
            <w:webHidden/>
          </w:rPr>
          <w:t>46</w:t>
        </w:r>
        <w:r w:rsidR="0023769B">
          <w:rPr>
            <w:webHidden/>
          </w:rPr>
          <w:fldChar w:fldCharType="end"/>
        </w:r>
      </w:hyperlink>
    </w:p>
    <w:p w14:paraId="52F7C03F" w14:textId="48AC6A8D" w:rsidR="0023769B" w:rsidRDefault="00962EAC">
      <w:pPr>
        <w:pStyle w:val="TOC3"/>
        <w:rPr>
          <w:rFonts w:asciiTheme="minorHAnsi" w:eastAsiaTheme="minorEastAsia" w:hAnsiTheme="minorHAnsi"/>
          <w:sz w:val="22"/>
          <w:szCs w:val="22"/>
        </w:rPr>
      </w:pPr>
      <w:hyperlink w:anchor="_Toc25419718" w:history="1">
        <w:r w:rsidR="0023769B" w:rsidRPr="00B37BE8">
          <w:rPr>
            <w:rStyle w:val="Hyperlink"/>
          </w:rPr>
          <w:t>3.2.5.</w:t>
        </w:r>
        <w:r w:rsidR="0023769B">
          <w:rPr>
            <w:rFonts w:asciiTheme="minorHAnsi" w:eastAsiaTheme="minorEastAsia" w:hAnsiTheme="minorHAnsi"/>
            <w:sz w:val="22"/>
            <w:szCs w:val="22"/>
          </w:rPr>
          <w:tab/>
        </w:r>
        <w:r w:rsidR="0023769B" w:rsidRPr="00B37BE8">
          <w:rPr>
            <w:rStyle w:val="Hyperlink"/>
          </w:rPr>
          <w:t>Groups with Regex</w:t>
        </w:r>
        <w:r w:rsidR="0023769B">
          <w:rPr>
            <w:webHidden/>
          </w:rPr>
          <w:tab/>
        </w:r>
        <w:r w:rsidR="0023769B">
          <w:rPr>
            <w:webHidden/>
          </w:rPr>
          <w:fldChar w:fldCharType="begin"/>
        </w:r>
        <w:r w:rsidR="0023769B">
          <w:rPr>
            <w:webHidden/>
          </w:rPr>
          <w:instrText xml:space="preserve"> PAGEREF _Toc25419718 \h </w:instrText>
        </w:r>
        <w:r w:rsidR="0023769B">
          <w:rPr>
            <w:webHidden/>
          </w:rPr>
        </w:r>
        <w:r w:rsidR="0023769B">
          <w:rPr>
            <w:webHidden/>
          </w:rPr>
          <w:fldChar w:fldCharType="separate"/>
        </w:r>
        <w:r w:rsidR="0023769B">
          <w:rPr>
            <w:webHidden/>
          </w:rPr>
          <w:t>49</w:t>
        </w:r>
        <w:r w:rsidR="0023769B">
          <w:rPr>
            <w:webHidden/>
          </w:rPr>
          <w:fldChar w:fldCharType="end"/>
        </w:r>
      </w:hyperlink>
    </w:p>
    <w:p w14:paraId="05970449" w14:textId="32B8F8F3" w:rsidR="0023769B" w:rsidRDefault="00962EAC">
      <w:pPr>
        <w:pStyle w:val="TOC3"/>
        <w:rPr>
          <w:rFonts w:asciiTheme="minorHAnsi" w:eastAsiaTheme="minorEastAsia" w:hAnsiTheme="minorHAnsi"/>
          <w:sz w:val="22"/>
          <w:szCs w:val="22"/>
        </w:rPr>
      </w:pPr>
      <w:hyperlink w:anchor="_Toc25419719" w:history="1">
        <w:r w:rsidR="0023769B" w:rsidRPr="00B37BE8">
          <w:rPr>
            <w:rStyle w:val="Hyperlink"/>
          </w:rPr>
          <w:t>3.2.6.</w:t>
        </w:r>
        <w:r w:rsidR="0023769B">
          <w:rPr>
            <w:rFonts w:asciiTheme="minorHAnsi" w:eastAsiaTheme="minorEastAsia" w:hAnsiTheme="minorHAnsi"/>
            <w:sz w:val="22"/>
            <w:szCs w:val="22"/>
          </w:rPr>
          <w:tab/>
        </w:r>
        <w:r w:rsidR="0023769B" w:rsidRPr="00B37BE8">
          <w:rPr>
            <w:rStyle w:val="Hyperlink"/>
          </w:rPr>
          <w:t>Testing and Improving</w:t>
        </w:r>
        <w:r w:rsidR="0023769B">
          <w:rPr>
            <w:webHidden/>
          </w:rPr>
          <w:tab/>
        </w:r>
        <w:r w:rsidR="0023769B">
          <w:rPr>
            <w:webHidden/>
          </w:rPr>
          <w:fldChar w:fldCharType="begin"/>
        </w:r>
        <w:r w:rsidR="0023769B">
          <w:rPr>
            <w:webHidden/>
          </w:rPr>
          <w:instrText xml:space="preserve"> PAGEREF _Toc25419719 \h </w:instrText>
        </w:r>
        <w:r w:rsidR="0023769B">
          <w:rPr>
            <w:webHidden/>
          </w:rPr>
        </w:r>
        <w:r w:rsidR="0023769B">
          <w:rPr>
            <w:webHidden/>
          </w:rPr>
          <w:fldChar w:fldCharType="separate"/>
        </w:r>
        <w:r w:rsidR="0023769B">
          <w:rPr>
            <w:webHidden/>
          </w:rPr>
          <w:t>51</w:t>
        </w:r>
        <w:r w:rsidR="0023769B">
          <w:rPr>
            <w:webHidden/>
          </w:rPr>
          <w:fldChar w:fldCharType="end"/>
        </w:r>
      </w:hyperlink>
    </w:p>
    <w:p w14:paraId="0D8C1E5E" w14:textId="340D7905" w:rsidR="0023769B" w:rsidRDefault="00962EAC">
      <w:pPr>
        <w:pStyle w:val="TOC2"/>
        <w:rPr>
          <w:rFonts w:asciiTheme="minorHAnsi" w:eastAsiaTheme="minorEastAsia" w:hAnsiTheme="minorHAnsi"/>
          <w:sz w:val="22"/>
          <w:szCs w:val="22"/>
        </w:rPr>
      </w:pPr>
      <w:hyperlink w:anchor="_Toc25419720" w:history="1">
        <w:r w:rsidR="0023769B" w:rsidRPr="00B37BE8">
          <w:rPr>
            <w:rStyle w:val="Hyperlink"/>
          </w:rPr>
          <w:t>3.3.</w:t>
        </w:r>
        <w:r w:rsidR="0023769B">
          <w:rPr>
            <w:rFonts w:asciiTheme="minorHAnsi" w:eastAsiaTheme="minorEastAsia" w:hAnsiTheme="minorHAnsi"/>
            <w:sz w:val="22"/>
            <w:szCs w:val="22"/>
          </w:rPr>
          <w:tab/>
        </w:r>
        <w:r w:rsidR="0023769B" w:rsidRPr="00B37BE8">
          <w:rPr>
            <w:rStyle w:val="Hyperlink"/>
          </w:rPr>
          <w:t>String Processing Part 3</w:t>
        </w:r>
        <w:r w:rsidR="0023769B">
          <w:rPr>
            <w:webHidden/>
          </w:rPr>
          <w:tab/>
        </w:r>
        <w:r w:rsidR="0023769B">
          <w:rPr>
            <w:webHidden/>
          </w:rPr>
          <w:fldChar w:fldCharType="begin"/>
        </w:r>
        <w:r w:rsidR="0023769B">
          <w:rPr>
            <w:webHidden/>
          </w:rPr>
          <w:instrText xml:space="preserve"> PAGEREF _Toc25419720 \h </w:instrText>
        </w:r>
        <w:r w:rsidR="0023769B">
          <w:rPr>
            <w:webHidden/>
          </w:rPr>
        </w:r>
        <w:r w:rsidR="0023769B">
          <w:rPr>
            <w:webHidden/>
          </w:rPr>
          <w:fldChar w:fldCharType="separate"/>
        </w:r>
        <w:r w:rsidR="0023769B">
          <w:rPr>
            <w:webHidden/>
          </w:rPr>
          <w:t>54</w:t>
        </w:r>
        <w:r w:rsidR="0023769B">
          <w:rPr>
            <w:webHidden/>
          </w:rPr>
          <w:fldChar w:fldCharType="end"/>
        </w:r>
      </w:hyperlink>
    </w:p>
    <w:p w14:paraId="5375B851" w14:textId="56C8089A" w:rsidR="0023769B" w:rsidRDefault="00962EAC">
      <w:pPr>
        <w:pStyle w:val="TOC3"/>
        <w:rPr>
          <w:rFonts w:asciiTheme="minorHAnsi" w:eastAsiaTheme="minorEastAsia" w:hAnsiTheme="minorHAnsi"/>
          <w:sz w:val="22"/>
          <w:szCs w:val="22"/>
        </w:rPr>
      </w:pPr>
      <w:hyperlink w:anchor="_Toc25419721" w:history="1">
        <w:r w:rsidR="0023769B" w:rsidRPr="00B37BE8">
          <w:rPr>
            <w:rStyle w:val="Hyperlink"/>
          </w:rPr>
          <w:t>3.3.1.</w:t>
        </w:r>
        <w:r w:rsidR="0023769B">
          <w:rPr>
            <w:rFonts w:asciiTheme="minorHAnsi" w:eastAsiaTheme="minorEastAsia" w:hAnsiTheme="minorHAnsi"/>
            <w:sz w:val="22"/>
            <w:szCs w:val="22"/>
          </w:rPr>
          <w:tab/>
        </w:r>
        <w:r w:rsidR="0023769B" w:rsidRPr="00B37BE8">
          <w:rPr>
            <w:rStyle w:val="Hyperlink"/>
          </w:rPr>
          <w:t>Separate with Regex</w:t>
        </w:r>
        <w:r w:rsidR="0023769B">
          <w:rPr>
            <w:webHidden/>
          </w:rPr>
          <w:tab/>
        </w:r>
        <w:r w:rsidR="0023769B">
          <w:rPr>
            <w:webHidden/>
          </w:rPr>
          <w:fldChar w:fldCharType="begin"/>
        </w:r>
        <w:r w:rsidR="0023769B">
          <w:rPr>
            <w:webHidden/>
          </w:rPr>
          <w:instrText xml:space="preserve"> PAGEREF _Toc25419721 \h </w:instrText>
        </w:r>
        <w:r w:rsidR="0023769B">
          <w:rPr>
            <w:webHidden/>
          </w:rPr>
        </w:r>
        <w:r w:rsidR="0023769B">
          <w:rPr>
            <w:webHidden/>
          </w:rPr>
          <w:fldChar w:fldCharType="separate"/>
        </w:r>
        <w:r w:rsidR="0023769B">
          <w:rPr>
            <w:webHidden/>
          </w:rPr>
          <w:t>54</w:t>
        </w:r>
        <w:r w:rsidR="0023769B">
          <w:rPr>
            <w:webHidden/>
          </w:rPr>
          <w:fldChar w:fldCharType="end"/>
        </w:r>
      </w:hyperlink>
    </w:p>
    <w:p w14:paraId="662CCFCB" w14:textId="239F82B1" w:rsidR="0023769B" w:rsidRDefault="00962EAC">
      <w:pPr>
        <w:pStyle w:val="TOC3"/>
        <w:rPr>
          <w:rFonts w:asciiTheme="minorHAnsi" w:eastAsiaTheme="minorEastAsia" w:hAnsiTheme="minorHAnsi"/>
          <w:sz w:val="22"/>
          <w:szCs w:val="22"/>
        </w:rPr>
      </w:pPr>
      <w:hyperlink w:anchor="_Toc25419722" w:history="1">
        <w:r w:rsidR="0023769B" w:rsidRPr="00B37BE8">
          <w:rPr>
            <w:rStyle w:val="Hyperlink"/>
          </w:rPr>
          <w:t>3.3.2.</w:t>
        </w:r>
        <w:r w:rsidR="0023769B">
          <w:rPr>
            <w:rFonts w:asciiTheme="minorHAnsi" w:eastAsiaTheme="minorEastAsia" w:hAnsiTheme="minorHAnsi"/>
            <w:sz w:val="22"/>
            <w:szCs w:val="22"/>
          </w:rPr>
          <w:tab/>
        </w:r>
        <w:r w:rsidR="0023769B" w:rsidRPr="00B37BE8">
          <w:rPr>
            <w:rStyle w:val="Hyperlink"/>
          </w:rPr>
          <w:t>Using Groups and Quantifiers</w:t>
        </w:r>
        <w:r w:rsidR="0023769B">
          <w:rPr>
            <w:webHidden/>
          </w:rPr>
          <w:tab/>
        </w:r>
        <w:r w:rsidR="0023769B">
          <w:rPr>
            <w:webHidden/>
          </w:rPr>
          <w:fldChar w:fldCharType="begin"/>
        </w:r>
        <w:r w:rsidR="0023769B">
          <w:rPr>
            <w:webHidden/>
          </w:rPr>
          <w:instrText xml:space="preserve"> PAGEREF _Toc25419722 \h </w:instrText>
        </w:r>
        <w:r w:rsidR="0023769B">
          <w:rPr>
            <w:webHidden/>
          </w:rPr>
        </w:r>
        <w:r w:rsidR="0023769B">
          <w:rPr>
            <w:webHidden/>
          </w:rPr>
          <w:fldChar w:fldCharType="separate"/>
        </w:r>
        <w:r w:rsidR="0023769B">
          <w:rPr>
            <w:webHidden/>
          </w:rPr>
          <w:t>55</w:t>
        </w:r>
        <w:r w:rsidR="0023769B">
          <w:rPr>
            <w:webHidden/>
          </w:rPr>
          <w:fldChar w:fldCharType="end"/>
        </w:r>
      </w:hyperlink>
    </w:p>
    <w:p w14:paraId="602C8CD0" w14:textId="10DA074D" w:rsidR="0023769B" w:rsidRDefault="00962EAC">
      <w:pPr>
        <w:pStyle w:val="TOC3"/>
        <w:rPr>
          <w:rFonts w:asciiTheme="minorHAnsi" w:eastAsiaTheme="minorEastAsia" w:hAnsiTheme="minorHAnsi"/>
          <w:sz w:val="22"/>
          <w:szCs w:val="22"/>
        </w:rPr>
      </w:pPr>
      <w:hyperlink w:anchor="_Toc25419723" w:history="1">
        <w:r w:rsidR="0023769B" w:rsidRPr="00B37BE8">
          <w:rPr>
            <w:rStyle w:val="Hyperlink"/>
          </w:rPr>
          <w:t>3.3.3.</w:t>
        </w:r>
        <w:r w:rsidR="0023769B">
          <w:rPr>
            <w:rFonts w:asciiTheme="minorHAnsi" w:eastAsiaTheme="minorEastAsia" w:hAnsiTheme="minorHAnsi"/>
            <w:sz w:val="22"/>
            <w:szCs w:val="22"/>
          </w:rPr>
          <w:tab/>
        </w:r>
        <w:r w:rsidR="0023769B" w:rsidRPr="00B37BE8">
          <w:rPr>
            <w:rStyle w:val="Hyperlink"/>
          </w:rPr>
          <w:t>Putting it All Together</w:t>
        </w:r>
        <w:r w:rsidR="0023769B">
          <w:rPr>
            <w:webHidden/>
          </w:rPr>
          <w:tab/>
        </w:r>
        <w:r w:rsidR="0023769B">
          <w:rPr>
            <w:webHidden/>
          </w:rPr>
          <w:fldChar w:fldCharType="begin"/>
        </w:r>
        <w:r w:rsidR="0023769B">
          <w:rPr>
            <w:webHidden/>
          </w:rPr>
          <w:instrText xml:space="preserve"> PAGEREF _Toc25419723 \h </w:instrText>
        </w:r>
        <w:r w:rsidR="0023769B">
          <w:rPr>
            <w:webHidden/>
          </w:rPr>
        </w:r>
        <w:r w:rsidR="0023769B">
          <w:rPr>
            <w:webHidden/>
          </w:rPr>
          <w:fldChar w:fldCharType="separate"/>
        </w:r>
        <w:r w:rsidR="0023769B">
          <w:rPr>
            <w:webHidden/>
          </w:rPr>
          <w:t>59</w:t>
        </w:r>
        <w:r w:rsidR="0023769B">
          <w:rPr>
            <w:webHidden/>
          </w:rPr>
          <w:fldChar w:fldCharType="end"/>
        </w:r>
      </w:hyperlink>
    </w:p>
    <w:p w14:paraId="2823013F" w14:textId="30865E03" w:rsidR="0023769B" w:rsidRDefault="00962EAC">
      <w:pPr>
        <w:pStyle w:val="TOC3"/>
        <w:rPr>
          <w:rFonts w:asciiTheme="minorHAnsi" w:eastAsiaTheme="minorEastAsia" w:hAnsiTheme="minorHAnsi"/>
          <w:sz w:val="22"/>
          <w:szCs w:val="22"/>
        </w:rPr>
      </w:pPr>
      <w:hyperlink w:anchor="_Toc25419724" w:history="1">
        <w:r w:rsidR="0023769B" w:rsidRPr="00B37BE8">
          <w:rPr>
            <w:rStyle w:val="Hyperlink"/>
          </w:rPr>
          <w:t>3.3.4.</w:t>
        </w:r>
        <w:r w:rsidR="0023769B">
          <w:rPr>
            <w:rFonts w:asciiTheme="minorHAnsi" w:eastAsiaTheme="minorEastAsia" w:hAnsiTheme="minorHAnsi"/>
            <w:sz w:val="22"/>
            <w:szCs w:val="22"/>
          </w:rPr>
          <w:tab/>
        </w:r>
        <w:r w:rsidR="0023769B" w:rsidRPr="00B37BE8">
          <w:rPr>
            <w:rStyle w:val="Hyperlink"/>
          </w:rPr>
          <w:t>String Splitting</w:t>
        </w:r>
        <w:r w:rsidR="0023769B">
          <w:rPr>
            <w:webHidden/>
          </w:rPr>
          <w:tab/>
        </w:r>
        <w:r w:rsidR="0023769B">
          <w:rPr>
            <w:webHidden/>
          </w:rPr>
          <w:fldChar w:fldCharType="begin"/>
        </w:r>
        <w:r w:rsidR="0023769B">
          <w:rPr>
            <w:webHidden/>
          </w:rPr>
          <w:instrText xml:space="preserve"> PAGEREF _Toc25419724 \h </w:instrText>
        </w:r>
        <w:r w:rsidR="0023769B">
          <w:rPr>
            <w:webHidden/>
          </w:rPr>
        </w:r>
        <w:r w:rsidR="0023769B">
          <w:rPr>
            <w:webHidden/>
          </w:rPr>
          <w:fldChar w:fldCharType="separate"/>
        </w:r>
        <w:r w:rsidR="0023769B">
          <w:rPr>
            <w:webHidden/>
          </w:rPr>
          <w:t>60</w:t>
        </w:r>
        <w:r w:rsidR="0023769B">
          <w:rPr>
            <w:webHidden/>
          </w:rPr>
          <w:fldChar w:fldCharType="end"/>
        </w:r>
      </w:hyperlink>
    </w:p>
    <w:p w14:paraId="61F3A720" w14:textId="6BFCE403" w:rsidR="0023769B" w:rsidRDefault="00962EAC">
      <w:pPr>
        <w:pStyle w:val="TOC3"/>
        <w:rPr>
          <w:rFonts w:asciiTheme="minorHAnsi" w:eastAsiaTheme="minorEastAsia" w:hAnsiTheme="minorHAnsi"/>
          <w:sz w:val="22"/>
          <w:szCs w:val="22"/>
        </w:rPr>
      </w:pPr>
      <w:hyperlink w:anchor="_Toc25419725" w:history="1">
        <w:r w:rsidR="0023769B" w:rsidRPr="00B37BE8">
          <w:rPr>
            <w:rStyle w:val="Hyperlink"/>
          </w:rPr>
          <w:t>3.3.5.</w:t>
        </w:r>
        <w:r w:rsidR="0023769B">
          <w:rPr>
            <w:rFonts w:asciiTheme="minorHAnsi" w:eastAsiaTheme="minorEastAsia" w:hAnsiTheme="minorHAnsi"/>
            <w:sz w:val="22"/>
            <w:szCs w:val="22"/>
          </w:rPr>
          <w:tab/>
        </w:r>
        <w:r w:rsidR="0023769B" w:rsidRPr="00B37BE8">
          <w:rPr>
            <w:rStyle w:val="Hyperlink"/>
          </w:rPr>
          <w:t>Case Study: Extracting a Table from a PDF</w:t>
        </w:r>
        <w:r w:rsidR="0023769B">
          <w:rPr>
            <w:webHidden/>
          </w:rPr>
          <w:tab/>
        </w:r>
        <w:r w:rsidR="0023769B">
          <w:rPr>
            <w:webHidden/>
          </w:rPr>
          <w:fldChar w:fldCharType="begin"/>
        </w:r>
        <w:r w:rsidR="0023769B">
          <w:rPr>
            <w:webHidden/>
          </w:rPr>
          <w:instrText xml:space="preserve"> PAGEREF _Toc25419725 \h </w:instrText>
        </w:r>
        <w:r w:rsidR="0023769B">
          <w:rPr>
            <w:webHidden/>
          </w:rPr>
        </w:r>
        <w:r w:rsidR="0023769B">
          <w:rPr>
            <w:webHidden/>
          </w:rPr>
          <w:fldChar w:fldCharType="separate"/>
        </w:r>
        <w:r w:rsidR="0023769B">
          <w:rPr>
            <w:webHidden/>
          </w:rPr>
          <w:t>65</w:t>
        </w:r>
        <w:r w:rsidR="0023769B">
          <w:rPr>
            <w:webHidden/>
          </w:rPr>
          <w:fldChar w:fldCharType="end"/>
        </w:r>
      </w:hyperlink>
    </w:p>
    <w:p w14:paraId="5B5F5D47" w14:textId="1CD72078" w:rsidR="0023769B" w:rsidRDefault="00962EAC">
      <w:pPr>
        <w:pStyle w:val="TOC3"/>
        <w:rPr>
          <w:rFonts w:asciiTheme="minorHAnsi" w:eastAsiaTheme="minorEastAsia" w:hAnsiTheme="minorHAnsi"/>
          <w:sz w:val="22"/>
          <w:szCs w:val="22"/>
        </w:rPr>
      </w:pPr>
      <w:hyperlink w:anchor="_Toc25419726" w:history="1">
        <w:r w:rsidR="0023769B" w:rsidRPr="00B37BE8">
          <w:rPr>
            <w:rStyle w:val="Hyperlink"/>
          </w:rPr>
          <w:t>3.3.6.</w:t>
        </w:r>
        <w:r w:rsidR="0023769B">
          <w:rPr>
            <w:rFonts w:asciiTheme="minorHAnsi" w:eastAsiaTheme="minorEastAsia" w:hAnsiTheme="minorHAnsi"/>
            <w:sz w:val="22"/>
            <w:szCs w:val="22"/>
          </w:rPr>
          <w:tab/>
        </w:r>
        <w:r w:rsidR="0023769B" w:rsidRPr="00B37BE8">
          <w:rPr>
            <w:rStyle w:val="Hyperlink"/>
          </w:rPr>
          <w:t>Recoding</w:t>
        </w:r>
        <w:r w:rsidR="0023769B">
          <w:rPr>
            <w:webHidden/>
          </w:rPr>
          <w:tab/>
        </w:r>
        <w:r w:rsidR="0023769B">
          <w:rPr>
            <w:webHidden/>
          </w:rPr>
          <w:fldChar w:fldCharType="begin"/>
        </w:r>
        <w:r w:rsidR="0023769B">
          <w:rPr>
            <w:webHidden/>
          </w:rPr>
          <w:instrText xml:space="preserve"> PAGEREF _Toc25419726 \h </w:instrText>
        </w:r>
        <w:r w:rsidR="0023769B">
          <w:rPr>
            <w:webHidden/>
          </w:rPr>
        </w:r>
        <w:r w:rsidR="0023769B">
          <w:rPr>
            <w:webHidden/>
          </w:rPr>
          <w:fldChar w:fldCharType="separate"/>
        </w:r>
        <w:r w:rsidR="0023769B">
          <w:rPr>
            <w:webHidden/>
          </w:rPr>
          <w:t>67</w:t>
        </w:r>
        <w:r w:rsidR="0023769B">
          <w:rPr>
            <w:webHidden/>
          </w:rPr>
          <w:fldChar w:fldCharType="end"/>
        </w:r>
      </w:hyperlink>
    </w:p>
    <w:p w14:paraId="748A40C9" w14:textId="4EA31BB3" w:rsidR="0023769B" w:rsidRDefault="00962EAC">
      <w:pPr>
        <w:pStyle w:val="TOC1"/>
        <w:rPr>
          <w:rFonts w:asciiTheme="minorHAnsi" w:eastAsiaTheme="minorEastAsia" w:hAnsiTheme="minorHAnsi"/>
          <w:b w:val="0"/>
          <w:color w:val="auto"/>
          <w:sz w:val="22"/>
          <w:szCs w:val="22"/>
        </w:rPr>
      </w:pPr>
      <w:hyperlink w:anchor="_Toc25419727" w:history="1">
        <w:r w:rsidR="0023769B" w:rsidRPr="00B37BE8">
          <w:rPr>
            <w:rStyle w:val="Hyperlink"/>
          </w:rPr>
          <w:t>4.</w:t>
        </w:r>
        <w:r w:rsidR="0023769B">
          <w:rPr>
            <w:rFonts w:asciiTheme="minorHAnsi" w:eastAsiaTheme="minorEastAsia" w:hAnsiTheme="minorHAnsi"/>
            <w:b w:val="0"/>
            <w:color w:val="auto"/>
            <w:sz w:val="22"/>
            <w:szCs w:val="22"/>
          </w:rPr>
          <w:tab/>
        </w:r>
        <w:r w:rsidR="0023769B" w:rsidRPr="00B37BE8">
          <w:rPr>
            <w:rStyle w:val="Hyperlink"/>
          </w:rPr>
          <w:t>Section 4: Dates, Times, and Text Mining</w:t>
        </w:r>
        <w:r w:rsidR="0023769B">
          <w:rPr>
            <w:webHidden/>
          </w:rPr>
          <w:tab/>
        </w:r>
        <w:r w:rsidR="0023769B">
          <w:rPr>
            <w:webHidden/>
          </w:rPr>
          <w:fldChar w:fldCharType="begin"/>
        </w:r>
        <w:r w:rsidR="0023769B">
          <w:rPr>
            <w:webHidden/>
          </w:rPr>
          <w:instrText xml:space="preserve"> PAGEREF _Toc25419727 \h </w:instrText>
        </w:r>
        <w:r w:rsidR="0023769B">
          <w:rPr>
            <w:webHidden/>
          </w:rPr>
        </w:r>
        <w:r w:rsidR="0023769B">
          <w:rPr>
            <w:webHidden/>
          </w:rPr>
          <w:fldChar w:fldCharType="separate"/>
        </w:r>
        <w:r w:rsidR="0023769B">
          <w:rPr>
            <w:webHidden/>
          </w:rPr>
          <w:t>70</w:t>
        </w:r>
        <w:r w:rsidR="0023769B">
          <w:rPr>
            <w:webHidden/>
          </w:rPr>
          <w:fldChar w:fldCharType="end"/>
        </w:r>
      </w:hyperlink>
    </w:p>
    <w:p w14:paraId="76E4509C" w14:textId="68C97D20" w:rsidR="0023769B" w:rsidRDefault="00962EAC">
      <w:pPr>
        <w:pStyle w:val="TOC2"/>
        <w:rPr>
          <w:rFonts w:asciiTheme="minorHAnsi" w:eastAsiaTheme="minorEastAsia" w:hAnsiTheme="minorHAnsi"/>
          <w:sz w:val="22"/>
          <w:szCs w:val="22"/>
        </w:rPr>
      </w:pPr>
      <w:hyperlink w:anchor="_Toc25419728" w:history="1">
        <w:r w:rsidR="0023769B" w:rsidRPr="00B37BE8">
          <w:rPr>
            <w:rStyle w:val="Hyperlink"/>
          </w:rPr>
          <w:t>4.1.</w:t>
        </w:r>
        <w:r w:rsidR="0023769B">
          <w:rPr>
            <w:rFonts w:asciiTheme="minorHAnsi" w:eastAsiaTheme="minorEastAsia" w:hAnsiTheme="minorHAnsi"/>
            <w:sz w:val="22"/>
            <w:szCs w:val="22"/>
          </w:rPr>
          <w:tab/>
        </w:r>
        <w:r w:rsidR="0023769B" w:rsidRPr="00B37BE8">
          <w:rPr>
            <w:rStyle w:val="Hyperlink"/>
          </w:rPr>
          <w:t>Dates, Times, and Text Mining</w:t>
        </w:r>
        <w:r w:rsidR="0023769B">
          <w:rPr>
            <w:webHidden/>
          </w:rPr>
          <w:tab/>
        </w:r>
        <w:r w:rsidR="0023769B">
          <w:rPr>
            <w:webHidden/>
          </w:rPr>
          <w:fldChar w:fldCharType="begin"/>
        </w:r>
        <w:r w:rsidR="0023769B">
          <w:rPr>
            <w:webHidden/>
          </w:rPr>
          <w:instrText xml:space="preserve"> PAGEREF _Toc25419728 \h </w:instrText>
        </w:r>
        <w:r w:rsidR="0023769B">
          <w:rPr>
            <w:webHidden/>
          </w:rPr>
        </w:r>
        <w:r w:rsidR="0023769B">
          <w:rPr>
            <w:webHidden/>
          </w:rPr>
          <w:fldChar w:fldCharType="separate"/>
        </w:r>
        <w:r w:rsidR="0023769B">
          <w:rPr>
            <w:webHidden/>
          </w:rPr>
          <w:t>70</w:t>
        </w:r>
        <w:r w:rsidR="0023769B">
          <w:rPr>
            <w:webHidden/>
          </w:rPr>
          <w:fldChar w:fldCharType="end"/>
        </w:r>
      </w:hyperlink>
    </w:p>
    <w:p w14:paraId="2FF55899" w14:textId="5B059DC8" w:rsidR="0023769B" w:rsidRDefault="00962EAC">
      <w:pPr>
        <w:pStyle w:val="TOC3"/>
        <w:rPr>
          <w:rFonts w:asciiTheme="minorHAnsi" w:eastAsiaTheme="minorEastAsia" w:hAnsiTheme="minorHAnsi"/>
          <w:sz w:val="22"/>
          <w:szCs w:val="22"/>
        </w:rPr>
      </w:pPr>
      <w:hyperlink w:anchor="_Toc25419729" w:history="1">
        <w:r w:rsidR="0023769B" w:rsidRPr="00B37BE8">
          <w:rPr>
            <w:rStyle w:val="Hyperlink"/>
          </w:rPr>
          <w:t>4.1.1.</w:t>
        </w:r>
        <w:r w:rsidR="0023769B">
          <w:rPr>
            <w:rFonts w:asciiTheme="minorHAnsi" w:eastAsiaTheme="minorEastAsia" w:hAnsiTheme="minorHAnsi"/>
            <w:sz w:val="22"/>
            <w:szCs w:val="22"/>
          </w:rPr>
          <w:tab/>
        </w:r>
        <w:r w:rsidR="0023769B" w:rsidRPr="00B37BE8">
          <w:rPr>
            <w:rStyle w:val="Hyperlink"/>
          </w:rPr>
          <w:t>Dates and Times</w:t>
        </w:r>
        <w:r w:rsidR="0023769B">
          <w:rPr>
            <w:webHidden/>
          </w:rPr>
          <w:tab/>
        </w:r>
        <w:r w:rsidR="0023769B">
          <w:rPr>
            <w:webHidden/>
          </w:rPr>
          <w:fldChar w:fldCharType="begin"/>
        </w:r>
        <w:r w:rsidR="0023769B">
          <w:rPr>
            <w:webHidden/>
          </w:rPr>
          <w:instrText xml:space="preserve"> PAGEREF _Toc25419729 \h </w:instrText>
        </w:r>
        <w:r w:rsidR="0023769B">
          <w:rPr>
            <w:webHidden/>
          </w:rPr>
        </w:r>
        <w:r w:rsidR="0023769B">
          <w:rPr>
            <w:webHidden/>
          </w:rPr>
          <w:fldChar w:fldCharType="separate"/>
        </w:r>
        <w:r w:rsidR="0023769B">
          <w:rPr>
            <w:webHidden/>
          </w:rPr>
          <w:t>70</w:t>
        </w:r>
        <w:r w:rsidR="0023769B">
          <w:rPr>
            <w:webHidden/>
          </w:rPr>
          <w:fldChar w:fldCharType="end"/>
        </w:r>
      </w:hyperlink>
    </w:p>
    <w:p w14:paraId="7254BD05" w14:textId="08211BD4" w:rsidR="0023769B" w:rsidRDefault="00962EAC">
      <w:pPr>
        <w:pStyle w:val="TOC3"/>
        <w:rPr>
          <w:rFonts w:asciiTheme="minorHAnsi" w:eastAsiaTheme="minorEastAsia" w:hAnsiTheme="minorHAnsi"/>
          <w:sz w:val="22"/>
          <w:szCs w:val="22"/>
        </w:rPr>
      </w:pPr>
      <w:hyperlink w:anchor="_Toc25419730" w:history="1">
        <w:r w:rsidR="0023769B" w:rsidRPr="00B37BE8">
          <w:rPr>
            <w:rStyle w:val="Hyperlink"/>
          </w:rPr>
          <w:t>4.1.2.</w:t>
        </w:r>
        <w:r w:rsidR="0023769B">
          <w:rPr>
            <w:rFonts w:asciiTheme="minorHAnsi" w:eastAsiaTheme="minorEastAsia" w:hAnsiTheme="minorHAnsi"/>
            <w:sz w:val="22"/>
            <w:szCs w:val="22"/>
          </w:rPr>
          <w:tab/>
        </w:r>
        <w:r w:rsidR="0023769B" w:rsidRPr="00B37BE8">
          <w:rPr>
            <w:rStyle w:val="Hyperlink"/>
          </w:rPr>
          <w:t>Text Mining</w:t>
        </w:r>
        <w:r w:rsidR="0023769B">
          <w:rPr>
            <w:webHidden/>
          </w:rPr>
          <w:tab/>
        </w:r>
        <w:r w:rsidR="0023769B">
          <w:rPr>
            <w:webHidden/>
          </w:rPr>
          <w:fldChar w:fldCharType="begin"/>
        </w:r>
        <w:r w:rsidR="0023769B">
          <w:rPr>
            <w:webHidden/>
          </w:rPr>
          <w:instrText xml:space="preserve"> PAGEREF _Toc25419730 \h </w:instrText>
        </w:r>
        <w:r w:rsidR="0023769B">
          <w:rPr>
            <w:webHidden/>
          </w:rPr>
        </w:r>
        <w:r w:rsidR="0023769B">
          <w:rPr>
            <w:webHidden/>
          </w:rPr>
          <w:fldChar w:fldCharType="separate"/>
        </w:r>
        <w:r w:rsidR="0023769B">
          <w:rPr>
            <w:webHidden/>
          </w:rPr>
          <w:t>94</w:t>
        </w:r>
        <w:r w:rsidR="0023769B">
          <w:rPr>
            <w:webHidden/>
          </w:rPr>
          <w:fldChar w:fldCharType="end"/>
        </w:r>
      </w:hyperlink>
    </w:p>
    <w:p w14:paraId="53D34322" w14:textId="37E4680C" w:rsidR="00E3724A" w:rsidRDefault="00E3724A">
      <w:r>
        <w:fldChar w:fldCharType="end"/>
      </w:r>
    </w:p>
    <w:p w14:paraId="6AC345BE" w14:textId="77777777" w:rsidR="002176D3" w:rsidRDefault="002176D3"/>
    <w:p w14:paraId="6057746C" w14:textId="77777777" w:rsidR="002176D3" w:rsidRPr="002176D3" w:rsidRDefault="002176D3">
      <w:pPr>
        <w:rPr>
          <w:rFonts w:eastAsia="Times New Roman" w:cs="Arial"/>
          <w:b/>
          <w:bCs/>
          <w:color w:val="A41034" w:themeColor="accent1"/>
          <w:kern w:val="36"/>
          <w:sz w:val="32"/>
          <w:szCs w:val="32"/>
        </w:rPr>
      </w:pPr>
      <w:r w:rsidRPr="002176D3">
        <w:rPr>
          <w:rFonts w:eastAsia="Times New Roman" w:cs="Arial"/>
          <w:b/>
          <w:bCs/>
          <w:color w:val="A41034" w:themeColor="accent1"/>
          <w:kern w:val="36"/>
          <w:sz w:val="32"/>
          <w:szCs w:val="32"/>
        </w:rPr>
        <w:t>List of Figures</w:t>
      </w:r>
    </w:p>
    <w:p w14:paraId="22C9371E" w14:textId="5E8855FC" w:rsidR="0023769B" w:rsidRDefault="002176D3">
      <w:pPr>
        <w:pStyle w:val="TableofFigures"/>
        <w:tabs>
          <w:tab w:val="left" w:pos="1100"/>
          <w:tab w:val="right" w:leader="dot" w:pos="9350"/>
        </w:tabs>
        <w:rPr>
          <w:rFonts w:asciiTheme="minorHAnsi" w:eastAsiaTheme="minorEastAsia" w:hAnsiTheme="minorHAnsi"/>
          <w:noProof/>
        </w:rPr>
      </w:pPr>
      <w:r>
        <w:fldChar w:fldCharType="begin"/>
      </w:r>
      <w:r>
        <w:instrText xml:space="preserve"> TOC \h \z \t "HBS_Figure" \c </w:instrText>
      </w:r>
      <w:r>
        <w:fldChar w:fldCharType="separate"/>
      </w:r>
      <w:hyperlink w:anchor="_Toc25419731" w:history="1">
        <w:r w:rsidR="0023769B" w:rsidRPr="00B71FF8">
          <w:rPr>
            <w:rStyle w:val="Hyperlink"/>
            <w:noProof/>
          </w:rPr>
          <w:t>Figure 1.</w:t>
        </w:r>
        <w:r w:rsidR="0023769B">
          <w:rPr>
            <w:rFonts w:asciiTheme="minorHAnsi" w:eastAsiaTheme="minorEastAsia" w:hAnsiTheme="minorHAnsi"/>
            <w:noProof/>
          </w:rPr>
          <w:tab/>
        </w:r>
        <w:r w:rsidR="0023769B" w:rsidRPr="00B71FF8">
          <w:rPr>
            <w:rStyle w:val="Hyperlink"/>
            <w:noProof/>
          </w:rPr>
          <w:t>Example of a csv file</w:t>
        </w:r>
        <w:r w:rsidR="0023769B">
          <w:rPr>
            <w:noProof/>
            <w:webHidden/>
          </w:rPr>
          <w:tab/>
        </w:r>
        <w:r w:rsidR="0023769B">
          <w:rPr>
            <w:noProof/>
            <w:webHidden/>
          </w:rPr>
          <w:fldChar w:fldCharType="begin"/>
        </w:r>
        <w:r w:rsidR="0023769B">
          <w:rPr>
            <w:noProof/>
            <w:webHidden/>
          </w:rPr>
          <w:instrText xml:space="preserve"> PAGEREF _Toc25419731 \h </w:instrText>
        </w:r>
        <w:r w:rsidR="0023769B">
          <w:rPr>
            <w:noProof/>
            <w:webHidden/>
          </w:rPr>
        </w:r>
        <w:r w:rsidR="0023769B">
          <w:rPr>
            <w:noProof/>
            <w:webHidden/>
          </w:rPr>
          <w:fldChar w:fldCharType="separate"/>
        </w:r>
        <w:r w:rsidR="0023769B">
          <w:rPr>
            <w:noProof/>
            <w:webHidden/>
          </w:rPr>
          <w:t>3</w:t>
        </w:r>
        <w:r w:rsidR="0023769B">
          <w:rPr>
            <w:noProof/>
            <w:webHidden/>
          </w:rPr>
          <w:fldChar w:fldCharType="end"/>
        </w:r>
      </w:hyperlink>
    </w:p>
    <w:p w14:paraId="1C544FB2" w14:textId="0BE662FA" w:rsidR="0023769B" w:rsidRDefault="00962EAC">
      <w:pPr>
        <w:pStyle w:val="TableofFigures"/>
        <w:tabs>
          <w:tab w:val="left" w:pos="1100"/>
          <w:tab w:val="right" w:leader="dot" w:pos="9350"/>
        </w:tabs>
        <w:rPr>
          <w:rFonts w:asciiTheme="minorHAnsi" w:eastAsiaTheme="minorEastAsia" w:hAnsiTheme="minorHAnsi"/>
          <w:noProof/>
        </w:rPr>
      </w:pPr>
      <w:hyperlink w:anchor="_Toc25419732" w:history="1">
        <w:r w:rsidR="0023769B" w:rsidRPr="00B71FF8">
          <w:rPr>
            <w:rStyle w:val="Hyperlink"/>
            <w:noProof/>
          </w:rPr>
          <w:t>Figure 2.</w:t>
        </w:r>
        <w:r w:rsidR="0023769B">
          <w:rPr>
            <w:rFonts w:asciiTheme="minorHAnsi" w:eastAsiaTheme="minorEastAsia" w:hAnsiTheme="minorHAnsi"/>
            <w:noProof/>
          </w:rPr>
          <w:tab/>
        </w:r>
        <w:r w:rsidR="0023769B" w:rsidRPr="00B71FF8">
          <w:rPr>
            <w:rStyle w:val="Hyperlink"/>
            <w:noProof/>
          </w:rPr>
          <w:t>Look at a text file through RStudio</w:t>
        </w:r>
        <w:r w:rsidR="0023769B">
          <w:rPr>
            <w:noProof/>
            <w:webHidden/>
          </w:rPr>
          <w:tab/>
        </w:r>
        <w:r w:rsidR="0023769B">
          <w:rPr>
            <w:noProof/>
            <w:webHidden/>
          </w:rPr>
          <w:fldChar w:fldCharType="begin"/>
        </w:r>
        <w:r w:rsidR="0023769B">
          <w:rPr>
            <w:noProof/>
            <w:webHidden/>
          </w:rPr>
          <w:instrText xml:space="preserve"> PAGEREF _Toc25419732 \h </w:instrText>
        </w:r>
        <w:r w:rsidR="0023769B">
          <w:rPr>
            <w:noProof/>
            <w:webHidden/>
          </w:rPr>
        </w:r>
        <w:r w:rsidR="0023769B">
          <w:rPr>
            <w:noProof/>
            <w:webHidden/>
          </w:rPr>
          <w:fldChar w:fldCharType="separate"/>
        </w:r>
        <w:r w:rsidR="0023769B">
          <w:rPr>
            <w:noProof/>
            <w:webHidden/>
          </w:rPr>
          <w:t>4</w:t>
        </w:r>
        <w:r w:rsidR="0023769B">
          <w:rPr>
            <w:noProof/>
            <w:webHidden/>
          </w:rPr>
          <w:fldChar w:fldCharType="end"/>
        </w:r>
      </w:hyperlink>
    </w:p>
    <w:p w14:paraId="69821250" w14:textId="0356829B" w:rsidR="0023769B" w:rsidRDefault="00962EAC">
      <w:pPr>
        <w:pStyle w:val="TableofFigures"/>
        <w:tabs>
          <w:tab w:val="left" w:pos="1100"/>
          <w:tab w:val="right" w:leader="dot" w:pos="9350"/>
        </w:tabs>
        <w:rPr>
          <w:rFonts w:asciiTheme="minorHAnsi" w:eastAsiaTheme="minorEastAsia" w:hAnsiTheme="minorHAnsi"/>
          <w:noProof/>
        </w:rPr>
      </w:pPr>
      <w:hyperlink w:anchor="_Toc25419733" w:history="1">
        <w:r w:rsidR="0023769B" w:rsidRPr="00B71FF8">
          <w:rPr>
            <w:rStyle w:val="Hyperlink"/>
            <w:noProof/>
          </w:rPr>
          <w:t>Figure 3.</w:t>
        </w:r>
        <w:r w:rsidR="0023769B">
          <w:rPr>
            <w:rFonts w:asciiTheme="minorHAnsi" w:eastAsiaTheme="minorEastAsia" w:hAnsiTheme="minorHAnsi"/>
            <w:noProof/>
          </w:rPr>
          <w:tab/>
        </w:r>
        <w:r w:rsidR="0023769B" w:rsidRPr="00B71FF8">
          <w:rPr>
            <w:rStyle w:val="Hyperlink"/>
            <w:noProof/>
          </w:rPr>
          <w:t>Change working directory in R</w:t>
        </w:r>
        <w:r w:rsidR="0023769B">
          <w:rPr>
            <w:noProof/>
            <w:webHidden/>
          </w:rPr>
          <w:tab/>
        </w:r>
        <w:r w:rsidR="0023769B">
          <w:rPr>
            <w:noProof/>
            <w:webHidden/>
          </w:rPr>
          <w:fldChar w:fldCharType="begin"/>
        </w:r>
        <w:r w:rsidR="0023769B">
          <w:rPr>
            <w:noProof/>
            <w:webHidden/>
          </w:rPr>
          <w:instrText xml:space="preserve"> PAGEREF _Toc25419733 \h </w:instrText>
        </w:r>
        <w:r w:rsidR="0023769B">
          <w:rPr>
            <w:noProof/>
            <w:webHidden/>
          </w:rPr>
        </w:r>
        <w:r w:rsidR="0023769B">
          <w:rPr>
            <w:noProof/>
            <w:webHidden/>
          </w:rPr>
          <w:fldChar w:fldCharType="separate"/>
        </w:r>
        <w:r w:rsidR="0023769B">
          <w:rPr>
            <w:noProof/>
            <w:webHidden/>
          </w:rPr>
          <w:t>5</w:t>
        </w:r>
        <w:r w:rsidR="0023769B">
          <w:rPr>
            <w:noProof/>
            <w:webHidden/>
          </w:rPr>
          <w:fldChar w:fldCharType="end"/>
        </w:r>
      </w:hyperlink>
    </w:p>
    <w:p w14:paraId="3E057F2C" w14:textId="27C4683B" w:rsidR="0023769B" w:rsidRDefault="00962EAC">
      <w:pPr>
        <w:pStyle w:val="TableofFigures"/>
        <w:tabs>
          <w:tab w:val="left" w:pos="1100"/>
          <w:tab w:val="right" w:leader="dot" w:pos="9350"/>
        </w:tabs>
        <w:rPr>
          <w:rFonts w:asciiTheme="minorHAnsi" w:eastAsiaTheme="minorEastAsia" w:hAnsiTheme="minorHAnsi"/>
          <w:noProof/>
        </w:rPr>
      </w:pPr>
      <w:hyperlink w:anchor="_Toc25419734" w:history="1">
        <w:r w:rsidR="0023769B" w:rsidRPr="00B71FF8">
          <w:rPr>
            <w:rStyle w:val="Hyperlink"/>
            <w:noProof/>
          </w:rPr>
          <w:t>Figure 4.</w:t>
        </w:r>
        <w:r w:rsidR="0023769B">
          <w:rPr>
            <w:rFonts w:asciiTheme="minorHAnsi" w:eastAsiaTheme="minorEastAsia" w:hAnsiTheme="minorHAnsi"/>
            <w:noProof/>
          </w:rPr>
          <w:tab/>
        </w:r>
        <w:r w:rsidR="0023769B" w:rsidRPr="00B71FF8">
          <w:rPr>
            <w:rStyle w:val="Hyperlink"/>
            <w:noProof/>
          </w:rPr>
          <w:t>Table of available read in spreadsheets files function in R</w:t>
        </w:r>
        <w:r w:rsidR="0023769B">
          <w:rPr>
            <w:noProof/>
            <w:webHidden/>
          </w:rPr>
          <w:tab/>
        </w:r>
        <w:r w:rsidR="0023769B">
          <w:rPr>
            <w:noProof/>
            <w:webHidden/>
          </w:rPr>
          <w:fldChar w:fldCharType="begin"/>
        </w:r>
        <w:r w:rsidR="0023769B">
          <w:rPr>
            <w:noProof/>
            <w:webHidden/>
          </w:rPr>
          <w:instrText xml:space="preserve"> PAGEREF _Toc25419734 \h </w:instrText>
        </w:r>
        <w:r w:rsidR="0023769B">
          <w:rPr>
            <w:noProof/>
            <w:webHidden/>
          </w:rPr>
        </w:r>
        <w:r w:rsidR="0023769B">
          <w:rPr>
            <w:noProof/>
            <w:webHidden/>
          </w:rPr>
          <w:fldChar w:fldCharType="separate"/>
        </w:r>
        <w:r w:rsidR="0023769B">
          <w:rPr>
            <w:noProof/>
            <w:webHidden/>
          </w:rPr>
          <w:t>7</w:t>
        </w:r>
        <w:r w:rsidR="0023769B">
          <w:rPr>
            <w:noProof/>
            <w:webHidden/>
          </w:rPr>
          <w:fldChar w:fldCharType="end"/>
        </w:r>
      </w:hyperlink>
    </w:p>
    <w:p w14:paraId="73EC9B57" w14:textId="5ADCD45D" w:rsidR="0023769B" w:rsidRDefault="00962EAC">
      <w:pPr>
        <w:pStyle w:val="TableofFigures"/>
        <w:tabs>
          <w:tab w:val="left" w:pos="1100"/>
          <w:tab w:val="right" w:leader="dot" w:pos="9350"/>
        </w:tabs>
        <w:rPr>
          <w:rFonts w:asciiTheme="minorHAnsi" w:eastAsiaTheme="minorEastAsia" w:hAnsiTheme="minorHAnsi"/>
          <w:noProof/>
        </w:rPr>
      </w:pPr>
      <w:hyperlink w:anchor="_Toc25419735" w:history="1">
        <w:r w:rsidR="0023769B" w:rsidRPr="00B71FF8">
          <w:rPr>
            <w:rStyle w:val="Hyperlink"/>
            <w:noProof/>
          </w:rPr>
          <w:t>Figure 5.</w:t>
        </w:r>
        <w:r w:rsidR="0023769B">
          <w:rPr>
            <w:rFonts w:asciiTheme="minorHAnsi" w:eastAsiaTheme="minorEastAsia" w:hAnsiTheme="minorHAnsi"/>
            <w:noProof/>
          </w:rPr>
          <w:tab/>
        </w:r>
        <w:r w:rsidR="0023769B" w:rsidRPr="00B71FF8">
          <w:rPr>
            <w:rStyle w:val="Hyperlink"/>
            <w:noProof/>
          </w:rPr>
          <w:t>Table of functions to read in Excel data</w:t>
        </w:r>
        <w:r w:rsidR="0023769B">
          <w:rPr>
            <w:noProof/>
            <w:webHidden/>
          </w:rPr>
          <w:tab/>
        </w:r>
        <w:r w:rsidR="0023769B">
          <w:rPr>
            <w:noProof/>
            <w:webHidden/>
          </w:rPr>
          <w:fldChar w:fldCharType="begin"/>
        </w:r>
        <w:r w:rsidR="0023769B">
          <w:rPr>
            <w:noProof/>
            <w:webHidden/>
          </w:rPr>
          <w:instrText xml:space="preserve"> PAGEREF _Toc25419735 \h </w:instrText>
        </w:r>
        <w:r w:rsidR="0023769B">
          <w:rPr>
            <w:noProof/>
            <w:webHidden/>
          </w:rPr>
        </w:r>
        <w:r w:rsidR="0023769B">
          <w:rPr>
            <w:noProof/>
            <w:webHidden/>
          </w:rPr>
          <w:fldChar w:fldCharType="separate"/>
        </w:r>
        <w:r w:rsidR="0023769B">
          <w:rPr>
            <w:noProof/>
            <w:webHidden/>
          </w:rPr>
          <w:t>7</w:t>
        </w:r>
        <w:r w:rsidR="0023769B">
          <w:rPr>
            <w:noProof/>
            <w:webHidden/>
          </w:rPr>
          <w:fldChar w:fldCharType="end"/>
        </w:r>
      </w:hyperlink>
    </w:p>
    <w:p w14:paraId="57104912" w14:textId="2C2D0481" w:rsidR="0023769B" w:rsidRDefault="00962EAC">
      <w:pPr>
        <w:pStyle w:val="TableofFigures"/>
        <w:tabs>
          <w:tab w:val="left" w:pos="1100"/>
          <w:tab w:val="right" w:leader="dot" w:pos="9350"/>
        </w:tabs>
        <w:rPr>
          <w:rFonts w:asciiTheme="minorHAnsi" w:eastAsiaTheme="minorEastAsia" w:hAnsiTheme="minorHAnsi"/>
          <w:noProof/>
        </w:rPr>
      </w:pPr>
      <w:hyperlink w:anchor="_Toc25419736" w:history="1">
        <w:r w:rsidR="0023769B" w:rsidRPr="00B71FF8">
          <w:rPr>
            <w:rStyle w:val="Hyperlink"/>
            <w:noProof/>
            <w:lang w:val="en-CA"/>
          </w:rPr>
          <w:t>Figure 6.</w:t>
        </w:r>
        <w:r w:rsidR="0023769B">
          <w:rPr>
            <w:rFonts w:asciiTheme="minorHAnsi" w:eastAsiaTheme="minorEastAsia" w:hAnsiTheme="minorHAnsi"/>
            <w:noProof/>
          </w:rPr>
          <w:tab/>
        </w:r>
        <w:r w:rsidR="0023769B" w:rsidRPr="00B71FF8">
          <w:rPr>
            <w:rStyle w:val="Hyperlink"/>
            <w:noProof/>
            <w:lang w:val="en-CA"/>
          </w:rPr>
          <w:t>Fertility across time for Germany and South Korea</w:t>
        </w:r>
        <w:r w:rsidR="0023769B">
          <w:rPr>
            <w:noProof/>
            <w:webHidden/>
          </w:rPr>
          <w:tab/>
        </w:r>
        <w:r w:rsidR="0023769B">
          <w:rPr>
            <w:noProof/>
            <w:webHidden/>
          </w:rPr>
          <w:fldChar w:fldCharType="begin"/>
        </w:r>
        <w:r w:rsidR="0023769B">
          <w:rPr>
            <w:noProof/>
            <w:webHidden/>
          </w:rPr>
          <w:instrText xml:space="preserve"> PAGEREF _Toc25419736 \h </w:instrText>
        </w:r>
        <w:r w:rsidR="0023769B">
          <w:rPr>
            <w:noProof/>
            <w:webHidden/>
          </w:rPr>
        </w:r>
        <w:r w:rsidR="0023769B">
          <w:rPr>
            <w:noProof/>
            <w:webHidden/>
          </w:rPr>
          <w:fldChar w:fldCharType="separate"/>
        </w:r>
        <w:r w:rsidR="0023769B">
          <w:rPr>
            <w:noProof/>
            <w:webHidden/>
          </w:rPr>
          <w:t>12</w:t>
        </w:r>
        <w:r w:rsidR="0023769B">
          <w:rPr>
            <w:noProof/>
            <w:webHidden/>
          </w:rPr>
          <w:fldChar w:fldCharType="end"/>
        </w:r>
      </w:hyperlink>
    </w:p>
    <w:p w14:paraId="26D02A1B" w14:textId="2A177F34" w:rsidR="0023769B" w:rsidRDefault="00962EAC">
      <w:pPr>
        <w:pStyle w:val="TableofFigures"/>
        <w:tabs>
          <w:tab w:val="left" w:pos="1100"/>
          <w:tab w:val="right" w:leader="dot" w:pos="9350"/>
        </w:tabs>
        <w:rPr>
          <w:rFonts w:asciiTheme="minorHAnsi" w:eastAsiaTheme="minorEastAsia" w:hAnsiTheme="minorHAnsi"/>
          <w:noProof/>
        </w:rPr>
      </w:pPr>
      <w:hyperlink w:anchor="_Toc25419737" w:history="1">
        <w:r w:rsidR="0023769B" w:rsidRPr="00B71FF8">
          <w:rPr>
            <w:rStyle w:val="Hyperlink"/>
            <w:noProof/>
            <w:lang w:val="en-CA"/>
          </w:rPr>
          <w:t>Figure 7.</w:t>
        </w:r>
        <w:r w:rsidR="0023769B">
          <w:rPr>
            <w:rFonts w:asciiTheme="minorHAnsi" w:eastAsiaTheme="minorEastAsia" w:hAnsiTheme="minorHAnsi"/>
            <w:noProof/>
          </w:rPr>
          <w:tab/>
        </w:r>
        <w:r w:rsidR="0023769B" w:rsidRPr="00B71FF8">
          <w:rPr>
            <w:rStyle w:val="Hyperlink"/>
            <w:noProof/>
            <w:lang w:val="en-CA"/>
          </w:rPr>
          <w:t>Fertili</w:t>
        </w:r>
        <w:r w:rsidR="0023769B" w:rsidRPr="00B71FF8">
          <w:rPr>
            <w:rStyle w:val="Hyperlink"/>
            <w:noProof/>
          </w:rPr>
          <w:t xml:space="preserve"> </w:t>
        </w:r>
        <w:r w:rsidR="0023769B" w:rsidRPr="00B71FF8">
          <w:rPr>
            <w:rStyle w:val="Hyperlink"/>
            <w:noProof/>
            <w:lang w:val="en-CA"/>
          </w:rPr>
          <w:t>ty across time for Germany and South Korea after tidying the data</w:t>
        </w:r>
        <w:r w:rsidR="0023769B">
          <w:rPr>
            <w:noProof/>
            <w:webHidden/>
          </w:rPr>
          <w:tab/>
        </w:r>
        <w:r w:rsidR="0023769B">
          <w:rPr>
            <w:noProof/>
            <w:webHidden/>
          </w:rPr>
          <w:fldChar w:fldCharType="begin"/>
        </w:r>
        <w:r w:rsidR="0023769B">
          <w:rPr>
            <w:noProof/>
            <w:webHidden/>
          </w:rPr>
          <w:instrText xml:space="preserve"> PAGEREF _Toc25419737 \h </w:instrText>
        </w:r>
        <w:r w:rsidR="0023769B">
          <w:rPr>
            <w:noProof/>
            <w:webHidden/>
          </w:rPr>
        </w:r>
        <w:r w:rsidR="0023769B">
          <w:rPr>
            <w:noProof/>
            <w:webHidden/>
          </w:rPr>
          <w:fldChar w:fldCharType="separate"/>
        </w:r>
        <w:r w:rsidR="0023769B">
          <w:rPr>
            <w:noProof/>
            <w:webHidden/>
          </w:rPr>
          <w:t>15</w:t>
        </w:r>
        <w:r w:rsidR="0023769B">
          <w:rPr>
            <w:noProof/>
            <w:webHidden/>
          </w:rPr>
          <w:fldChar w:fldCharType="end"/>
        </w:r>
      </w:hyperlink>
    </w:p>
    <w:p w14:paraId="1AEC1D3C" w14:textId="64418E2A" w:rsidR="0023769B" w:rsidRDefault="00962EAC">
      <w:pPr>
        <w:pStyle w:val="TableofFigures"/>
        <w:tabs>
          <w:tab w:val="left" w:pos="1100"/>
          <w:tab w:val="right" w:leader="dot" w:pos="9350"/>
        </w:tabs>
        <w:rPr>
          <w:rFonts w:asciiTheme="minorHAnsi" w:eastAsiaTheme="minorEastAsia" w:hAnsiTheme="minorHAnsi"/>
          <w:noProof/>
        </w:rPr>
      </w:pPr>
      <w:hyperlink w:anchor="_Toc25419738" w:history="1">
        <w:r w:rsidR="0023769B" w:rsidRPr="00B71FF8">
          <w:rPr>
            <w:rStyle w:val="Hyperlink"/>
            <w:noProof/>
          </w:rPr>
          <w:t>Figure 8.</w:t>
        </w:r>
        <w:r w:rsidR="0023769B">
          <w:rPr>
            <w:rFonts w:asciiTheme="minorHAnsi" w:eastAsiaTheme="minorEastAsia" w:hAnsiTheme="minorHAnsi"/>
            <w:noProof/>
          </w:rPr>
          <w:tab/>
        </w:r>
        <w:r w:rsidR="0023769B" w:rsidRPr="00B71FF8">
          <w:rPr>
            <w:rStyle w:val="Hyperlink"/>
            <w:noProof/>
          </w:rPr>
          <w:t>Diagram of use of gather and spread functions in R</w:t>
        </w:r>
        <w:r w:rsidR="0023769B">
          <w:rPr>
            <w:noProof/>
            <w:webHidden/>
          </w:rPr>
          <w:tab/>
        </w:r>
        <w:r w:rsidR="0023769B">
          <w:rPr>
            <w:noProof/>
            <w:webHidden/>
          </w:rPr>
          <w:fldChar w:fldCharType="begin"/>
        </w:r>
        <w:r w:rsidR="0023769B">
          <w:rPr>
            <w:noProof/>
            <w:webHidden/>
          </w:rPr>
          <w:instrText xml:space="preserve"> PAGEREF _Toc25419738 \h </w:instrText>
        </w:r>
        <w:r w:rsidR="0023769B">
          <w:rPr>
            <w:noProof/>
            <w:webHidden/>
          </w:rPr>
        </w:r>
        <w:r w:rsidR="0023769B">
          <w:rPr>
            <w:noProof/>
            <w:webHidden/>
          </w:rPr>
          <w:fldChar w:fldCharType="separate"/>
        </w:r>
        <w:r w:rsidR="0023769B">
          <w:rPr>
            <w:noProof/>
            <w:webHidden/>
          </w:rPr>
          <w:t>16</w:t>
        </w:r>
        <w:r w:rsidR="0023769B">
          <w:rPr>
            <w:noProof/>
            <w:webHidden/>
          </w:rPr>
          <w:fldChar w:fldCharType="end"/>
        </w:r>
      </w:hyperlink>
    </w:p>
    <w:p w14:paraId="6F2A4EF3" w14:textId="41F6D054" w:rsidR="0023769B" w:rsidRDefault="00962EAC">
      <w:pPr>
        <w:pStyle w:val="TableofFigures"/>
        <w:tabs>
          <w:tab w:val="left" w:pos="1100"/>
          <w:tab w:val="right" w:leader="dot" w:pos="9350"/>
        </w:tabs>
        <w:rPr>
          <w:rFonts w:asciiTheme="minorHAnsi" w:eastAsiaTheme="minorEastAsia" w:hAnsiTheme="minorHAnsi"/>
          <w:noProof/>
        </w:rPr>
      </w:pPr>
      <w:hyperlink w:anchor="_Toc25419739" w:history="1">
        <w:r w:rsidR="0023769B" w:rsidRPr="00B71FF8">
          <w:rPr>
            <w:rStyle w:val="Hyperlink"/>
            <w:noProof/>
          </w:rPr>
          <w:t>Figure 9.</w:t>
        </w:r>
        <w:r w:rsidR="0023769B">
          <w:rPr>
            <w:rFonts w:asciiTheme="minorHAnsi" w:eastAsiaTheme="minorEastAsia" w:hAnsiTheme="minorHAnsi"/>
            <w:noProof/>
          </w:rPr>
          <w:tab/>
        </w:r>
        <w:r w:rsidR="0023769B" w:rsidRPr="00B71FF8">
          <w:rPr>
            <w:rStyle w:val="Hyperlink"/>
            <w:noProof/>
          </w:rPr>
          <w:t>Population against electoral votes in 2016</w:t>
        </w:r>
        <w:r w:rsidR="0023769B">
          <w:rPr>
            <w:noProof/>
            <w:webHidden/>
          </w:rPr>
          <w:tab/>
        </w:r>
        <w:r w:rsidR="0023769B">
          <w:rPr>
            <w:noProof/>
            <w:webHidden/>
          </w:rPr>
          <w:fldChar w:fldCharType="begin"/>
        </w:r>
        <w:r w:rsidR="0023769B">
          <w:rPr>
            <w:noProof/>
            <w:webHidden/>
          </w:rPr>
          <w:instrText xml:space="preserve"> PAGEREF _Toc25419739 \h </w:instrText>
        </w:r>
        <w:r w:rsidR="0023769B">
          <w:rPr>
            <w:noProof/>
            <w:webHidden/>
          </w:rPr>
        </w:r>
        <w:r w:rsidR="0023769B">
          <w:rPr>
            <w:noProof/>
            <w:webHidden/>
          </w:rPr>
          <w:fldChar w:fldCharType="separate"/>
        </w:r>
        <w:r w:rsidR="0023769B">
          <w:rPr>
            <w:noProof/>
            <w:webHidden/>
          </w:rPr>
          <w:t>24</w:t>
        </w:r>
        <w:r w:rsidR="0023769B">
          <w:rPr>
            <w:noProof/>
            <w:webHidden/>
          </w:rPr>
          <w:fldChar w:fldCharType="end"/>
        </w:r>
      </w:hyperlink>
    </w:p>
    <w:p w14:paraId="4523BD68" w14:textId="2D977793" w:rsidR="0023769B" w:rsidRDefault="00962EAC">
      <w:pPr>
        <w:pStyle w:val="TableofFigures"/>
        <w:tabs>
          <w:tab w:val="left" w:pos="1100"/>
          <w:tab w:val="right" w:leader="dot" w:pos="9350"/>
        </w:tabs>
        <w:rPr>
          <w:rFonts w:asciiTheme="minorHAnsi" w:eastAsiaTheme="minorEastAsia" w:hAnsiTheme="minorHAnsi"/>
          <w:noProof/>
        </w:rPr>
      </w:pPr>
      <w:hyperlink w:anchor="_Toc25419740" w:history="1">
        <w:r w:rsidR="0023769B" w:rsidRPr="00B71FF8">
          <w:rPr>
            <w:rStyle w:val="Hyperlink"/>
            <w:noProof/>
            <w:lang w:val="en-CA"/>
          </w:rPr>
          <w:t>Figure 10.</w:t>
        </w:r>
        <w:r w:rsidR="0023769B">
          <w:rPr>
            <w:rFonts w:asciiTheme="minorHAnsi" w:eastAsiaTheme="minorEastAsia" w:hAnsiTheme="minorHAnsi"/>
            <w:noProof/>
          </w:rPr>
          <w:tab/>
        </w:r>
        <w:r w:rsidR="0023769B" w:rsidRPr="00B71FF8">
          <w:rPr>
            <w:rStyle w:val="Hyperlink"/>
            <w:noProof/>
            <w:lang w:val="en-CA"/>
          </w:rPr>
          <w:t>Diagram of different join operations in tidyverse</w:t>
        </w:r>
        <w:r w:rsidR="0023769B">
          <w:rPr>
            <w:noProof/>
            <w:webHidden/>
          </w:rPr>
          <w:tab/>
        </w:r>
        <w:r w:rsidR="0023769B">
          <w:rPr>
            <w:noProof/>
            <w:webHidden/>
          </w:rPr>
          <w:fldChar w:fldCharType="begin"/>
        </w:r>
        <w:r w:rsidR="0023769B">
          <w:rPr>
            <w:noProof/>
            <w:webHidden/>
          </w:rPr>
          <w:instrText xml:space="preserve"> PAGEREF _Toc25419740 \h </w:instrText>
        </w:r>
        <w:r w:rsidR="0023769B">
          <w:rPr>
            <w:noProof/>
            <w:webHidden/>
          </w:rPr>
        </w:r>
        <w:r w:rsidR="0023769B">
          <w:rPr>
            <w:noProof/>
            <w:webHidden/>
          </w:rPr>
          <w:fldChar w:fldCharType="separate"/>
        </w:r>
        <w:r w:rsidR="0023769B">
          <w:rPr>
            <w:noProof/>
            <w:webHidden/>
          </w:rPr>
          <w:t>28</w:t>
        </w:r>
        <w:r w:rsidR="0023769B">
          <w:rPr>
            <w:noProof/>
            <w:webHidden/>
          </w:rPr>
          <w:fldChar w:fldCharType="end"/>
        </w:r>
      </w:hyperlink>
    </w:p>
    <w:p w14:paraId="072625D0" w14:textId="695FA015" w:rsidR="0023769B" w:rsidRDefault="00962EAC">
      <w:pPr>
        <w:pStyle w:val="TableofFigures"/>
        <w:tabs>
          <w:tab w:val="left" w:pos="1100"/>
          <w:tab w:val="right" w:leader="dot" w:pos="9350"/>
        </w:tabs>
        <w:rPr>
          <w:rFonts w:asciiTheme="minorHAnsi" w:eastAsiaTheme="minorEastAsia" w:hAnsiTheme="minorHAnsi"/>
          <w:noProof/>
        </w:rPr>
      </w:pPr>
      <w:hyperlink w:anchor="_Toc25419741" w:history="1">
        <w:r w:rsidR="0023769B" w:rsidRPr="00B71FF8">
          <w:rPr>
            <w:rStyle w:val="Hyperlink"/>
            <w:noProof/>
          </w:rPr>
          <w:t>Figure 11.</w:t>
        </w:r>
        <w:r w:rsidR="0023769B">
          <w:rPr>
            <w:rFonts w:asciiTheme="minorHAnsi" w:eastAsiaTheme="minorEastAsia" w:hAnsiTheme="minorHAnsi"/>
            <w:noProof/>
          </w:rPr>
          <w:tab/>
        </w:r>
        <w:r w:rsidR="0023769B" w:rsidRPr="00B71FF8">
          <w:rPr>
            <w:rStyle w:val="Hyperlink"/>
            <w:noProof/>
          </w:rPr>
          <w:t>Source code of the Wikipedia page on gun violence in the United States by state</w:t>
        </w:r>
        <w:r w:rsidR="0023769B">
          <w:rPr>
            <w:noProof/>
            <w:webHidden/>
          </w:rPr>
          <w:tab/>
        </w:r>
        <w:r w:rsidR="0023769B">
          <w:rPr>
            <w:noProof/>
            <w:webHidden/>
          </w:rPr>
          <w:fldChar w:fldCharType="begin"/>
        </w:r>
        <w:r w:rsidR="0023769B">
          <w:rPr>
            <w:noProof/>
            <w:webHidden/>
          </w:rPr>
          <w:instrText xml:space="preserve"> PAGEREF _Toc25419741 \h </w:instrText>
        </w:r>
        <w:r w:rsidR="0023769B">
          <w:rPr>
            <w:noProof/>
            <w:webHidden/>
          </w:rPr>
        </w:r>
        <w:r w:rsidR="0023769B">
          <w:rPr>
            <w:noProof/>
            <w:webHidden/>
          </w:rPr>
          <w:fldChar w:fldCharType="separate"/>
        </w:r>
        <w:r w:rsidR="0023769B">
          <w:rPr>
            <w:noProof/>
            <w:webHidden/>
          </w:rPr>
          <w:t>32</w:t>
        </w:r>
        <w:r w:rsidR="0023769B">
          <w:rPr>
            <w:noProof/>
            <w:webHidden/>
          </w:rPr>
          <w:fldChar w:fldCharType="end"/>
        </w:r>
      </w:hyperlink>
    </w:p>
    <w:p w14:paraId="5D8546AC" w14:textId="413BB219" w:rsidR="0023769B" w:rsidRDefault="00962EAC">
      <w:pPr>
        <w:pStyle w:val="TableofFigures"/>
        <w:tabs>
          <w:tab w:val="left" w:pos="1100"/>
          <w:tab w:val="right" w:leader="dot" w:pos="9350"/>
        </w:tabs>
        <w:rPr>
          <w:rFonts w:asciiTheme="minorHAnsi" w:eastAsiaTheme="minorEastAsia" w:hAnsiTheme="minorHAnsi"/>
          <w:noProof/>
        </w:rPr>
      </w:pPr>
      <w:hyperlink w:anchor="_Toc25419742" w:history="1">
        <w:r w:rsidR="0023769B" w:rsidRPr="00B71FF8">
          <w:rPr>
            <w:rStyle w:val="Hyperlink"/>
            <w:noProof/>
            <w:lang w:val="en-CA"/>
          </w:rPr>
          <w:t>Figure 12.</w:t>
        </w:r>
        <w:r w:rsidR="0023769B">
          <w:rPr>
            <w:rFonts w:asciiTheme="minorHAnsi" w:eastAsiaTheme="minorEastAsia" w:hAnsiTheme="minorHAnsi"/>
            <w:noProof/>
          </w:rPr>
          <w:tab/>
        </w:r>
        <w:r w:rsidR="0023769B" w:rsidRPr="00B71FF8">
          <w:rPr>
            <w:rStyle w:val="Hyperlink"/>
            <w:noProof/>
            <w:lang w:val="en-CA"/>
          </w:rPr>
          <w:t>Life expectancy time series for countries in the Caribbean</w:t>
        </w:r>
        <w:r w:rsidR="0023769B">
          <w:rPr>
            <w:noProof/>
            <w:webHidden/>
          </w:rPr>
          <w:tab/>
        </w:r>
        <w:r w:rsidR="0023769B">
          <w:rPr>
            <w:noProof/>
            <w:webHidden/>
          </w:rPr>
          <w:fldChar w:fldCharType="begin"/>
        </w:r>
        <w:r w:rsidR="0023769B">
          <w:rPr>
            <w:noProof/>
            <w:webHidden/>
          </w:rPr>
          <w:instrText xml:space="preserve"> PAGEREF _Toc25419742 \h </w:instrText>
        </w:r>
        <w:r w:rsidR="0023769B">
          <w:rPr>
            <w:noProof/>
            <w:webHidden/>
          </w:rPr>
        </w:r>
        <w:r w:rsidR="0023769B">
          <w:rPr>
            <w:noProof/>
            <w:webHidden/>
          </w:rPr>
          <w:fldChar w:fldCharType="separate"/>
        </w:r>
        <w:r w:rsidR="0023769B">
          <w:rPr>
            <w:noProof/>
            <w:webHidden/>
          </w:rPr>
          <w:t>68</w:t>
        </w:r>
        <w:r w:rsidR="0023769B">
          <w:rPr>
            <w:noProof/>
            <w:webHidden/>
          </w:rPr>
          <w:fldChar w:fldCharType="end"/>
        </w:r>
      </w:hyperlink>
    </w:p>
    <w:p w14:paraId="5CF51178" w14:textId="0DBCC4C0" w:rsidR="0023769B" w:rsidRDefault="00962EAC">
      <w:pPr>
        <w:pStyle w:val="TableofFigures"/>
        <w:tabs>
          <w:tab w:val="left" w:pos="1100"/>
          <w:tab w:val="right" w:leader="dot" w:pos="9350"/>
        </w:tabs>
        <w:rPr>
          <w:rFonts w:asciiTheme="minorHAnsi" w:eastAsiaTheme="minorEastAsia" w:hAnsiTheme="minorHAnsi"/>
          <w:noProof/>
        </w:rPr>
      </w:pPr>
      <w:hyperlink w:anchor="_Toc25419743" w:history="1">
        <w:r w:rsidR="0023769B" w:rsidRPr="00B71FF8">
          <w:rPr>
            <w:rStyle w:val="Hyperlink"/>
            <w:noProof/>
            <w:lang w:val="en-CA"/>
          </w:rPr>
          <w:t>Figure 13.</w:t>
        </w:r>
        <w:r w:rsidR="0023769B">
          <w:rPr>
            <w:rFonts w:asciiTheme="minorHAnsi" w:eastAsiaTheme="minorEastAsia" w:hAnsiTheme="minorHAnsi"/>
            <w:noProof/>
          </w:rPr>
          <w:tab/>
        </w:r>
        <w:r w:rsidR="0023769B" w:rsidRPr="00B71FF8">
          <w:rPr>
            <w:rStyle w:val="Hyperlink"/>
            <w:noProof/>
            <w:lang w:val="en-CA"/>
          </w:rPr>
          <w:t>Life expectancy time series for countries in the Caribbean with recoded country names</w:t>
        </w:r>
        <w:r w:rsidR="0023769B">
          <w:rPr>
            <w:noProof/>
            <w:webHidden/>
          </w:rPr>
          <w:tab/>
        </w:r>
        <w:r w:rsidR="0023769B">
          <w:rPr>
            <w:noProof/>
            <w:webHidden/>
          </w:rPr>
          <w:fldChar w:fldCharType="begin"/>
        </w:r>
        <w:r w:rsidR="0023769B">
          <w:rPr>
            <w:noProof/>
            <w:webHidden/>
          </w:rPr>
          <w:instrText xml:space="preserve"> PAGEREF _Toc25419743 \h </w:instrText>
        </w:r>
        <w:r w:rsidR="0023769B">
          <w:rPr>
            <w:noProof/>
            <w:webHidden/>
          </w:rPr>
        </w:r>
        <w:r w:rsidR="0023769B">
          <w:rPr>
            <w:noProof/>
            <w:webHidden/>
          </w:rPr>
          <w:fldChar w:fldCharType="separate"/>
        </w:r>
        <w:r w:rsidR="0023769B">
          <w:rPr>
            <w:noProof/>
            <w:webHidden/>
          </w:rPr>
          <w:t>69</w:t>
        </w:r>
        <w:r w:rsidR="0023769B">
          <w:rPr>
            <w:noProof/>
            <w:webHidden/>
          </w:rPr>
          <w:fldChar w:fldCharType="end"/>
        </w:r>
      </w:hyperlink>
    </w:p>
    <w:p w14:paraId="40AC1265" w14:textId="7F813E29" w:rsidR="0023769B" w:rsidRDefault="00962EAC">
      <w:pPr>
        <w:pStyle w:val="TableofFigures"/>
        <w:tabs>
          <w:tab w:val="left" w:pos="1100"/>
          <w:tab w:val="right" w:leader="dot" w:pos="9350"/>
        </w:tabs>
        <w:rPr>
          <w:rFonts w:asciiTheme="minorHAnsi" w:eastAsiaTheme="minorEastAsia" w:hAnsiTheme="minorHAnsi"/>
          <w:noProof/>
        </w:rPr>
      </w:pPr>
      <w:hyperlink w:anchor="_Toc25419744" w:history="1">
        <w:r w:rsidR="0023769B" w:rsidRPr="00B71FF8">
          <w:rPr>
            <w:rStyle w:val="Hyperlink"/>
            <w:noProof/>
          </w:rPr>
          <w:t>Figure 14.</w:t>
        </w:r>
        <w:r w:rsidR="0023769B">
          <w:rPr>
            <w:rFonts w:asciiTheme="minorHAnsi" w:eastAsiaTheme="minorEastAsia" w:hAnsiTheme="minorHAnsi"/>
            <w:noProof/>
          </w:rPr>
          <w:tab/>
        </w:r>
        <w:r w:rsidR="0023769B" w:rsidRPr="00B71FF8">
          <w:rPr>
            <w:rStyle w:val="Hyperlink"/>
            <w:noProof/>
          </w:rPr>
          <w:t>Scatterplot of Ipsos poll result for Trump in 2016</w:t>
        </w:r>
        <w:r w:rsidR="0023769B">
          <w:rPr>
            <w:noProof/>
            <w:webHidden/>
          </w:rPr>
          <w:tab/>
        </w:r>
        <w:r w:rsidR="0023769B">
          <w:rPr>
            <w:noProof/>
            <w:webHidden/>
          </w:rPr>
          <w:fldChar w:fldCharType="begin"/>
        </w:r>
        <w:r w:rsidR="0023769B">
          <w:rPr>
            <w:noProof/>
            <w:webHidden/>
          </w:rPr>
          <w:instrText xml:space="preserve"> PAGEREF _Toc25419744 \h </w:instrText>
        </w:r>
        <w:r w:rsidR="0023769B">
          <w:rPr>
            <w:noProof/>
            <w:webHidden/>
          </w:rPr>
        </w:r>
        <w:r w:rsidR="0023769B">
          <w:rPr>
            <w:noProof/>
            <w:webHidden/>
          </w:rPr>
          <w:fldChar w:fldCharType="separate"/>
        </w:r>
        <w:r w:rsidR="0023769B">
          <w:rPr>
            <w:noProof/>
            <w:webHidden/>
          </w:rPr>
          <w:t>71</w:t>
        </w:r>
        <w:r w:rsidR="0023769B">
          <w:rPr>
            <w:noProof/>
            <w:webHidden/>
          </w:rPr>
          <w:fldChar w:fldCharType="end"/>
        </w:r>
      </w:hyperlink>
    </w:p>
    <w:p w14:paraId="4BD4ADAC" w14:textId="244A7274" w:rsidR="002176D3" w:rsidRDefault="002176D3">
      <w:pPr>
        <w:sectPr w:rsidR="002176D3" w:rsidSect="000A4BBD">
          <w:headerReference w:type="first" r:id="rId13"/>
          <w:footerReference w:type="first" r:id="rId14"/>
          <w:pgSz w:w="12240" w:h="15840"/>
          <w:pgMar w:top="1710" w:right="1440" w:bottom="1440" w:left="1440" w:header="720" w:footer="720" w:gutter="0"/>
          <w:pgNumType w:start="0"/>
          <w:cols w:space="720"/>
          <w:titlePg/>
          <w:docGrid w:linePitch="360"/>
        </w:sectPr>
      </w:pPr>
      <w:r>
        <w:fldChar w:fldCharType="end"/>
      </w:r>
    </w:p>
    <w:p w14:paraId="6EA2CFA5" w14:textId="58BE9E38" w:rsidR="00CC1322" w:rsidRDefault="00CC1322" w:rsidP="00CC1322">
      <w:pPr>
        <w:pStyle w:val="HBST1"/>
      </w:pPr>
      <w:bookmarkStart w:id="1" w:name="_Toc25419688"/>
      <w:bookmarkEnd w:id="0"/>
      <w:r>
        <w:lastRenderedPageBreak/>
        <w:t>Section 1: Data Import</w:t>
      </w:r>
      <w:bookmarkEnd w:id="1"/>
    </w:p>
    <w:p w14:paraId="50EAD0F7" w14:textId="2C032A2E" w:rsidR="00CC1322" w:rsidRDefault="00CC1322" w:rsidP="00400E58">
      <w:pPr>
        <w:pStyle w:val="HBST2"/>
      </w:pPr>
      <w:bookmarkStart w:id="2" w:name="_Toc25419689"/>
      <w:r>
        <w:t>Data Import</w:t>
      </w:r>
      <w:bookmarkEnd w:id="2"/>
    </w:p>
    <w:p w14:paraId="78515C51" w14:textId="5BD77F72" w:rsidR="00CC1322" w:rsidRDefault="00CC1322" w:rsidP="00CC1322">
      <w:pPr>
        <w:pStyle w:val="Heading3"/>
      </w:pPr>
      <w:bookmarkStart w:id="3" w:name="_Toc25419690"/>
      <w:r>
        <w:t>Importing Spreadsheets</w:t>
      </w:r>
      <w:bookmarkEnd w:id="3"/>
    </w:p>
    <w:p w14:paraId="75411060" w14:textId="6091C2F5" w:rsidR="00CC1322" w:rsidRPr="004764F8" w:rsidRDefault="004764F8" w:rsidP="00CC1322">
      <w:r>
        <w:t xml:space="preserve">In the R basics course, we covered some of the basics of data import. We describe functions available in the default R installation. Here we present a more general discussion and introduce the </w:t>
      </w:r>
      <w:proofErr w:type="spellStart"/>
      <w:r>
        <w:t>tidyverse</w:t>
      </w:r>
      <w:proofErr w:type="spellEnd"/>
      <w:r>
        <w:t xml:space="preserve"> packages </w:t>
      </w:r>
      <w:proofErr w:type="spellStart"/>
      <w:r w:rsidRPr="004764F8">
        <w:rPr>
          <w:b/>
          <w:bCs/>
        </w:rPr>
        <w:t>readr</w:t>
      </w:r>
      <w:proofErr w:type="spellEnd"/>
      <w:r>
        <w:t xml:space="preserve"> and </w:t>
      </w:r>
      <w:proofErr w:type="spellStart"/>
      <w:r w:rsidRPr="004764F8">
        <w:rPr>
          <w:b/>
          <w:bCs/>
        </w:rPr>
        <w:t>readxl</w:t>
      </w:r>
      <w:proofErr w:type="spellEnd"/>
      <w:r>
        <w:rPr>
          <w:b/>
          <w:bCs/>
        </w:rPr>
        <w:t xml:space="preserve">. </w:t>
      </w:r>
      <w:r>
        <w:t xml:space="preserve">Currently, one of the most common ways of storing and sharing data for analysis is through electronic spreadsheets. A spreadsheet file stores data in rows and columns. It is basically a file version of a data frame. When saving such tables to a computer file, one needs a way to define when a new row or column ends and the other begins. This in turn defines the cell in which single values are stored. When creating spreadsheets that are text files, like the ones you can create with a simple text editor, a new row is defined with a return and a column with some predefined special character. The most common characters to define new columns </w:t>
      </w:r>
      <w:r w:rsidRPr="004764F8">
        <w:rPr>
          <w:b/>
          <w:bCs/>
        </w:rPr>
        <w:t>are a comma, a semicolon, white space or a tab</w:t>
      </w:r>
      <w:r>
        <w:rPr>
          <w:b/>
          <w:bCs/>
        </w:rPr>
        <w:t xml:space="preserve"> </w:t>
      </w:r>
    </w:p>
    <w:p w14:paraId="5C37488C" w14:textId="4D630042" w:rsidR="004764F8" w:rsidRDefault="004764F8" w:rsidP="004764F8">
      <w:pPr>
        <w:pStyle w:val="HBSFigure"/>
      </w:pPr>
      <w:bookmarkStart w:id="4" w:name="_Toc25419731"/>
      <w:r>
        <w:t>Example of a csv file</w:t>
      </w:r>
      <w:bookmarkEnd w:id="4"/>
    </w:p>
    <w:p w14:paraId="6A0DD411" w14:textId="390090C4" w:rsidR="00BF5AA1" w:rsidRDefault="004764F8" w:rsidP="004764F8">
      <w:pPr>
        <w:pStyle w:val="HBSNormal"/>
        <w:jc w:val="center"/>
      </w:pPr>
      <w:r>
        <w:rPr>
          <w:noProof/>
        </w:rPr>
        <w:drawing>
          <wp:inline distT="0" distB="0" distL="0" distR="0" wp14:anchorId="04390A8B" wp14:editId="1B562E9F">
            <wp:extent cx="4019550" cy="28003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9550" cy="2800350"/>
                    </a:xfrm>
                    <a:prstGeom prst="rect">
                      <a:avLst/>
                    </a:prstGeom>
                  </pic:spPr>
                </pic:pic>
              </a:graphicData>
            </a:graphic>
          </wp:inline>
        </w:drawing>
      </w:r>
    </w:p>
    <w:p w14:paraId="65BE8D63" w14:textId="77777777" w:rsidR="00BF5AA1" w:rsidRDefault="00BF5AA1">
      <w:pPr>
        <w:rPr>
          <w:sz w:val="20"/>
        </w:rPr>
      </w:pPr>
      <w:r>
        <w:br w:type="page"/>
      </w:r>
    </w:p>
    <w:p w14:paraId="79A7E4C7" w14:textId="77777777" w:rsidR="004764F8" w:rsidRDefault="004764F8" w:rsidP="004764F8">
      <w:pPr>
        <w:pStyle w:val="HBSNormal"/>
        <w:jc w:val="center"/>
      </w:pPr>
    </w:p>
    <w:p w14:paraId="4B23EADC" w14:textId="68DFCDC0" w:rsidR="004764F8" w:rsidRDefault="004764F8" w:rsidP="004764F8">
      <w:pPr>
        <w:pStyle w:val="HBSNormal"/>
        <w:jc w:val="left"/>
      </w:pPr>
      <w:r>
        <w:t>Apart from seeing the commas, you will also note that the first row contains column names rather than data. We call this a header. And when reading data from a spreadsheet file, it is important to know if the file has a header or not. Most reading functions assume there is header. To know if the file has a header or not, it helps to looks at the file before trying to read it in. This can be done with a text editor or with RStudio. In RStudio we can do this by navigating to the file location</w:t>
      </w:r>
      <w:r w:rsidR="00BF5AA1">
        <w:t>, clicking on that file then hitting View File</w:t>
      </w:r>
    </w:p>
    <w:p w14:paraId="6CE534C2" w14:textId="5BE0DC5E" w:rsidR="00BF5AA1" w:rsidRDefault="00BF5AA1" w:rsidP="00BF5AA1">
      <w:pPr>
        <w:pStyle w:val="HBSFigure"/>
      </w:pPr>
      <w:bookmarkStart w:id="5" w:name="_Toc25419732"/>
      <w:r>
        <w:t>Look at a text file through RStudio</w:t>
      </w:r>
      <w:bookmarkEnd w:id="5"/>
    </w:p>
    <w:p w14:paraId="5C72E4D4" w14:textId="09566915" w:rsidR="00BF5AA1" w:rsidRDefault="00BF5AA1" w:rsidP="00BF5AA1">
      <w:pPr>
        <w:pStyle w:val="HBSNormal"/>
        <w:jc w:val="center"/>
      </w:pPr>
      <w:r>
        <w:rPr>
          <w:noProof/>
        </w:rPr>
        <w:drawing>
          <wp:inline distT="0" distB="0" distL="0" distR="0" wp14:anchorId="349A1F1C" wp14:editId="7F63A6B1">
            <wp:extent cx="4981575" cy="23717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1575" cy="2371725"/>
                    </a:xfrm>
                    <a:prstGeom prst="rect">
                      <a:avLst/>
                    </a:prstGeom>
                    <a:noFill/>
                    <a:ln>
                      <a:noFill/>
                    </a:ln>
                  </pic:spPr>
                </pic:pic>
              </a:graphicData>
            </a:graphic>
          </wp:inline>
        </w:drawing>
      </w:r>
    </w:p>
    <w:p w14:paraId="530A10C3" w14:textId="2188EA42" w:rsidR="00FF6B4D" w:rsidRDefault="00BF5AA1" w:rsidP="00BF5AA1">
      <w:pPr>
        <w:pStyle w:val="HBSNormal"/>
        <w:jc w:val="left"/>
      </w:pPr>
      <w:r>
        <w:t xml:space="preserve">However, not all spreadsheets files are text files. Google Sheets, which are rendered on a browser, are an example. Another example is a proprietary format used by Microsoft Excel. Although it is the widely used format for data, Microsoft Excel files can’t be viewed with a text editor ( you can if you know how to read XML format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if you are choosing a file format to save your own data, we recommend against using Microsoft Excel and rather choose Google Sheets </w:t>
      </w:r>
      <w:r w:rsidR="00FF6B4D">
        <w:t xml:space="preserve">as a free software tool for organizing you data if they are not sensitive. </w:t>
      </w:r>
    </w:p>
    <w:p w14:paraId="1C8FB28E" w14:textId="77777777" w:rsidR="00FF6B4D" w:rsidRDefault="00FF6B4D">
      <w:pPr>
        <w:rPr>
          <w:sz w:val="20"/>
        </w:rPr>
      </w:pPr>
      <w:r>
        <w:br w:type="page"/>
      </w:r>
    </w:p>
    <w:p w14:paraId="16CF15ED" w14:textId="77777777" w:rsidR="00BF5AA1" w:rsidRPr="004764F8" w:rsidRDefault="00BF5AA1" w:rsidP="00BF5AA1">
      <w:pPr>
        <w:pStyle w:val="HBSNormal"/>
        <w:jc w:val="left"/>
      </w:pPr>
    </w:p>
    <w:p w14:paraId="644F977E" w14:textId="0D60B825" w:rsidR="00CC1322" w:rsidRDefault="00CC1322" w:rsidP="00CC1322">
      <w:pPr>
        <w:pStyle w:val="Heading3"/>
      </w:pPr>
      <w:bookmarkStart w:id="6" w:name="_Toc25419691"/>
      <w:r>
        <w:t>Paths and the Working Directory</w:t>
      </w:r>
      <w:bookmarkEnd w:id="6"/>
    </w:p>
    <w:p w14:paraId="5CCC2D12" w14:textId="77777777" w:rsidR="00FF6B4D" w:rsidRDefault="00FF6B4D" w:rsidP="00FF6B4D">
      <w:pPr>
        <w:pStyle w:val="HBSNormal"/>
      </w:pPr>
      <w:r>
        <w:t xml:space="preserve">We start by demonstrating how to read in a file that is already saved on your computer. The first step is to find the file containing your data and know its location on your file system. For this reason and others, when you are working in R, it is important to know your working directory. This is the directory in which R will save or look for files by default. You can see your working directory by typing the following command </w:t>
      </w:r>
      <w:proofErr w:type="spellStart"/>
      <w:proofErr w:type="gramStart"/>
      <w:r>
        <w:rPr>
          <w:b/>
          <w:bCs/>
        </w:rPr>
        <w:t>getwed</w:t>
      </w:r>
      <w:proofErr w:type="spellEnd"/>
      <w:r>
        <w:rPr>
          <w:b/>
          <w:bCs/>
        </w:rPr>
        <w:t>(</w:t>
      </w:r>
      <w:proofErr w:type="gramEnd"/>
      <w:r>
        <w:rPr>
          <w:b/>
          <w:bCs/>
        </w:rPr>
        <w:t>)</w:t>
      </w:r>
      <w:r>
        <w:t xml:space="preserve">. You can change the working directory using the function </w:t>
      </w:r>
      <w:proofErr w:type="spellStart"/>
      <w:proofErr w:type="gramStart"/>
      <w:r>
        <w:rPr>
          <w:b/>
          <w:bCs/>
        </w:rPr>
        <w:t>setwd</w:t>
      </w:r>
      <w:proofErr w:type="spellEnd"/>
      <w:r>
        <w:rPr>
          <w:b/>
          <w:bCs/>
        </w:rPr>
        <w:t>(</w:t>
      </w:r>
      <w:proofErr w:type="gramEnd"/>
      <w:r>
        <w:rPr>
          <w:b/>
          <w:bCs/>
        </w:rPr>
        <w:t xml:space="preserve">). </w:t>
      </w:r>
      <w:r>
        <w:t>If you’re using RStudio you change it by clicking on Session</w:t>
      </w:r>
    </w:p>
    <w:p w14:paraId="0391AAD4" w14:textId="77777777" w:rsidR="00FF6B4D" w:rsidRDefault="00FF6B4D" w:rsidP="00FF6B4D">
      <w:pPr>
        <w:pStyle w:val="HBSFigure"/>
      </w:pPr>
      <w:bookmarkStart w:id="7" w:name="_Toc25419733"/>
      <w:r>
        <w:t>Change working directory in R</w:t>
      </w:r>
      <w:bookmarkEnd w:id="7"/>
    </w:p>
    <w:p w14:paraId="52850BAD" w14:textId="4FC1BD7D" w:rsidR="00FF6B4D" w:rsidRDefault="00FF6B4D" w:rsidP="00FF6B4D">
      <w:pPr>
        <w:pStyle w:val="HBSNormal"/>
      </w:pPr>
      <w:r>
        <w:rPr>
          <w:noProof/>
        </w:rPr>
        <w:drawing>
          <wp:inline distT="0" distB="0" distL="0" distR="0" wp14:anchorId="778C9AE1" wp14:editId="0FA9644C">
            <wp:extent cx="5943600" cy="3600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r>
        <w:t xml:space="preserve"> </w:t>
      </w:r>
    </w:p>
    <w:p w14:paraId="568F3E53" w14:textId="5952436A" w:rsidR="00FF6B4D" w:rsidRDefault="00FF6B4D" w:rsidP="00FF6B4D">
      <w:pPr>
        <w:pStyle w:val="HBSNormal"/>
      </w:pPr>
      <w:r>
        <w:t xml:space="preserve">Note that one thing that file reading functions have in common is that unless a full path is </w:t>
      </w:r>
      <w:proofErr w:type="gramStart"/>
      <w:r>
        <w:t>provided</w:t>
      </w:r>
      <w:proofErr w:type="gramEnd"/>
      <w:r>
        <w:t xml:space="preserve"> they search for files in the working directory. For this reason, </w:t>
      </w:r>
      <w:r w:rsidR="00105EFE">
        <w:t xml:space="preserve">we </w:t>
      </w:r>
      <w:proofErr w:type="gramStart"/>
      <w:r w:rsidR="00105EFE">
        <w:t>recommend ,for</w:t>
      </w:r>
      <w:proofErr w:type="gramEnd"/>
      <w:r w:rsidR="00105EFE">
        <w:t xml:space="preserve"> beginners, to create a directory for each analysis and keep the raw data files in that directory. To keep raw data files organized, we recommend creating a data directory inside your project directory, especially when the project involves more than one data file. Let’s look at an example. Because you may not have a data file yet, one is provided for you in the </w:t>
      </w:r>
      <w:proofErr w:type="spellStart"/>
      <w:r w:rsidR="00105EFE">
        <w:t>dslabs</w:t>
      </w:r>
      <w:proofErr w:type="spellEnd"/>
      <w:r w:rsidR="00105EFE">
        <w:t xml:space="preserve"> package. Once you download and install the package file will be in the external data, </w:t>
      </w:r>
      <w:proofErr w:type="spellStart"/>
      <w:r w:rsidR="00105EFE">
        <w:t>extdata</w:t>
      </w:r>
      <w:proofErr w:type="spellEnd"/>
      <w:r w:rsidR="00105EFE">
        <w:t xml:space="preserve"> directory that you can get by typing this command:</w:t>
      </w:r>
    </w:p>
    <w:p w14:paraId="20750DDA" w14:textId="77777777" w:rsidR="00105EFE" w:rsidRDefault="00105EFE" w:rsidP="00105EFE">
      <w:pPr>
        <w:pStyle w:val="HBSNormal"/>
      </w:pPr>
      <w:r>
        <w:tab/>
      </w:r>
      <w:proofErr w:type="spellStart"/>
      <w:proofErr w:type="gramStart"/>
      <w:r>
        <w:t>system.file</w:t>
      </w:r>
      <w:proofErr w:type="spellEnd"/>
      <w:proofErr w:type="gramEnd"/>
      <w:r>
        <w:t>("</w:t>
      </w:r>
      <w:proofErr w:type="spellStart"/>
      <w:r>
        <w:t>extdata</w:t>
      </w:r>
      <w:proofErr w:type="spellEnd"/>
      <w:r>
        <w:t>",package="</w:t>
      </w:r>
      <w:proofErr w:type="spellStart"/>
      <w:r>
        <w:t>dslabs</w:t>
      </w:r>
      <w:proofErr w:type="spellEnd"/>
      <w:r>
        <w:t>")</w:t>
      </w:r>
    </w:p>
    <w:p w14:paraId="43F1216F" w14:textId="317ECFF9" w:rsidR="00105EFE" w:rsidRDefault="00105EFE" w:rsidP="00105EFE">
      <w:pPr>
        <w:pStyle w:val="HBSNormal"/>
        <w:ind w:firstLine="720"/>
        <w:rPr>
          <w:i/>
          <w:iCs/>
        </w:rPr>
      </w:pPr>
      <w:r w:rsidRPr="00105EFE">
        <w:rPr>
          <w:i/>
          <w:iCs/>
        </w:rPr>
        <w:t>"C:/Users/Jesse's Beast/Documents/R/win-library/3.6/</w:t>
      </w:r>
      <w:proofErr w:type="spellStart"/>
      <w:r w:rsidRPr="00105EFE">
        <w:rPr>
          <w:i/>
          <w:iCs/>
        </w:rPr>
        <w:t>dslabs</w:t>
      </w:r>
      <w:proofErr w:type="spellEnd"/>
      <w:r w:rsidRPr="00105EFE">
        <w:rPr>
          <w:i/>
          <w:iCs/>
        </w:rPr>
        <w:t>/</w:t>
      </w:r>
      <w:proofErr w:type="spellStart"/>
      <w:r w:rsidRPr="00105EFE">
        <w:rPr>
          <w:i/>
          <w:iCs/>
        </w:rPr>
        <w:t>extdata</w:t>
      </w:r>
      <w:proofErr w:type="spellEnd"/>
      <w:r w:rsidRPr="00105EFE">
        <w:rPr>
          <w:i/>
          <w:iCs/>
        </w:rPr>
        <w:t>"</w:t>
      </w:r>
    </w:p>
    <w:p w14:paraId="68FD6264" w14:textId="77777777" w:rsidR="00105EFE" w:rsidRDefault="00105EFE">
      <w:pPr>
        <w:rPr>
          <w:i/>
          <w:iCs/>
          <w:sz w:val="20"/>
        </w:rPr>
      </w:pPr>
      <w:r>
        <w:rPr>
          <w:i/>
          <w:iCs/>
        </w:rPr>
        <w:br w:type="page"/>
      </w:r>
    </w:p>
    <w:p w14:paraId="066D7DC6" w14:textId="77777777" w:rsidR="00105EFE" w:rsidRDefault="00105EFE" w:rsidP="00105EFE">
      <w:pPr>
        <w:pStyle w:val="HBSNormal"/>
        <w:ind w:firstLine="720"/>
        <w:rPr>
          <w:i/>
          <w:iCs/>
        </w:rPr>
      </w:pPr>
    </w:p>
    <w:p w14:paraId="3F00A02D" w14:textId="40DC0805" w:rsidR="00105EFE" w:rsidRDefault="00105EFE" w:rsidP="00105EFE">
      <w:pPr>
        <w:pStyle w:val="HBSNormal"/>
      </w:pPr>
      <w:r>
        <w:t xml:space="preserve">Note that the output of this function call will change depending on your operating system, how you installed R, and the version of R. But it will be consistent within your system and you’ll be able to see the files included in this directory using the function </w:t>
      </w:r>
      <w:proofErr w:type="spellStart"/>
      <w:proofErr w:type="gramStart"/>
      <w:r>
        <w:rPr>
          <w:b/>
          <w:bCs/>
        </w:rPr>
        <w:t>list.files</w:t>
      </w:r>
      <w:proofErr w:type="spellEnd"/>
      <w:proofErr w:type="gramEnd"/>
      <w:r>
        <w:rPr>
          <w:b/>
          <w:bCs/>
        </w:rPr>
        <w:t>()</w:t>
      </w:r>
      <w:r>
        <w:t xml:space="preserve"> like this:</w:t>
      </w:r>
    </w:p>
    <w:p w14:paraId="5C833EFD" w14:textId="77777777" w:rsidR="00105EFE" w:rsidRDefault="00105EFE" w:rsidP="00105EFE">
      <w:pPr>
        <w:pStyle w:val="HBSNormal"/>
      </w:pPr>
      <w:r>
        <w:tab/>
        <w:t>path&lt;-</w:t>
      </w:r>
      <w:proofErr w:type="spellStart"/>
      <w:proofErr w:type="gramStart"/>
      <w:r>
        <w:t>system.file</w:t>
      </w:r>
      <w:proofErr w:type="spellEnd"/>
      <w:proofErr w:type="gramEnd"/>
      <w:r>
        <w:t>("</w:t>
      </w:r>
      <w:proofErr w:type="spellStart"/>
      <w:r>
        <w:t>extdata</w:t>
      </w:r>
      <w:proofErr w:type="spellEnd"/>
      <w:r>
        <w:t>",package="</w:t>
      </w:r>
      <w:proofErr w:type="spellStart"/>
      <w:r>
        <w:t>dslabs</w:t>
      </w:r>
      <w:proofErr w:type="spellEnd"/>
      <w:r>
        <w:t>")</w:t>
      </w:r>
    </w:p>
    <w:p w14:paraId="32144FAB" w14:textId="77777777" w:rsidR="00105EFE" w:rsidRPr="00105EFE" w:rsidRDefault="00105EFE" w:rsidP="00105EFE">
      <w:pPr>
        <w:pStyle w:val="HBSNormal"/>
        <w:ind w:left="720"/>
        <w:rPr>
          <w:i/>
          <w:iCs/>
        </w:rPr>
      </w:pPr>
      <w:r w:rsidRPr="00105EFE">
        <w:rPr>
          <w:i/>
          <w:iCs/>
        </w:rPr>
        <w:t xml:space="preserve">&gt; </w:t>
      </w:r>
      <w:proofErr w:type="spellStart"/>
      <w:proofErr w:type="gramStart"/>
      <w:r w:rsidRPr="00105EFE">
        <w:rPr>
          <w:i/>
          <w:iCs/>
        </w:rPr>
        <w:t>list.files</w:t>
      </w:r>
      <w:proofErr w:type="spellEnd"/>
      <w:proofErr w:type="gramEnd"/>
      <w:r w:rsidRPr="00105EFE">
        <w:rPr>
          <w:i/>
          <w:iCs/>
        </w:rPr>
        <w:t>(path)</w:t>
      </w:r>
    </w:p>
    <w:p w14:paraId="50413234" w14:textId="77777777" w:rsidR="00105EFE" w:rsidRPr="00105EFE" w:rsidRDefault="00105EFE" w:rsidP="00105EFE">
      <w:pPr>
        <w:pStyle w:val="HBSNormal"/>
        <w:ind w:left="720"/>
        <w:rPr>
          <w:i/>
          <w:iCs/>
        </w:rPr>
      </w:pPr>
      <w:r w:rsidRPr="00105EFE">
        <w:rPr>
          <w:i/>
          <w:iCs/>
        </w:rPr>
        <w:t xml:space="preserve">[1] "2010_bigfive_regents.xls"                               </w:t>
      </w:r>
    </w:p>
    <w:p w14:paraId="702FE1FC" w14:textId="77777777" w:rsidR="00105EFE" w:rsidRPr="00105EFE" w:rsidRDefault="00105EFE" w:rsidP="00105EFE">
      <w:pPr>
        <w:pStyle w:val="HBSNormal"/>
        <w:ind w:left="720"/>
        <w:rPr>
          <w:i/>
          <w:iCs/>
        </w:rPr>
      </w:pPr>
      <w:r w:rsidRPr="00105EFE">
        <w:rPr>
          <w:i/>
          <w:iCs/>
        </w:rPr>
        <w:t xml:space="preserve">[2] "carbon_emissions.csv"                                   </w:t>
      </w:r>
    </w:p>
    <w:p w14:paraId="77FD6C5E" w14:textId="77777777" w:rsidR="00105EFE" w:rsidRPr="00105EFE" w:rsidRDefault="00105EFE" w:rsidP="00105EFE">
      <w:pPr>
        <w:pStyle w:val="HBSNormal"/>
        <w:ind w:left="720"/>
        <w:rPr>
          <w:i/>
          <w:iCs/>
        </w:rPr>
      </w:pPr>
      <w:r w:rsidRPr="00105EFE">
        <w:rPr>
          <w:i/>
          <w:iCs/>
        </w:rPr>
        <w:t xml:space="preserve">[3] "fertility-two-countries-example.csv"                    </w:t>
      </w:r>
    </w:p>
    <w:p w14:paraId="50333AAC" w14:textId="77777777" w:rsidR="00105EFE" w:rsidRPr="00105EFE" w:rsidRDefault="00105EFE" w:rsidP="00105EFE">
      <w:pPr>
        <w:pStyle w:val="HBSNormal"/>
        <w:ind w:left="720"/>
        <w:rPr>
          <w:i/>
          <w:iCs/>
        </w:rPr>
      </w:pPr>
      <w:r w:rsidRPr="00105EFE">
        <w:rPr>
          <w:i/>
          <w:iCs/>
        </w:rPr>
        <w:t xml:space="preserve">[4] "HRlist2.txt"                                            </w:t>
      </w:r>
    </w:p>
    <w:p w14:paraId="585EC14F" w14:textId="77777777" w:rsidR="00105EFE" w:rsidRPr="00105EFE" w:rsidRDefault="00105EFE" w:rsidP="00105EFE">
      <w:pPr>
        <w:pStyle w:val="HBSNormal"/>
        <w:ind w:left="720"/>
        <w:rPr>
          <w:i/>
          <w:iCs/>
        </w:rPr>
      </w:pPr>
      <w:r w:rsidRPr="00105EFE">
        <w:rPr>
          <w:i/>
          <w:iCs/>
        </w:rPr>
        <w:t>[5] "life-expectancy-and-fertility-two-countries-example.csv"</w:t>
      </w:r>
    </w:p>
    <w:p w14:paraId="462AD1F5" w14:textId="77777777" w:rsidR="00105EFE" w:rsidRPr="00105EFE" w:rsidRDefault="00105EFE" w:rsidP="00105EFE">
      <w:pPr>
        <w:pStyle w:val="HBSNormal"/>
        <w:ind w:left="720"/>
        <w:rPr>
          <w:i/>
          <w:iCs/>
        </w:rPr>
      </w:pPr>
      <w:r w:rsidRPr="00105EFE">
        <w:rPr>
          <w:i/>
          <w:iCs/>
        </w:rPr>
        <w:t xml:space="preserve">[6] "murders.csv"                                            </w:t>
      </w:r>
    </w:p>
    <w:p w14:paraId="73C5912C" w14:textId="77777777" w:rsidR="00105EFE" w:rsidRPr="00105EFE" w:rsidRDefault="00105EFE" w:rsidP="00105EFE">
      <w:pPr>
        <w:pStyle w:val="HBSNormal"/>
        <w:ind w:left="720"/>
        <w:rPr>
          <w:i/>
          <w:iCs/>
        </w:rPr>
      </w:pPr>
      <w:r w:rsidRPr="00105EFE">
        <w:rPr>
          <w:i/>
          <w:iCs/>
        </w:rPr>
        <w:t xml:space="preserve">[7] "olive.csv"                                              </w:t>
      </w:r>
    </w:p>
    <w:p w14:paraId="7D5F37C5" w14:textId="77777777" w:rsidR="00105EFE" w:rsidRPr="00105EFE" w:rsidRDefault="00105EFE" w:rsidP="00105EFE">
      <w:pPr>
        <w:pStyle w:val="HBSNormal"/>
        <w:ind w:left="720"/>
        <w:rPr>
          <w:i/>
          <w:iCs/>
        </w:rPr>
      </w:pPr>
      <w:r w:rsidRPr="00105EFE">
        <w:rPr>
          <w:i/>
          <w:iCs/>
        </w:rPr>
        <w:t xml:space="preserve">[8] "RD-Mortality-Report_2015-18-180531.pdf"                 </w:t>
      </w:r>
    </w:p>
    <w:p w14:paraId="542C6E79" w14:textId="44E479C9" w:rsidR="00105EFE" w:rsidRDefault="00105EFE" w:rsidP="00105EFE">
      <w:pPr>
        <w:pStyle w:val="HBSNormal"/>
        <w:ind w:left="720"/>
        <w:rPr>
          <w:i/>
          <w:iCs/>
        </w:rPr>
      </w:pPr>
      <w:r w:rsidRPr="00105EFE">
        <w:rPr>
          <w:i/>
          <w:iCs/>
        </w:rPr>
        <w:t>[9] "ssa-death-probability.csv"</w:t>
      </w:r>
    </w:p>
    <w:p w14:paraId="0C20EC4A" w14:textId="7EE1E312" w:rsidR="00105EFE" w:rsidRDefault="00105EFE" w:rsidP="00105EFE">
      <w:pPr>
        <w:pStyle w:val="HBSNormal"/>
      </w:pPr>
      <w:r>
        <w:t>Now that we know the location of these files, we are ready to import them into R. To make the code simpler</w:t>
      </w:r>
      <w:r w:rsidR="00B722CE">
        <w:t xml:space="preserve">, you can move this file to your working directory. You can do this through the file system directly. But you can also do it within R itself, using the </w:t>
      </w:r>
      <w:proofErr w:type="spellStart"/>
      <w:proofErr w:type="gramStart"/>
      <w:r w:rsidR="00B722CE">
        <w:rPr>
          <w:b/>
          <w:bCs/>
        </w:rPr>
        <w:t>file.copy</w:t>
      </w:r>
      <w:proofErr w:type="spellEnd"/>
      <w:proofErr w:type="gramEnd"/>
      <w:r w:rsidR="00B722CE">
        <w:rPr>
          <w:b/>
          <w:bCs/>
        </w:rPr>
        <w:t>()</w:t>
      </w:r>
      <w:r w:rsidR="00B722CE">
        <w:t xml:space="preserve"> function. To do this, it will help to define a variable with the full path using the </w:t>
      </w:r>
      <w:proofErr w:type="spellStart"/>
      <w:proofErr w:type="gramStart"/>
      <w:r w:rsidR="00B722CE">
        <w:rPr>
          <w:b/>
          <w:bCs/>
        </w:rPr>
        <w:t>file.path</w:t>
      </w:r>
      <w:proofErr w:type="spellEnd"/>
      <w:proofErr w:type="gramEnd"/>
      <w:r w:rsidR="00B722CE">
        <w:rPr>
          <w:b/>
          <w:bCs/>
        </w:rPr>
        <w:t>()</w:t>
      </w:r>
      <w:r w:rsidR="00B722CE">
        <w:t xml:space="preserve"> function. Note that using paste is not recommended since Windows, Mac, Linux and Unix use different slashes for paths. The function </w:t>
      </w:r>
      <w:proofErr w:type="spellStart"/>
      <w:proofErr w:type="gramStart"/>
      <w:r w:rsidR="00B722CE">
        <w:t>file.path</w:t>
      </w:r>
      <w:proofErr w:type="spellEnd"/>
      <w:proofErr w:type="gramEnd"/>
      <w:r w:rsidR="00B722CE">
        <w:t xml:space="preserve"> is aware of your system and chooses the correct slashes. Here’s an example:</w:t>
      </w:r>
    </w:p>
    <w:p w14:paraId="30D725D0" w14:textId="77777777" w:rsidR="00B722CE" w:rsidRPr="00B722CE" w:rsidRDefault="00B722CE" w:rsidP="00B722CE">
      <w:pPr>
        <w:pStyle w:val="HBSNormal"/>
        <w:rPr>
          <w:i/>
          <w:iCs/>
        </w:rPr>
      </w:pPr>
      <w:r>
        <w:tab/>
      </w:r>
      <w:r w:rsidRPr="00B722CE">
        <w:rPr>
          <w:i/>
          <w:iCs/>
        </w:rPr>
        <w:t>filename&lt;-"murders.csv"</w:t>
      </w:r>
    </w:p>
    <w:p w14:paraId="48D26A90" w14:textId="77777777" w:rsidR="00B722CE" w:rsidRPr="00B722CE" w:rsidRDefault="00B722CE" w:rsidP="00B722CE">
      <w:pPr>
        <w:pStyle w:val="HBSNormal"/>
        <w:ind w:left="720"/>
        <w:rPr>
          <w:i/>
          <w:iCs/>
        </w:rPr>
      </w:pPr>
      <w:r w:rsidRPr="00B722CE">
        <w:rPr>
          <w:i/>
          <w:iCs/>
        </w:rPr>
        <w:t xml:space="preserve">&gt; </w:t>
      </w:r>
      <w:proofErr w:type="spellStart"/>
      <w:r w:rsidRPr="00B722CE">
        <w:rPr>
          <w:i/>
          <w:iCs/>
        </w:rPr>
        <w:t>fullpath</w:t>
      </w:r>
      <w:proofErr w:type="spellEnd"/>
      <w:r w:rsidRPr="00B722CE">
        <w:rPr>
          <w:i/>
          <w:iCs/>
        </w:rPr>
        <w:t>&lt;-</w:t>
      </w:r>
      <w:proofErr w:type="spellStart"/>
      <w:proofErr w:type="gramStart"/>
      <w:r w:rsidRPr="00B722CE">
        <w:rPr>
          <w:i/>
          <w:iCs/>
        </w:rPr>
        <w:t>file.path</w:t>
      </w:r>
      <w:proofErr w:type="spellEnd"/>
      <w:proofErr w:type="gramEnd"/>
      <w:r w:rsidRPr="00B722CE">
        <w:rPr>
          <w:i/>
          <w:iCs/>
        </w:rPr>
        <w:t>(</w:t>
      </w:r>
      <w:proofErr w:type="spellStart"/>
      <w:r w:rsidRPr="00B722CE">
        <w:rPr>
          <w:i/>
          <w:iCs/>
        </w:rPr>
        <w:t>path,filename</w:t>
      </w:r>
      <w:proofErr w:type="spellEnd"/>
      <w:r w:rsidRPr="00B722CE">
        <w:rPr>
          <w:i/>
          <w:iCs/>
        </w:rPr>
        <w:t>)</w:t>
      </w:r>
    </w:p>
    <w:p w14:paraId="4B4EF386" w14:textId="77777777" w:rsidR="00B722CE" w:rsidRPr="00B722CE" w:rsidRDefault="00B722CE" w:rsidP="00B722CE">
      <w:pPr>
        <w:pStyle w:val="HBSNormal"/>
        <w:ind w:left="720"/>
        <w:rPr>
          <w:i/>
          <w:iCs/>
        </w:rPr>
      </w:pPr>
      <w:r w:rsidRPr="00B722CE">
        <w:rPr>
          <w:i/>
          <w:iCs/>
        </w:rPr>
        <w:t xml:space="preserve">&gt; </w:t>
      </w:r>
      <w:proofErr w:type="spellStart"/>
      <w:r w:rsidRPr="00B722CE">
        <w:rPr>
          <w:i/>
          <w:iCs/>
        </w:rPr>
        <w:t>fullpath</w:t>
      </w:r>
      <w:proofErr w:type="spellEnd"/>
    </w:p>
    <w:p w14:paraId="3AD12A91" w14:textId="46DB3594" w:rsidR="00B722CE" w:rsidRDefault="00B722CE" w:rsidP="00B722CE">
      <w:pPr>
        <w:pStyle w:val="HBSNormal"/>
        <w:ind w:left="720"/>
        <w:rPr>
          <w:i/>
          <w:iCs/>
        </w:rPr>
      </w:pPr>
      <w:r w:rsidRPr="00B722CE">
        <w:rPr>
          <w:i/>
          <w:iCs/>
        </w:rPr>
        <w:t>[1] "C:/Users/Jesse's Beast/Documents/R/win-library/3.6/</w:t>
      </w:r>
      <w:proofErr w:type="spellStart"/>
      <w:r w:rsidRPr="00B722CE">
        <w:rPr>
          <w:i/>
          <w:iCs/>
        </w:rPr>
        <w:t>dslabs</w:t>
      </w:r>
      <w:proofErr w:type="spellEnd"/>
      <w:r w:rsidRPr="00B722CE">
        <w:rPr>
          <w:i/>
          <w:iCs/>
        </w:rPr>
        <w:t>/</w:t>
      </w:r>
      <w:proofErr w:type="spellStart"/>
      <w:r w:rsidRPr="00B722CE">
        <w:rPr>
          <w:i/>
          <w:iCs/>
        </w:rPr>
        <w:t>extdata</w:t>
      </w:r>
      <w:proofErr w:type="spellEnd"/>
      <w:r w:rsidRPr="00B722CE">
        <w:rPr>
          <w:i/>
          <w:iCs/>
        </w:rPr>
        <w:t>/murders.csv"</w:t>
      </w:r>
    </w:p>
    <w:p w14:paraId="62A345AE" w14:textId="1E5C80A6" w:rsidR="00B722CE" w:rsidRDefault="00B722CE" w:rsidP="00B722CE">
      <w:pPr>
        <w:pStyle w:val="HBSNormal"/>
      </w:pPr>
      <w:r>
        <w:t xml:space="preserve">You can now copy the file over to your working directory using the </w:t>
      </w:r>
      <w:proofErr w:type="spellStart"/>
      <w:proofErr w:type="gramStart"/>
      <w:r>
        <w:t>file.copy</w:t>
      </w:r>
      <w:proofErr w:type="spellEnd"/>
      <w:proofErr w:type="gramEnd"/>
      <w:r>
        <w:t xml:space="preserve"> function like this:</w:t>
      </w:r>
    </w:p>
    <w:p w14:paraId="14A04A2B" w14:textId="77777777" w:rsidR="00B722CE" w:rsidRPr="00B722CE" w:rsidRDefault="00B722CE" w:rsidP="00B722CE">
      <w:pPr>
        <w:pStyle w:val="HBSNormal"/>
        <w:rPr>
          <w:i/>
          <w:iCs/>
        </w:rPr>
      </w:pPr>
      <w:r>
        <w:tab/>
      </w:r>
      <w:proofErr w:type="spellStart"/>
      <w:proofErr w:type="gramStart"/>
      <w:r w:rsidRPr="00B722CE">
        <w:rPr>
          <w:i/>
          <w:iCs/>
        </w:rPr>
        <w:t>file.copy</w:t>
      </w:r>
      <w:proofErr w:type="spellEnd"/>
      <w:proofErr w:type="gramEnd"/>
      <w:r w:rsidRPr="00B722CE">
        <w:rPr>
          <w:i/>
          <w:iCs/>
        </w:rPr>
        <w:t>(</w:t>
      </w:r>
      <w:proofErr w:type="spellStart"/>
      <w:r w:rsidRPr="00B722CE">
        <w:rPr>
          <w:i/>
          <w:iCs/>
        </w:rPr>
        <w:t>fullpath,getwd</w:t>
      </w:r>
      <w:proofErr w:type="spellEnd"/>
      <w:r w:rsidRPr="00B722CE">
        <w:rPr>
          <w:i/>
          <w:iCs/>
        </w:rPr>
        <w:t>())</w:t>
      </w:r>
    </w:p>
    <w:p w14:paraId="5DC01EA5" w14:textId="06AE9F61" w:rsidR="00B722CE" w:rsidRDefault="00B722CE" w:rsidP="00B722CE">
      <w:pPr>
        <w:pStyle w:val="HBSNormal"/>
        <w:ind w:firstLine="540"/>
        <w:rPr>
          <w:i/>
          <w:iCs/>
        </w:rPr>
      </w:pPr>
      <w:r w:rsidRPr="00B722CE">
        <w:rPr>
          <w:i/>
          <w:iCs/>
        </w:rPr>
        <w:t>[1] TRUE</w:t>
      </w:r>
    </w:p>
    <w:p w14:paraId="7424FF90" w14:textId="7F57D303" w:rsidR="00B722CE" w:rsidRDefault="00B722CE" w:rsidP="00B722CE">
      <w:pPr>
        <w:pStyle w:val="HBSNormal"/>
      </w:pPr>
      <w:r>
        <w:t xml:space="preserve">You can check if the file is now in your working directory using the </w:t>
      </w:r>
      <w:proofErr w:type="spellStart"/>
      <w:proofErr w:type="gramStart"/>
      <w:r>
        <w:t>file.exists</w:t>
      </w:r>
      <w:proofErr w:type="spellEnd"/>
      <w:proofErr w:type="gramEnd"/>
      <w:r>
        <w:t xml:space="preserve"> function, like this:</w:t>
      </w:r>
    </w:p>
    <w:p w14:paraId="38DD4E41" w14:textId="77777777" w:rsidR="00B722CE" w:rsidRDefault="00B722CE" w:rsidP="00B722CE">
      <w:pPr>
        <w:pStyle w:val="HBSNormal"/>
      </w:pPr>
      <w:r>
        <w:tab/>
      </w:r>
      <w:proofErr w:type="spellStart"/>
      <w:proofErr w:type="gramStart"/>
      <w:r>
        <w:t>file.exists</w:t>
      </w:r>
      <w:proofErr w:type="spellEnd"/>
      <w:proofErr w:type="gramEnd"/>
      <w:r>
        <w:t>(filename)</w:t>
      </w:r>
    </w:p>
    <w:p w14:paraId="67470F5A" w14:textId="1C35198A" w:rsidR="00B722CE" w:rsidRDefault="00B722CE" w:rsidP="00B722CE">
      <w:pPr>
        <w:pStyle w:val="HBSNormal"/>
        <w:ind w:firstLine="540"/>
        <w:rPr>
          <w:i/>
          <w:iCs/>
        </w:rPr>
      </w:pPr>
      <w:r w:rsidRPr="00B722CE">
        <w:rPr>
          <w:i/>
          <w:iCs/>
        </w:rPr>
        <w:t>[1] TRUE</w:t>
      </w:r>
    </w:p>
    <w:p w14:paraId="0CD9D7B6" w14:textId="6F453D00" w:rsidR="00B722CE" w:rsidRPr="00B722CE" w:rsidRDefault="00B722CE" w:rsidP="00B722CE">
      <w:pPr>
        <w:rPr>
          <w:i/>
          <w:iCs/>
          <w:sz w:val="20"/>
        </w:rPr>
      </w:pPr>
      <w:r>
        <w:rPr>
          <w:i/>
          <w:iCs/>
        </w:rPr>
        <w:br w:type="page"/>
      </w:r>
    </w:p>
    <w:p w14:paraId="5C73B794" w14:textId="4E420FF3" w:rsidR="00CC1322" w:rsidRDefault="00CC1322" w:rsidP="00CC1322">
      <w:pPr>
        <w:pStyle w:val="Heading3"/>
      </w:pPr>
      <w:bookmarkStart w:id="8" w:name="_Toc25419692"/>
      <w:r>
        <w:lastRenderedPageBreak/>
        <w:t xml:space="preserve">The </w:t>
      </w:r>
      <w:proofErr w:type="spellStart"/>
      <w:r>
        <w:t>readr</w:t>
      </w:r>
      <w:proofErr w:type="spellEnd"/>
      <w:r>
        <w:t xml:space="preserve"> and </w:t>
      </w:r>
      <w:proofErr w:type="spellStart"/>
      <w:r>
        <w:t>readxl</w:t>
      </w:r>
      <w:proofErr w:type="spellEnd"/>
      <w:r>
        <w:t xml:space="preserve"> Packages</w:t>
      </w:r>
      <w:bookmarkEnd w:id="8"/>
    </w:p>
    <w:p w14:paraId="576ACD4B" w14:textId="37B38F27" w:rsidR="00B722CE" w:rsidRDefault="00485AD9" w:rsidP="00485AD9">
      <w:pPr>
        <w:pStyle w:val="HBSNormal"/>
      </w:pPr>
      <w:r>
        <w:t xml:space="preserve">Now we are ready to read in the file, </w:t>
      </w:r>
      <w:proofErr w:type="spellStart"/>
      <w:proofErr w:type="gramStart"/>
      <w:r>
        <w:rPr>
          <w:b/>
          <w:bCs/>
        </w:rPr>
        <w:t>readr</w:t>
      </w:r>
      <w:proofErr w:type="spellEnd"/>
      <w:r>
        <w:rPr>
          <w:b/>
          <w:bCs/>
        </w:rPr>
        <w:t>(</w:t>
      </w:r>
      <w:proofErr w:type="gramEnd"/>
      <w:r>
        <w:rPr>
          <w:b/>
          <w:bCs/>
        </w:rPr>
        <w:t>)</w:t>
      </w:r>
      <w:r>
        <w:t xml:space="preserve"> is the </w:t>
      </w:r>
      <w:proofErr w:type="spellStart"/>
      <w:r>
        <w:t>tidyverse</w:t>
      </w:r>
      <w:proofErr w:type="spellEnd"/>
      <w:r>
        <w:t xml:space="preserve"> library that includes functions for reading data stored in text file spreadsheets into R. The following functions are available to read in spreadsheet files</w:t>
      </w:r>
    </w:p>
    <w:p w14:paraId="7E879F3C" w14:textId="55E0073F" w:rsidR="00485AD9" w:rsidRDefault="00485AD9" w:rsidP="00485AD9">
      <w:pPr>
        <w:pStyle w:val="HBSFigure"/>
      </w:pPr>
      <w:bookmarkStart w:id="9" w:name="_Toc25419734"/>
      <w:r>
        <w:t>Table of available read in spreadsheets files function in R</w:t>
      </w:r>
      <w:bookmarkEnd w:id="9"/>
    </w:p>
    <w:p w14:paraId="0E82E371" w14:textId="166585DD" w:rsidR="00485AD9" w:rsidRDefault="00485AD9" w:rsidP="00485AD9">
      <w:pPr>
        <w:pStyle w:val="HBSNormal"/>
        <w:jc w:val="center"/>
      </w:pPr>
      <w:r>
        <w:rPr>
          <w:noProof/>
        </w:rPr>
        <w:drawing>
          <wp:inline distT="0" distB="0" distL="0" distR="0" wp14:anchorId="3A9BC64B" wp14:editId="05130B4F">
            <wp:extent cx="3533775" cy="24098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3775" cy="2409825"/>
                    </a:xfrm>
                    <a:prstGeom prst="rect">
                      <a:avLst/>
                    </a:prstGeom>
                  </pic:spPr>
                </pic:pic>
              </a:graphicData>
            </a:graphic>
          </wp:inline>
        </w:drawing>
      </w:r>
    </w:p>
    <w:p w14:paraId="4FCD2349" w14:textId="4ED0971F" w:rsidR="00485AD9" w:rsidRDefault="00485AD9" w:rsidP="00485AD9">
      <w:pPr>
        <w:pStyle w:val="HBSNormal"/>
        <w:jc w:val="left"/>
      </w:pPr>
      <w:r>
        <w:t xml:space="preserve">What makes these different is the type of delimiter that it works with. The </w:t>
      </w:r>
      <w:proofErr w:type="spellStart"/>
      <w:r w:rsidRPr="00EA7A13">
        <w:rPr>
          <w:b/>
          <w:bCs/>
        </w:rPr>
        <w:t>readxl</w:t>
      </w:r>
      <w:proofErr w:type="spellEnd"/>
      <w:r>
        <w:t xml:space="preserve"> package</w:t>
      </w:r>
      <w:r w:rsidR="00EA7A13">
        <w:t xml:space="preserve"> provides function to read in data in Excel format. </w:t>
      </w:r>
    </w:p>
    <w:p w14:paraId="33424D37" w14:textId="7963360A" w:rsidR="00EA7A13" w:rsidRDefault="00EA7A13" w:rsidP="00EA7A13">
      <w:pPr>
        <w:pStyle w:val="HBSFigure"/>
      </w:pPr>
      <w:bookmarkStart w:id="10" w:name="_Toc25419735"/>
      <w:r>
        <w:t>Table of functions to read in Excel data</w:t>
      </w:r>
      <w:bookmarkEnd w:id="10"/>
    </w:p>
    <w:p w14:paraId="6E1D2639" w14:textId="25C15CEE" w:rsidR="00EA7A13" w:rsidRDefault="00EA7A13" w:rsidP="00EA7A13">
      <w:pPr>
        <w:pStyle w:val="HBSNormal"/>
        <w:jc w:val="center"/>
      </w:pPr>
      <w:r>
        <w:rPr>
          <w:noProof/>
        </w:rPr>
        <w:drawing>
          <wp:inline distT="0" distB="0" distL="0" distR="0" wp14:anchorId="19E1C863" wp14:editId="05D14FCA">
            <wp:extent cx="3286125" cy="12287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6125" cy="1228725"/>
                    </a:xfrm>
                    <a:prstGeom prst="rect">
                      <a:avLst/>
                    </a:prstGeom>
                  </pic:spPr>
                </pic:pic>
              </a:graphicData>
            </a:graphic>
          </wp:inline>
        </w:drawing>
      </w:r>
    </w:p>
    <w:p w14:paraId="0616DB66" w14:textId="555A3702" w:rsidR="00EA7A13" w:rsidRDefault="00EA7A13" w:rsidP="00EA7A13">
      <w:pPr>
        <w:pStyle w:val="HBSNormal"/>
        <w:jc w:val="left"/>
      </w:pPr>
      <w:r>
        <w:t xml:space="preserve">Two different formats and another function that tries to auto detect the format. Note that Excel permits to have more than one table in each file, they are called sheets. The function </w:t>
      </w:r>
      <w:proofErr w:type="spellStart"/>
      <w:proofErr w:type="gramStart"/>
      <w:r>
        <w:t>excel</w:t>
      </w:r>
      <w:proofErr w:type="gramEnd"/>
      <w:r>
        <w:t>_sheets</w:t>
      </w:r>
      <w:proofErr w:type="spellEnd"/>
      <w:r>
        <w:t xml:space="preserve"> give us the names of the sheets in an Excel file. These names can then be passed on the sheet argument in the three function above to read in Excel files. How do we know which of these functions to use? Note that the suffix usually tells us what type of file it is. But there’s no guarantee that these always match. To be sure, we can open the file to take a look or use functions such as </w:t>
      </w:r>
      <w:proofErr w:type="spellStart"/>
      <w:r>
        <w:rPr>
          <w:b/>
          <w:bCs/>
        </w:rPr>
        <w:t>read_</w:t>
      </w:r>
      <w:proofErr w:type="gramStart"/>
      <w:r>
        <w:rPr>
          <w:b/>
          <w:bCs/>
        </w:rPr>
        <w:t>lines</w:t>
      </w:r>
      <w:proofErr w:type="spellEnd"/>
      <w:r>
        <w:rPr>
          <w:b/>
          <w:bCs/>
        </w:rPr>
        <w:t>(</w:t>
      </w:r>
      <w:proofErr w:type="gramEnd"/>
      <w:r>
        <w:rPr>
          <w:b/>
          <w:bCs/>
        </w:rPr>
        <w:t>)</w:t>
      </w:r>
      <w:r>
        <w:t xml:space="preserve"> that show us the first few lines of a file within R. You can do it like this:</w:t>
      </w:r>
    </w:p>
    <w:p w14:paraId="62462D14" w14:textId="77777777" w:rsidR="009E148D" w:rsidRPr="009E148D" w:rsidRDefault="009E148D" w:rsidP="009E148D">
      <w:pPr>
        <w:pStyle w:val="HBSNormal"/>
        <w:rPr>
          <w:i/>
          <w:iCs/>
        </w:rPr>
      </w:pPr>
      <w:r>
        <w:tab/>
      </w:r>
      <w:proofErr w:type="spellStart"/>
      <w:r w:rsidRPr="009E148D">
        <w:rPr>
          <w:i/>
          <w:iCs/>
        </w:rPr>
        <w:t>read_lines</w:t>
      </w:r>
      <w:proofErr w:type="spellEnd"/>
      <w:r w:rsidRPr="009E148D">
        <w:rPr>
          <w:i/>
          <w:iCs/>
        </w:rPr>
        <w:t>("murders.csv</w:t>
      </w:r>
      <w:proofErr w:type="gramStart"/>
      <w:r w:rsidRPr="009E148D">
        <w:rPr>
          <w:i/>
          <w:iCs/>
        </w:rPr>
        <w:t>",</w:t>
      </w:r>
      <w:proofErr w:type="spellStart"/>
      <w:r w:rsidRPr="009E148D">
        <w:rPr>
          <w:i/>
          <w:iCs/>
        </w:rPr>
        <w:t>n</w:t>
      </w:r>
      <w:proofErr w:type="gramEnd"/>
      <w:r w:rsidRPr="009E148D">
        <w:rPr>
          <w:i/>
          <w:iCs/>
        </w:rPr>
        <w:t>_max</w:t>
      </w:r>
      <w:proofErr w:type="spellEnd"/>
      <w:r w:rsidRPr="009E148D">
        <w:rPr>
          <w:i/>
          <w:iCs/>
        </w:rPr>
        <w:t>=3)</w:t>
      </w:r>
    </w:p>
    <w:p w14:paraId="393C40A4" w14:textId="77777777" w:rsidR="009E148D" w:rsidRPr="009E148D" w:rsidRDefault="009E148D" w:rsidP="009E148D">
      <w:pPr>
        <w:pStyle w:val="HBSNormal"/>
        <w:ind w:left="720"/>
        <w:rPr>
          <w:i/>
          <w:iCs/>
        </w:rPr>
      </w:pPr>
      <w:r w:rsidRPr="009E148D">
        <w:rPr>
          <w:i/>
          <w:iCs/>
        </w:rPr>
        <w:t>[1] "</w:t>
      </w:r>
      <w:proofErr w:type="spellStart"/>
      <w:proofErr w:type="gramStart"/>
      <w:r w:rsidRPr="009E148D">
        <w:rPr>
          <w:i/>
          <w:iCs/>
        </w:rPr>
        <w:t>state,abb</w:t>
      </w:r>
      <w:proofErr w:type="gramEnd"/>
      <w:r w:rsidRPr="009E148D">
        <w:rPr>
          <w:i/>
          <w:iCs/>
        </w:rPr>
        <w:t>,region,population,total</w:t>
      </w:r>
      <w:proofErr w:type="spellEnd"/>
      <w:r w:rsidRPr="009E148D">
        <w:rPr>
          <w:i/>
          <w:iCs/>
        </w:rPr>
        <w:t>"</w:t>
      </w:r>
    </w:p>
    <w:p w14:paraId="5788AE64" w14:textId="77777777" w:rsidR="009E148D" w:rsidRPr="009E148D" w:rsidRDefault="009E148D" w:rsidP="009E148D">
      <w:pPr>
        <w:pStyle w:val="HBSNormal"/>
        <w:ind w:left="720"/>
        <w:rPr>
          <w:i/>
          <w:iCs/>
        </w:rPr>
      </w:pPr>
      <w:r w:rsidRPr="009E148D">
        <w:rPr>
          <w:i/>
          <w:iCs/>
        </w:rPr>
        <w:t>[2] "</w:t>
      </w:r>
      <w:proofErr w:type="gramStart"/>
      <w:r w:rsidRPr="009E148D">
        <w:rPr>
          <w:i/>
          <w:iCs/>
        </w:rPr>
        <w:t>Alabama,AL</w:t>
      </w:r>
      <w:proofErr w:type="gramEnd"/>
      <w:r w:rsidRPr="009E148D">
        <w:rPr>
          <w:i/>
          <w:iCs/>
        </w:rPr>
        <w:t xml:space="preserve">,South,4779736,135"     </w:t>
      </w:r>
    </w:p>
    <w:p w14:paraId="00FD1AFA" w14:textId="0B951578" w:rsidR="00EA7A13" w:rsidRDefault="009E148D" w:rsidP="009E148D">
      <w:pPr>
        <w:pStyle w:val="HBSNormal"/>
        <w:ind w:left="720"/>
        <w:jc w:val="left"/>
        <w:rPr>
          <w:i/>
          <w:iCs/>
        </w:rPr>
      </w:pPr>
      <w:r w:rsidRPr="009E148D">
        <w:rPr>
          <w:i/>
          <w:iCs/>
        </w:rPr>
        <w:t>[3] "</w:t>
      </w:r>
      <w:proofErr w:type="gramStart"/>
      <w:r w:rsidRPr="009E148D">
        <w:rPr>
          <w:i/>
          <w:iCs/>
        </w:rPr>
        <w:t>Alaska,AK</w:t>
      </w:r>
      <w:proofErr w:type="gramEnd"/>
      <w:r w:rsidRPr="009E148D">
        <w:rPr>
          <w:i/>
          <w:iCs/>
        </w:rPr>
        <w:t>,West,710231,19"</w:t>
      </w:r>
    </w:p>
    <w:p w14:paraId="71654953" w14:textId="01E7F0CD" w:rsidR="009E148D" w:rsidRDefault="009E148D" w:rsidP="009E148D">
      <w:pPr>
        <w:pStyle w:val="HBSNormal"/>
        <w:jc w:val="left"/>
      </w:pPr>
      <w:r>
        <w:t>This also shows us if there’s a header or not. So now from this we know it’s a comma separated file and it has a header</w:t>
      </w:r>
    </w:p>
    <w:p w14:paraId="3A0D8BB1" w14:textId="05254CC1" w:rsidR="009E148D" w:rsidRDefault="009E148D" w:rsidP="009E148D">
      <w:pPr>
        <w:pStyle w:val="HBSNormal"/>
        <w:jc w:val="left"/>
      </w:pPr>
      <w:r>
        <w:lastRenderedPageBreak/>
        <w:t xml:space="preserve">We can know read in the data into R. We know we should use the </w:t>
      </w:r>
      <w:proofErr w:type="spellStart"/>
      <w:r>
        <w:rPr>
          <w:b/>
          <w:bCs/>
        </w:rPr>
        <w:t>read_</w:t>
      </w:r>
      <w:proofErr w:type="gramStart"/>
      <w:r>
        <w:rPr>
          <w:b/>
          <w:bCs/>
        </w:rPr>
        <w:t>csv</w:t>
      </w:r>
      <w:proofErr w:type="spellEnd"/>
      <w:r>
        <w:rPr>
          <w:b/>
          <w:bCs/>
        </w:rPr>
        <w:t>(</w:t>
      </w:r>
      <w:proofErr w:type="gramEnd"/>
      <w:r>
        <w:rPr>
          <w:b/>
          <w:bCs/>
        </w:rPr>
        <w:t>)</w:t>
      </w:r>
      <w:r>
        <w:t xml:space="preserve"> function. Like this:</w:t>
      </w:r>
    </w:p>
    <w:p w14:paraId="2F9511CD" w14:textId="77777777" w:rsidR="009E148D" w:rsidRPr="009E148D" w:rsidRDefault="009E148D" w:rsidP="009E148D">
      <w:pPr>
        <w:pStyle w:val="HBSNormal"/>
        <w:rPr>
          <w:i/>
          <w:iCs/>
        </w:rPr>
      </w:pPr>
      <w:r>
        <w:tab/>
      </w:r>
      <w:proofErr w:type="spellStart"/>
      <w:r w:rsidRPr="009E148D">
        <w:rPr>
          <w:i/>
          <w:iCs/>
        </w:rPr>
        <w:t>dat</w:t>
      </w:r>
      <w:proofErr w:type="spellEnd"/>
      <w:r w:rsidRPr="009E148D">
        <w:rPr>
          <w:i/>
          <w:iCs/>
        </w:rPr>
        <w:t>&lt;-</w:t>
      </w:r>
      <w:proofErr w:type="spellStart"/>
      <w:r w:rsidRPr="009E148D">
        <w:rPr>
          <w:i/>
          <w:iCs/>
        </w:rPr>
        <w:t>read_csv</w:t>
      </w:r>
      <w:proofErr w:type="spellEnd"/>
      <w:r w:rsidRPr="009E148D">
        <w:rPr>
          <w:i/>
          <w:iCs/>
        </w:rPr>
        <w:t>(filename)</w:t>
      </w:r>
    </w:p>
    <w:p w14:paraId="04D8C336" w14:textId="77777777" w:rsidR="009E148D" w:rsidRPr="009E148D" w:rsidRDefault="009E148D" w:rsidP="009E148D">
      <w:pPr>
        <w:pStyle w:val="HBSNormal"/>
        <w:ind w:left="720"/>
        <w:rPr>
          <w:i/>
          <w:iCs/>
        </w:rPr>
      </w:pPr>
      <w:r w:rsidRPr="009E148D">
        <w:rPr>
          <w:i/>
          <w:iCs/>
        </w:rPr>
        <w:t>Parsed with column specification:</w:t>
      </w:r>
    </w:p>
    <w:p w14:paraId="0AC5AB03" w14:textId="77777777" w:rsidR="009E148D" w:rsidRPr="009E148D" w:rsidRDefault="009E148D" w:rsidP="009E148D">
      <w:pPr>
        <w:pStyle w:val="HBSNormal"/>
        <w:ind w:left="720"/>
        <w:rPr>
          <w:i/>
          <w:iCs/>
        </w:rPr>
      </w:pPr>
      <w:proofErr w:type="gramStart"/>
      <w:r w:rsidRPr="009E148D">
        <w:rPr>
          <w:i/>
          <w:iCs/>
        </w:rPr>
        <w:t>cols(</w:t>
      </w:r>
      <w:proofErr w:type="gramEnd"/>
    </w:p>
    <w:p w14:paraId="5C3E5500" w14:textId="77777777" w:rsidR="009E148D" w:rsidRPr="009E148D" w:rsidRDefault="009E148D" w:rsidP="009E148D">
      <w:pPr>
        <w:pStyle w:val="HBSNormal"/>
        <w:ind w:left="720"/>
        <w:rPr>
          <w:i/>
          <w:iCs/>
        </w:rPr>
      </w:pPr>
      <w:r w:rsidRPr="009E148D">
        <w:rPr>
          <w:i/>
          <w:iCs/>
        </w:rPr>
        <w:t xml:space="preserve">  state = </w:t>
      </w:r>
      <w:proofErr w:type="spellStart"/>
      <w:r w:rsidRPr="009E148D">
        <w:rPr>
          <w:i/>
          <w:iCs/>
        </w:rPr>
        <w:t>col_</w:t>
      </w:r>
      <w:proofErr w:type="gramStart"/>
      <w:r w:rsidRPr="009E148D">
        <w:rPr>
          <w:i/>
          <w:iCs/>
        </w:rPr>
        <w:t>character</w:t>
      </w:r>
      <w:proofErr w:type="spellEnd"/>
      <w:r w:rsidRPr="009E148D">
        <w:rPr>
          <w:i/>
          <w:iCs/>
        </w:rPr>
        <w:t>(</w:t>
      </w:r>
      <w:proofErr w:type="gramEnd"/>
      <w:r w:rsidRPr="009E148D">
        <w:rPr>
          <w:i/>
          <w:iCs/>
        </w:rPr>
        <w:t>),</w:t>
      </w:r>
    </w:p>
    <w:p w14:paraId="5E4FC2B4" w14:textId="77777777" w:rsidR="009E148D" w:rsidRPr="009E148D" w:rsidRDefault="009E148D" w:rsidP="009E148D">
      <w:pPr>
        <w:pStyle w:val="HBSNormal"/>
        <w:ind w:left="720"/>
        <w:rPr>
          <w:i/>
          <w:iCs/>
        </w:rPr>
      </w:pPr>
      <w:r w:rsidRPr="009E148D">
        <w:rPr>
          <w:i/>
          <w:iCs/>
        </w:rPr>
        <w:t xml:space="preserve">  </w:t>
      </w:r>
      <w:proofErr w:type="spellStart"/>
      <w:r w:rsidRPr="009E148D">
        <w:rPr>
          <w:i/>
          <w:iCs/>
        </w:rPr>
        <w:t>abb</w:t>
      </w:r>
      <w:proofErr w:type="spellEnd"/>
      <w:r w:rsidRPr="009E148D">
        <w:rPr>
          <w:i/>
          <w:iCs/>
        </w:rPr>
        <w:t xml:space="preserve"> = </w:t>
      </w:r>
      <w:proofErr w:type="spellStart"/>
      <w:r w:rsidRPr="009E148D">
        <w:rPr>
          <w:i/>
          <w:iCs/>
        </w:rPr>
        <w:t>col_</w:t>
      </w:r>
      <w:proofErr w:type="gramStart"/>
      <w:r w:rsidRPr="009E148D">
        <w:rPr>
          <w:i/>
          <w:iCs/>
        </w:rPr>
        <w:t>character</w:t>
      </w:r>
      <w:proofErr w:type="spellEnd"/>
      <w:r w:rsidRPr="009E148D">
        <w:rPr>
          <w:i/>
          <w:iCs/>
        </w:rPr>
        <w:t>(</w:t>
      </w:r>
      <w:proofErr w:type="gramEnd"/>
      <w:r w:rsidRPr="009E148D">
        <w:rPr>
          <w:i/>
          <w:iCs/>
        </w:rPr>
        <w:t>),</w:t>
      </w:r>
    </w:p>
    <w:p w14:paraId="34ED6E33" w14:textId="77777777" w:rsidR="009E148D" w:rsidRPr="009E148D" w:rsidRDefault="009E148D" w:rsidP="009E148D">
      <w:pPr>
        <w:pStyle w:val="HBSNormal"/>
        <w:ind w:left="720"/>
        <w:rPr>
          <w:i/>
          <w:iCs/>
        </w:rPr>
      </w:pPr>
      <w:r w:rsidRPr="009E148D">
        <w:rPr>
          <w:i/>
          <w:iCs/>
        </w:rPr>
        <w:t xml:space="preserve">  region = </w:t>
      </w:r>
      <w:proofErr w:type="spellStart"/>
      <w:r w:rsidRPr="009E148D">
        <w:rPr>
          <w:i/>
          <w:iCs/>
        </w:rPr>
        <w:t>col_</w:t>
      </w:r>
      <w:proofErr w:type="gramStart"/>
      <w:r w:rsidRPr="009E148D">
        <w:rPr>
          <w:i/>
          <w:iCs/>
        </w:rPr>
        <w:t>character</w:t>
      </w:r>
      <w:proofErr w:type="spellEnd"/>
      <w:r w:rsidRPr="009E148D">
        <w:rPr>
          <w:i/>
          <w:iCs/>
        </w:rPr>
        <w:t>(</w:t>
      </w:r>
      <w:proofErr w:type="gramEnd"/>
      <w:r w:rsidRPr="009E148D">
        <w:rPr>
          <w:i/>
          <w:iCs/>
        </w:rPr>
        <w:t>),</w:t>
      </w:r>
    </w:p>
    <w:p w14:paraId="13A96935" w14:textId="77777777" w:rsidR="009E148D" w:rsidRPr="009E148D" w:rsidRDefault="009E148D" w:rsidP="009E148D">
      <w:pPr>
        <w:pStyle w:val="HBSNormal"/>
        <w:ind w:left="720"/>
        <w:rPr>
          <w:i/>
          <w:iCs/>
        </w:rPr>
      </w:pPr>
      <w:r w:rsidRPr="009E148D">
        <w:rPr>
          <w:i/>
          <w:iCs/>
        </w:rPr>
        <w:t xml:space="preserve">  population = </w:t>
      </w:r>
      <w:proofErr w:type="spellStart"/>
      <w:r w:rsidRPr="009E148D">
        <w:rPr>
          <w:i/>
          <w:iCs/>
        </w:rPr>
        <w:t>col_</w:t>
      </w:r>
      <w:proofErr w:type="gramStart"/>
      <w:r w:rsidRPr="009E148D">
        <w:rPr>
          <w:i/>
          <w:iCs/>
        </w:rPr>
        <w:t>double</w:t>
      </w:r>
      <w:proofErr w:type="spellEnd"/>
      <w:r w:rsidRPr="009E148D">
        <w:rPr>
          <w:i/>
          <w:iCs/>
        </w:rPr>
        <w:t>(</w:t>
      </w:r>
      <w:proofErr w:type="gramEnd"/>
      <w:r w:rsidRPr="009E148D">
        <w:rPr>
          <w:i/>
          <w:iCs/>
        </w:rPr>
        <w:t>),</w:t>
      </w:r>
    </w:p>
    <w:p w14:paraId="02FE3EAA" w14:textId="5510C6F8" w:rsidR="009E148D" w:rsidRDefault="009E148D" w:rsidP="009E148D">
      <w:pPr>
        <w:pStyle w:val="HBSNormal"/>
        <w:ind w:left="720"/>
        <w:jc w:val="left"/>
        <w:rPr>
          <w:i/>
          <w:iCs/>
        </w:rPr>
      </w:pPr>
      <w:r w:rsidRPr="009E148D">
        <w:rPr>
          <w:i/>
          <w:iCs/>
        </w:rPr>
        <w:t xml:space="preserve">  total = </w:t>
      </w:r>
      <w:proofErr w:type="spellStart"/>
      <w:r w:rsidRPr="009E148D">
        <w:rPr>
          <w:i/>
          <w:iCs/>
        </w:rPr>
        <w:t>col_</w:t>
      </w:r>
      <w:proofErr w:type="gramStart"/>
      <w:r w:rsidRPr="009E148D">
        <w:rPr>
          <w:i/>
          <w:iCs/>
        </w:rPr>
        <w:t>double</w:t>
      </w:r>
      <w:proofErr w:type="spellEnd"/>
      <w:r w:rsidRPr="009E148D">
        <w:rPr>
          <w:i/>
          <w:iCs/>
        </w:rPr>
        <w:t>(</w:t>
      </w:r>
      <w:proofErr w:type="gramEnd"/>
      <w:r w:rsidRPr="009E148D">
        <w:rPr>
          <w:i/>
          <w:iCs/>
        </w:rPr>
        <w:t>)</w:t>
      </w:r>
    </w:p>
    <w:p w14:paraId="7FADF9E9" w14:textId="00B533E0" w:rsidR="009E148D" w:rsidRDefault="009E148D" w:rsidP="009E148D">
      <w:pPr>
        <w:pStyle w:val="HBSNormal"/>
        <w:jc w:val="left"/>
      </w:pPr>
      <w:r>
        <w:t>We can also use the full path of the file like this:</w:t>
      </w:r>
    </w:p>
    <w:p w14:paraId="50AFD4A7" w14:textId="77777777" w:rsidR="009E148D" w:rsidRPr="009E148D" w:rsidRDefault="009E148D" w:rsidP="009E148D">
      <w:pPr>
        <w:pStyle w:val="HBSNormal"/>
        <w:rPr>
          <w:i/>
          <w:iCs/>
        </w:rPr>
      </w:pPr>
      <w:r>
        <w:tab/>
      </w:r>
      <w:proofErr w:type="spellStart"/>
      <w:r w:rsidRPr="009E148D">
        <w:rPr>
          <w:i/>
          <w:iCs/>
        </w:rPr>
        <w:t>dat</w:t>
      </w:r>
      <w:proofErr w:type="spellEnd"/>
      <w:r w:rsidRPr="009E148D">
        <w:rPr>
          <w:i/>
          <w:iCs/>
        </w:rPr>
        <w:t>&lt;-</w:t>
      </w:r>
      <w:proofErr w:type="spellStart"/>
      <w:r w:rsidRPr="009E148D">
        <w:rPr>
          <w:i/>
          <w:iCs/>
        </w:rPr>
        <w:t>read_csv</w:t>
      </w:r>
      <w:proofErr w:type="spellEnd"/>
      <w:r w:rsidRPr="009E148D">
        <w:rPr>
          <w:i/>
          <w:iCs/>
        </w:rPr>
        <w:t>(</w:t>
      </w:r>
      <w:proofErr w:type="spellStart"/>
      <w:r w:rsidRPr="009E148D">
        <w:rPr>
          <w:i/>
          <w:iCs/>
        </w:rPr>
        <w:t>fullpath</w:t>
      </w:r>
      <w:proofErr w:type="spellEnd"/>
      <w:r w:rsidRPr="009E148D">
        <w:rPr>
          <w:i/>
          <w:iCs/>
        </w:rPr>
        <w:t>)</w:t>
      </w:r>
    </w:p>
    <w:p w14:paraId="047DFDFD" w14:textId="77777777" w:rsidR="009E148D" w:rsidRPr="009E148D" w:rsidRDefault="009E148D" w:rsidP="009E148D">
      <w:pPr>
        <w:pStyle w:val="HBSNormal"/>
        <w:ind w:left="720"/>
        <w:rPr>
          <w:i/>
          <w:iCs/>
        </w:rPr>
      </w:pPr>
      <w:r w:rsidRPr="009E148D">
        <w:rPr>
          <w:i/>
          <w:iCs/>
        </w:rPr>
        <w:t>Parsed with column specification:</w:t>
      </w:r>
    </w:p>
    <w:p w14:paraId="708574ED" w14:textId="77777777" w:rsidR="009E148D" w:rsidRPr="009E148D" w:rsidRDefault="009E148D" w:rsidP="009E148D">
      <w:pPr>
        <w:pStyle w:val="HBSNormal"/>
        <w:ind w:left="720"/>
        <w:rPr>
          <w:i/>
          <w:iCs/>
        </w:rPr>
      </w:pPr>
      <w:proofErr w:type="gramStart"/>
      <w:r w:rsidRPr="009E148D">
        <w:rPr>
          <w:i/>
          <w:iCs/>
        </w:rPr>
        <w:t>cols(</w:t>
      </w:r>
      <w:proofErr w:type="gramEnd"/>
    </w:p>
    <w:p w14:paraId="4AE393C5" w14:textId="77777777" w:rsidR="009E148D" w:rsidRPr="009E148D" w:rsidRDefault="009E148D" w:rsidP="009E148D">
      <w:pPr>
        <w:pStyle w:val="HBSNormal"/>
        <w:ind w:left="720"/>
        <w:rPr>
          <w:i/>
          <w:iCs/>
        </w:rPr>
      </w:pPr>
      <w:r w:rsidRPr="009E148D">
        <w:rPr>
          <w:i/>
          <w:iCs/>
        </w:rPr>
        <w:t xml:space="preserve">  state = </w:t>
      </w:r>
      <w:proofErr w:type="spellStart"/>
      <w:r w:rsidRPr="009E148D">
        <w:rPr>
          <w:i/>
          <w:iCs/>
        </w:rPr>
        <w:t>col_</w:t>
      </w:r>
      <w:proofErr w:type="gramStart"/>
      <w:r w:rsidRPr="009E148D">
        <w:rPr>
          <w:i/>
          <w:iCs/>
        </w:rPr>
        <w:t>character</w:t>
      </w:r>
      <w:proofErr w:type="spellEnd"/>
      <w:r w:rsidRPr="009E148D">
        <w:rPr>
          <w:i/>
          <w:iCs/>
        </w:rPr>
        <w:t>(</w:t>
      </w:r>
      <w:proofErr w:type="gramEnd"/>
      <w:r w:rsidRPr="009E148D">
        <w:rPr>
          <w:i/>
          <w:iCs/>
        </w:rPr>
        <w:t>),</w:t>
      </w:r>
    </w:p>
    <w:p w14:paraId="17A8C728" w14:textId="77777777" w:rsidR="009E148D" w:rsidRPr="009E148D" w:rsidRDefault="009E148D" w:rsidP="009E148D">
      <w:pPr>
        <w:pStyle w:val="HBSNormal"/>
        <w:ind w:left="720"/>
        <w:rPr>
          <w:i/>
          <w:iCs/>
        </w:rPr>
      </w:pPr>
      <w:r w:rsidRPr="009E148D">
        <w:rPr>
          <w:i/>
          <w:iCs/>
        </w:rPr>
        <w:t xml:space="preserve">  </w:t>
      </w:r>
      <w:proofErr w:type="spellStart"/>
      <w:r w:rsidRPr="009E148D">
        <w:rPr>
          <w:i/>
          <w:iCs/>
        </w:rPr>
        <w:t>abb</w:t>
      </w:r>
      <w:proofErr w:type="spellEnd"/>
      <w:r w:rsidRPr="009E148D">
        <w:rPr>
          <w:i/>
          <w:iCs/>
        </w:rPr>
        <w:t xml:space="preserve"> = </w:t>
      </w:r>
      <w:proofErr w:type="spellStart"/>
      <w:r w:rsidRPr="009E148D">
        <w:rPr>
          <w:i/>
          <w:iCs/>
        </w:rPr>
        <w:t>col_</w:t>
      </w:r>
      <w:proofErr w:type="gramStart"/>
      <w:r w:rsidRPr="009E148D">
        <w:rPr>
          <w:i/>
          <w:iCs/>
        </w:rPr>
        <w:t>character</w:t>
      </w:r>
      <w:proofErr w:type="spellEnd"/>
      <w:r w:rsidRPr="009E148D">
        <w:rPr>
          <w:i/>
          <w:iCs/>
        </w:rPr>
        <w:t>(</w:t>
      </w:r>
      <w:proofErr w:type="gramEnd"/>
      <w:r w:rsidRPr="009E148D">
        <w:rPr>
          <w:i/>
          <w:iCs/>
        </w:rPr>
        <w:t>),</w:t>
      </w:r>
    </w:p>
    <w:p w14:paraId="40ED1429" w14:textId="77777777" w:rsidR="009E148D" w:rsidRPr="009E148D" w:rsidRDefault="009E148D" w:rsidP="009E148D">
      <w:pPr>
        <w:pStyle w:val="HBSNormal"/>
        <w:ind w:left="720"/>
        <w:rPr>
          <w:i/>
          <w:iCs/>
        </w:rPr>
      </w:pPr>
      <w:r w:rsidRPr="009E148D">
        <w:rPr>
          <w:i/>
          <w:iCs/>
        </w:rPr>
        <w:t xml:space="preserve">  region = </w:t>
      </w:r>
      <w:proofErr w:type="spellStart"/>
      <w:r w:rsidRPr="009E148D">
        <w:rPr>
          <w:i/>
          <w:iCs/>
        </w:rPr>
        <w:t>col_</w:t>
      </w:r>
      <w:proofErr w:type="gramStart"/>
      <w:r w:rsidRPr="009E148D">
        <w:rPr>
          <w:i/>
          <w:iCs/>
        </w:rPr>
        <w:t>character</w:t>
      </w:r>
      <w:proofErr w:type="spellEnd"/>
      <w:r w:rsidRPr="009E148D">
        <w:rPr>
          <w:i/>
          <w:iCs/>
        </w:rPr>
        <w:t>(</w:t>
      </w:r>
      <w:proofErr w:type="gramEnd"/>
      <w:r w:rsidRPr="009E148D">
        <w:rPr>
          <w:i/>
          <w:iCs/>
        </w:rPr>
        <w:t>),</w:t>
      </w:r>
    </w:p>
    <w:p w14:paraId="622B3F6F" w14:textId="77777777" w:rsidR="009E148D" w:rsidRPr="009E148D" w:rsidRDefault="009E148D" w:rsidP="009E148D">
      <w:pPr>
        <w:pStyle w:val="HBSNormal"/>
        <w:ind w:left="720"/>
        <w:rPr>
          <w:i/>
          <w:iCs/>
        </w:rPr>
      </w:pPr>
      <w:r w:rsidRPr="009E148D">
        <w:rPr>
          <w:i/>
          <w:iCs/>
        </w:rPr>
        <w:t xml:space="preserve">  population = </w:t>
      </w:r>
      <w:proofErr w:type="spellStart"/>
      <w:r w:rsidRPr="009E148D">
        <w:rPr>
          <w:i/>
          <w:iCs/>
        </w:rPr>
        <w:t>col_</w:t>
      </w:r>
      <w:proofErr w:type="gramStart"/>
      <w:r w:rsidRPr="009E148D">
        <w:rPr>
          <w:i/>
          <w:iCs/>
        </w:rPr>
        <w:t>double</w:t>
      </w:r>
      <w:proofErr w:type="spellEnd"/>
      <w:r w:rsidRPr="009E148D">
        <w:rPr>
          <w:i/>
          <w:iCs/>
        </w:rPr>
        <w:t>(</w:t>
      </w:r>
      <w:proofErr w:type="gramEnd"/>
      <w:r w:rsidRPr="009E148D">
        <w:rPr>
          <w:i/>
          <w:iCs/>
        </w:rPr>
        <w:t>),</w:t>
      </w:r>
    </w:p>
    <w:p w14:paraId="302D7DA9" w14:textId="77777777" w:rsidR="009E148D" w:rsidRPr="009E148D" w:rsidRDefault="009E148D" w:rsidP="009E148D">
      <w:pPr>
        <w:pStyle w:val="HBSNormal"/>
        <w:ind w:left="720"/>
        <w:rPr>
          <w:i/>
          <w:iCs/>
        </w:rPr>
      </w:pPr>
      <w:r w:rsidRPr="009E148D">
        <w:rPr>
          <w:i/>
          <w:iCs/>
        </w:rPr>
        <w:t xml:space="preserve">  total = </w:t>
      </w:r>
      <w:proofErr w:type="spellStart"/>
      <w:r w:rsidRPr="009E148D">
        <w:rPr>
          <w:i/>
          <w:iCs/>
        </w:rPr>
        <w:t>col_</w:t>
      </w:r>
      <w:proofErr w:type="gramStart"/>
      <w:r w:rsidRPr="009E148D">
        <w:rPr>
          <w:i/>
          <w:iCs/>
        </w:rPr>
        <w:t>double</w:t>
      </w:r>
      <w:proofErr w:type="spellEnd"/>
      <w:r w:rsidRPr="009E148D">
        <w:rPr>
          <w:i/>
          <w:iCs/>
        </w:rPr>
        <w:t>(</w:t>
      </w:r>
      <w:proofErr w:type="gramEnd"/>
      <w:r w:rsidRPr="009E148D">
        <w:rPr>
          <w:i/>
          <w:iCs/>
        </w:rPr>
        <w:t>)</w:t>
      </w:r>
    </w:p>
    <w:p w14:paraId="4293C2B6" w14:textId="4CFEA05A" w:rsidR="009E148D" w:rsidRDefault="009E148D" w:rsidP="009E148D">
      <w:pPr>
        <w:pStyle w:val="HBSNormal"/>
        <w:ind w:left="720"/>
        <w:jc w:val="left"/>
        <w:rPr>
          <w:i/>
          <w:iCs/>
        </w:rPr>
      </w:pPr>
      <w:r w:rsidRPr="009E148D">
        <w:rPr>
          <w:i/>
          <w:iCs/>
        </w:rPr>
        <w:t>)</w:t>
      </w:r>
    </w:p>
    <w:p w14:paraId="5F5A69F2" w14:textId="22ACEA66" w:rsidR="009E148D" w:rsidRDefault="009E148D" w:rsidP="009E148D">
      <w:pPr>
        <w:pStyle w:val="HBSNormal"/>
        <w:jc w:val="left"/>
      </w:pPr>
      <w:r>
        <w:t xml:space="preserve">Note that when we run these functions, we receive a message letting us know what data types were used for each column. Also note that, the object that we just created is a </w:t>
      </w:r>
      <w:proofErr w:type="spellStart"/>
      <w:r>
        <w:t>tibble</w:t>
      </w:r>
      <w:proofErr w:type="spellEnd"/>
      <w:r>
        <w:t xml:space="preserve"> with the content of the file, you can see the first six lines like this:</w:t>
      </w:r>
    </w:p>
    <w:p w14:paraId="75FDED8F" w14:textId="77777777" w:rsidR="009E148D" w:rsidRPr="009E148D" w:rsidRDefault="009E148D" w:rsidP="009E148D">
      <w:pPr>
        <w:pStyle w:val="HBSNormal"/>
        <w:rPr>
          <w:i/>
          <w:iCs/>
        </w:rPr>
      </w:pPr>
      <w:r>
        <w:tab/>
      </w:r>
      <w:r w:rsidRPr="009E148D">
        <w:rPr>
          <w:i/>
          <w:iCs/>
        </w:rPr>
        <w:t>head(</w:t>
      </w:r>
      <w:proofErr w:type="spellStart"/>
      <w:r w:rsidRPr="009E148D">
        <w:rPr>
          <w:i/>
          <w:iCs/>
        </w:rPr>
        <w:t>dat</w:t>
      </w:r>
      <w:proofErr w:type="spellEnd"/>
      <w:r w:rsidRPr="009E148D">
        <w:rPr>
          <w:i/>
          <w:iCs/>
        </w:rPr>
        <w:t>)</w:t>
      </w:r>
    </w:p>
    <w:p w14:paraId="298F7578" w14:textId="77777777" w:rsidR="009E148D" w:rsidRPr="009E148D" w:rsidRDefault="009E148D" w:rsidP="009E148D">
      <w:pPr>
        <w:pStyle w:val="HBSNormal"/>
        <w:ind w:left="720"/>
        <w:rPr>
          <w:i/>
          <w:iCs/>
        </w:rPr>
      </w:pPr>
      <w:r w:rsidRPr="009E148D">
        <w:rPr>
          <w:i/>
          <w:iCs/>
        </w:rPr>
        <w:t xml:space="preserve"># A </w:t>
      </w:r>
      <w:proofErr w:type="spellStart"/>
      <w:r w:rsidRPr="009E148D">
        <w:rPr>
          <w:i/>
          <w:iCs/>
        </w:rPr>
        <w:t>tibble</w:t>
      </w:r>
      <w:proofErr w:type="spellEnd"/>
      <w:r w:rsidRPr="009E148D">
        <w:rPr>
          <w:i/>
          <w:iCs/>
        </w:rPr>
        <w:t>: 6 x 5</w:t>
      </w:r>
    </w:p>
    <w:p w14:paraId="7F9A536F" w14:textId="77777777" w:rsidR="009E148D" w:rsidRPr="009E148D" w:rsidRDefault="009E148D" w:rsidP="009E148D">
      <w:pPr>
        <w:pStyle w:val="HBSNormal"/>
        <w:ind w:left="720"/>
        <w:rPr>
          <w:i/>
          <w:iCs/>
        </w:rPr>
      </w:pPr>
      <w:r w:rsidRPr="009E148D">
        <w:rPr>
          <w:i/>
          <w:iCs/>
        </w:rPr>
        <w:t xml:space="preserve">  state      </w:t>
      </w:r>
      <w:proofErr w:type="spellStart"/>
      <w:r w:rsidRPr="009E148D">
        <w:rPr>
          <w:i/>
          <w:iCs/>
        </w:rPr>
        <w:t>abb</w:t>
      </w:r>
      <w:proofErr w:type="spellEnd"/>
      <w:r w:rsidRPr="009E148D">
        <w:rPr>
          <w:i/>
          <w:iCs/>
        </w:rPr>
        <w:t xml:space="preserve">   region population total</w:t>
      </w:r>
    </w:p>
    <w:p w14:paraId="5E7FB72B" w14:textId="77777777" w:rsidR="009E148D" w:rsidRPr="009E148D" w:rsidRDefault="009E148D" w:rsidP="009E148D">
      <w:pPr>
        <w:pStyle w:val="HBSNormal"/>
        <w:ind w:left="720"/>
        <w:rPr>
          <w:i/>
          <w:iCs/>
        </w:rPr>
      </w:pPr>
      <w:r w:rsidRPr="009E148D">
        <w:rPr>
          <w:i/>
          <w:iCs/>
        </w:rPr>
        <w:t xml:space="preserve">  &lt;</w:t>
      </w:r>
      <w:proofErr w:type="spellStart"/>
      <w:r w:rsidRPr="009E148D">
        <w:rPr>
          <w:i/>
          <w:iCs/>
        </w:rPr>
        <w:t>chr</w:t>
      </w:r>
      <w:proofErr w:type="spellEnd"/>
      <w:r w:rsidRPr="009E148D">
        <w:rPr>
          <w:i/>
          <w:iCs/>
        </w:rPr>
        <w:t>&gt;      &lt;</w:t>
      </w:r>
      <w:proofErr w:type="spellStart"/>
      <w:r w:rsidRPr="009E148D">
        <w:rPr>
          <w:i/>
          <w:iCs/>
        </w:rPr>
        <w:t>chr</w:t>
      </w:r>
      <w:proofErr w:type="spellEnd"/>
      <w:r w:rsidRPr="009E148D">
        <w:rPr>
          <w:i/>
          <w:iCs/>
        </w:rPr>
        <w:t>&gt; &lt;</w:t>
      </w:r>
      <w:proofErr w:type="spellStart"/>
      <w:r w:rsidRPr="009E148D">
        <w:rPr>
          <w:i/>
          <w:iCs/>
        </w:rPr>
        <w:t>chr</w:t>
      </w:r>
      <w:proofErr w:type="spellEnd"/>
      <w:r w:rsidRPr="009E148D">
        <w:rPr>
          <w:i/>
          <w:iCs/>
        </w:rPr>
        <w:t>&gt;       &lt;</w:t>
      </w:r>
      <w:proofErr w:type="spellStart"/>
      <w:r w:rsidRPr="009E148D">
        <w:rPr>
          <w:i/>
          <w:iCs/>
        </w:rPr>
        <w:t>dbl</w:t>
      </w:r>
      <w:proofErr w:type="spellEnd"/>
      <w:r w:rsidRPr="009E148D">
        <w:rPr>
          <w:i/>
          <w:iCs/>
        </w:rPr>
        <w:t>&gt; &lt;</w:t>
      </w:r>
      <w:proofErr w:type="spellStart"/>
      <w:r w:rsidRPr="009E148D">
        <w:rPr>
          <w:i/>
          <w:iCs/>
        </w:rPr>
        <w:t>dbl</w:t>
      </w:r>
      <w:proofErr w:type="spellEnd"/>
      <w:r w:rsidRPr="009E148D">
        <w:rPr>
          <w:i/>
          <w:iCs/>
        </w:rPr>
        <w:t>&gt;</w:t>
      </w:r>
    </w:p>
    <w:p w14:paraId="64A2D18C" w14:textId="77777777" w:rsidR="009E148D" w:rsidRPr="009E148D" w:rsidRDefault="009E148D" w:rsidP="009E148D">
      <w:pPr>
        <w:pStyle w:val="HBSNormal"/>
        <w:ind w:left="720"/>
        <w:rPr>
          <w:i/>
          <w:iCs/>
        </w:rPr>
      </w:pPr>
      <w:r w:rsidRPr="009E148D">
        <w:rPr>
          <w:i/>
          <w:iCs/>
        </w:rPr>
        <w:t>1 Alabama    AL    South     4779736   135</w:t>
      </w:r>
    </w:p>
    <w:p w14:paraId="554DDB66" w14:textId="77777777" w:rsidR="009E148D" w:rsidRPr="009E148D" w:rsidRDefault="009E148D" w:rsidP="009E148D">
      <w:pPr>
        <w:pStyle w:val="HBSNormal"/>
        <w:ind w:left="720"/>
        <w:rPr>
          <w:i/>
          <w:iCs/>
        </w:rPr>
      </w:pPr>
      <w:r w:rsidRPr="009E148D">
        <w:rPr>
          <w:i/>
          <w:iCs/>
        </w:rPr>
        <w:t>2 Alaska     AK    West       710231    19</w:t>
      </w:r>
    </w:p>
    <w:p w14:paraId="26E6B558" w14:textId="77777777" w:rsidR="009E148D" w:rsidRPr="009E148D" w:rsidRDefault="009E148D" w:rsidP="009E148D">
      <w:pPr>
        <w:pStyle w:val="HBSNormal"/>
        <w:ind w:left="720"/>
        <w:rPr>
          <w:i/>
          <w:iCs/>
        </w:rPr>
      </w:pPr>
      <w:r w:rsidRPr="009E148D">
        <w:rPr>
          <w:i/>
          <w:iCs/>
        </w:rPr>
        <w:t>3 Arizona    AZ    West      6392017   232</w:t>
      </w:r>
    </w:p>
    <w:p w14:paraId="7BC7A9E9" w14:textId="77777777" w:rsidR="009E148D" w:rsidRPr="009E148D" w:rsidRDefault="009E148D" w:rsidP="009E148D">
      <w:pPr>
        <w:pStyle w:val="HBSNormal"/>
        <w:ind w:left="720"/>
        <w:rPr>
          <w:i/>
          <w:iCs/>
        </w:rPr>
      </w:pPr>
      <w:r w:rsidRPr="009E148D">
        <w:rPr>
          <w:i/>
          <w:iCs/>
        </w:rPr>
        <w:t>4 Arkansas   AR    South     2915918    93</w:t>
      </w:r>
    </w:p>
    <w:p w14:paraId="35CE51A5" w14:textId="77777777" w:rsidR="009E148D" w:rsidRPr="009E148D" w:rsidRDefault="009E148D" w:rsidP="009E148D">
      <w:pPr>
        <w:pStyle w:val="HBSNormal"/>
        <w:ind w:left="720"/>
        <w:rPr>
          <w:i/>
          <w:iCs/>
        </w:rPr>
      </w:pPr>
      <w:r w:rsidRPr="009E148D">
        <w:rPr>
          <w:i/>
          <w:iCs/>
        </w:rPr>
        <w:t xml:space="preserve">5 California CA    West     </w:t>
      </w:r>
      <w:proofErr w:type="gramStart"/>
      <w:r w:rsidRPr="009E148D">
        <w:rPr>
          <w:i/>
          <w:iCs/>
        </w:rPr>
        <w:t>37253956  1257</w:t>
      </w:r>
      <w:proofErr w:type="gramEnd"/>
    </w:p>
    <w:p w14:paraId="5EA90C2A" w14:textId="0C484081" w:rsidR="009E148D" w:rsidRDefault="009E148D" w:rsidP="009E148D">
      <w:pPr>
        <w:pStyle w:val="HBSNormal"/>
        <w:ind w:left="720"/>
        <w:jc w:val="left"/>
        <w:rPr>
          <w:i/>
          <w:iCs/>
        </w:rPr>
      </w:pPr>
      <w:r w:rsidRPr="009E148D">
        <w:rPr>
          <w:i/>
          <w:iCs/>
        </w:rPr>
        <w:t>6 Colorado   CO    West      5029196    65</w:t>
      </w:r>
    </w:p>
    <w:p w14:paraId="4ADF4198" w14:textId="77777777" w:rsidR="009E148D" w:rsidRPr="009E148D" w:rsidRDefault="009E148D" w:rsidP="009E148D">
      <w:pPr>
        <w:pStyle w:val="HBSNormal"/>
        <w:ind w:left="720"/>
        <w:jc w:val="left"/>
        <w:rPr>
          <w:i/>
          <w:iCs/>
        </w:rPr>
      </w:pPr>
    </w:p>
    <w:p w14:paraId="5E569DCD" w14:textId="49F88FC5" w:rsidR="00CC1322" w:rsidRDefault="00CC1322" w:rsidP="00CC1322">
      <w:pPr>
        <w:pStyle w:val="Heading3"/>
      </w:pPr>
      <w:bookmarkStart w:id="11" w:name="_Toc25419693"/>
      <w:r>
        <w:t>Importing Data Using R-base Functions</w:t>
      </w:r>
      <w:bookmarkEnd w:id="11"/>
    </w:p>
    <w:p w14:paraId="5FB05F11" w14:textId="73D72FD1" w:rsidR="009E148D" w:rsidRDefault="009E148D" w:rsidP="009E148D">
      <w:pPr>
        <w:pStyle w:val="HBSNormal"/>
      </w:pPr>
      <w:r>
        <w:t>R also provides import functions</w:t>
      </w:r>
      <w:r w:rsidR="005645B6">
        <w:t xml:space="preserve"> we saw this earlier. These have similar names to those in the </w:t>
      </w:r>
      <w:proofErr w:type="spellStart"/>
      <w:r w:rsidR="005645B6">
        <w:t>tidyverse</w:t>
      </w:r>
      <w:proofErr w:type="spellEnd"/>
      <w:r w:rsidR="005645B6">
        <w:t xml:space="preserve">, so don’t be confused. We have </w:t>
      </w:r>
      <w:proofErr w:type="spellStart"/>
      <w:proofErr w:type="gramStart"/>
      <w:r w:rsidR="005645B6">
        <w:rPr>
          <w:b/>
          <w:bCs/>
        </w:rPr>
        <w:t>read.table</w:t>
      </w:r>
      <w:proofErr w:type="spellEnd"/>
      <w:proofErr w:type="gramEnd"/>
      <w:r w:rsidR="005645B6">
        <w:rPr>
          <w:b/>
          <w:bCs/>
        </w:rPr>
        <w:t xml:space="preserve">(), read.csv(), </w:t>
      </w:r>
      <w:proofErr w:type="spellStart"/>
      <w:r w:rsidR="005645B6">
        <w:rPr>
          <w:b/>
          <w:bCs/>
        </w:rPr>
        <w:t>read.delim</w:t>
      </w:r>
      <w:proofErr w:type="spellEnd"/>
      <w:r w:rsidR="005645B6">
        <w:rPr>
          <w:b/>
          <w:bCs/>
        </w:rPr>
        <w:t>()</w:t>
      </w:r>
      <w:r w:rsidR="005645B6">
        <w:t xml:space="preserve"> for example. There are a couple of important differences you should know about. To show this, we read the data using and R base function, we call this object dat2 like this:</w:t>
      </w:r>
    </w:p>
    <w:p w14:paraId="634645A4" w14:textId="77777777" w:rsidR="005645B6" w:rsidRPr="005645B6" w:rsidRDefault="005645B6" w:rsidP="005645B6">
      <w:pPr>
        <w:pStyle w:val="HBSNormal"/>
        <w:rPr>
          <w:i/>
          <w:iCs/>
        </w:rPr>
      </w:pPr>
      <w:r>
        <w:tab/>
      </w:r>
      <w:r w:rsidRPr="005645B6">
        <w:rPr>
          <w:i/>
          <w:iCs/>
        </w:rPr>
        <w:t>filename&lt;-"murders.csv"</w:t>
      </w:r>
    </w:p>
    <w:p w14:paraId="21525219" w14:textId="54F52C26" w:rsidR="005645B6" w:rsidRDefault="005645B6" w:rsidP="005645B6">
      <w:pPr>
        <w:pStyle w:val="HBSNormal"/>
        <w:ind w:firstLine="720"/>
        <w:rPr>
          <w:i/>
          <w:iCs/>
        </w:rPr>
      </w:pPr>
      <w:r w:rsidRPr="005645B6">
        <w:rPr>
          <w:i/>
          <w:iCs/>
        </w:rPr>
        <w:t>dat2&lt;-read.csv(filename)</w:t>
      </w:r>
    </w:p>
    <w:p w14:paraId="5CABA23E" w14:textId="224E534A" w:rsidR="005645B6" w:rsidRDefault="005645B6" w:rsidP="005645B6">
      <w:pPr>
        <w:pStyle w:val="HBSNormal"/>
      </w:pPr>
      <w:r>
        <w:t xml:space="preserve">One difference is that now we have a </w:t>
      </w:r>
      <w:proofErr w:type="spellStart"/>
      <w:proofErr w:type="gramStart"/>
      <w:r>
        <w:t>data.frame</w:t>
      </w:r>
      <w:proofErr w:type="spellEnd"/>
      <w:proofErr w:type="gramEnd"/>
      <w:r>
        <w:t xml:space="preserve"> not a table. You can see it using the class function:</w:t>
      </w:r>
    </w:p>
    <w:p w14:paraId="6842875F" w14:textId="77777777" w:rsidR="005645B6" w:rsidRPr="005645B6" w:rsidRDefault="005645B6" w:rsidP="005645B6">
      <w:pPr>
        <w:pStyle w:val="HBSNormal"/>
        <w:rPr>
          <w:i/>
          <w:iCs/>
        </w:rPr>
      </w:pPr>
      <w:r>
        <w:tab/>
      </w:r>
      <w:r w:rsidRPr="005645B6">
        <w:rPr>
          <w:i/>
          <w:iCs/>
        </w:rPr>
        <w:t>class(dat2)</w:t>
      </w:r>
    </w:p>
    <w:p w14:paraId="31DE1254" w14:textId="2C97E5CF" w:rsidR="005645B6" w:rsidRDefault="005645B6" w:rsidP="005645B6">
      <w:pPr>
        <w:pStyle w:val="HBSNormal"/>
        <w:ind w:firstLine="540"/>
        <w:rPr>
          <w:i/>
          <w:iCs/>
        </w:rPr>
      </w:pPr>
      <w:r w:rsidRPr="005645B6">
        <w:rPr>
          <w:i/>
          <w:iCs/>
        </w:rPr>
        <w:t>[1] "</w:t>
      </w:r>
      <w:proofErr w:type="spellStart"/>
      <w:proofErr w:type="gramStart"/>
      <w:r w:rsidRPr="005645B6">
        <w:rPr>
          <w:i/>
          <w:iCs/>
        </w:rPr>
        <w:t>data.frame</w:t>
      </w:r>
      <w:proofErr w:type="spellEnd"/>
      <w:proofErr w:type="gramEnd"/>
      <w:r w:rsidRPr="005645B6">
        <w:rPr>
          <w:i/>
          <w:iCs/>
        </w:rPr>
        <w:t>"</w:t>
      </w:r>
    </w:p>
    <w:p w14:paraId="5A57F7D6" w14:textId="148D6CBB" w:rsidR="005645B6" w:rsidRDefault="005645B6" w:rsidP="005645B6">
      <w:pPr>
        <w:pStyle w:val="HBSNormal"/>
      </w:pPr>
      <w:r>
        <w:t>The other difference is that the characters are converted to factors. Look at the class of the abbreviation column, it’s a factor:</w:t>
      </w:r>
    </w:p>
    <w:p w14:paraId="5CC82DED" w14:textId="77777777" w:rsidR="005645B6" w:rsidRPr="005645B6" w:rsidRDefault="005645B6" w:rsidP="005645B6">
      <w:pPr>
        <w:pStyle w:val="HBSNormal"/>
        <w:rPr>
          <w:i/>
          <w:iCs/>
        </w:rPr>
      </w:pPr>
      <w:r>
        <w:tab/>
      </w:r>
      <w:r w:rsidRPr="005645B6">
        <w:rPr>
          <w:i/>
          <w:iCs/>
        </w:rPr>
        <w:t>class(dat2$abb)</w:t>
      </w:r>
    </w:p>
    <w:p w14:paraId="0696D6A3" w14:textId="77777777" w:rsidR="005645B6" w:rsidRPr="005645B6" w:rsidRDefault="005645B6" w:rsidP="005645B6">
      <w:pPr>
        <w:pStyle w:val="HBSNormal"/>
        <w:ind w:left="720"/>
        <w:rPr>
          <w:i/>
          <w:iCs/>
        </w:rPr>
      </w:pPr>
      <w:r w:rsidRPr="005645B6">
        <w:rPr>
          <w:i/>
          <w:iCs/>
        </w:rPr>
        <w:t>[1] "factor"</w:t>
      </w:r>
    </w:p>
    <w:p w14:paraId="63B4D027" w14:textId="77777777" w:rsidR="005645B6" w:rsidRPr="005645B6" w:rsidRDefault="005645B6" w:rsidP="005645B6">
      <w:pPr>
        <w:pStyle w:val="HBSNormal"/>
        <w:ind w:left="720"/>
        <w:rPr>
          <w:i/>
          <w:iCs/>
        </w:rPr>
      </w:pPr>
      <w:r w:rsidRPr="005645B6">
        <w:rPr>
          <w:i/>
          <w:iCs/>
        </w:rPr>
        <w:t>&gt; class(dat2$region)</w:t>
      </w:r>
    </w:p>
    <w:p w14:paraId="10910C1E" w14:textId="30F2D40F" w:rsidR="005645B6" w:rsidRDefault="005645B6" w:rsidP="005645B6">
      <w:pPr>
        <w:pStyle w:val="HBSNormal"/>
        <w:ind w:left="720"/>
        <w:rPr>
          <w:i/>
          <w:iCs/>
        </w:rPr>
      </w:pPr>
      <w:r w:rsidRPr="005645B6">
        <w:rPr>
          <w:i/>
          <w:iCs/>
        </w:rPr>
        <w:t>[1] "factor"</w:t>
      </w:r>
    </w:p>
    <w:p w14:paraId="6EBE15B8" w14:textId="7B746EE3" w:rsidR="005645B6" w:rsidRDefault="005645B6" w:rsidP="005645B6">
      <w:pPr>
        <w:pStyle w:val="HBSNormal"/>
      </w:pPr>
      <w:r>
        <w:t xml:space="preserve">In the original file, there were characters. This can be avoided by setting the argument </w:t>
      </w:r>
      <w:proofErr w:type="spellStart"/>
      <w:r>
        <w:t>stringAsFactors</w:t>
      </w:r>
      <w:proofErr w:type="spellEnd"/>
      <w:r>
        <w:t xml:space="preserve"> to FALSE:</w:t>
      </w:r>
    </w:p>
    <w:p w14:paraId="1C6A3A6D" w14:textId="77777777" w:rsidR="005645B6" w:rsidRPr="005645B6" w:rsidRDefault="005645B6" w:rsidP="005645B6">
      <w:pPr>
        <w:pStyle w:val="HBSNormal"/>
        <w:rPr>
          <w:i/>
          <w:iCs/>
        </w:rPr>
      </w:pPr>
      <w:r>
        <w:tab/>
      </w:r>
      <w:r w:rsidRPr="005645B6">
        <w:rPr>
          <w:i/>
          <w:iCs/>
        </w:rPr>
        <w:t>dat3&lt;</w:t>
      </w:r>
      <w:proofErr w:type="gramStart"/>
      <w:r w:rsidRPr="005645B6">
        <w:rPr>
          <w:i/>
          <w:iCs/>
        </w:rPr>
        <w:t>-read.csv(</w:t>
      </w:r>
      <w:proofErr w:type="spellStart"/>
      <w:proofErr w:type="gramEnd"/>
      <w:r w:rsidRPr="005645B6">
        <w:rPr>
          <w:i/>
          <w:iCs/>
        </w:rPr>
        <w:t>filename,stringsAsFactors</w:t>
      </w:r>
      <w:proofErr w:type="spellEnd"/>
      <w:r w:rsidRPr="005645B6">
        <w:rPr>
          <w:i/>
          <w:iCs/>
        </w:rPr>
        <w:t xml:space="preserve"> = FALSE)</w:t>
      </w:r>
    </w:p>
    <w:p w14:paraId="32502D5B" w14:textId="404A0C72" w:rsidR="005645B6" w:rsidRPr="005645B6" w:rsidRDefault="005645B6" w:rsidP="005645B6">
      <w:pPr>
        <w:pStyle w:val="HBSNormal"/>
        <w:ind w:left="720"/>
        <w:rPr>
          <w:i/>
          <w:iCs/>
        </w:rPr>
      </w:pPr>
      <w:r w:rsidRPr="005645B6">
        <w:rPr>
          <w:i/>
          <w:iCs/>
        </w:rPr>
        <w:t>class(dat3$abb)</w:t>
      </w:r>
    </w:p>
    <w:p w14:paraId="3CCEEE3B" w14:textId="73CC543E" w:rsidR="005645B6" w:rsidRDefault="005645B6" w:rsidP="005645B6">
      <w:pPr>
        <w:pStyle w:val="HBSNormal"/>
        <w:ind w:left="720"/>
        <w:rPr>
          <w:i/>
          <w:iCs/>
        </w:rPr>
      </w:pPr>
      <w:r w:rsidRPr="005645B6">
        <w:rPr>
          <w:i/>
          <w:iCs/>
        </w:rPr>
        <w:t>[1] "character"</w:t>
      </w:r>
    </w:p>
    <w:p w14:paraId="00C8BEC5" w14:textId="508B52E4" w:rsidR="004E77B7" w:rsidRDefault="004E77B7">
      <w:pPr>
        <w:rPr>
          <w:sz w:val="20"/>
        </w:rPr>
      </w:pPr>
      <w:r>
        <w:br w:type="page"/>
      </w:r>
    </w:p>
    <w:p w14:paraId="0BF7D0B2" w14:textId="77777777" w:rsidR="005645B6" w:rsidRPr="005645B6" w:rsidRDefault="005645B6" w:rsidP="005645B6">
      <w:pPr>
        <w:pStyle w:val="HBSNormal"/>
      </w:pPr>
    </w:p>
    <w:p w14:paraId="3BF0B709" w14:textId="304B42F1" w:rsidR="00CC1322" w:rsidRDefault="00CC1322" w:rsidP="00CC1322">
      <w:pPr>
        <w:pStyle w:val="Heading3"/>
      </w:pPr>
      <w:bookmarkStart w:id="12" w:name="_Toc25419694"/>
      <w:r>
        <w:t>Downloading Files from the Internet</w:t>
      </w:r>
      <w:bookmarkEnd w:id="12"/>
    </w:p>
    <w:p w14:paraId="5253D3F2" w14:textId="07F0369F" w:rsidR="005645B6" w:rsidRDefault="005645B6" w:rsidP="005645B6">
      <w:pPr>
        <w:pStyle w:val="HBSNormal"/>
      </w:pPr>
      <w:r>
        <w:t xml:space="preserve">Another common place for data to result </w:t>
      </w:r>
      <w:r w:rsidR="004E77B7">
        <w:t xml:space="preserve">is on the internet. When these are data files, we can download them and then import them, or we can read them indirectly from the web. For example, we know that because our DS lab package is on GitHub, the file we downloaded for the package has a URL. The </w:t>
      </w:r>
      <w:proofErr w:type="spellStart"/>
      <w:r w:rsidR="004E77B7">
        <w:t>read_csv</w:t>
      </w:r>
      <w:proofErr w:type="spellEnd"/>
      <w:r w:rsidR="004E77B7">
        <w:t xml:space="preserve"> file can read these files </w:t>
      </w:r>
      <w:proofErr w:type="gramStart"/>
      <w:r w:rsidR="004E77B7">
        <w:t>directly</w:t>
      </w:r>
      <w:r w:rsidR="003419CC">
        <w:t>,</w:t>
      </w:r>
      <w:proofErr w:type="gramEnd"/>
      <w:r w:rsidR="003419CC">
        <w:t xml:space="preserve"> we use the URL instead of the file name when calling the function like this</w:t>
      </w:r>
      <w:r w:rsidR="004E77B7">
        <w:t>:</w:t>
      </w:r>
    </w:p>
    <w:p w14:paraId="3D5E97FF" w14:textId="2A0F9BDA" w:rsidR="004E77B7" w:rsidRPr="004E77B7" w:rsidRDefault="004E77B7" w:rsidP="004E77B7">
      <w:pPr>
        <w:pStyle w:val="HBSNormal"/>
        <w:ind w:firstLine="720"/>
        <w:rPr>
          <w:i/>
          <w:iCs/>
        </w:rPr>
      </w:pPr>
      <w:r w:rsidRPr="004E77B7">
        <w:rPr>
          <w:i/>
          <w:iCs/>
        </w:rPr>
        <w:t>url&lt;-'https://raw.githubsercontent.com/rafalab/dslabs/master/inst/extdata/murders.csv</w:t>
      </w:r>
    </w:p>
    <w:p w14:paraId="582CEADA" w14:textId="77777777" w:rsidR="004E77B7" w:rsidRPr="004E77B7" w:rsidRDefault="004E77B7" w:rsidP="004E77B7">
      <w:pPr>
        <w:pStyle w:val="HBSNormal"/>
        <w:ind w:firstLine="720"/>
        <w:rPr>
          <w:i/>
          <w:iCs/>
        </w:rPr>
      </w:pPr>
      <w:proofErr w:type="spellStart"/>
      <w:r w:rsidRPr="004E77B7">
        <w:rPr>
          <w:i/>
          <w:iCs/>
        </w:rPr>
        <w:t>dat</w:t>
      </w:r>
      <w:proofErr w:type="spellEnd"/>
      <w:r w:rsidRPr="004E77B7">
        <w:rPr>
          <w:i/>
          <w:iCs/>
        </w:rPr>
        <w:t>&lt;-</w:t>
      </w:r>
      <w:proofErr w:type="spellStart"/>
      <w:r w:rsidRPr="004E77B7">
        <w:rPr>
          <w:i/>
          <w:iCs/>
        </w:rPr>
        <w:t>read_csv</w:t>
      </w:r>
      <w:proofErr w:type="spellEnd"/>
      <w:r w:rsidRPr="004E77B7">
        <w:rPr>
          <w:i/>
          <w:iCs/>
        </w:rPr>
        <w:t>(</w:t>
      </w:r>
      <w:proofErr w:type="spellStart"/>
      <w:r w:rsidRPr="004E77B7">
        <w:rPr>
          <w:i/>
          <w:iCs/>
        </w:rPr>
        <w:t>url</w:t>
      </w:r>
      <w:proofErr w:type="spellEnd"/>
      <w:r w:rsidRPr="004E77B7">
        <w:rPr>
          <w:i/>
          <w:iCs/>
        </w:rPr>
        <w:t>)</w:t>
      </w:r>
    </w:p>
    <w:p w14:paraId="4E3A87EF" w14:textId="77777777" w:rsidR="004E77B7" w:rsidRPr="004E77B7" w:rsidRDefault="004E77B7" w:rsidP="004E77B7">
      <w:pPr>
        <w:pStyle w:val="HBSNormal"/>
        <w:ind w:firstLine="720"/>
        <w:rPr>
          <w:i/>
          <w:iCs/>
        </w:rPr>
      </w:pPr>
      <w:r w:rsidRPr="004E77B7">
        <w:rPr>
          <w:i/>
          <w:iCs/>
        </w:rPr>
        <w:t>Parsed with column specification:</w:t>
      </w:r>
    </w:p>
    <w:p w14:paraId="367DB464" w14:textId="77777777" w:rsidR="004E77B7" w:rsidRPr="004E77B7" w:rsidRDefault="004E77B7" w:rsidP="004E77B7">
      <w:pPr>
        <w:pStyle w:val="HBSNormal"/>
        <w:ind w:firstLine="720"/>
        <w:rPr>
          <w:i/>
          <w:iCs/>
        </w:rPr>
      </w:pPr>
      <w:proofErr w:type="gramStart"/>
      <w:r w:rsidRPr="004E77B7">
        <w:rPr>
          <w:i/>
          <w:iCs/>
        </w:rPr>
        <w:t>cols(</w:t>
      </w:r>
      <w:proofErr w:type="gramEnd"/>
    </w:p>
    <w:p w14:paraId="0F7E2EA2" w14:textId="77777777" w:rsidR="004E77B7" w:rsidRPr="004E77B7" w:rsidRDefault="004E77B7" w:rsidP="004E77B7">
      <w:pPr>
        <w:pStyle w:val="HBSNormal"/>
        <w:ind w:firstLine="720"/>
        <w:rPr>
          <w:i/>
          <w:iCs/>
        </w:rPr>
      </w:pPr>
      <w:r w:rsidRPr="004E77B7">
        <w:rPr>
          <w:i/>
          <w:iCs/>
        </w:rPr>
        <w:t xml:space="preserve">  state = </w:t>
      </w:r>
      <w:proofErr w:type="spellStart"/>
      <w:r w:rsidRPr="004E77B7">
        <w:rPr>
          <w:i/>
          <w:iCs/>
        </w:rPr>
        <w:t>col_</w:t>
      </w:r>
      <w:proofErr w:type="gramStart"/>
      <w:r w:rsidRPr="004E77B7">
        <w:rPr>
          <w:i/>
          <w:iCs/>
        </w:rPr>
        <w:t>character</w:t>
      </w:r>
      <w:proofErr w:type="spellEnd"/>
      <w:r w:rsidRPr="004E77B7">
        <w:rPr>
          <w:i/>
          <w:iCs/>
        </w:rPr>
        <w:t>(</w:t>
      </w:r>
      <w:proofErr w:type="gramEnd"/>
      <w:r w:rsidRPr="004E77B7">
        <w:rPr>
          <w:i/>
          <w:iCs/>
        </w:rPr>
        <w:t>),</w:t>
      </w:r>
    </w:p>
    <w:p w14:paraId="76CFA935" w14:textId="77777777" w:rsidR="004E77B7" w:rsidRPr="004E77B7" w:rsidRDefault="004E77B7" w:rsidP="004E77B7">
      <w:pPr>
        <w:pStyle w:val="HBSNormal"/>
        <w:ind w:firstLine="720"/>
        <w:rPr>
          <w:i/>
          <w:iCs/>
        </w:rPr>
      </w:pPr>
      <w:r w:rsidRPr="004E77B7">
        <w:rPr>
          <w:i/>
          <w:iCs/>
        </w:rPr>
        <w:t xml:space="preserve">  </w:t>
      </w:r>
      <w:proofErr w:type="spellStart"/>
      <w:r w:rsidRPr="004E77B7">
        <w:rPr>
          <w:i/>
          <w:iCs/>
        </w:rPr>
        <w:t>abb</w:t>
      </w:r>
      <w:proofErr w:type="spellEnd"/>
      <w:r w:rsidRPr="004E77B7">
        <w:rPr>
          <w:i/>
          <w:iCs/>
        </w:rPr>
        <w:t xml:space="preserve"> = </w:t>
      </w:r>
      <w:proofErr w:type="spellStart"/>
      <w:r w:rsidRPr="004E77B7">
        <w:rPr>
          <w:i/>
          <w:iCs/>
        </w:rPr>
        <w:t>col_</w:t>
      </w:r>
      <w:proofErr w:type="gramStart"/>
      <w:r w:rsidRPr="004E77B7">
        <w:rPr>
          <w:i/>
          <w:iCs/>
        </w:rPr>
        <w:t>character</w:t>
      </w:r>
      <w:proofErr w:type="spellEnd"/>
      <w:r w:rsidRPr="004E77B7">
        <w:rPr>
          <w:i/>
          <w:iCs/>
        </w:rPr>
        <w:t>(</w:t>
      </w:r>
      <w:proofErr w:type="gramEnd"/>
      <w:r w:rsidRPr="004E77B7">
        <w:rPr>
          <w:i/>
          <w:iCs/>
        </w:rPr>
        <w:t>),</w:t>
      </w:r>
    </w:p>
    <w:p w14:paraId="179B447A" w14:textId="77777777" w:rsidR="004E77B7" w:rsidRPr="004E77B7" w:rsidRDefault="004E77B7" w:rsidP="004E77B7">
      <w:pPr>
        <w:pStyle w:val="HBSNormal"/>
        <w:ind w:firstLine="720"/>
        <w:rPr>
          <w:i/>
          <w:iCs/>
        </w:rPr>
      </w:pPr>
      <w:r w:rsidRPr="004E77B7">
        <w:rPr>
          <w:i/>
          <w:iCs/>
        </w:rPr>
        <w:t xml:space="preserve">  region = </w:t>
      </w:r>
      <w:proofErr w:type="spellStart"/>
      <w:r w:rsidRPr="004E77B7">
        <w:rPr>
          <w:i/>
          <w:iCs/>
        </w:rPr>
        <w:t>col_</w:t>
      </w:r>
      <w:proofErr w:type="gramStart"/>
      <w:r w:rsidRPr="004E77B7">
        <w:rPr>
          <w:i/>
          <w:iCs/>
        </w:rPr>
        <w:t>character</w:t>
      </w:r>
      <w:proofErr w:type="spellEnd"/>
      <w:r w:rsidRPr="004E77B7">
        <w:rPr>
          <w:i/>
          <w:iCs/>
        </w:rPr>
        <w:t>(</w:t>
      </w:r>
      <w:proofErr w:type="gramEnd"/>
      <w:r w:rsidRPr="004E77B7">
        <w:rPr>
          <w:i/>
          <w:iCs/>
        </w:rPr>
        <w:t>),</w:t>
      </w:r>
    </w:p>
    <w:p w14:paraId="3A9EB74A" w14:textId="77777777" w:rsidR="004E77B7" w:rsidRPr="004E77B7" w:rsidRDefault="004E77B7" w:rsidP="004E77B7">
      <w:pPr>
        <w:pStyle w:val="HBSNormal"/>
        <w:ind w:firstLine="720"/>
        <w:rPr>
          <w:i/>
          <w:iCs/>
        </w:rPr>
      </w:pPr>
      <w:r w:rsidRPr="004E77B7">
        <w:rPr>
          <w:i/>
          <w:iCs/>
        </w:rPr>
        <w:t xml:space="preserve">  population = </w:t>
      </w:r>
      <w:proofErr w:type="spellStart"/>
      <w:r w:rsidRPr="004E77B7">
        <w:rPr>
          <w:i/>
          <w:iCs/>
        </w:rPr>
        <w:t>col_</w:t>
      </w:r>
      <w:proofErr w:type="gramStart"/>
      <w:r w:rsidRPr="004E77B7">
        <w:rPr>
          <w:i/>
          <w:iCs/>
        </w:rPr>
        <w:t>double</w:t>
      </w:r>
      <w:proofErr w:type="spellEnd"/>
      <w:r w:rsidRPr="004E77B7">
        <w:rPr>
          <w:i/>
          <w:iCs/>
        </w:rPr>
        <w:t>(</w:t>
      </w:r>
      <w:proofErr w:type="gramEnd"/>
      <w:r w:rsidRPr="004E77B7">
        <w:rPr>
          <w:i/>
          <w:iCs/>
        </w:rPr>
        <w:t>),</w:t>
      </w:r>
    </w:p>
    <w:p w14:paraId="75EA69D8" w14:textId="77777777" w:rsidR="004E77B7" w:rsidRPr="004E77B7" w:rsidRDefault="004E77B7" w:rsidP="004E77B7">
      <w:pPr>
        <w:pStyle w:val="HBSNormal"/>
        <w:ind w:firstLine="720"/>
        <w:rPr>
          <w:i/>
          <w:iCs/>
        </w:rPr>
      </w:pPr>
      <w:r w:rsidRPr="004E77B7">
        <w:rPr>
          <w:i/>
          <w:iCs/>
        </w:rPr>
        <w:t xml:space="preserve">  total = </w:t>
      </w:r>
      <w:proofErr w:type="spellStart"/>
      <w:r w:rsidRPr="004E77B7">
        <w:rPr>
          <w:i/>
          <w:iCs/>
        </w:rPr>
        <w:t>col_</w:t>
      </w:r>
      <w:proofErr w:type="gramStart"/>
      <w:r w:rsidRPr="004E77B7">
        <w:rPr>
          <w:i/>
          <w:iCs/>
        </w:rPr>
        <w:t>double</w:t>
      </w:r>
      <w:proofErr w:type="spellEnd"/>
      <w:r w:rsidRPr="004E77B7">
        <w:rPr>
          <w:i/>
          <w:iCs/>
        </w:rPr>
        <w:t>(</w:t>
      </w:r>
      <w:proofErr w:type="gramEnd"/>
      <w:r w:rsidRPr="004E77B7">
        <w:rPr>
          <w:i/>
          <w:iCs/>
        </w:rPr>
        <w:t>)</w:t>
      </w:r>
    </w:p>
    <w:p w14:paraId="33DAD130" w14:textId="5F77526A" w:rsidR="004E77B7" w:rsidRDefault="004E77B7" w:rsidP="004E77B7">
      <w:pPr>
        <w:pStyle w:val="HBSNormal"/>
        <w:ind w:firstLine="720"/>
        <w:rPr>
          <w:i/>
          <w:iCs/>
        </w:rPr>
      </w:pPr>
      <w:r w:rsidRPr="004E77B7">
        <w:rPr>
          <w:i/>
          <w:iCs/>
        </w:rPr>
        <w:t>)</w:t>
      </w:r>
    </w:p>
    <w:p w14:paraId="7FA18C43" w14:textId="37CD85C1" w:rsidR="004E77B7" w:rsidRDefault="003419CC" w:rsidP="004E77B7">
      <w:pPr>
        <w:pStyle w:val="HBSNormal"/>
      </w:pPr>
      <w:r>
        <w:t xml:space="preserve">Now, if you want to have a local copy of the file, you can use the </w:t>
      </w:r>
      <w:proofErr w:type="spellStart"/>
      <w:proofErr w:type="gramStart"/>
      <w:r>
        <w:t>download.file</w:t>
      </w:r>
      <w:proofErr w:type="spellEnd"/>
      <w:proofErr w:type="gramEnd"/>
      <w:r>
        <w:t xml:space="preserve"> function, like this. Two functions that are sometimes useful when downloading data from the internet are </w:t>
      </w:r>
      <w:proofErr w:type="spellStart"/>
      <w:r>
        <w:t>tempdir</w:t>
      </w:r>
      <w:proofErr w:type="spellEnd"/>
      <w:r>
        <w:t xml:space="preserve"> and </w:t>
      </w:r>
      <w:proofErr w:type="spellStart"/>
      <w:r>
        <w:t>tempfile</w:t>
      </w:r>
      <w:proofErr w:type="spellEnd"/>
      <w:r>
        <w:t xml:space="preserve">. The first </w:t>
      </w:r>
      <w:proofErr w:type="gramStart"/>
      <w:r>
        <w:t>actually creates</w:t>
      </w:r>
      <w:proofErr w:type="gramEnd"/>
      <w:r>
        <w:t xml:space="preserve"> a directory with a name that is very unlikely not to be unique. Similarly, </w:t>
      </w:r>
      <w:proofErr w:type="spellStart"/>
      <w:r>
        <w:t>tempfile</w:t>
      </w:r>
      <w:proofErr w:type="spellEnd"/>
      <w:r>
        <w:t xml:space="preserve"> creates a character string, nor a file, that is likely to be unique file name. Look at the file name we get when we write </w:t>
      </w:r>
      <w:proofErr w:type="spellStart"/>
      <w:r>
        <w:t>tempfile</w:t>
      </w:r>
      <w:proofErr w:type="spellEnd"/>
      <w:r>
        <w:t xml:space="preserve"> </w:t>
      </w:r>
    </w:p>
    <w:p w14:paraId="03947A47" w14:textId="77777777" w:rsidR="003419CC" w:rsidRPr="003419CC" w:rsidRDefault="003419CC" w:rsidP="003419CC">
      <w:pPr>
        <w:pStyle w:val="HBSNormal"/>
        <w:rPr>
          <w:i/>
          <w:iCs/>
        </w:rPr>
      </w:pPr>
      <w:r w:rsidRPr="003419CC">
        <w:rPr>
          <w:i/>
          <w:iCs/>
        </w:rPr>
        <w:tab/>
      </w:r>
      <w:proofErr w:type="spellStart"/>
      <w:proofErr w:type="gramStart"/>
      <w:r w:rsidRPr="003419CC">
        <w:rPr>
          <w:i/>
          <w:iCs/>
        </w:rPr>
        <w:t>tempfile</w:t>
      </w:r>
      <w:proofErr w:type="spellEnd"/>
      <w:r w:rsidRPr="003419CC">
        <w:rPr>
          <w:i/>
          <w:iCs/>
        </w:rPr>
        <w:t>(</w:t>
      </w:r>
      <w:proofErr w:type="gramEnd"/>
      <w:r w:rsidRPr="003419CC">
        <w:rPr>
          <w:i/>
          <w:iCs/>
        </w:rPr>
        <w:t>)</w:t>
      </w:r>
    </w:p>
    <w:p w14:paraId="62910079" w14:textId="4BC9CE88" w:rsidR="003419CC" w:rsidRDefault="003419CC" w:rsidP="003419CC">
      <w:pPr>
        <w:pStyle w:val="HBSNormal"/>
        <w:ind w:firstLine="720"/>
        <w:rPr>
          <w:i/>
          <w:iCs/>
        </w:rPr>
      </w:pPr>
      <w:r w:rsidRPr="003419CC">
        <w:rPr>
          <w:i/>
          <w:iCs/>
        </w:rPr>
        <w:t>[1] "C:\\Users\\JESSE'~1\\AppData\\Local\\Temp\\RtmpwnLAWs\\file144036c527aa"</w:t>
      </w:r>
    </w:p>
    <w:p w14:paraId="18052597" w14:textId="77777777" w:rsidR="003419CC" w:rsidRDefault="003419CC">
      <w:pPr>
        <w:rPr>
          <w:i/>
          <w:iCs/>
          <w:sz w:val="20"/>
        </w:rPr>
      </w:pPr>
      <w:r>
        <w:rPr>
          <w:i/>
          <w:iCs/>
        </w:rPr>
        <w:br w:type="page"/>
      </w:r>
    </w:p>
    <w:p w14:paraId="1615577B" w14:textId="77777777" w:rsidR="003419CC" w:rsidRDefault="003419CC" w:rsidP="003419CC">
      <w:pPr>
        <w:pStyle w:val="HBSNormal"/>
        <w:ind w:firstLine="720"/>
        <w:rPr>
          <w:i/>
          <w:iCs/>
        </w:rPr>
      </w:pPr>
    </w:p>
    <w:p w14:paraId="2A731033" w14:textId="1696DA50" w:rsidR="003419CC" w:rsidRDefault="003419CC" w:rsidP="003419CC">
      <w:pPr>
        <w:pStyle w:val="HBSNormal"/>
      </w:pPr>
      <w:proofErr w:type="gramStart"/>
      <w:r>
        <w:t>So</w:t>
      </w:r>
      <w:proofErr w:type="gramEnd"/>
      <w:r>
        <w:t xml:space="preserve"> as an example, we’ll use these commands to download a file, give it a temporary name, read it in, and then erase the files that we downloaded. We can do that using this code:</w:t>
      </w:r>
    </w:p>
    <w:p w14:paraId="7716FD3F" w14:textId="77777777" w:rsidR="003419CC" w:rsidRPr="003419CC" w:rsidRDefault="003419CC" w:rsidP="003419CC">
      <w:pPr>
        <w:pStyle w:val="HBSNormal"/>
        <w:rPr>
          <w:i/>
          <w:iCs/>
          <w:u w:val="single"/>
        </w:rPr>
      </w:pPr>
      <w:r>
        <w:tab/>
      </w:r>
      <w:proofErr w:type="spellStart"/>
      <w:r w:rsidRPr="003419CC">
        <w:rPr>
          <w:i/>
          <w:iCs/>
          <w:u w:val="single"/>
        </w:rPr>
        <w:t>tmp_filename</w:t>
      </w:r>
      <w:proofErr w:type="spellEnd"/>
      <w:r w:rsidRPr="003419CC">
        <w:rPr>
          <w:i/>
          <w:iCs/>
          <w:u w:val="single"/>
        </w:rPr>
        <w:t>&lt;-</w:t>
      </w:r>
      <w:proofErr w:type="spellStart"/>
      <w:proofErr w:type="gramStart"/>
      <w:r w:rsidRPr="003419CC">
        <w:rPr>
          <w:i/>
          <w:iCs/>
          <w:u w:val="single"/>
        </w:rPr>
        <w:t>tempfile</w:t>
      </w:r>
      <w:proofErr w:type="spellEnd"/>
      <w:r w:rsidRPr="003419CC">
        <w:rPr>
          <w:i/>
          <w:iCs/>
          <w:u w:val="single"/>
        </w:rPr>
        <w:t>(</w:t>
      </w:r>
      <w:proofErr w:type="gramEnd"/>
      <w:r w:rsidRPr="003419CC">
        <w:rPr>
          <w:i/>
          <w:iCs/>
          <w:u w:val="single"/>
        </w:rPr>
        <w:t>)</w:t>
      </w:r>
    </w:p>
    <w:p w14:paraId="47FE4B8E" w14:textId="1E465B89" w:rsidR="003419CC" w:rsidRPr="003419CC" w:rsidRDefault="003419CC" w:rsidP="003419CC">
      <w:pPr>
        <w:pStyle w:val="HBSNormal"/>
        <w:ind w:left="720"/>
        <w:rPr>
          <w:i/>
          <w:iCs/>
          <w:u w:val="single"/>
        </w:rPr>
      </w:pPr>
      <w:proofErr w:type="spellStart"/>
      <w:proofErr w:type="gramStart"/>
      <w:r w:rsidRPr="003419CC">
        <w:rPr>
          <w:i/>
          <w:iCs/>
          <w:u w:val="single"/>
        </w:rPr>
        <w:t>download.file</w:t>
      </w:r>
      <w:proofErr w:type="spellEnd"/>
      <w:proofErr w:type="gramEnd"/>
      <w:r w:rsidRPr="003419CC">
        <w:rPr>
          <w:i/>
          <w:iCs/>
          <w:u w:val="single"/>
        </w:rPr>
        <w:t>(</w:t>
      </w:r>
      <w:proofErr w:type="spellStart"/>
      <w:r w:rsidRPr="003419CC">
        <w:rPr>
          <w:i/>
          <w:iCs/>
          <w:u w:val="single"/>
        </w:rPr>
        <w:t>url,tmp_filename</w:t>
      </w:r>
      <w:proofErr w:type="spellEnd"/>
      <w:r w:rsidRPr="003419CC">
        <w:rPr>
          <w:i/>
          <w:iCs/>
          <w:u w:val="single"/>
        </w:rPr>
        <w:t>)</w:t>
      </w:r>
    </w:p>
    <w:p w14:paraId="0B7A3009" w14:textId="0225EFBE" w:rsidR="003419CC" w:rsidRPr="003419CC" w:rsidRDefault="003419CC" w:rsidP="003419CC">
      <w:pPr>
        <w:pStyle w:val="HBSNormal"/>
        <w:ind w:firstLine="720"/>
        <w:rPr>
          <w:i/>
          <w:iCs/>
          <w:u w:val="single"/>
        </w:rPr>
      </w:pPr>
      <w:proofErr w:type="spellStart"/>
      <w:r w:rsidRPr="003419CC">
        <w:rPr>
          <w:i/>
          <w:iCs/>
          <w:u w:val="single"/>
        </w:rPr>
        <w:t>dat</w:t>
      </w:r>
      <w:proofErr w:type="spellEnd"/>
      <w:r w:rsidRPr="003419CC">
        <w:rPr>
          <w:i/>
          <w:iCs/>
          <w:u w:val="single"/>
        </w:rPr>
        <w:t>&lt;-</w:t>
      </w:r>
      <w:proofErr w:type="spellStart"/>
      <w:r w:rsidRPr="003419CC">
        <w:rPr>
          <w:i/>
          <w:iCs/>
          <w:u w:val="single"/>
        </w:rPr>
        <w:t>read_csv</w:t>
      </w:r>
      <w:proofErr w:type="spellEnd"/>
      <w:r w:rsidRPr="003419CC">
        <w:rPr>
          <w:i/>
          <w:iCs/>
          <w:u w:val="single"/>
        </w:rPr>
        <w:t>(</w:t>
      </w:r>
      <w:proofErr w:type="spellStart"/>
      <w:r w:rsidRPr="003419CC">
        <w:rPr>
          <w:i/>
          <w:iCs/>
          <w:u w:val="single"/>
        </w:rPr>
        <w:t>tmp_filename</w:t>
      </w:r>
      <w:proofErr w:type="spellEnd"/>
      <w:r w:rsidRPr="003419CC">
        <w:rPr>
          <w:i/>
          <w:iCs/>
          <w:u w:val="single"/>
        </w:rPr>
        <w:t>)</w:t>
      </w:r>
    </w:p>
    <w:p w14:paraId="699172B4" w14:textId="77777777" w:rsidR="003419CC" w:rsidRPr="003419CC" w:rsidRDefault="003419CC" w:rsidP="003419CC">
      <w:pPr>
        <w:pStyle w:val="HBSNormal"/>
        <w:ind w:left="720"/>
        <w:rPr>
          <w:i/>
          <w:iCs/>
          <w:u w:val="single"/>
        </w:rPr>
      </w:pPr>
      <w:r w:rsidRPr="003419CC">
        <w:rPr>
          <w:i/>
          <w:iCs/>
          <w:u w:val="single"/>
        </w:rPr>
        <w:t>Parsed with column specification:</w:t>
      </w:r>
    </w:p>
    <w:p w14:paraId="0BEA4E64" w14:textId="77777777" w:rsidR="003419CC" w:rsidRPr="003419CC" w:rsidRDefault="003419CC" w:rsidP="003419CC">
      <w:pPr>
        <w:pStyle w:val="HBSNormal"/>
        <w:ind w:left="720"/>
        <w:rPr>
          <w:i/>
          <w:iCs/>
          <w:u w:val="single"/>
        </w:rPr>
      </w:pPr>
      <w:proofErr w:type="gramStart"/>
      <w:r w:rsidRPr="003419CC">
        <w:rPr>
          <w:i/>
          <w:iCs/>
          <w:u w:val="single"/>
        </w:rPr>
        <w:t>cols(</w:t>
      </w:r>
      <w:proofErr w:type="gramEnd"/>
    </w:p>
    <w:p w14:paraId="36CE147E" w14:textId="77777777" w:rsidR="003419CC" w:rsidRPr="003419CC" w:rsidRDefault="003419CC" w:rsidP="003419CC">
      <w:pPr>
        <w:pStyle w:val="HBSNormal"/>
        <w:ind w:left="720"/>
        <w:rPr>
          <w:i/>
          <w:iCs/>
          <w:u w:val="single"/>
        </w:rPr>
      </w:pPr>
      <w:r w:rsidRPr="003419CC">
        <w:rPr>
          <w:i/>
          <w:iCs/>
          <w:u w:val="single"/>
        </w:rPr>
        <w:t xml:space="preserve">  state = </w:t>
      </w:r>
      <w:proofErr w:type="spellStart"/>
      <w:r w:rsidRPr="003419CC">
        <w:rPr>
          <w:i/>
          <w:iCs/>
          <w:u w:val="single"/>
        </w:rPr>
        <w:t>col_</w:t>
      </w:r>
      <w:proofErr w:type="gramStart"/>
      <w:r w:rsidRPr="003419CC">
        <w:rPr>
          <w:i/>
          <w:iCs/>
          <w:u w:val="single"/>
        </w:rPr>
        <w:t>character</w:t>
      </w:r>
      <w:proofErr w:type="spellEnd"/>
      <w:r w:rsidRPr="003419CC">
        <w:rPr>
          <w:i/>
          <w:iCs/>
          <w:u w:val="single"/>
        </w:rPr>
        <w:t>(</w:t>
      </w:r>
      <w:proofErr w:type="gramEnd"/>
      <w:r w:rsidRPr="003419CC">
        <w:rPr>
          <w:i/>
          <w:iCs/>
          <w:u w:val="single"/>
        </w:rPr>
        <w:t>),</w:t>
      </w:r>
    </w:p>
    <w:p w14:paraId="1AF4E82A" w14:textId="77777777" w:rsidR="003419CC" w:rsidRPr="003419CC" w:rsidRDefault="003419CC" w:rsidP="003419CC">
      <w:pPr>
        <w:pStyle w:val="HBSNormal"/>
        <w:ind w:left="720"/>
        <w:rPr>
          <w:i/>
          <w:iCs/>
          <w:u w:val="single"/>
        </w:rPr>
      </w:pPr>
      <w:r w:rsidRPr="003419CC">
        <w:rPr>
          <w:i/>
          <w:iCs/>
          <w:u w:val="single"/>
        </w:rPr>
        <w:t xml:space="preserve">  </w:t>
      </w:r>
      <w:proofErr w:type="spellStart"/>
      <w:r w:rsidRPr="003419CC">
        <w:rPr>
          <w:i/>
          <w:iCs/>
          <w:u w:val="single"/>
        </w:rPr>
        <w:t>abb</w:t>
      </w:r>
      <w:proofErr w:type="spellEnd"/>
      <w:r w:rsidRPr="003419CC">
        <w:rPr>
          <w:i/>
          <w:iCs/>
          <w:u w:val="single"/>
        </w:rPr>
        <w:t xml:space="preserve"> = </w:t>
      </w:r>
      <w:proofErr w:type="spellStart"/>
      <w:r w:rsidRPr="003419CC">
        <w:rPr>
          <w:i/>
          <w:iCs/>
          <w:u w:val="single"/>
        </w:rPr>
        <w:t>col_</w:t>
      </w:r>
      <w:proofErr w:type="gramStart"/>
      <w:r w:rsidRPr="003419CC">
        <w:rPr>
          <w:i/>
          <w:iCs/>
          <w:u w:val="single"/>
        </w:rPr>
        <w:t>character</w:t>
      </w:r>
      <w:proofErr w:type="spellEnd"/>
      <w:r w:rsidRPr="003419CC">
        <w:rPr>
          <w:i/>
          <w:iCs/>
          <w:u w:val="single"/>
        </w:rPr>
        <w:t>(</w:t>
      </w:r>
      <w:proofErr w:type="gramEnd"/>
      <w:r w:rsidRPr="003419CC">
        <w:rPr>
          <w:i/>
          <w:iCs/>
          <w:u w:val="single"/>
        </w:rPr>
        <w:t>),</w:t>
      </w:r>
    </w:p>
    <w:p w14:paraId="407B4430" w14:textId="77777777" w:rsidR="003419CC" w:rsidRPr="003419CC" w:rsidRDefault="003419CC" w:rsidP="003419CC">
      <w:pPr>
        <w:pStyle w:val="HBSNormal"/>
        <w:ind w:left="720"/>
        <w:rPr>
          <w:i/>
          <w:iCs/>
          <w:u w:val="single"/>
        </w:rPr>
      </w:pPr>
      <w:r w:rsidRPr="003419CC">
        <w:rPr>
          <w:i/>
          <w:iCs/>
          <w:u w:val="single"/>
        </w:rPr>
        <w:t xml:space="preserve">  region = </w:t>
      </w:r>
      <w:proofErr w:type="spellStart"/>
      <w:r w:rsidRPr="003419CC">
        <w:rPr>
          <w:i/>
          <w:iCs/>
          <w:u w:val="single"/>
        </w:rPr>
        <w:t>col_</w:t>
      </w:r>
      <w:proofErr w:type="gramStart"/>
      <w:r w:rsidRPr="003419CC">
        <w:rPr>
          <w:i/>
          <w:iCs/>
          <w:u w:val="single"/>
        </w:rPr>
        <w:t>character</w:t>
      </w:r>
      <w:proofErr w:type="spellEnd"/>
      <w:r w:rsidRPr="003419CC">
        <w:rPr>
          <w:i/>
          <w:iCs/>
          <w:u w:val="single"/>
        </w:rPr>
        <w:t>(</w:t>
      </w:r>
      <w:proofErr w:type="gramEnd"/>
      <w:r w:rsidRPr="003419CC">
        <w:rPr>
          <w:i/>
          <w:iCs/>
          <w:u w:val="single"/>
        </w:rPr>
        <w:t>),</w:t>
      </w:r>
    </w:p>
    <w:p w14:paraId="53F3B05D" w14:textId="77777777" w:rsidR="003419CC" w:rsidRPr="003419CC" w:rsidRDefault="003419CC" w:rsidP="003419CC">
      <w:pPr>
        <w:pStyle w:val="HBSNormal"/>
        <w:ind w:left="720"/>
        <w:rPr>
          <w:i/>
          <w:iCs/>
          <w:u w:val="single"/>
        </w:rPr>
      </w:pPr>
      <w:r w:rsidRPr="003419CC">
        <w:rPr>
          <w:i/>
          <w:iCs/>
          <w:u w:val="single"/>
        </w:rPr>
        <w:t xml:space="preserve">  population = </w:t>
      </w:r>
      <w:proofErr w:type="spellStart"/>
      <w:r w:rsidRPr="003419CC">
        <w:rPr>
          <w:i/>
          <w:iCs/>
          <w:u w:val="single"/>
        </w:rPr>
        <w:t>col_</w:t>
      </w:r>
      <w:proofErr w:type="gramStart"/>
      <w:r w:rsidRPr="003419CC">
        <w:rPr>
          <w:i/>
          <w:iCs/>
          <w:u w:val="single"/>
        </w:rPr>
        <w:t>double</w:t>
      </w:r>
      <w:proofErr w:type="spellEnd"/>
      <w:r w:rsidRPr="003419CC">
        <w:rPr>
          <w:i/>
          <w:iCs/>
          <w:u w:val="single"/>
        </w:rPr>
        <w:t>(</w:t>
      </w:r>
      <w:proofErr w:type="gramEnd"/>
      <w:r w:rsidRPr="003419CC">
        <w:rPr>
          <w:i/>
          <w:iCs/>
          <w:u w:val="single"/>
        </w:rPr>
        <w:t>),</w:t>
      </w:r>
    </w:p>
    <w:p w14:paraId="46C1D233" w14:textId="77777777" w:rsidR="003419CC" w:rsidRPr="003419CC" w:rsidRDefault="003419CC" w:rsidP="003419CC">
      <w:pPr>
        <w:pStyle w:val="HBSNormal"/>
        <w:ind w:left="720"/>
        <w:rPr>
          <w:i/>
          <w:iCs/>
          <w:u w:val="single"/>
        </w:rPr>
      </w:pPr>
      <w:r w:rsidRPr="003419CC">
        <w:rPr>
          <w:i/>
          <w:iCs/>
          <w:u w:val="single"/>
        </w:rPr>
        <w:t xml:space="preserve">  total = </w:t>
      </w:r>
      <w:proofErr w:type="spellStart"/>
      <w:r w:rsidRPr="003419CC">
        <w:rPr>
          <w:i/>
          <w:iCs/>
          <w:u w:val="single"/>
        </w:rPr>
        <w:t>col_</w:t>
      </w:r>
      <w:proofErr w:type="gramStart"/>
      <w:r w:rsidRPr="003419CC">
        <w:rPr>
          <w:i/>
          <w:iCs/>
          <w:u w:val="single"/>
        </w:rPr>
        <w:t>double</w:t>
      </w:r>
      <w:proofErr w:type="spellEnd"/>
      <w:r w:rsidRPr="003419CC">
        <w:rPr>
          <w:i/>
          <w:iCs/>
          <w:u w:val="single"/>
        </w:rPr>
        <w:t>(</w:t>
      </w:r>
      <w:proofErr w:type="gramEnd"/>
      <w:r w:rsidRPr="003419CC">
        <w:rPr>
          <w:i/>
          <w:iCs/>
          <w:u w:val="single"/>
        </w:rPr>
        <w:t>)</w:t>
      </w:r>
    </w:p>
    <w:p w14:paraId="14A9D662" w14:textId="77777777" w:rsidR="003419CC" w:rsidRPr="003419CC" w:rsidRDefault="003419CC" w:rsidP="003419CC">
      <w:pPr>
        <w:pStyle w:val="HBSNormal"/>
        <w:ind w:left="720"/>
        <w:rPr>
          <w:i/>
          <w:iCs/>
          <w:u w:val="single"/>
        </w:rPr>
      </w:pPr>
      <w:r w:rsidRPr="003419CC">
        <w:rPr>
          <w:i/>
          <w:iCs/>
          <w:u w:val="single"/>
        </w:rPr>
        <w:t>)</w:t>
      </w:r>
    </w:p>
    <w:p w14:paraId="529217A3" w14:textId="77777777" w:rsidR="003419CC" w:rsidRPr="003419CC" w:rsidRDefault="003419CC" w:rsidP="003419CC">
      <w:pPr>
        <w:pStyle w:val="HBSNormal"/>
        <w:ind w:left="720"/>
        <w:rPr>
          <w:i/>
          <w:iCs/>
          <w:u w:val="single"/>
        </w:rPr>
      </w:pPr>
      <w:r w:rsidRPr="003419CC">
        <w:rPr>
          <w:i/>
          <w:iCs/>
          <w:u w:val="single"/>
        </w:rPr>
        <w:t xml:space="preserve">&gt; </w:t>
      </w:r>
      <w:proofErr w:type="spellStart"/>
      <w:proofErr w:type="gramStart"/>
      <w:r w:rsidRPr="003419CC">
        <w:rPr>
          <w:i/>
          <w:iCs/>
          <w:u w:val="single"/>
        </w:rPr>
        <w:t>file.remove</w:t>
      </w:r>
      <w:proofErr w:type="spellEnd"/>
      <w:proofErr w:type="gramEnd"/>
      <w:r w:rsidRPr="003419CC">
        <w:rPr>
          <w:i/>
          <w:iCs/>
          <w:u w:val="single"/>
        </w:rPr>
        <w:t>(</w:t>
      </w:r>
      <w:proofErr w:type="spellStart"/>
      <w:r w:rsidRPr="003419CC">
        <w:rPr>
          <w:i/>
          <w:iCs/>
          <w:u w:val="single"/>
        </w:rPr>
        <w:t>tmp_filename</w:t>
      </w:r>
      <w:proofErr w:type="spellEnd"/>
      <w:r w:rsidRPr="003419CC">
        <w:rPr>
          <w:i/>
          <w:iCs/>
          <w:u w:val="single"/>
        </w:rPr>
        <w:t>)</w:t>
      </w:r>
    </w:p>
    <w:p w14:paraId="3441F4AC" w14:textId="49A19E3B" w:rsidR="003419CC" w:rsidRPr="003419CC" w:rsidRDefault="003419CC" w:rsidP="003419CC">
      <w:pPr>
        <w:pStyle w:val="HBSNormal"/>
        <w:ind w:left="720"/>
        <w:rPr>
          <w:i/>
          <w:iCs/>
          <w:u w:val="single"/>
        </w:rPr>
      </w:pPr>
      <w:r w:rsidRPr="003419CC">
        <w:rPr>
          <w:i/>
          <w:iCs/>
          <w:u w:val="single"/>
        </w:rPr>
        <w:t>[1] TRUE</w:t>
      </w:r>
    </w:p>
    <w:p w14:paraId="04B7918B" w14:textId="10760127" w:rsidR="00CC1322" w:rsidRDefault="00CC1322" w:rsidP="00CC1322">
      <w:pPr>
        <w:pStyle w:val="Heading1"/>
      </w:pPr>
      <w:bookmarkStart w:id="13" w:name="_Toc25419695"/>
      <w:r>
        <w:lastRenderedPageBreak/>
        <w:t>Section 2: Tidy Data</w:t>
      </w:r>
      <w:bookmarkEnd w:id="13"/>
    </w:p>
    <w:p w14:paraId="7CB4A4D6" w14:textId="5FA4437B" w:rsidR="00CC1322" w:rsidRDefault="00CC1322" w:rsidP="00400E58">
      <w:pPr>
        <w:pStyle w:val="Heading2"/>
      </w:pPr>
      <w:bookmarkStart w:id="14" w:name="_Toc25419696"/>
      <w:r>
        <w:t>Reshaping Data</w:t>
      </w:r>
      <w:bookmarkEnd w:id="14"/>
    </w:p>
    <w:p w14:paraId="4CD13451" w14:textId="2C594171" w:rsidR="00CC1322" w:rsidRDefault="00CC1322" w:rsidP="00CC1322">
      <w:pPr>
        <w:pStyle w:val="Heading3"/>
      </w:pPr>
      <w:bookmarkStart w:id="15" w:name="_Toc25419697"/>
      <w:r>
        <w:t>Tidy Data</w:t>
      </w:r>
      <w:bookmarkEnd w:id="15"/>
    </w:p>
    <w:p w14:paraId="77305720" w14:textId="6E110A8E" w:rsidR="0093697D" w:rsidRDefault="003E1BEF" w:rsidP="00C14D43">
      <w:pPr>
        <w:pStyle w:val="HBSNormal"/>
        <w:rPr>
          <w:lang w:val="en-CA"/>
        </w:rPr>
      </w:pPr>
      <w:r>
        <w:t>To help define tidy data, we go back to an example we showed in the data visualization course, in which we plotted fertility data across time for two countries South Korea and Germany, here</w:t>
      </w:r>
      <w:r>
        <w:rPr>
          <w:lang w:val="en-CA"/>
        </w:rPr>
        <w:t>’s the plot:</w:t>
      </w:r>
    </w:p>
    <w:p w14:paraId="1ECEE8BE" w14:textId="76C4F360" w:rsidR="003E1BEF" w:rsidRDefault="003E1BEF" w:rsidP="003E1BEF">
      <w:pPr>
        <w:pStyle w:val="HBSFigure"/>
        <w:rPr>
          <w:lang w:val="en-CA"/>
        </w:rPr>
      </w:pPr>
      <w:bookmarkStart w:id="16" w:name="_Toc25419736"/>
      <w:r>
        <w:rPr>
          <w:lang w:val="en-CA"/>
        </w:rPr>
        <w:t>Fertility across time for Germany and South Korea</w:t>
      </w:r>
      <w:bookmarkEnd w:id="16"/>
    </w:p>
    <w:p w14:paraId="7CB9A594" w14:textId="6FB23467" w:rsidR="003E1BEF" w:rsidRDefault="003E1BEF" w:rsidP="003E1BEF">
      <w:pPr>
        <w:pStyle w:val="HBSNormal"/>
        <w:jc w:val="center"/>
        <w:rPr>
          <w:lang w:val="en-CA"/>
        </w:rPr>
      </w:pPr>
      <w:r w:rsidRPr="003E1BEF">
        <w:rPr>
          <w:noProof/>
        </w:rPr>
        <w:drawing>
          <wp:inline distT="0" distB="0" distL="0" distR="0" wp14:anchorId="229149F5" wp14:editId="50E814A9">
            <wp:extent cx="5943600" cy="400621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06215"/>
                    </a:xfrm>
                    <a:prstGeom prst="rect">
                      <a:avLst/>
                    </a:prstGeom>
                  </pic:spPr>
                </pic:pic>
              </a:graphicData>
            </a:graphic>
          </wp:inline>
        </w:drawing>
      </w:r>
    </w:p>
    <w:p w14:paraId="6C951158" w14:textId="77777777" w:rsidR="003E1BEF" w:rsidRDefault="003E1BEF">
      <w:pPr>
        <w:rPr>
          <w:sz w:val="20"/>
          <w:lang w:val="en-CA"/>
        </w:rPr>
      </w:pPr>
      <w:r>
        <w:rPr>
          <w:lang w:val="en-CA"/>
        </w:rPr>
        <w:br w:type="page"/>
      </w:r>
    </w:p>
    <w:p w14:paraId="79FF4568" w14:textId="726D77AD" w:rsidR="003E1BEF" w:rsidRDefault="003E1BEF" w:rsidP="003E1BEF">
      <w:pPr>
        <w:pStyle w:val="HBSNormal"/>
        <w:rPr>
          <w:lang w:val="en-CA"/>
        </w:rPr>
      </w:pPr>
      <w:r>
        <w:rPr>
          <w:lang w:val="en-CA"/>
        </w:rPr>
        <w:lastRenderedPageBreak/>
        <w:t>To make the plot, we used this subset of the data and get writing this piece of code:</w:t>
      </w:r>
    </w:p>
    <w:p w14:paraId="5B354027" w14:textId="77777777" w:rsidR="003E1BEF" w:rsidRPr="003E1BEF" w:rsidRDefault="003E1BEF" w:rsidP="003E1BEF">
      <w:pPr>
        <w:pStyle w:val="HBSNormal"/>
        <w:ind w:left="720"/>
        <w:rPr>
          <w:i/>
          <w:iCs/>
          <w:lang w:val="en-CA"/>
        </w:rPr>
      </w:pPr>
      <w:r w:rsidRPr="003E1BEF">
        <w:rPr>
          <w:i/>
          <w:iCs/>
          <w:lang w:val="en-CA"/>
        </w:rPr>
        <w:t>data("</w:t>
      </w:r>
      <w:proofErr w:type="spellStart"/>
      <w:r w:rsidRPr="003E1BEF">
        <w:rPr>
          <w:i/>
          <w:iCs/>
          <w:lang w:val="en-CA"/>
        </w:rPr>
        <w:t>gapminder</w:t>
      </w:r>
      <w:proofErr w:type="spellEnd"/>
      <w:r w:rsidRPr="003E1BEF">
        <w:rPr>
          <w:i/>
          <w:iCs/>
          <w:lang w:val="en-CA"/>
        </w:rPr>
        <w:t>")</w:t>
      </w:r>
    </w:p>
    <w:p w14:paraId="24EB03FE" w14:textId="77777777" w:rsidR="003E1BEF" w:rsidRPr="003E1BEF" w:rsidRDefault="003E1BEF" w:rsidP="003E1BEF">
      <w:pPr>
        <w:pStyle w:val="HBSNormal"/>
        <w:ind w:left="720"/>
        <w:rPr>
          <w:i/>
          <w:iCs/>
          <w:lang w:val="en-CA"/>
        </w:rPr>
      </w:pPr>
      <w:r w:rsidRPr="003E1BEF">
        <w:rPr>
          <w:i/>
          <w:iCs/>
          <w:lang w:val="en-CA"/>
        </w:rPr>
        <w:t xml:space="preserve">&gt; </w:t>
      </w:r>
      <w:proofErr w:type="spellStart"/>
      <w:r w:rsidRPr="003E1BEF">
        <w:rPr>
          <w:i/>
          <w:iCs/>
          <w:lang w:val="en-CA"/>
        </w:rPr>
        <w:t>tidy_data</w:t>
      </w:r>
      <w:proofErr w:type="spellEnd"/>
      <w:r w:rsidRPr="003E1BEF">
        <w:rPr>
          <w:i/>
          <w:iCs/>
          <w:lang w:val="en-CA"/>
        </w:rPr>
        <w:t>&lt;-</w:t>
      </w:r>
      <w:proofErr w:type="spellStart"/>
      <w:r w:rsidRPr="003E1BEF">
        <w:rPr>
          <w:i/>
          <w:iCs/>
          <w:lang w:val="en-CA"/>
        </w:rPr>
        <w:t>gapminder</w:t>
      </w:r>
      <w:proofErr w:type="spellEnd"/>
      <w:r w:rsidRPr="003E1BEF">
        <w:rPr>
          <w:i/>
          <w:iCs/>
          <w:lang w:val="en-CA"/>
        </w:rPr>
        <w:t>%&gt;%</w:t>
      </w:r>
      <w:proofErr w:type="gramStart"/>
      <w:r w:rsidRPr="003E1BEF">
        <w:rPr>
          <w:i/>
          <w:iCs/>
          <w:lang w:val="en-CA"/>
        </w:rPr>
        <w:t>filter(</w:t>
      </w:r>
      <w:proofErr w:type="spellStart"/>
      <w:proofErr w:type="gramEnd"/>
      <w:r w:rsidRPr="003E1BEF">
        <w:rPr>
          <w:i/>
          <w:iCs/>
          <w:lang w:val="en-CA"/>
        </w:rPr>
        <w:t>country%in%c</w:t>
      </w:r>
      <w:proofErr w:type="spellEnd"/>
      <w:r w:rsidRPr="003E1BEF">
        <w:rPr>
          <w:i/>
          <w:iCs/>
          <w:lang w:val="en-CA"/>
        </w:rPr>
        <w:t xml:space="preserve">("South </w:t>
      </w:r>
      <w:proofErr w:type="spellStart"/>
      <w:r w:rsidRPr="003E1BEF">
        <w:rPr>
          <w:i/>
          <w:iCs/>
          <w:lang w:val="en-CA"/>
        </w:rPr>
        <w:t>Korea","Germany</w:t>
      </w:r>
      <w:proofErr w:type="spellEnd"/>
      <w:r w:rsidRPr="003E1BEF">
        <w:rPr>
          <w:i/>
          <w:iCs/>
          <w:lang w:val="en-CA"/>
        </w:rPr>
        <w:t>"))%&gt;%select(</w:t>
      </w:r>
      <w:proofErr w:type="spellStart"/>
      <w:r w:rsidRPr="003E1BEF">
        <w:rPr>
          <w:i/>
          <w:iCs/>
          <w:lang w:val="en-CA"/>
        </w:rPr>
        <w:t>country,year,fertility</w:t>
      </w:r>
      <w:proofErr w:type="spellEnd"/>
      <w:r w:rsidRPr="003E1BEF">
        <w:rPr>
          <w:i/>
          <w:iCs/>
          <w:lang w:val="en-CA"/>
        </w:rPr>
        <w:t>)</w:t>
      </w:r>
    </w:p>
    <w:p w14:paraId="6704E95C" w14:textId="77777777" w:rsidR="003E1BEF" w:rsidRPr="003E1BEF" w:rsidRDefault="003E1BEF" w:rsidP="003E1BEF">
      <w:pPr>
        <w:pStyle w:val="HBSNormal"/>
        <w:ind w:left="720"/>
        <w:rPr>
          <w:i/>
          <w:iCs/>
          <w:lang w:val="en-CA"/>
        </w:rPr>
      </w:pPr>
      <w:r w:rsidRPr="003E1BEF">
        <w:rPr>
          <w:i/>
          <w:iCs/>
          <w:lang w:val="en-CA"/>
        </w:rPr>
        <w:t>&gt; head(</w:t>
      </w:r>
      <w:proofErr w:type="spellStart"/>
      <w:r w:rsidRPr="003E1BEF">
        <w:rPr>
          <w:i/>
          <w:iCs/>
          <w:lang w:val="en-CA"/>
        </w:rPr>
        <w:t>tidy_data</w:t>
      </w:r>
      <w:proofErr w:type="spellEnd"/>
      <w:r w:rsidRPr="003E1BEF">
        <w:rPr>
          <w:i/>
          <w:iCs/>
          <w:lang w:val="en-CA"/>
        </w:rPr>
        <w:t>)</w:t>
      </w:r>
    </w:p>
    <w:p w14:paraId="42795034" w14:textId="77777777" w:rsidR="003E1BEF" w:rsidRPr="003E1BEF" w:rsidRDefault="003E1BEF" w:rsidP="003E1BEF">
      <w:pPr>
        <w:pStyle w:val="HBSNormal"/>
        <w:ind w:left="720"/>
        <w:rPr>
          <w:i/>
          <w:iCs/>
          <w:lang w:val="en-CA"/>
        </w:rPr>
      </w:pPr>
      <w:r w:rsidRPr="003E1BEF">
        <w:rPr>
          <w:i/>
          <w:iCs/>
          <w:lang w:val="en-CA"/>
        </w:rPr>
        <w:t xml:space="preserve">      country year fertility</w:t>
      </w:r>
    </w:p>
    <w:p w14:paraId="4306B64E" w14:textId="77777777" w:rsidR="003E1BEF" w:rsidRPr="003E1BEF" w:rsidRDefault="003E1BEF" w:rsidP="003E1BEF">
      <w:pPr>
        <w:pStyle w:val="HBSNormal"/>
        <w:ind w:left="720"/>
        <w:rPr>
          <w:i/>
          <w:iCs/>
          <w:lang w:val="en-CA"/>
        </w:rPr>
      </w:pPr>
      <w:r w:rsidRPr="003E1BEF">
        <w:rPr>
          <w:i/>
          <w:iCs/>
          <w:lang w:val="en-CA"/>
        </w:rPr>
        <w:t>1     Germany 1960      2.41</w:t>
      </w:r>
    </w:p>
    <w:p w14:paraId="738C98E3" w14:textId="77777777" w:rsidR="003E1BEF" w:rsidRPr="003E1BEF" w:rsidRDefault="003E1BEF" w:rsidP="003E1BEF">
      <w:pPr>
        <w:pStyle w:val="HBSNormal"/>
        <w:ind w:left="720"/>
        <w:rPr>
          <w:i/>
          <w:iCs/>
          <w:lang w:val="en-CA"/>
        </w:rPr>
      </w:pPr>
      <w:r w:rsidRPr="003E1BEF">
        <w:rPr>
          <w:i/>
          <w:iCs/>
          <w:lang w:val="en-CA"/>
        </w:rPr>
        <w:t>2 South Korea 1960      6.16</w:t>
      </w:r>
    </w:p>
    <w:p w14:paraId="73D23266" w14:textId="77777777" w:rsidR="003E1BEF" w:rsidRPr="003E1BEF" w:rsidRDefault="003E1BEF" w:rsidP="003E1BEF">
      <w:pPr>
        <w:pStyle w:val="HBSNormal"/>
        <w:ind w:left="720"/>
        <w:rPr>
          <w:i/>
          <w:iCs/>
          <w:lang w:val="en-CA"/>
        </w:rPr>
      </w:pPr>
      <w:r w:rsidRPr="003E1BEF">
        <w:rPr>
          <w:i/>
          <w:iCs/>
          <w:lang w:val="en-CA"/>
        </w:rPr>
        <w:t>3     Germany 1961      2.44</w:t>
      </w:r>
    </w:p>
    <w:p w14:paraId="61E46FA9" w14:textId="77777777" w:rsidR="003E1BEF" w:rsidRPr="003E1BEF" w:rsidRDefault="003E1BEF" w:rsidP="003E1BEF">
      <w:pPr>
        <w:pStyle w:val="HBSNormal"/>
        <w:ind w:left="720"/>
        <w:rPr>
          <w:i/>
          <w:iCs/>
          <w:lang w:val="en-CA"/>
        </w:rPr>
      </w:pPr>
      <w:r w:rsidRPr="003E1BEF">
        <w:rPr>
          <w:i/>
          <w:iCs/>
          <w:lang w:val="en-CA"/>
        </w:rPr>
        <w:t>4 South Korea 1961      5.99</w:t>
      </w:r>
    </w:p>
    <w:p w14:paraId="139C82EF" w14:textId="77777777" w:rsidR="003E1BEF" w:rsidRPr="003E1BEF" w:rsidRDefault="003E1BEF" w:rsidP="003E1BEF">
      <w:pPr>
        <w:pStyle w:val="HBSNormal"/>
        <w:ind w:left="720"/>
        <w:rPr>
          <w:i/>
          <w:iCs/>
          <w:lang w:val="en-CA"/>
        </w:rPr>
      </w:pPr>
      <w:r w:rsidRPr="003E1BEF">
        <w:rPr>
          <w:i/>
          <w:iCs/>
          <w:lang w:val="en-CA"/>
        </w:rPr>
        <w:t>5     Germany 1962      2.47</w:t>
      </w:r>
    </w:p>
    <w:p w14:paraId="459F469A" w14:textId="7657CACF" w:rsidR="003E1BEF" w:rsidRDefault="003E1BEF" w:rsidP="003E1BEF">
      <w:pPr>
        <w:pStyle w:val="HBSNormal"/>
        <w:ind w:left="720"/>
        <w:rPr>
          <w:lang w:val="en-CA"/>
        </w:rPr>
      </w:pPr>
      <w:r w:rsidRPr="003E1BEF">
        <w:rPr>
          <w:i/>
          <w:iCs/>
          <w:lang w:val="en-CA"/>
        </w:rPr>
        <w:t>6 South Korea 1962      5.79</w:t>
      </w:r>
    </w:p>
    <w:p w14:paraId="43C4E6B9" w14:textId="18AB7C4D" w:rsidR="003E1BEF" w:rsidRDefault="003E1BEF" w:rsidP="003E1BEF">
      <w:pPr>
        <w:pStyle w:val="HBSNormal"/>
        <w:rPr>
          <w:lang w:val="en-CA"/>
        </w:rPr>
      </w:pPr>
      <w:r>
        <w:rPr>
          <w:lang w:val="en-CA"/>
        </w:rPr>
        <w:t>With the data in this format, we can quickly make the desired plot using this very simple piece of code:</w:t>
      </w:r>
    </w:p>
    <w:p w14:paraId="05CC4CF9" w14:textId="56D9AF50" w:rsidR="003E1BEF" w:rsidRPr="003E1BEF" w:rsidRDefault="003E1BEF" w:rsidP="003E1BEF">
      <w:pPr>
        <w:pStyle w:val="HBSNormal"/>
        <w:rPr>
          <w:i/>
          <w:iCs/>
          <w:lang w:val="en-CA"/>
        </w:rPr>
      </w:pPr>
      <w:r>
        <w:rPr>
          <w:lang w:val="en-CA"/>
        </w:rPr>
        <w:tab/>
      </w:r>
      <w:r w:rsidRPr="003E1BEF">
        <w:rPr>
          <w:i/>
          <w:iCs/>
          <w:lang w:val="en-CA"/>
        </w:rPr>
        <w:t>tidy_data%&gt;%ggplot(aes(</w:t>
      </w:r>
      <w:proofErr w:type="gramStart"/>
      <w:r w:rsidRPr="003E1BEF">
        <w:rPr>
          <w:i/>
          <w:iCs/>
          <w:lang w:val="en-CA"/>
        </w:rPr>
        <w:t>year,fertility</w:t>
      </w:r>
      <w:proofErr w:type="gramEnd"/>
      <w:r w:rsidRPr="003E1BEF">
        <w:rPr>
          <w:i/>
          <w:iCs/>
          <w:lang w:val="en-CA"/>
        </w:rPr>
        <w:t>,color=country))+geom_point()</w:t>
      </w:r>
    </w:p>
    <w:p w14:paraId="002E9008" w14:textId="58296877" w:rsidR="003E1BEF" w:rsidRDefault="003E1BEF" w:rsidP="003E1BEF">
      <w:pPr>
        <w:pStyle w:val="HBSNormal"/>
        <w:rPr>
          <w:lang w:val="en-CA"/>
        </w:rPr>
      </w:pPr>
      <w:r>
        <w:rPr>
          <w:lang w:val="en-CA"/>
        </w:rPr>
        <w:t xml:space="preserve">One reason this code works seamlessly is because the data is tidy. Each point in the plot is represented by a row in the table. This bring us to the definition of tidy data. Each row represents one observation and the columns represent the different variables that </w:t>
      </w:r>
      <w:r w:rsidR="005F0A94">
        <w:rPr>
          <w:lang w:val="en-CA"/>
        </w:rPr>
        <w:t xml:space="preserve">we have data on for those observations. If we go back to the original data provided by </w:t>
      </w:r>
      <w:proofErr w:type="spellStart"/>
      <w:r w:rsidR="005F0A94">
        <w:rPr>
          <w:lang w:val="en-CA"/>
        </w:rPr>
        <w:t>Gapminder</w:t>
      </w:r>
      <w:proofErr w:type="spellEnd"/>
      <w:r w:rsidR="005F0A94">
        <w:rPr>
          <w:lang w:val="en-CA"/>
        </w:rPr>
        <w:t>, we see that it does not start out tidy. We include an example file with the data shown in this graph, mimicking the way it was originally saved in a spreadsheet. You can get to the file like this:</w:t>
      </w:r>
    </w:p>
    <w:p w14:paraId="36F682B0" w14:textId="77777777" w:rsidR="005F0A94" w:rsidRPr="005F0A94" w:rsidRDefault="005F0A94" w:rsidP="005F0A94">
      <w:pPr>
        <w:pStyle w:val="HBSNormal"/>
        <w:rPr>
          <w:i/>
          <w:iCs/>
          <w:lang w:val="en-CA"/>
        </w:rPr>
      </w:pPr>
      <w:r>
        <w:rPr>
          <w:lang w:val="en-CA"/>
        </w:rPr>
        <w:tab/>
      </w:r>
      <w:r w:rsidRPr="005F0A94">
        <w:rPr>
          <w:i/>
          <w:iCs/>
          <w:lang w:val="en-CA"/>
        </w:rPr>
        <w:t>path&lt;-</w:t>
      </w:r>
      <w:proofErr w:type="spellStart"/>
      <w:proofErr w:type="gramStart"/>
      <w:r w:rsidRPr="005F0A94">
        <w:rPr>
          <w:i/>
          <w:iCs/>
          <w:lang w:val="en-CA"/>
        </w:rPr>
        <w:t>system.file</w:t>
      </w:r>
      <w:proofErr w:type="spellEnd"/>
      <w:proofErr w:type="gramEnd"/>
      <w:r w:rsidRPr="005F0A94">
        <w:rPr>
          <w:i/>
          <w:iCs/>
          <w:lang w:val="en-CA"/>
        </w:rPr>
        <w:t>("</w:t>
      </w:r>
      <w:proofErr w:type="spellStart"/>
      <w:r w:rsidRPr="005F0A94">
        <w:rPr>
          <w:i/>
          <w:iCs/>
          <w:lang w:val="en-CA"/>
        </w:rPr>
        <w:t>extdata</w:t>
      </w:r>
      <w:proofErr w:type="spellEnd"/>
      <w:r w:rsidRPr="005F0A94">
        <w:rPr>
          <w:i/>
          <w:iCs/>
          <w:lang w:val="en-CA"/>
        </w:rPr>
        <w:t>",package="</w:t>
      </w:r>
      <w:proofErr w:type="spellStart"/>
      <w:r w:rsidRPr="005F0A94">
        <w:rPr>
          <w:i/>
          <w:iCs/>
          <w:lang w:val="en-CA"/>
        </w:rPr>
        <w:t>dslabs</w:t>
      </w:r>
      <w:proofErr w:type="spellEnd"/>
      <w:r w:rsidRPr="005F0A94">
        <w:rPr>
          <w:i/>
          <w:iCs/>
          <w:lang w:val="en-CA"/>
        </w:rPr>
        <w:t>")</w:t>
      </w:r>
    </w:p>
    <w:p w14:paraId="2A006C49" w14:textId="77777777" w:rsidR="005F0A94" w:rsidRPr="005F0A94" w:rsidRDefault="005F0A94" w:rsidP="005F0A94">
      <w:pPr>
        <w:pStyle w:val="HBSNormal"/>
        <w:ind w:left="720"/>
        <w:rPr>
          <w:i/>
          <w:iCs/>
          <w:lang w:val="en-CA"/>
        </w:rPr>
      </w:pPr>
      <w:r w:rsidRPr="005F0A94">
        <w:rPr>
          <w:i/>
          <w:iCs/>
          <w:lang w:val="en-CA"/>
        </w:rPr>
        <w:t>&gt; filename&lt;-</w:t>
      </w:r>
      <w:proofErr w:type="spellStart"/>
      <w:proofErr w:type="gramStart"/>
      <w:r w:rsidRPr="005F0A94">
        <w:rPr>
          <w:i/>
          <w:iCs/>
          <w:lang w:val="en-CA"/>
        </w:rPr>
        <w:t>file.path</w:t>
      </w:r>
      <w:proofErr w:type="spellEnd"/>
      <w:proofErr w:type="gramEnd"/>
      <w:r w:rsidRPr="005F0A94">
        <w:rPr>
          <w:i/>
          <w:iCs/>
          <w:lang w:val="en-CA"/>
        </w:rPr>
        <w:t>(</w:t>
      </w:r>
      <w:proofErr w:type="spellStart"/>
      <w:r w:rsidRPr="005F0A94">
        <w:rPr>
          <w:i/>
          <w:iCs/>
          <w:lang w:val="en-CA"/>
        </w:rPr>
        <w:t>path,"fertility</w:t>
      </w:r>
      <w:proofErr w:type="spellEnd"/>
      <w:r w:rsidRPr="005F0A94">
        <w:rPr>
          <w:i/>
          <w:iCs/>
          <w:lang w:val="en-CA"/>
        </w:rPr>
        <w:t>-two-countries-example.csv")</w:t>
      </w:r>
    </w:p>
    <w:p w14:paraId="479988C1" w14:textId="56A1020D" w:rsidR="005F0A94" w:rsidRDefault="005F0A94" w:rsidP="005F0A94">
      <w:pPr>
        <w:pStyle w:val="HBSNormal"/>
        <w:ind w:left="720"/>
        <w:rPr>
          <w:i/>
          <w:iCs/>
          <w:lang w:val="en-CA"/>
        </w:rPr>
      </w:pPr>
      <w:r w:rsidRPr="005F0A94">
        <w:rPr>
          <w:i/>
          <w:iCs/>
          <w:lang w:val="en-CA"/>
        </w:rPr>
        <w:t xml:space="preserve">&gt; </w:t>
      </w:r>
      <w:proofErr w:type="spellStart"/>
      <w:r w:rsidRPr="005F0A94">
        <w:rPr>
          <w:i/>
          <w:iCs/>
          <w:lang w:val="en-CA"/>
        </w:rPr>
        <w:t>wide_data</w:t>
      </w:r>
      <w:proofErr w:type="spellEnd"/>
      <w:r w:rsidRPr="005F0A94">
        <w:rPr>
          <w:i/>
          <w:iCs/>
          <w:lang w:val="en-CA"/>
        </w:rPr>
        <w:t>&lt;-read.csv(filename)</w:t>
      </w:r>
    </w:p>
    <w:p w14:paraId="79D8A248" w14:textId="1AFC17A8" w:rsidR="005F0A94" w:rsidRDefault="005F0A94" w:rsidP="005F0A94">
      <w:pPr>
        <w:pStyle w:val="HBSNormal"/>
        <w:rPr>
          <w:lang w:val="en-CA"/>
        </w:rPr>
      </w:pPr>
      <w:r>
        <w:rPr>
          <w:lang w:val="en-CA"/>
        </w:rPr>
        <w:t xml:space="preserve">After running that code, the object </w:t>
      </w:r>
      <w:proofErr w:type="spellStart"/>
      <w:r>
        <w:rPr>
          <w:lang w:val="en-CA"/>
        </w:rPr>
        <w:t>wide_data</w:t>
      </w:r>
      <w:proofErr w:type="spellEnd"/>
      <w:r>
        <w:rPr>
          <w:lang w:val="en-CA"/>
        </w:rPr>
        <w:t xml:space="preserve"> includes the same information as the object </w:t>
      </w:r>
      <w:proofErr w:type="spellStart"/>
      <w:r>
        <w:rPr>
          <w:lang w:val="en-CA"/>
        </w:rPr>
        <w:t>tidy_data</w:t>
      </w:r>
      <w:proofErr w:type="spellEnd"/>
      <w:r>
        <w:rPr>
          <w:lang w:val="en-CA"/>
        </w:rPr>
        <w:t>, except it is in a different format a wide format. Gere are the first nine column of this wide data:</w:t>
      </w:r>
    </w:p>
    <w:p w14:paraId="53EA079D" w14:textId="77777777" w:rsidR="005F0A94" w:rsidRPr="005F0A94" w:rsidRDefault="005F0A94" w:rsidP="005F0A94">
      <w:pPr>
        <w:pStyle w:val="HBSNormal"/>
        <w:rPr>
          <w:i/>
          <w:iCs/>
          <w:lang w:val="en-CA"/>
        </w:rPr>
      </w:pPr>
      <w:r w:rsidRPr="005F0A94">
        <w:rPr>
          <w:i/>
          <w:iCs/>
          <w:lang w:val="en-CA"/>
        </w:rPr>
        <w:tab/>
        <w:t>select(wide_</w:t>
      </w:r>
      <w:proofErr w:type="gramStart"/>
      <w:r w:rsidRPr="005F0A94">
        <w:rPr>
          <w:i/>
          <w:iCs/>
          <w:lang w:val="en-CA"/>
        </w:rPr>
        <w:t>data,country</w:t>
      </w:r>
      <w:proofErr w:type="gramEnd"/>
      <w:r w:rsidRPr="005F0A94">
        <w:rPr>
          <w:i/>
          <w:iCs/>
          <w:lang w:val="en-CA"/>
        </w:rPr>
        <w:t>,`1960`:`1967`)</w:t>
      </w:r>
    </w:p>
    <w:p w14:paraId="5433050D" w14:textId="77777777" w:rsidR="005F0A94" w:rsidRPr="005F0A94" w:rsidRDefault="005F0A94" w:rsidP="003313FE">
      <w:pPr>
        <w:pStyle w:val="HBSNormal"/>
        <w:ind w:left="720"/>
        <w:rPr>
          <w:i/>
          <w:iCs/>
          <w:lang w:val="en-CA"/>
        </w:rPr>
      </w:pPr>
      <w:r w:rsidRPr="005F0A94">
        <w:rPr>
          <w:i/>
          <w:iCs/>
          <w:lang w:val="en-CA"/>
        </w:rPr>
        <w:t xml:space="preserve"># A </w:t>
      </w:r>
      <w:proofErr w:type="spellStart"/>
      <w:r w:rsidRPr="005F0A94">
        <w:rPr>
          <w:i/>
          <w:iCs/>
          <w:lang w:val="en-CA"/>
        </w:rPr>
        <w:t>tibble</w:t>
      </w:r>
      <w:proofErr w:type="spellEnd"/>
      <w:r w:rsidRPr="005F0A94">
        <w:rPr>
          <w:i/>
          <w:iCs/>
          <w:lang w:val="en-CA"/>
        </w:rPr>
        <w:t>: 2 x 9</w:t>
      </w:r>
    </w:p>
    <w:p w14:paraId="44559698" w14:textId="77777777" w:rsidR="005F0A94" w:rsidRPr="005F0A94" w:rsidRDefault="005F0A94" w:rsidP="003313FE">
      <w:pPr>
        <w:pStyle w:val="HBSNormal"/>
        <w:ind w:left="720"/>
        <w:rPr>
          <w:i/>
          <w:iCs/>
          <w:lang w:val="en-CA"/>
        </w:rPr>
      </w:pPr>
      <w:r w:rsidRPr="005F0A94">
        <w:rPr>
          <w:i/>
          <w:iCs/>
          <w:lang w:val="en-CA"/>
        </w:rPr>
        <w:t xml:space="preserve">  country     `1960` `1961` `1962` `1963` `1964` `1965` `1966` `1967`</w:t>
      </w:r>
    </w:p>
    <w:p w14:paraId="227F1B04" w14:textId="77777777" w:rsidR="005F0A94" w:rsidRPr="005F0A94" w:rsidRDefault="005F0A94" w:rsidP="003313FE">
      <w:pPr>
        <w:pStyle w:val="HBSNormal"/>
        <w:ind w:left="720"/>
        <w:rPr>
          <w:i/>
          <w:iCs/>
          <w:lang w:val="en-CA"/>
        </w:rPr>
      </w:pPr>
      <w:r w:rsidRPr="005F0A94">
        <w:rPr>
          <w:i/>
          <w:iCs/>
          <w:lang w:val="en-CA"/>
        </w:rPr>
        <w:t xml:space="preserve">  &lt;</w:t>
      </w:r>
      <w:proofErr w:type="spellStart"/>
      <w:r w:rsidRPr="005F0A94">
        <w:rPr>
          <w:i/>
          <w:iCs/>
          <w:lang w:val="en-CA"/>
        </w:rPr>
        <w:t>chr</w:t>
      </w:r>
      <w:proofErr w:type="spellEnd"/>
      <w:r w:rsidRPr="005F0A94">
        <w:rPr>
          <w:i/>
          <w:iCs/>
          <w:lang w:val="en-CA"/>
        </w:rPr>
        <w:t>&gt;        &lt;</w:t>
      </w:r>
      <w:proofErr w:type="spellStart"/>
      <w:r w:rsidRPr="005F0A94">
        <w:rPr>
          <w:i/>
          <w:iCs/>
          <w:lang w:val="en-CA"/>
        </w:rPr>
        <w:t>dbl</w:t>
      </w:r>
      <w:proofErr w:type="spellEnd"/>
      <w:proofErr w:type="gramStart"/>
      <w:r w:rsidRPr="005F0A94">
        <w:rPr>
          <w:i/>
          <w:iCs/>
          <w:lang w:val="en-CA"/>
        </w:rPr>
        <w:t>&gt;  &lt;</w:t>
      </w:r>
      <w:proofErr w:type="spellStart"/>
      <w:proofErr w:type="gramEnd"/>
      <w:r w:rsidRPr="005F0A94">
        <w:rPr>
          <w:i/>
          <w:iCs/>
          <w:lang w:val="en-CA"/>
        </w:rPr>
        <w:t>dbl</w:t>
      </w:r>
      <w:proofErr w:type="spellEnd"/>
      <w:r w:rsidRPr="005F0A94">
        <w:rPr>
          <w:i/>
          <w:iCs/>
          <w:lang w:val="en-CA"/>
        </w:rPr>
        <w:t>&gt;  &lt;</w:t>
      </w:r>
      <w:proofErr w:type="spellStart"/>
      <w:r w:rsidRPr="005F0A94">
        <w:rPr>
          <w:i/>
          <w:iCs/>
          <w:lang w:val="en-CA"/>
        </w:rPr>
        <w:t>dbl</w:t>
      </w:r>
      <w:proofErr w:type="spellEnd"/>
      <w:r w:rsidRPr="005F0A94">
        <w:rPr>
          <w:i/>
          <w:iCs/>
          <w:lang w:val="en-CA"/>
        </w:rPr>
        <w:t>&gt;  &lt;</w:t>
      </w:r>
      <w:proofErr w:type="spellStart"/>
      <w:r w:rsidRPr="005F0A94">
        <w:rPr>
          <w:i/>
          <w:iCs/>
          <w:lang w:val="en-CA"/>
        </w:rPr>
        <w:t>dbl</w:t>
      </w:r>
      <w:proofErr w:type="spellEnd"/>
      <w:r w:rsidRPr="005F0A94">
        <w:rPr>
          <w:i/>
          <w:iCs/>
          <w:lang w:val="en-CA"/>
        </w:rPr>
        <w:t>&gt;  &lt;</w:t>
      </w:r>
      <w:proofErr w:type="spellStart"/>
      <w:r w:rsidRPr="005F0A94">
        <w:rPr>
          <w:i/>
          <w:iCs/>
          <w:lang w:val="en-CA"/>
        </w:rPr>
        <w:t>dbl</w:t>
      </w:r>
      <w:proofErr w:type="spellEnd"/>
      <w:r w:rsidRPr="005F0A94">
        <w:rPr>
          <w:i/>
          <w:iCs/>
          <w:lang w:val="en-CA"/>
        </w:rPr>
        <w:t>&gt;  &lt;</w:t>
      </w:r>
      <w:proofErr w:type="spellStart"/>
      <w:r w:rsidRPr="005F0A94">
        <w:rPr>
          <w:i/>
          <w:iCs/>
          <w:lang w:val="en-CA"/>
        </w:rPr>
        <w:t>dbl</w:t>
      </w:r>
      <w:proofErr w:type="spellEnd"/>
      <w:r w:rsidRPr="005F0A94">
        <w:rPr>
          <w:i/>
          <w:iCs/>
          <w:lang w:val="en-CA"/>
        </w:rPr>
        <w:t>&gt;  &lt;</w:t>
      </w:r>
      <w:proofErr w:type="spellStart"/>
      <w:r w:rsidRPr="005F0A94">
        <w:rPr>
          <w:i/>
          <w:iCs/>
          <w:lang w:val="en-CA"/>
        </w:rPr>
        <w:t>dbl</w:t>
      </w:r>
      <w:proofErr w:type="spellEnd"/>
      <w:r w:rsidRPr="005F0A94">
        <w:rPr>
          <w:i/>
          <w:iCs/>
          <w:lang w:val="en-CA"/>
        </w:rPr>
        <w:t>&gt;  &lt;</w:t>
      </w:r>
      <w:proofErr w:type="spellStart"/>
      <w:r w:rsidRPr="005F0A94">
        <w:rPr>
          <w:i/>
          <w:iCs/>
          <w:lang w:val="en-CA"/>
        </w:rPr>
        <w:t>dbl</w:t>
      </w:r>
      <w:proofErr w:type="spellEnd"/>
      <w:r w:rsidRPr="005F0A94">
        <w:rPr>
          <w:i/>
          <w:iCs/>
          <w:lang w:val="en-CA"/>
        </w:rPr>
        <w:t>&gt;</w:t>
      </w:r>
    </w:p>
    <w:p w14:paraId="013C1B1C" w14:textId="77777777" w:rsidR="005F0A94" w:rsidRPr="005F0A94" w:rsidRDefault="005F0A94" w:rsidP="003313FE">
      <w:pPr>
        <w:pStyle w:val="HBSNormal"/>
        <w:ind w:left="720"/>
        <w:rPr>
          <w:i/>
          <w:iCs/>
          <w:lang w:val="en-CA"/>
        </w:rPr>
      </w:pPr>
      <w:r w:rsidRPr="005F0A94">
        <w:rPr>
          <w:i/>
          <w:iCs/>
          <w:lang w:val="en-CA"/>
        </w:rPr>
        <w:t>1 Germany       2.41   2.44   2.47   2.49   2.49   2.48   2.44   2.37</w:t>
      </w:r>
    </w:p>
    <w:p w14:paraId="70A78BD2" w14:textId="77777777" w:rsidR="003313FE" w:rsidRDefault="005F0A94" w:rsidP="003313FE">
      <w:pPr>
        <w:pStyle w:val="HBSNormal"/>
        <w:ind w:left="720"/>
        <w:rPr>
          <w:i/>
          <w:iCs/>
          <w:lang w:val="en-CA"/>
        </w:rPr>
      </w:pPr>
      <w:r w:rsidRPr="005F0A94">
        <w:rPr>
          <w:i/>
          <w:iCs/>
          <w:lang w:val="en-CA"/>
        </w:rPr>
        <w:t>2 South Korea   6.16   5.99   5.79   5.57   5.36   5.16   4.99   4.85</w:t>
      </w:r>
    </w:p>
    <w:p w14:paraId="2E7898A3" w14:textId="73F2EC36" w:rsidR="005F0A94" w:rsidRDefault="005F0A94" w:rsidP="005F0A94">
      <w:pPr>
        <w:pStyle w:val="HBSNormal"/>
        <w:rPr>
          <w:lang w:val="en-CA"/>
        </w:rPr>
      </w:pPr>
      <w:r>
        <w:rPr>
          <w:lang w:val="en-CA"/>
        </w:rPr>
        <w:t xml:space="preserve">Let’s go over two important differences between the wide and tidy formats. First, in the wide format each row includes several observations. Second, one of the variables the year is stored in the header. The </w:t>
      </w:r>
      <w:proofErr w:type="spellStart"/>
      <w:r>
        <w:rPr>
          <w:lang w:val="en-CA"/>
        </w:rPr>
        <w:t>ggplot</w:t>
      </w:r>
      <w:proofErr w:type="spellEnd"/>
      <w:r>
        <w:rPr>
          <w:lang w:val="en-CA"/>
        </w:rPr>
        <w:t xml:space="preserve"> code we introduced earlier no longer works if we feed it the wide data. For one, there is no year available. </w:t>
      </w:r>
      <w:r w:rsidR="003313FE">
        <w:rPr>
          <w:lang w:val="en-CA"/>
        </w:rPr>
        <w:t>So,</w:t>
      </w:r>
      <w:r>
        <w:rPr>
          <w:lang w:val="en-CA"/>
        </w:rPr>
        <w:t xml:space="preserve"> to use the </w:t>
      </w:r>
      <w:proofErr w:type="spellStart"/>
      <w:r>
        <w:rPr>
          <w:lang w:val="en-CA"/>
        </w:rPr>
        <w:t>tidyverse</w:t>
      </w:r>
      <w:proofErr w:type="spellEnd"/>
      <w:r>
        <w:rPr>
          <w:lang w:val="en-CA"/>
        </w:rPr>
        <w:t xml:space="preserve"> we </w:t>
      </w:r>
      <w:r w:rsidR="0065337C">
        <w:rPr>
          <w:lang w:val="en-CA"/>
        </w:rPr>
        <w:t>need</w:t>
      </w:r>
      <w:r>
        <w:rPr>
          <w:lang w:val="en-CA"/>
        </w:rPr>
        <w:t xml:space="preserve"> to wrangle this data into tidy format.</w:t>
      </w:r>
    </w:p>
    <w:p w14:paraId="5E5E8895" w14:textId="44027AB2" w:rsidR="005F0A94" w:rsidRPr="005F0A94" w:rsidRDefault="005F0A94" w:rsidP="005F0A94">
      <w:pPr>
        <w:rPr>
          <w:sz w:val="20"/>
          <w:lang w:val="en-CA"/>
        </w:rPr>
      </w:pPr>
      <w:r>
        <w:rPr>
          <w:lang w:val="en-CA"/>
        </w:rPr>
        <w:br w:type="page"/>
      </w:r>
    </w:p>
    <w:p w14:paraId="10D0D31B" w14:textId="2E29DC07" w:rsidR="00CC1322" w:rsidRDefault="00CC1322" w:rsidP="00CC1322">
      <w:pPr>
        <w:pStyle w:val="Heading3"/>
      </w:pPr>
      <w:bookmarkStart w:id="17" w:name="_Toc25419698"/>
      <w:r>
        <w:lastRenderedPageBreak/>
        <w:t>Reshaping Data</w:t>
      </w:r>
      <w:bookmarkEnd w:id="17"/>
    </w:p>
    <w:p w14:paraId="16EAB876" w14:textId="0523CF76" w:rsidR="005F0A94" w:rsidRDefault="0065337C" w:rsidP="0065337C">
      <w:pPr>
        <w:pStyle w:val="HBSNormal"/>
      </w:pPr>
      <w:r>
        <w:t xml:space="preserve">We’ve learned that having data in tidy format is what makes the </w:t>
      </w:r>
      <w:proofErr w:type="spellStart"/>
      <w:r>
        <w:t>tidyverse</w:t>
      </w:r>
      <w:proofErr w:type="spellEnd"/>
      <w:r>
        <w:t xml:space="preserve"> flow. After the first step in the data analysis process, importing data, a common next step is to reshape the data into a form that facilitates the rest of the analysis. The </w:t>
      </w:r>
      <w:proofErr w:type="spellStart"/>
      <w:r>
        <w:t>tidyr</w:t>
      </w:r>
      <w:proofErr w:type="spellEnd"/>
      <w:r>
        <w:t xml:space="preserve"> package includes several functions that are useful for tidying data. This package is included in the </w:t>
      </w:r>
      <w:proofErr w:type="spellStart"/>
      <w:r>
        <w:t>tidyverse</w:t>
      </w:r>
      <w:proofErr w:type="spellEnd"/>
      <w:r>
        <w:t xml:space="preserve">. One of the most used functions in the package is gather, which converts wide data into tidy data. We’ll get to the first and second argument of gather soon, but let’s describe the third argument first. The third argument of the gather function specifies the columns that will be gathered. The default behavior for the gather function is to gather all the columns. </w:t>
      </w:r>
      <w:proofErr w:type="gramStart"/>
      <w:r>
        <w:t>So</w:t>
      </w:r>
      <w:proofErr w:type="gramEnd"/>
      <w:r>
        <w:t xml:space="preserve"> in most cases, we have to specify the columns.</w:t>
      </w:r>
    </w:p>
    <w:p w14:paraId="49DA8B9A" w14:textId="02F0044D" w:rsidR="0065337C" w:rsidRDefault="0065337C" w:rsidP="0065337C">
      <w:pPr>
        <w:pStyle w:val="HBSNormal"/>
      </w:pPr>
      <w:r>
        <w:t xml:space="preserve">In the example we’ve been examining, we want to gather the columns </w:t>
      </w:r>
      <w:proofErr w:type="gramStart"/>
      <w:r>
        <w:t>1960,1961,…</w:t>
      </w:r>
      <w:proofErr w:type="gramEnd"/>
      <w:r>
        <w:t xml:space="preserve"> up to 2015. Those are the column names. Now let’s explain what the first argument of the gather function does. The first argument sets the name of the column that will hold the variable that are currently kept in the wide data column names. In our case, it </w:t>
      </w:r>
      <w:proofErr w:type="gramStart"/>
      <w:r>
        <w:t>make</w:t>
      </w:r>
      <w:proofErr w:type="gramEnd"/>
      <w:r>
        <w:t xml:space="preserve"> sense to set the name of this column to year, but we can name it anything. The second argument sets the column name for the column that will hold the values int the column cells. In this case, we’ll call it fertility since that’s the data that is in those cells. Know that nowhere in this file does it tell us that this is fertility data. We know this from the file name. This not the best way to store data but it’s the way this data was given to us. </w:t>
      </w:r>
    </w:p>
    <w:p w14:paraId="4CE1B1AC" w14:textId="7FAB1250" w:rsidR="0065337C" w:rsidRDefault="0065337C" w:rsidP="0065337C">
      <w:pPr>
        <w:pStyle w:val="HBSNormal"/>
      </w:pPr>
      <w:r>
        <w:t>Now the gathering code look like this:</w:t>
      </w:r>
    </w:p>
    <w:p w14:paraId="60EA9307" w14:textId="24226BCC" w:rsidR="0065337C" w:rsidRDefault="0065337C" w:rsidP="0065337C">
      <w:pPr>
        <w:pStyle w:val="HBSNormal"/>
        <w:rPr>
          <w:i/>
          <w:iCs/>
        </w:rPr>
      </w:pPr>
      <w:r>
        <w:tab/>
      </w:r>
      <w:proofErr w:type="spellStart"/>
      <w:r>
        <w:rPr>
          <w:i/>
          <w:iCs/>
        </w:rPr>
        <w:t>n</w:t>
      </w:r>
      <w:r w:rsidRPr="0065337C">
        <w:rPr>
          <w:i/>
          <w:iCs/>
        </w:rPr>
        <w:t>ew_tidy_data</w:t>
      </w:r>
      <w:proofErr w:type="spellEnd"/>
      <w:r w:rsidRPr="0065337C">
        <w:rPr>
          <w:i/>
          <w:iCs/>
        </w:rPr>
        <w:t>&lt;-</w:t>
      </w:r>
      <w:proofErr w:type="spellStart"/>
      <w:r w:rsidRPr="0065337C">
        <w:rPr>
          <w:i/>
          <w:iCs/>
        </w:rPr>
        <w:t>wide_data</w:t>
      </w:r>
      <w:proofErr w:type="spellEnd"/>
      <w:r w:rsidRPr="0065337C">
        <w:rPr>
          <w:i/>
          <w:iCs/>
        </w:rPr>
        <w:t>%&gt;%gather(</w:t>
      </w:r>
      <w:proofErr w:type="gramStart"/>
      <w:r w:rsidRPr="0065337C">
        <w:rPr>
          <w:i/>
          <w:iCs/>
        </w:rPr>
        <w:t>year,fertility</w:t>
      </w:r>
      <w:proofErr w:type="gramEnd"/>
      <w:r w:rsidRPr="0065337C">
        <w:rPr>
          <w:i/>
          <w:iCs/>
        </w:rPr>
        <w:t>,`1960`:`2015`)</w:t>
      </w:r>
    </w:p>
    <w:p w14:paraId="2BD3AF27" w14:textId="5B1D3B90" w:rsidR="0065337C" w:rsidRDefault="00E02985" w:rsidP="0065337C">
      <w:pPr>
        <w:pStyle w:val="HBSNormal"/>
      </w:pPr>
      <w:r>
        <w:t>We can see that the data have been converted to tidy format with columns year and fertility. Look at the first six rows:</w:t>
      </w:r>
    </w:p>
    <w:p w14:paraId="6A9DECCD" w14:textId="77777777" w:rsidR="00E02985" w:rsidRPr="00E02985" w:rsidRDefault="00E02985" w:rsidP="00E02985">
      <w:pPr>
        <w:pStyle w:val="HBSNormal"/>
        <w:rPr>
          <w:i/>
          <w:iCs/>
        </w:rPr>
      </w:pPr>
      <w:r>
        <w:tab/>
      </w:r>
      <w:r w:rsidRPr="00E02985">
        <w:rPr>
          <w:i/>
          <w:iCs/>
        </w:rPr>
        <w:t>head(</w:t>
      </w:r>
      <w:proofErr w:type="spellStart"/>
      <w:r w:rsidRPr="00E02985">
        <w:rPr>
          <w:i/>
          <w:iCs/>
        </w:rPr>
        <w:t>new_tidy_data</w:t>
      </w:r>
      <w:proofErr w:type="spellEnd"/>
      <w:r w:rsidRPr="00E02985">
        <w:rPr>
          <w:i/>
          <w:iCs/>
        </w:rPr>
        <w:t>)</w:t>
      </w:r>
    </w:p>
    <w:p w14:paraId="47925E1F" w14:textId="77777777" w:rsidR="00E02985" w:rsidRPr="00E02985" w:rsidRDefault="00E02985" w:rsidP="00E02985">
      <w:pPr>
        <w:pStyle w:val="HBSNormal"/>
        <w:ind w:left="720"/>
        <w:rPr>
          <w:i/>
          <w:iCs/>
        </w:rPr>
      </w:pPr>
      <w:r w:rsidRPr="00E02985">
        <w:rPr>
          <w:i/>
          <w:iCs/>
        </w:rPr>
        <w:t xml:space="preserve"># A </w:t>
      </w:r>
      <w:proofErr w:type="spellStart"/>
      <w:r w:rsidRPr="00E02985">
        <w:rPr>
          <w:i/>
          <w:iCs/>
        </w:rPr>
        <w:t>tibble</w:t>
      </w:r>
      <w:proofErr w:type="spellEnd"/>
      <w:r w:rsidRPr="00E02985">
        <w:rPr>
          <w:i/>
          <w:iCs/>
        </w:rPr>
        <w:t>: 6 x 3</w:t>
      </w:r>
    </w:p>
    <w:p w14:paraId="5531A972" w14:textId="77777777" w:rsidR="00E02985" w:rsidRPr="00E02985" w:rsidRDefault="00E02985" w:rsidP="00E02985">
      <w:pPr>
        <w:pStyle w:val="HBSNormal"/>
        <w:ind w:left="720"/>
        <w:rPr>
          <w:i/>
          <w:iCs/>
        </w:rPr>
      </w:pPr>
      <w:r w:rsidRPr="00E02985">
        <w:rPr>
          <w:i/>
          <w:iCs/>
        </w:rPr>
        <w:t xml:space="preserve">  country     </w:t>
      </w:r>
      <w:proofErr w:type="gramStart"/>
      <w:r w:rsidRPr="00E02985">
        <w:rPr>
          <w:i/>
          <w:iCs/>
        </w:rPr>
        <w:t>year  fertility</w:t>
      </w:r>
      <w:proofErr w:type="gramEnd"/>
    </w:p>
    <w:p w14:paraId="6D3E609D" w14:textId="77777777" w:rsidR="00E02985" w:rsidRPr="00E02985" w:rsidRDefault="00E02985" w:rsidP="00E02985">
      <w:pPr>
        <w:pStyle w:val="HBSNormal"/>
        <w:ind w:left="720"/>
        <w:rPr>
          <w:i/>
          <w:iCs/>
        </w:rPr>
      </w:pPr>
      <w:r w:rsidRPr="00E02985">
        <w:rPr>
          <w:i/>
          <w:iCs/>
        </w:rPr>
        <w:t xml:space="preserve">  &lt;</w:t>
      </w:r>
      <w:proofErr w:type="spellStart"/>
      <w:r w:rsidRPr="00E02985">
        <w:rPr>
          <w:i/>
          <w:iCs/>
        </w:rPr>
        <w:t>chr</w:t>
      </w:r>
      <w:proofErr w:type="spellEnd"/>
      <w:r w:rsidRPr="00E02985">
        <w:rPr>
          <w:i/>
          <w:iCs/>
        </w:rPr>
        <w:t>&gt;       &lt;</w:t>
      </w:r>
      <w:proofErr w:type="spellStart"/>
      <w:r w:rsidRPr="00E02985">
        <w:rPr>
          <w:i/>
          <w:iCs/>
        </w:rPr>
        <w:t>chr</w:t>
      </w:r>
      <w:proofErr w:type="spellEnd"/>
      <w:r w:rsidRPr="00E02985">
        <w:rPr>
          <w:i/>
          <w:iCs/>
        </w:rPr>
        <w:t>&gt;     &lt;</w:t>
      </w:r>
      <w:proofErr w:type="spellStart"/>
      <w:r w:rsidRPr="00E02985">
        <w:rPr>
          <w:i/>
          <w:iCs/>
        </w:rPr>
        <w:t>dbl</w:t>
      </w:r>
      <w:proofErr w:type="spellEnd"/>
      <w:r w:rsidRPr="00E02985">
        <w:rPr>
          <w:i/>
          <w:iCs/>
        </w:rPr>
        <w:t>&gt;</w:t>
      </w:r>
    </w:p>
    <w:p w14:paraId="0D0D5DF3" w14:textId="77777777" w:rsidR="00E02985" w:rsidRPr="00E02985" w:rsidRDefault="00E02985" w:rsidP="00E02985">
      <w:pPr>
        <w:pStyle w:val="HBSNormal"/>
        <w:ind w:left="720"/>
        <w:rPr>
          <w:i/>
          <w:iCs/>
        </w:rPr>
      </w:pPr>
      <w:r w:rsidRPr="00E02985">
        <w:rPr>
          <w:i/>
          <w:iCs/>
        </w:rPr>
        <w:t>1 Germany     1960       2.41</w:t>
      </w:r>
    </w:p>
    <w:p w14:paraId="54D9F0F1" w14:textId="77777777" w:rsidR="00E02985" w:rsidRPr="00E02985" w:rsidRDefault="00E02985" w:rsidP="00E02985">
      <w:pPr>
        <w:pStyle w:val="HBSNormal"/>
        <w:ind w:left="720"/>
        <w:rPr>
          <w:i/>
          <w:iCs/>
        </w:rPr>
      </w:pPr>
      <w:r w:rsidRPr="00E02985">
        <w:rPr>
          <w:i/>
          <w:iCs/>
        </w:rPr>
        <w:t>2 South Korea 1960       6.16</w:t>
      </w:r>
    </w:p>
    <w:p w14:paraId="47FD3A32" w14:textId="77777777" w:rsidR="00E02985" w:rsidRPr="00E02985" w:rsidRDefault="00E02985" w:rsidP="00E02985">
      <w:pPr>
        <w:pStyle w:val="HBSNormal"/>
        <w:ind w:left="720"/>
        <w:rPr>
          <w:i/>
          <w:iCs/>
        </w:rPr>
      </w:pPr>
      <w:r w:rsidRPr="00E02985">
        <w:rPr>
          <w:i/>
          <w:iCs/>
        </w:rPr>
        <w:t>3 Germany     1961       2.44</w:t>
      </w:r>
    </w:p>
    <w:p w14:paraId="58AE788A" w14:textId="77777777" w:rsidR="00E02985" w:rsidRPr="00E02985" w:rsidRDefault="00E02985" w:rsidP="00E02985">
      <w:pPr>
        <w:pStyle w:val="HBSNormal"/>
        <w:ind w:left="720"/>
        <w:rPr>
          <w:i/>
          <w:iCs/>
        </w:rPr>
      </w:pPr>
      <w:r w:rsidRPr="00E02985">
        <w:rPr>
          <w:i/>
          <w:iCs/>
        </w:rPr>
        <w:t>4 South Korea 1961       5.99</w:t>
      </w:r>
    </w:p>
    <w:p w14:paraId="385320F2" w14:textId="77777777" w:rsidR="00E02985" w:rsidRPr="00E02985" w:rsidRDefault="00E02985" w:rsidP="00E02985">
      <w:pPr>
        <w:pStyle w:val="HBSNormal"/>
        <w:ind w:left="720"/>
        <w:rPr>
          <w:i/>
          <w:iCs/>
        </w:rPr>
      </w:pPr>
      <w:r w:rsidRPr="00E02985">
        <w:rPr>
          <w:i/>
          <w:iCs/>
        </w:rPr>
        <w:t>5 Germany     1962       2.47</w:t>
      </w:r>
    </w:p>
    <w:p w14:paraId="0B82E8EB" w14:textId="3F0DDCF5" w:rsidR="00E02985" w:rsidRDefault="00E02985" w:rsidP="00E02985">
      <w:pPr>
        <w:pStyle w:val="HBSNormal"/>
        <w:ind w:left="720"/>
        <w:rPr>
          <w:i/>
          <w:iCs/>
        </w:rPr>
      </w:pPr>
      <w:r w:rsidRPr="00E02985">
        <w:rPr>
          <w:i/>
          <w:iCs/>
        </w:rPr>
        <w:t>6 South Korea 1962       5.79</w:t>
      </w:r>
    </w:p>
    <w:p w14:paraId="5B85C1B1" w14:textId="59478B6A" w:rsidR="00E02985" w:rsidRDefault="00E02985" w:rsidP="00E02985">
      <w:pPr>
        <w:pStyle w:val="HBSNormal"/>
      </w:pPr>
      <w:r>
        <w:t>Note that the only column that was not gathered was the countries column. That’s because we asked for all the other ones to be gathered. So, a somewhat quicker way to write this code is to specify which columns not to gather, rather than all the columns that will be gathered. So, the code will look simply like this:</w:t>
      </w:r>
    </w:p>
    <w:p w14:paraId="6D88C412" w14:textId="3085639A" w:rsidR="00E02985" w:rsidRDefault="00E02985" w:rsidP="00E02985">
      <w:pPr>
        <w:pStyle w:val="HBSNormal"/>
        <w:rPr>
          <w:i/>
          <w:iCs/>
        </w:rPr>
      </w:pPr>
      <w:r>
        <w:tab/>
      </w:r>
      <w:proofErr w:type="spellStart"/>
      <w:r w:rsidRPr="00E02985">
        <w:rPr>
          <w:i/>
          <w:iCs/>
        </w:rPr>
        <w:t>new_tidy_data</w:t>
      </w:r>
      <w:proofErr w:type="spellEnd"/>
      <w:r w:rsidRPr="00E02985">
        <w:rPr>
          <w:i/>
          <w:iCs/>
        </w:rPr>
        <w:t>&lt;-</w:t>
      </w:r>
      <w:proofErr w:type="spellStart"/>
      <w:r w:rsidRPr="00E02985">
        <w:rPr>
          <w:i/>
          <w:iCs/>
        </w:rPr>
        <w:t>wide_data</w:t>
      </w:r>
      <w:proofErr w:type="spellEnd"/>
      <w:r w:rsidRPr="00E02985">
        <w:rPr>
          <w:i/>
          <w:iCs/>
        </w:rPr>
        <w:t>%&gt;%gather(</w:t>
      </w:r>
      <w:proofErr w:type="spellStart"/>
      <w:proofErr w:type="gramStart"/>
      <w:r w:rsidRPr="00E02985">
        <w:rPr>
          <w:i/>
          <w:iCs/>
        </w:rPr>
        <w:t>year,fertility</w:t>
      </w:r>
      <w:proofErr w:type="spellEnd"/>
      <w:proofErr w:type="gramEnd"/>
      <w:r w:rsidRPr="00E02985">
        <w:rPr>
          <w:i/>
          <w:iCs/>
        </w:rPr>
        <w:t>,-country)</w:t>
      </w:r>
    </w:p>
    <w:p w14:paraId="0652C612" w14:textId="39BC8146" w:rsidR="00E02985" w:rsidRPr="00E02985" w:rsidRDefault="00E02985" w:rsidP="00E02985">
      <w:pPr>
        <w:rPr>
          <w:i/>
          <w:iCs/>
          <w:sz w:val="20"/>
        </w:rPr>
      </w:pPr>
      <w:r>
        <w:rPr>
          <w:i/>
          <w:iCs/>
        </w:rPr>
        <w:br w:type="page"/>
      </w:r>
    </w:p>
    <w:p w14:paraId="11E2761A" w14:textId="0FB829DB" w:rsidR="00E02985" w:rsidRDefault="00E02985" w:rsidP="00E02985">
      <w:pPr>
        <w:pStyle w:val="HBSNormal"/>
      </w:pPr>
      <w:r>
        <w:lastRenderedPageBreak/>
        <w:t>The object looks a lot like the original tidy data we showed earlier. There’s just one minor difference, the data type for the year column is an integer in our original tidy data table. In our new tidy data, the one we just gathered, it’s a character. The gather function assumes that column names are characters, so we nee need a bit more wrangling begore we’re ready to make a plot. We need to convert this column to numbers. We can use as numeric if we want, but the gathered function has an argument for that. It’s the convert argument. So, the code look like this:</w:t>
      </w:r>
    </w:p>
    <w:p w14:paraId="5EDAA2D0" w14:textId="77777777" w:rsidR="00E02985" w:rsidRPr="00E02985" w:rsidRDefault="00E02985" w:rsidP="00E02985">
      <w:pPr>
        <w:pStyle w:val="HBSNormal"/>
        <w:rPr>
          <w:i/>
          <w:iCs/>
        </w:rPr>
      </w:pPr>
      <w:r>
        <w:tab/>
      </w:r>
      <w:r w:rsidRPr="00E02985">
        <w:rPr>
          <w:i/>
          <w:iCs/>
        </w:rPr>
        <w:t>new_tidy_data&lt;-wide_data%&gt;%</w:t>
      </w:r>
      <w:proofErr w:type="gramStart"/>
      <w:r w:rsidRPr="00E02985">
        <w:rPr>
          <w:i/>
          <w:iCs/>
        </w:rPr>
        <w:t>gather(</w:t>
      </w:r>
      <w:proofErr w:type="gramEnd"/>
      <w:r w:rsidRPr="00E02985">
        <w:rPr>
          <w:i/>
          <w:iCs/>
        </w:rPr>
        <w:t>year,fertility,-country,convert = TRUE)</w:t>
      </w:r>
    </w:p>
    <w:p w14:paraId="04A4DB82" w14:textId="77777777" w:rsidR="00E02985" w:rsidRPr="00E02985" w:rsidRDefault="00E02985" w:rsidP="00E02985">
      <w:pPr>
        <w:pStyle w:val="HBSNormal"/>
        <w:ind w:left="720"/>
        <w:rPr>
          <w:i/>
          <w:iCs/>
        </w:rPr>
      </w:pPr>
      <w:r w:rsidRPr="00E02985">
        <w:rPr>
          <w:i/>
          <w:iCs/>
        </w:rPr>
        <w:t>&gt; class(</w:t>
      </w:r>
      <w:proofErr w:type="spellStart"/>
      <w:r w:rsidRPr="00E02985">
        <w:rPr>
          <w:i/>
          <w:iCs/>
        </w:rPr>
        <w:t>new_tidy_data$year</w:t>
      </w:r>
      <w:proofErr w:type="spellEnd"/>
      <w:r w:rsidRPr="00E02985">
        <w:rPr>
          <w:i/>
          <w:iCs/>
        </w:rPr>
        <w:t>)</w:t>
      </w:r>
    </w:p>
    <w:p w14:paraId="178891F9" w14:textId="272A7EB7" w:rsidR="00E02985" w:rsidRDefault="00E02985" w:rsidP="00E02985">
      <w:pPr>
        <w:pStyle w:val="HBSNormal"/>
        <w:ind w:left="720"/>
        <w:rPr>
          <w:i/>
          <w:iCs/>
        </w:rPr>
      </w:pPr>
      <w:r w:rsidRPr="00E02985">
        <w:rPr>
          <w:i/>
          <w:iCs/>
        </w:rPr>
        <w:t>[1] "integer"</w:t>
      </w:r>
    </w:p>
    <w:p w14:paraId="244C0940" w14:textId="5E016768" w:rsidR="00E02985" w:rsidRDefault="00E02985" w:rsidP="00E02985">
      <w:pPr>
        <w:pStyle w:val="HBSNormal"/>
      </w:pPr>
      <w:r>
        <w:t xml:space="preserve">Now that the data is tidy, we can use the same </w:t>
      </w:r>
      <w:proofErr w:type="spellStart"/>
      <w:r>
        <w:t>ggplot</w:t>
      </w:r>
      <w:proofErr w:type="spellEnd"/>
      <w:r>
        <w:t xml:space="preserve"> commands to generate the pot we saw earlier. Like this:</w:t>
      </w:r>
    </w:p>
    <w:p w14:paraId="74578E4B" w14:textId="77777777" w:rsidR="00E02985" w:rsidRPr="00E02985" w:rsidRDefault="00E02985" w:rsidP="00E02985">
      <w:pPr>
        <w:pStyle w:val="HBSNormal"/>
        <w:rPr>
          <w:i/>
          <w:iCs/>
        </w:rPr>
      </w:pPr>
      <w:r>
        <w:tab/>
      </w:r>
      <w:proofErr w:type="spellStart"/>
      <w:r w:rsidRPr="00E02985">
        <w:rPr>
          <w:i/>
          <w:iCs/>
        </w:rPr>
        <w:t>new_tidy_data</w:t>
      </w:r>
      <w:proofErr w:type="spellEnd"/>
      <w:r w:rsidRPr="00E02985">
        <w:rPr>
          <w:i/>
          <w:iCs/>
        </w:rPr>
        <w:t>%&gt;%</w:t>
      </w:r>
    </w:p>
    <w:p w14:paraId="5DFAB720" w14:textId="77777777" w:rsidR="00E02985" w:rsidRPr="00E02985" w:rsidRDefault="00E02985" w:rsidP="00E02985">
      <w:pPr>
        <w:pStyle w:val="HBSNormal"/>
        <w:ind w:left="720"/>
        <w:rPr>
          <w:i/>
          <w:iCs/>
        </w:rPr>
      </w:pPr>
      <w:r w:rsidRPr="00E02985">
        <w:rPr>
          <w:i/>
          <w:iCs/>
        </w:rPr>
        <w:t xml:space="preserve">+     </w:t>
      </w:r>
      <w:proofErr w:type="spellStart"/>
      <w:r w:rsidRPr="00E02985">
        <w:rPr>
          <w:i/>
          <w:iCs/>
        </w:rPr>
        <w:t>ggplot</w:t>
      </w:r>
      <w:proofErr w:type="spellEnd"/>
      <w:r w:rsidRPr="00E02985">
        <w:rPr>
          <w:i/>
          <w:iCs/>
        </w:rPr>
        <w:t>(</w:t>
      </w:r>
      <w:proofErr w:type="spellStart"/>
      <w:r w:rsidRPr="00E02985">
        <w:rPr>
          <w:i/>
          <w:iCs/>
        </w:rPr>
        <w:t>aes</w:t>
      </w:r>
      <w:proofErr w:type="spellEnd"/>
      <w:r w:rsidRPr="00E02985">
        <w:rPr>
          <w:i/>
          <w:iCs/>
        </w:rPr>
        <w:t>(</w:t>
      </w:r>
      <w:proofErr w:type="spellStart"/>
      <w:proofErr w:type="gramStart"/>
      <w:r w:rsidRPr="00E02985">
        <w:rPr>
          <w:i/>
          <w:iCs/>
        </w:rPr>
        <w:t>year,fertility</w:t>
      </w:r>
      <w:proofErr w:type="gramEnd"/>
      <w:r w:rsidRPr="00E02985">
        <w:rPr>
          <w:i/>
          <w:iCs/>
        </w:rPr>
        <w:t>,color</w:t>
      </w:r>
      <w:proofErr w:type="spellEnd"/>
      <w:r w:rsidRPr="00E02985">
        <w:rPr>
          <w:i/>
          <w:iCs/>
        </w:rPr>
        <w:t>=country))+</w:t>
      </w:r>
    </w:p>
    <w:p w14:paraId="76E8F0F2" w14:textId="7BB7FE5D" w:rsidR="00E02985" w:rsidRDefault="00E02985" w:rsidP="00E02985">
      <w:pPr>
        <w:pStyle w:val="HBSNormal"/>
        <w:ind w:left="720"/>
        <w:rPr>
          <w:i/>
          <w:iCs/>
        </w:rPr>
      </w:pPr>
      <w:r w:rsidRPr="00E02985">
        <w:rPr>
          <w:i/>
          <w:iCs/>
        </w:rPr>
        <w:t xml:space="preserve">+     </w:t>
      </w:r>
      <w:proofErr w:type="spellStart"/>
      <w:r w:rsidRPr="00E02985">
        <w:rPr>
          <w:i/>
          <w:iCs/>
        </w:rPr>
        <w:t>geom_</w:t>
      </w:r>
      <w:proofErr w:type="gramStart"/>
      <w:r w:rsidRPr="00E02985">
        <w:rPr>
          <w:i/>
          <w:iCs/>
        </w:rPr>
        <w:t>point</w:t>
      </w:r>
      <w:proofErr w:type="spellEnd"/>
      <w:r w:rsidRPr="00E02985">
        <w:rPr>
          <w:i/>
          <w:iCs/>
        </w:rPr>
        <w:t>(</w:t>
      </w:r>
      <w:proofErr w:type="gramEnd"/>
      <w:r w:rsidRPr="00E02985">
        <w:rPr>
          <w:i/>
          <w:iCs/>
        </w:rPr>
        <w:t>)</w:t>
      </w:r>
    </w:p>
    <w:p w14:paraId="51C82DFA" w14:textId="28D4D657" w:rsidR="002604D1" w:rsidRDefault="002604D1" w:rsidP="002604D1">
      <w:pPr>
        <w:pStyle w:val="HBSFigure"/>
        <w:rPr>
          <w:lang w:val="en-CA"/>
        </w:rPr>
      </w:pPr>
      <w:bookmarkStart w:id="18" w:name="_Toc25419737"/>
      <w:r>
        <w:rPr>
          <w:lang w:val="en-CA"/>
        </w:rPr>
        <w:t>Fertili</w:t>
      </w:r>
      <w:r w:rsidRPr="002604D1">
        <w:t xml:space="preserve"> </w:t>
      </w:r>
      <w:r>
        <w:rPr>
          <w:lang w:val="en-CA"/>
        </w:rPr>
        <w:t>ty across time for Germany and South Korea after tidying the data</w:t>
      </w:r>
      <w:bookmarkEnd w:id="18"/>
    </w:p>
    <w:p w14:paraId="662D4DC4" w14:textId="2392A3B6" w:rsidR="002604D1" w:rsidRDefault="002604D1" w:rsidP="002604D1">
      <w:pPr>
        <w:pStyle w:val="HBSNormal"/>
        <w:jc w:val="center"/>
      </w:pPr>
      <w:r w:rsidRPr="002604D1">
        <w:rPr>
          <w:noProof/>
        </w:rPr>
        <w:drawing>
          <wp:inline distT="0" distB="0" distL="0" distR="0" wp14:anchorId="4A9D3604" wp14:editId="628AAC1E">
            <wp:extent cx="5943600" cy="400621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06215"/>
                    </a:xfrm>
                    <a:prstGeom prst="rect">
                      <a:avLst/>
                    </a:prstGeom>
                  </pic:spPr>
                </pic:pic>
              </a:graphicData>
            </a:graphic>
          </wp:inline>
        </w:drawing>
      </w:r>
    </w:p>
    <w:p w14:paraId="58E6A69C" w14:textId="1D4F6953" w:rsidR="002604D1" w:rsidRPr="002604D1" w:rsidRDefault="002604D1" w:rsidP="002604D1">
      <w:pPr>
        <w:rPr>
          <w:sz w:val="20"/>
        </w:rPr>
      </w:pPr>
      <w:r>
        <w:br w:type="page"/>
      </w:r>
    </w:p>
    <w:p w14:paraId="7CBA1DEC" w14:textId="4412DFC5" w:rsidR="002604D1" w:rsidRDefault="002604D1" w:rsidP="002604D1">
      <w:pPr>
        <w:pStyle w:val="HBSNormal"/>
      </w:pPr>
      <w:r>
        <w:lastRenderedPageBreak/>
        <w:t xml:space="preserve">Now, as we will see in later example, it is sometimes useful for data wrangling purposes to convert tidy data into the wide format data. We often use this as an intermediate step in tidying up data. The </w:t>
      </w:r>
      <w:proofErr w:type="gramStart"/>
      <w:r>
        <w:rPr>
          <w:b/>
          <w:bCs/>
        </w:rPr>
        <w:t>spread(</w:t>
      </w:r>
      <w:proofErr w:type="gramEnd"/>
      <w:r>
        <w:rPr>
          <w:b/>
          <w:bCs/>
        </w:rPr>
        <w:t>)</w:t>
      </w:r>
      <w:r>
        <w:t xml:space="preserve"> function is basically the inverse of gather. The first argument tells spread which variables will be used as the column names. The second argument specifies which variables to use to fill out the cells. So, the code would look like this:</w:t>
      </w:r>
    </w:p>
    <w:p w14:paraId="6820FC47" w14:textId="77777777" w:rsidR="002604D1" w:rsidRPr="002604D1" w:rsidRDefault="002604D1" w:rsidP="002604D1">
      <w:pPr>
        <w:pStyle w:val="HBSNormal"/>
        <w:rPr>
          <w:i/>
          <w:iCs/>
        </w:rPr>
      </w:pPr>
      <w:r>
        <w:tab/>
      </w:r>
      <w:proofErr w:type="spellStart"/>
      <w:r w:rsidRPr="002604D1">
        <w:rPr>
          <w:i/>
          <w:iCs/>
        </w:rPr>
        <w:t>new_wide_data</w:t>
      </w:r>
      <w:proofErr w:type="spellEnd"/>
      <w:r w:rsidRPr="002604D1">
        <w:rPr>
          <w:i/>
          <w:iCs/>
        </w:rPr>
        <w:t>&lt;-</w:t>
      </w:r>
      <w:proofErr w:type="spellStart"/>
      <w:r w:rsidRPr="002604D1">
        <w:rPr>
          <w:i/>
          <w:iCs/>
        </w:rPr>
        <w:t>new_tidy_data</w:t>
      </w:r>
      <w:proofErr w:type="spellEnd"/>
      <w:r w:rsidRPr="002604D1">
        <w:rPr>
          <w:i/>
          <w:iCs/>
        </w:rPr>
        <w:t>%&gt;%spread(</w:t>
      </w:r>
      <w:proofErr w:type="spellStart"/>
      <w:proofErr w:type="gramStart"/>
      <w:r w:rsidRPr="002604D1">
        <w:rPr>
          <w:i/>
          <w:iCs/>
        </w:rPr>
        <w:t>year,fertility</w:t>
      </w:r>
      <w:proofErr w:type="spellEnd"/>
      <w:proofErr w:type="gramEnd"/>
      <w:r w:rsidRPr="002604D1">
        <w:rPr>
          <w:i/>
          <w:iCs/>
        </w:rPr>
        <w:t>)</w:t>
      </w:r>
    </w:p>
    <w:p w14:paraId="547B2534" w14:textId="77777777" w:rsidR="002604D1" w:rsidRPr="002604D1" w:rsidRDefault="002604D1" w:rsidP="002604D1">
      <w:pPr>
        <w:pStyle w:val="HBSNormal"/>
        <w:ind w:left="720"/>
        <w:rPr>
          <w:i/>
          <w:iCs/>
        </w:rPr>
      </w:pPr>
      <w:r w:rsidRPr="002604D1">
        <w:rPr>
          <w:i/>
          <w:iCs/>
        </w:rPr>
        <w:t>&gt; select(new_wide_</w:t>
      </w:r>
      <w:proofErr w:type="gramStart"/>
      <w:r w:rsidRPr="002604D1">
        <w:rPr>
          <w:i/>
          <w:iCs/>
        </w:rPr>
        <w:t>data,country</w:t>
      </w:r>
      <w:proofErr w:type="gramEnd"/>
      <w:r w:rsidRPr="002604D1">
        <w:rPr>
          <w:i/>
          <w:iCs/>
        </w:rPr>
        <w:t>,`1960`:`1967`)</w:t>
      </w:r>
    </w:p>
    <w:p w14:paraId="134F2DEF" w14:textId="77777777" w:rsidR="002604D1" w:rsidRPr="002604D1" w:rsidRDefault="002604D1" w:rsidP="002604D1">
      <w:pPr>
        <w:pStyle w:val="HBSNormal"/>
        <w:ind w:left="720"/>
        <w:rPr>
          <w:i/>
          <w:iCs/>
        </w:rPr>
      </w:pPr>
      <w:r w:rsidRPr="002604D1">
        <w:rPr>
          <w:i/>
          <w:iCs/>
        </w:rPr>
        <w:t xml:space="preserve"># A </w:t>
      </w:r>
      <w:proofErr w:type="spellStart"/>
      <w:r w:rsidRPr="002604D1">
        <w:rPr>
          <w:i/>
          <w:iCs/>
        </w:rPr>
        <w:t>tibble</w:t>
      </w:r>
      <w:proofErr w:type="spellEnd"/>
      <w:r w:rsidRPr="002604D1">
        <w:rPr>
          <w:i/>
          <w:iCs/>
        </w:rPr>
        <w:t>: 2 x 9</w:t>
      </w:r>
    </w:p>
    <w:p w14:paraId="5FA1EED5" w14:textId="77777777" w:rsidR="002604D1" w:rsidRPr="002604D1" w:rsidRDefault="002604D1" w:rsidP="002604D1">
      <w:pPr>
        <w:pStyle w:val="HBSNormal"/>
        <w:ind w:left="720"/>
        <w:rPr>
          <w:i/>
          <w:iCs/>
        </w:rPr>
      </w:pPr>
      <w:r w:rsidRPr="002604D1">
        <w:rPr>
          <w:i/>
          <w:iCs/>
        </w:rPr>
        <w:t xml:space="preserve">  country `1960` `1961` `1962` `1963`</w:t>
      </w:r>
    </w:p>
    <w:p w14:paraId="62544661" w14:textId="77777777" w:rsidR="002604D1" w:rsidRPr="002604D1" w:rsidRDefault="002604D1" w:rsidP="002604D1">
      <w:pPr>
        <w:pStyle w:val="HBSNormal"/>
        <w:ind w:left="720"/>
        <w:rPr>
          <w:i/>
          <w:iCs/>
        </w:rPr>
      </w:pPr>
      <w:r w:rsidRPr="002604D1">
        <w:rPr>
          <w:i/>
          <w:iCs/>
        </w:rPr>
        <w:t xml:space="preserve">  &lt;</w:t>
      </w:r>
      <w:proofErr w:type="spellStart"/>
      <w:r w:rsidRPr="002604D1">
        <w:rPr>
          <w:i/>
          <w:iCs/>
        </w:rPr>
        <w:t>chr</w:t>
      </w:r>
      <w:proofErr w:type="spellEnd"/>
      <w:r w:rsidRPr="002604D1">
        <w:rPr>
          <w:i/>
          <w:iCs/>
        </w:rPr>
        <w:t>&gt;    &lt;</w:t>
      </w:r>
      <w:proofErr w:type="spellStart"/>
      <w:r w:rsidRPr="002604D1">
        <w:rPr>
          <w:i/>
          <w:iCs/>
        </w:rPr>
        <w:t>dbl</w:t>
      </w:r>
      <w:proofErr w:type="spellEnd"/>
      <w:proofErr w:type="gramStart"/>
      <w:r w:rsidRPr="002604D1">
        <w:rPr>
          <w:i/>
          <w:iCs/>
        </w:rPr>
        <w:t>&gt;  &lt;</w:t>
      </w:r>
      <w:proofErr w:type="spellStart"/>
      <w:proofErr w:type="gramEnd"/>
      <w:r w:rsidRPr="002604D1">
        <w:rPr>
          <w:i/>
          <w:iCs/>
        </w:rPr>
        <w:t>dbl</w:t>
      </w:r>
      <w:proofErr w:type="spellEnd"/>
      <w:r w:rsidRPr="002604D1">
        <w:rPr>
          <w:i/>
          <w:iCs/>
        </w:rPr>
        <w:t>&gt;  &lt;</w:t>
      </w:r>
      <w:proofErr w:type="spellStart"/>
      <w:r w:rsidRPr="002604D1">
        <w:rPr>
          <w:i/>
          <w:iCs/>
        </w:rPr>
        <w:t>dbl</w:t>
      </w:r>
      <w:proofErr w:type="spellEnd"/>
      <w:r w:rsidRPr="002604D1">
        <w:rPr>
          <w:i/>
          <w:iCs/>
        </w:rPr>
        <w:t>&gt;  &lt;</w:t>
      </w:r>
      <w:proofErr w:type="spellStart"/>
      <w:r w:rsidRPr="002604D1">
        <w:rPr>
          <w:i/>
          <w:iCs/>
        </w:rPr>
        <w:t>dbl</w:t>
      </w:r>
      <w:proofErr w:type="spellEnd"/>
      <w:r w:rsidRPr="002604D1">
        <w:rPr>
          <w:i/>
          <w:iCs/>
        </w:rPr>
        <w:t>&gt;</w:t>
      </w:r>
    </w:p>
    <w:p w14:paraId="561CF1BF" w14:textId="77777777" w:rsidR="002604D1" w:rsidRPr="002604D1" w:rsidRDefault="002604D1" w:rsidP="002604D1">
      <w:pPr>
        <w:pStyle w:val="HBSNormal"/>
        <w:ind w:left="720"/>
        <w:rPr>
          <w:i/>
          <w:iCs/>
        </w:rPr>
      </w:pPr>
      <w:r w:rsidRPr="002604D1">
        <w:rPr>
          <w:i/>
          <w:iCs/>
        </w:rPr>
        <w:t>1 Germany   2.41   2.44   2.47   2.49</w:t>
      </w:r>
    </w:p>
    <w:p w14:paraId="2F73058D" w14:textId="77777777" w:rsidR="002604D1" w:rsidRPr="002604D1" w:rsidRDefault="002604D1" w:rsidP="002604D1">
      <w:pPr>
        <w:pStyle w:val="HBSNormal"/>
        <w:ind w:left="720"/>
        <w:rPr>
          <w:i/>
          <w:iCs/>
        </w:rPr>
      </w:pPr>
      <w:r w:rsidRPr="002604D1">
        <w:rPr>
          <w:i/>
          <w:iCs/>
        </w:rPr>
        <w:t>2 South ~   6.16   5.99   5.79   5.57</w:t>
      </w:r>
    </w:p>
    <w:p w14:paraId="6AA8D1E7" w14:textId="77777777" w:rsidR="002604D1" w:rsidRPr="002604D1" w:rsidRDefault="002604D1" w:rsidP="002604D1">
      <w:pPr>
        <w:pStyle w:val="HBSNormal"/>
        <w:ind w:left="720"/>
        <w:rPr>
          <w:i/>
          <w:iCs/>
        </w:rPr>
      </w:pPr>
      <w:r w:rsidRPr="002604D1">
        <w:rPr>
          <w:i/>
          <w:iCs/>
        </w:rPr>
        <w:t># ... with 4 more variables: `1964` &lt;</w:t>
      </w:r>
      <w:proofErr w:type="spellStart"/>
      <w:r w:rsidRPr="002604D1">
        <w:rPr>
          <w:i/>
          <w:iCs/>
        </w:rPr>
        <w:t>dbl</w:t>
      </w:r>
      <w:proofErr w:type="spellEnd"/>
      <w:r w:rsidRPr="002604D1">
        <w:rPr>
          <w:i/>
          <w:iCs/>
        </w:rPr>
        <w:t>&gt;,</w:t>
      </w:r>
    </w:p>
    <w:p w14:paraId="69898965" w14:textId="77777777" w:rsidR="002604D1" w:rsidRPr="002604D1" w:rsidRDefault="002604D1" w:rsidP="002604D1">
      <w:pPr>
        <w:pStyle w:val="HBSNormal"/>
        <w:ind w:left="720"/>
        <w:rPr>
          <w:i/>
          <w:iCs/>
        </w:rPr>
      </w:pPr>
      <w:r w:rsidRPr="002604D1">
        <w:rPr>
          <w:i/>
          <w:iCs/>
        </w:rPr>
        <w:t>#   `1965` &lt;</w:t>
      </w:r>
      <w:proofErr w:type="spellStart"/>
      <w:r w:rsidRPr="002604D1">
        <w:rPr>
          <w:i/>
          <w:iCs/>
        </w:rPr>
        <w:t>dbl</w:t>
      </w:r>
      <w:proofErr w:type="spellEnd"/>
      <w:r w:rsidRPr="002604D1">
        <w:rPr>
          <w:i/>
          <w:iCs/>
        </w:rPr>
        <w:t>&gt;, `1966` &lt;</w:t>
      </w:r>
      <w:proofErr w:type="spellStart"/>
      <w:r w:rsidRPr="002604D1">
        <w:rPr>
          <w:i/>
          <w:iCs/>
        </w:rPr>
        <w:t>dbl</w:t>
      </w:r>
      <w:proofErr w:type="spellEnd"/>
      <w:r w:rsidRPr="002604D1">
        <w:rPr>
          <w:i/>
          <w:iCs/>
        </w:rPr>
        <w:t>&gt;,</w:t>
      </w:r>
    </w:p>
    <w:p w14:paraId="231F69FA" w14:textId="3D5627BB" w:rsidR="002604D1" w:rsidRDefault="002604D1" w:rsidP="002604D1">
      <w:pPr>
        <w:pStyle w:val="HBSNormal"/>
        <w:ind w:left="720"/>
        <w:rPr>
          <w:i/>
          <w:iCs/>
        </w:rPr>
      </w:pPr>
      <w:r w:rsidRPr="002604D1">
        <w:rPr>
          <w:i/>
          <w:iCs/>
        </w:rPr>
        <w:t>#   `1967` &lt;</w:t>
      </w:r>
      <w:proofErr w:type="spellStart"/>
      <w:r w:rsidRPr="002604D1">
        <w:rPr>
          <w:i/>
          <w:iCs/>
        </w:rPr>
        <w:t>dbl</w:t>
      </w:r>
      <w:proofErr w:type="spellEnd"/>
      <w:r w:rsidRPr="002604D1">
        <w:rPr>
          <w:i/>
          <w:iCs/>
        </w:rPr>
        <w:t>&gt;</w:t>
      </w:r>
    </w:p>
    <w:p w14:paraId="2D3EF68B" w14:textId="0CBE6548" w:rsidR="002604D1" w:rsidRDefault="002604D1" w:rsidP="002604D1">
      <w:pPr>
        <w:pStyle w:val="HBSNormal"/>
      </w:pPr>
      <w:r>
        <w:t>This convert tidy data back into the wide format as you can see here. This diagram can help you remember, how these two functions work</w:t>
      </w:r>
    </w:p>
    <w:p w14:paraId="7F402497" w14:textId="05E84903" w:rsidR="002604D1" w:rsidRDefault="002604D1" w:rsidP="002604D1">
      <w:pPr>
        <w:pStyle w:val="HBSFigure"/>
      </w:pPr>
      <w:bookmarkStart w:id="19" w:name="_Toc25419738"/>
      <w:r>
        <w:t>Diagram of use of gather and spread functions in R</w:t>
      </w:r>
      <w:bookmarkEnd w:id="19"/>
    </w:p>
    <w:p w14:paraId="3B459995" w14:textId="56539B31" w:rsidR="002604D1" w:rsidRDefault="002604D1" w:rsidP="002604D1">
      <w:pPr>
        <w:pStyle w:val="HBSNormal"/>
        <w:jc w:val="center"/>
      </w:pPr>
      <w:bookmarkStart w:id="20" w:name="_GoBack"/>
      <w:r>
        <w:rPr>
          <w:noProof/>
        </w:rPr>
        <w:drawing>
          <wp:inline distT="0" distB="0" distL="0" distR="0" wp14:anchorId="5E1587C2" wp14:editId="4CF84355">
            <wp:extent cx="5688418" cy="3208218"/>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2670" cy="3210616"/>
                    </a:xfrm>
                    <a:prstGeom prst="rect">
                      <a:avLst/>
                    </a:prstGeom>
                  </pic:spPr>
                </pic:pic>
              </a:graphicData>
            </a:graphic>
          </wp:inline>
        </w:drawing>
      </w:r>
      <w:bookmarkEnd w:id="20"/>
    </w:p>
    <w:p w14:paraId="3C48F7B4" w14:textId="395F2C71" w:rsidR="002604D1" w:rsidRPr="002604D1" w:rsidRDefault="002604D1" w:rsidP="002604D1">
      <w:pPr>
        <w:rPr>
          <w:sz w:val="20"/>
        </w:rPr>
      </w:pPr>
      <w:r>
        <w:br w:type="page"/>
      </w:r>
    </w:p>
    <w:p w14:paraId="363F77D2" w14:textId="1338B6BB" w:rsidR="00CC1322" w:rsidRDefault="00CC1322" w:rsidP="00CC1322">
      <w:pPr>
        <w:pStyle w:val="Heading3"/>
      </w:pPr>
      <w:bookmarkStart w:id="21" w:name="_Toc25419699"/>
      <w:r>
        <w:lastRenderedPageBreak/>
        <w:t>Separate and Unite</w:t>
      </w:r>
      <w:bookmarkEnd w:id="21"/>
    </w:p>
    <w:p w14:paraId="01C6E8F2" w14:textId="3BC0941C" w:rsidR="002604D1" w:rsidRDefault="00357A3D" w:rsidP="002604D1">
      <w:pPr>
        <w:pStyle w:val="HBSNormal"/>
        <w:rPr>
          <w:lang w:val="en-CA"/>
        </w:rPr>
      </w:pPr>
      <w:r>
        <w:t xml:space="preserve">So </w:t>
      </w:r>
      <w:proofErr w:type="gramStart"/>
      <w:r>
        <w:t>far</w:t>
      </w:r>
      <w:proofErr w:type="gramEnd"/>
      <w:r>
        <w:t xml:space="preserve"> we`ve seen simple example of data wrangling compared to what is usually required. In the example spreadsheets included in the </w:t>
      </w:r>
      <w:proofErr w:type="spellStart"/>
      <w:r>
        <w:t>dslabs</w:t>
      </w:r>
      <w:proofErr w:type="spellEnd"/>
      <w:r>
        <w:t xml:space="preserve"> package, there is, included, an example slightly more complicated. We</w:t>
      </w:r>
      <w:r>
        <w:rPr>
          <w:lang w:val="en-CA"/>
        </w:rPr>
        <w:t>’re going to use it to show more realistic example. This file includes two variables, life expectancy, as well as fertility, however the way it is stored is not tidy, and as we will explain, not optimal at all. You can read in the data using this piece of code:</w:t>
      </w:r>
    </w:p>
    <w:p w14:paraId="673477E3" w14:textId="77777777" w:rsidR="00357A3D" w:rsidRPr="00357A3D" w:rsidRDefault="00357A3D" w:rsidP="00357A3D">
      <w:pPr>
        <w:pStyle w:val="HBSNormal"/>
        <w:rPr>
          <w:i/>
          <w:iCs/>
          <w:lang w:val="en-CA"/>
        </w:rPr>
      </w:pPr>
      <w:r>
        <w:rPr>
          <w:lang w:val="en-CA"/>
        </w:rPr>
        <w:tab/>
      </w:r>
      <w:r w:rsidRPr="00357A3D">
        <w:rPr>
          <w:i/>
          <w:iCs/>
          <w:lang w:val="en-CA"/>
        </w:rPr>
        <w:t>path&lt;-</w:t>
      </w:r>
      <w:proofErr w:type="spellStart"/>
      <w:proofErr w:type="gramStart"/>
      <w:r w:rsidRPr="00357A3D">
        <w:rPr>
          <w:i/>
          <w:iCs/>
          <w:lang w:val="en-CA"/>
        </w:rPr>
        <w:t>system.file</w:t>
      </w:r>
      <w:proofErr w:type="spellEnd"/>
      <w:proofErr w:type="gramEnd"/>
      <w:r w:rsidRPr="00357A3D">
        <w:rPr>
          <w:i/>
          <w:iCs/>
          <w:lang w:val="en-CA"/>
        </w:rPr>
        <w:t>("</w:t>
      </w:r>
      <w:proofErr w:type="spellStart"/>
      <w:r w:rsidRPr="00357A3D">
        <w:rPr>
          <w:i/>
          <w:iCs/>
          <w:lang w:val="en-CA"/>
        </w:rPr>
        <w:t>extdata</w:t>
      </w:r>
      <w:proofErr w:type="spellEnd"/>
      <w:r w:rsidRPr="00357A3D">
        <w:rPr>
          <w:i/>
          <w:iCs/>
          <w:lang w:val="en-CA"/>
        </w:rPr>
        <w:t>",package="</w:t>
      </w:r>
      <w:proofErr w:type="spellStart"/>
      <w:r w:rsidRPr="00357A3D">
        <w:rPr>
          <w:i/>
          <w:iCs/>
          <w:lang w:val="en-CA"/>
        </w:rPr>
        <w:t>dslabs</w:t>
      </w:r>
      <w:proofErr w:type="spellEnd"/>
      <w:r w:rsidRPr="00357A3D">
        <w:rPr>
          <w:i/>
          <w:iCs/>
          <w:lang w:val="en-CA"/>
        </w:rPr>
        <w:t>")</w:t>
      </w:r>
    </w:p>
    <w:p w14:paraId="62E828BD" w14:textId="77777777" w:rsidR="00357A3D" w:rsidRPr="00357A3D" w:rsidRDefault="00357A3D" w:rsidP="00357A3D">
      <w:pPr>
        <w:pStyle w:val="HBSNormal"/>
        <w:ind w:left="720"/>
        <w:rPr>
          <w:i/>
          <w:iCs/>
          <w:lang w:val="en-CA"/>
        </w:rPr>
      </w:pPr>
      <w:r w:rsidRPr="00357A3D">
        <w:rPr>
          <w:i/>
          <w:iCs/>
          <w:lang w:val="en-CA"/>
        </w:rPr>
        <w:t>&gt; filename&lt;-</w:t>
      </w:r>
      <w:proofErr w:type="spellStart"/>
      <w:proofErr w:type="gramStart"/>
      <w:r w:rsidRPr="00357A3D">
        <w:rPr>
          <w:i/>
          <w:iCs/>
          <w:lang w:val="en-CA"/>
        </w:rPr>
        <w:t>file.path</w:t>
      </w:r>
      <w:proofErr w:type="spellEnd"/>
      <w:proofErr w:type="gramEnd"/>
      <w:r w:rsidRPr="00357A3D">
        <w:rPr>
          <w:i/>
          <w:iCs/>
          <w:lang w:val="en-CA"/>
        </w:rPr>
        <w:t>(path, "life-expectancy-and-fertility-two-countries-example.csv")</w:t>
      </w:r>
    </w:p>
    <w:p w14:paraId="7F6FBC5D" w14:textId="77777777" w:rsidR="00357A3D" w:rsidRPr="00357A3D" w:rsidRDefault="00357A3D" w:rsidP="00357A3D">
      <w:pPr>
        <w:pStyle w:val="HBSNormal"/>
        <w:ind w:left="720"/>
        <w:rPr>
          <w:i/>
          <w:iCs/>
          <w:lang w:val="en-CA"/>
        </w:rPr>
      </w:pPr>
      <w:r w:rsidRPr="00357A3D">
        <w:rPr>
          <w:i/>
          <w:iCs/>
          <w:lang w:val="en-CA"/>
        </w:rPr>
        <w:t xml:space="preserve">&gt; </w:t>
      </w:r>
      <w:proofErr w:type="spellStart"/>
      <w:r w:rsidRPr="00357A3D">
        <w:rPr>
          <w:i/>
          <w:iCs/>
          <w:lang w:val="en-CA"/>
        </w:rPr>
        <w:t>raw_dat</w:t>
      </w:r>
      <w:proofErr w:type="spellEnd"/>
      <w:r w:rsidRPr="00357A3D">
        <w:rPr>
          <w:i/>
          <w:iCs/>
          <w:lang w:val="en-CA"/>
        </w:rPr>
        <w:t>&lt;-</w:t>
      </w:r>
      <w:proofErr w:type="spellStart"/>
      <w:r w:rsidRPr="00357A3D">
        <w:rPr>
          <w:i/>
          <w:iCs/>
          <w:lang w:val="en-CA"/>
        </w:rPr>
        <w:t>read_csv</w:t>
      </w:r>
      <w:proofErr w:type="spellEnd"/>
      <w:r w:rsidRPr="00357A3D">
        <w:rPr>
          <w:i/>
          <w:iCs/>
          <w:lang w:val="en-CA"/>
        </w:rPr>
        <w:t>(filename)</w:t>
      </w:r>
    </w:p>
    <w:p w14:paraId="7C9A3697" w14:textId="77777777" w:rsidR="00357A3D" w:rsidRPr="00357A3D" w:rsidRDefault="00357A3D" w:rsidP="00357A3D">
      <w:pPr>
        <w:pStyle w:val="HBSNormal"/>
        <w:ind w:left="720"/>
        <w:rPr>
          <w:i/>
          <w:iCs/>
          <w:lang w:val="en-CA"/>
        </w:rPr>
      </w:pPr>
      <w:r w:rsidRPr="00357A3D">
        <w:rPr>
          <w:i/>
          <w:iCs/>
          <w:lang w:val="en-CA"/>
        </w:rPr>
        <w:t>Parsed with column specification:</w:t>
      </w:r>
    </w:p>
    <w:p w14:paraId="432D33F8" w14:textId="77777777" w:rsidR="00357A3D" w:rsidRPr="00357A3D" w:rsidRDefault="00357A3D" w:rsidP="00357A3D">
      <w:pPr>
        <w:pStyle w:val="HBSNormal"/>
        <w:ind w:left="720"/>
        <w:rPr>
          <w:i/>
          <w:iCs/>
          <w:lang w:val="en-CA"/>
        </w:rPr>
      </w:pPr>
      <w:proofErr w:type="gramStart"/>
      <w:r w:rsidRPr="00357A3D">
        <w:rPr>
          <w:i/>
          <w:iCs/>
          <w:lang w:val="en-CA"/>
        </w:rPr>
        <w:t>cols(</w:t>
      </w:r>
      <w:proofErr w:type="gramEnd"/>
    </w:p>
    <w:p w14:paraId="382F8756" w14:textId="77777777" w:rsidR="00357A3D" w:rsidRPr="00357A3D" w:rsidRDefault="00357A3D" w:rsidP="00357A3D">
      <w:pPr>
        <w:pStyle w:val="HBSNormal"/>
        <w:ind w:left="720"/>
        <w:rPr>
          <w:i/>
          <w:iCs/>
          <w:lang w:val="en-CA"/>
        </w:rPr>
      </w:pPr>
      <w:r w:rsidRPr="00357A3D">
        <w:rPr>
          <w:i/>
          <w:iCs/>
          <w:lang w:val="en-CA"/>
        </w:rPr>
        <w:t xml:space="preserve">  .default = </w:t>
      </w:r>
      <w:proofErr w:type="spellStart"/>
      <w:r w:rsidRPr="00357A3D">
        <w:rPr>
          <w:i/>
          <w:iCs/>
          <w:lang w:val="en-CA"/>
        </w:rPr>
        <w:t>col_</w:t>
      </w:r>
      <w:proofErr w:type="gramStart"/>
      <w:r w:rsidRPr="00357A3D">
        <w:rPr>
          <w:i/>
          <w:iCs/>
          <w:lang w:val="en-CA"/>
        </w:rPr>
        <w:t>double</w:t>
      </w:r>
      <w:proofErr w:type="spellEnd"/>
      <w:r w:rsidRPr="00357A3D">
        <w:rPr>
          <w:i/>
          <w:iCs/>
          <w:lang w:val="en-CA"/>
        </w:rPr>
        <w:t>(</w:t>
      </w:r>
      <w:proofErr w:type="gramEnd"/>
      <w:r w:rsidRPr="00357A3D">
        <w:rPr>
          <w:i/>
          <w:iCs/>
          <w:lang w:val="en-CA"/>
        </w:rPr>
        <w:t>),</w:t>
      </w:r>
    </w:p>
    <w:p w14:paraId="1267CAB5" w14:textId="77777777" w:rsidR="00357A3D" w:rsidRPr="00357A3D" w:rsidRDefault="00357A3D" w:rsidP="00357A3D">
      <w:pPr>
        <w:pStyle w:val="HBSNormal"/>
        <w:ind w:left="720"/>
        <w:rPr>
          <w:i/>
          <w:iCs/>
          <w:lang w:val="en-CA"/>
        </w:rPr>
      </w:pPr>
      <w:r w:rsidRPr="00357A3D">
        <w:rPr>
          <w:i/>
          <w:iCs/>
          <w:lang w:val="en-CA"/>
        </w:rPr>
        <w:t xml:space="preserve">  country = </w:t>
      </w:r>
      <w:proofErr w:type="spellStart"/>
      <w:r w:rsidRPr="00357A3D">
        <w:rPr>
          <w:i/>
          <w:iCs/>
          <w:lang w:val="en-CA"/>
        </w:rPr>
        <w:t>col_</w:t>
      </w:r>
      <w:proofErr w:type="gramStart"/>
      <w:r w:rsidRPr="00357A3D">
        <w:rPr>
          <w:i/>
          <w:iCs/>
          <w:lang w:val="en-CA"/>
        </w:rPr>
        <w:t>character</w:t>
      </w:r>
      <w:proofErr w:type="spellEnd"/>
      <w:r w:rsidRPr="00357A3D">
        <w:rPr>
          <w:i/>
          <w:iCs/>
          <w:lang w:val="en-CA"/>
        </w:rPr>
        <w:t>(</w:t>
      </w:r>
      <w:proofErr w:type="gramEnd"/>
      <w:r w:rsidRPr="00357A3D">
        <w:rPr>
          <w:i/>
          <w:iCs/>
          <w:lang w:val="en-CA"/>
        </w:rPr>
        <w:t>)</w:t>
      </w:r>
    </w:p>
    <w:p w14:paraId="32D83AC7" w14:textId="77777777" w:rsidR="00357A3D" w:rsidRPr="00357A3D" w:rsidRDefault="00357A3D" w:rsidP="00357A3D">
      <w:pPr>
        <w:pStyle w:val="HBSNormal"/>
        <w:ind w:left="720"/>
        <w:rPr>
          <w:i/>
          <w:iCs/>
          <w:lang w:val="en-CA"/>
        </w:rPr>
      </w:pPr>
      <w:r w:rsidRPr="00357A3D">
        <w:rPr>
          <w:i/>
          <w:iCs/>
          <w:lang w:val="en-CA"/>
        </w:rPr>
        <w:t>)</w:t>
      </w:r>
    </w:p>
    <w:p w14:paraId="2C53A089" w14:textId="77777777" w:rsidR="00357A3D" w:rsidRPr="00357A3D" w:rsidRDefault="00357A3D" w:rsidP="00357A3D">
      <w:pPr>
        <w:pStyle w:val="HBSNormal"/>
        <w:ind w:left="720"/>
        <w:rPr>
          <w:i/>
          <w:iCs/>
          <w:lang w:val="en-CA"/>
        </w:rPr>
      </w:pPr>
      <w:r w:rsidRPr="00357A3D">
        <w:rPr>
          <w:i/>
          <w:iCs/>
          <w:lang w:val="en-CA"/>
        </w:rPr>
        <w:t>See spec(...) for full column specifications.</w:t>
      </w:r>
    </w:p>
    <w:p w14:paraId="1F42831C" w14:textId="77777777" w:rsidR="00357A3D" w:rsidRPr="00357A3D" w:rsidRDefault="00357A3D" w:rsidP="00357A3D">
      <w:pPr>
        <w:pStyle w:val="HBSNormal"/>
        <w:ind w:left="720"/>
        <w:rPr>
          <w:i/>
          <w:iCs/>
          <w:lang w:val="en-CA"/>
        </w:rPr>
      </w:pPr>
      <w:r w:rsidRPr="00357A3D">
        <w:rPr>
          <w:i/>
          <w:iCs/>
          <w:lang w:val="en-CA"/>
        </w:rPr>
        <w:t>&gt; select(raw_dat,1:5)</w:t>
      </w:r>
    </w:p>
    <w:p w14:paraId="55AC8CC2" w14:textId="77777777" w:rsidR="00357A3D" w:rsidRPr="00357A3D" w:rsidRDefault="00357A3D" w:rsidP="00357A3D">
      <w:pPr>
        <w:pStyle w:val="HBSNormal"/>
        <w:ind w:left="720"/>
        <w:rPr>
          <w:i/>
          <w:iCs/>
          <w:lang w:val="en-CA"/>
        </w:rPr>
      </w:pPr>
      <w:r w:rsidRPr="00357A3D">
        <w:rPr>
          <w:i/>
          <w:iCs/>
          <w:lang w:val="en-CA"/>
        </w:rPr>
        <w:t xml:space="preserve"># A </w:t>
      </w:r>
      <w:proofErr w:type="spellStart"/>
      <w:r w:rsidRPr="00357A3D">
        <w:rPr>
          <w:i/>
          <w:iCs/>
          <w:lang w:val="en-CA"/>
        </w:rPr>
        <w:t>tibble</w:t>
      </w:r>
      <w:proofErr w:type="spellEnd"/>
      <w:r w:rsidRPr="00357A3D">
        <w:rPr>
          <w:i/>
          <w:iCs/>
          <w:lang w:val="en-CA"/>
        </w:rPr>
        <w:t>: 2 x 5</w:t>
      </w:r>
    </w:p>
    <w:p w14:paraId="57A0C22C" w14:textId="77777777" w:rsidR="00357A3D" w:rsidRPr="00357A3D" w:rsidRDefault="00357A3D" w:rsidP="00357A3D">
      <w:pPr>
        <w:pStyle w:val="HBSNormal"/>
        <w:ind w:left="720"/>
        <w:rPr>
          <w:i/>
          <w:iCs/>
          <w:lang w:val="en-CA"/>
        </w:rPr>
      </w:pPr>
      <w:r w:rsidRPr="00357A3D">
        <w:rPr>
          <w:i/>
          <w:iCs/>
          <w:lang w:val="en-CA"/>
        </w:rPr>
        <w:t xml:space="preserve">  country `1960_fertility` `1960_life_expe~</w:t>
      </w:r>
    </w:p>
    <w:p w14:paraId="4D45E7B4" w14:textId="77777777" w:rsidR="00357A3D" w:rsidRPr="00357A3D" w:rsidRDefault="00357A3D" w:rsidP="00357A3D">
      <w:pPr>
        <w:pStyle w:val="HBSNormal"/>
        <w:ind w:left="720"/>
        <w:rPr>
          <w:i/>
          <w:iCs/>
          <w:lang w:val="en-CA"/>
        </w:rPr>
      </w:pPr>
      <w:r w:rsidRPr="00357A3D">
        <w:rPr>
          <w:i/>
          <w:iCs/>
          <w:lang w:val="en-CA"/>
        </w:rPr>
        <w:t xml:space="preserve">  &lt;</w:t>
      </w:r>
      <w:proofErr w:type="spellStart"/>
      <w:r w:rsidRPr="00357A3D">
        <w:rPr>
          <w:i/>
          <w:iCs/>
          <w:lang w:val="en-CA"/>
        </w:rPr>
        <w:t>chr</w:t>
      </w:r>
      <w:proofErr w:type="spellEnd"/>
      <w:r w:rsidRPr="00357A3D">
        <w:rPr>
          <w:i/>
          <w:iCs/>
          <w:lang w:val="en-CA"/>
        </w:rPr>
        <w:t>&gt;              &lt;</w:t>
      </w:r>
      <w:proofErr w:type="spellStart"/>
      <w:r w:rsidRPr="00357A3D">
        <w:rPr>
          <w:i/>
          <w:iCs/>
          <w:lang w:val="en-CA"/>
        </w:rPr>
        <w:t>dbl</w:t>
      </w:r>
      <w:proofErr w:type="spellEnd"/>
      <w:r w:rsidRPr="00357A3D">
        <w:rPr>
          <w:i/>
          <w:iCs/>
          <w:lang w:val="en-CA"/>
        </w:rPr>
        <w:t>&gt;            &lt;</w:t>
      </w:r>
      <w:proofErr w:type="spellStart"/>
      <w:r w:rsidRPr="00357A3D">
        <w:rPr>
          <w:i/>
          <w:iCs/>
          <w:lang w:val="en-CA"/>
        </w:rPr>
        <w:t>dbl</w:t>
      </w:r>
      <w:proofErr w:type="spellEnd"/>
      <w:r w:rsidRPr="00357A3D">
        <w:rPr>
          <w:i/>
          <w:iCs/>
          <w:lang w:val="en-CA"/>
        </w:rPr>
        <w:t>&gt;</w:t>
      </w:r>
    </w:p>
    <w:p w14:paraId="0DD6B671" w14:textId="77777777" w:rsidR="00357A3D" w:rsidRPr="00357A3D" w:rsidRDefault="00357A3D" w:rsidP="00357A3D">
      <w:pPr>
        <w:pStyle w:val="HBSNormal"/>
        <w:ind w:left="720"/>
        <w:rPr>
          <w:i/>
          <w:iCs/>
          <w:lang w:val="en-CA"/>
        </w:rPr>
      </w:pPr>
      <w:r w:rsidRPr="00357A3D">
        <w:rPr>
          <w:i/>
          <w:iCs/>
          <w:lang w:val="en-CA"/>
        </w:rPr>
        <w:t>1 Germany             2.41             69.3</w:t>
      </w:r>
    </w:p>
    <w:p w14:paraId="0121BC8F" w14:textId="77777777" w:rsidR="00357A3D" w:rsidRPr="00357A3D" w:rsidRDefault="00357A3D" w:rsidP="00357A3D">
      <w:pPr>
        <w:pStyle w:val="HBSNormal"/>
        <w:ind w:left="720"/>
        <w:rPr>
          <w:i/>
          <w:iCs/>
          <w:lang w:val="en-CA"/>
        </w:rPr>
      </w:pPr>
      <w:r w:rsidRPr="00357A3D">
        <w:rPr>
          <w:i/>
          <w:iCs/>
          <w:lang w:val="en-CA"/>
        </w:rPr>
        <w:t>2 South ~             6.16             53.0</w:t>
      </w:r>
    </w:p>
    <w:p w14:paraId="064B7393" w14:textId="77777777" w:rsidR="00357A3D" w:rsidRPr="00357A3D" w:rsidRDefault="00357A3D" w:rsidP="00357A3D">
      <w:pPr>
        <w:pStyle w:val="HBSNormal"/>
        <w:ind w:left="720"/>
        <w:rPr>
          <w:i/>
          <w:iCs/>
          <w:lang w:val="en-CA"/>
        </w:rPr>
      </w:pPr>
      <w:r w:rsidRPr="00357A3D">
        <w:rPr>
          <w:i/>
          <w:iCs/>
          <w:lang w:val="en-CA"/>
        </w:rPr>
        <w:t># ... with 2 more variables:</w:t>
      </w:r>
    </w:p>
    <w:p w14:paraId="179D75AB" w14:textId="77777777" w:rsidR="00357A3D" w:rsidRPr="00357A3D" w:rsidRDefault="00357A3D" w:rsidP="00357A3D">
      <w:pPr>
        <w:pStyle w:val="HBSNormal"/>
        <w:ind w:left="720"/>
        <w:rPr>
          <w:i/>
          <w:iCs/>
          <w:lang w:val="en-CA"/>
        </w:rPr>
      </w:pPr>
      <w:r w:rsidRPr="00357A3D">
        <w:rPr>
          <w:i/>
          <w:iCs/>
          <w:lang w:val="en-CA"/>
        </w:rPr>
        <w:t>#   `1961_fertility` &lt;</w:t>
      </w:r>
      <w:proofErr w:type="spellStart"/>
      <w:r w:rsidRPr="00357A3D">
        <w:rPr>
          <w:i/>
          <w:iCs/>
          <w:lang w:val="en-CA"/>
        </w:rPr>
        <w:t>dbl</w:t>
      </w:r>
      <w:proofErr w:type="spellEnd"/>
      <w:r w:rsidRPr="00357A3D">
        <w:rPr>
          <w:i/>
          <w:iCs/>
          <w:lang w:val="en-CA"/>
        </w:rPr>
        <w:t>&gt;,</w:t>
      </w:r>
    </w:p>
    <w:p w14:paraId="65FED6E7" w14:textId="4559FF08" w:rsidR="00357A3D" w:rsidRDefault="00357A3D" w:rsidP="00357A3D">
      <w:pPr>
        <w:pStyle w:val="HBSNormal"/>
        <w:ind w:left="720"/>
        <w:rPr>
          <w:i/>
          <w:iCs/>
          <w:lang w:val="en-CA"/>
        </w:rPr>
      </w:pPr>
      <w:r w:rsidRPr="00357A3D">
        <w:rPr>
          <w:i/>
          <w:iCs/>
          <w:lang w:val="en-CA"/>
        </w:rPr>
        <w:t>#   `1961_life_expectancy` &lt;</w:t>
      </w:r>
      <w:proofErr w:type="spellStart"/>
      <w:r w:rsidRPr="00357A3D">
        <w:rPr>
          <w:i/>
          <w:iCs/>
          <w:lang w:val="en-CA"/>
        </w:rPr>
        <w:t>dbl</w:t>
      </w:r>
      <w:proofErr w:type="spellEnd"/>
      <w:r w:rsidRPr="00357A3D">
        <w:rPr>
          <w:i/>
          <w:iCs/>
          <w:lang w:val="en-CA"/>
        </w:rPr>
        <w:t>&gt;</w:t>
      </w:r>
    </w:p>
    <w:p w14:paraId="2899A8EE" w14:textId="77777777" w:rsidR="00357A3D" w:rsidRDefault="00357A3D">
      <w:pPr>
        <w:rPr>
          <w:i/>
          <w:iCs/>
          <w:sz w:val="20"/>
          <w:lang w:val="en-CA"/>
        </w:rPr>
      </w:pPr>
      <w:r>
        <w:rPr>
          <w:i/>
          <w:iCs/>
          <w:lang w:val="en-CA"/>
        </w:rPr>
        <w:br w:type="page"/>
      </w:r>
    </w:p>
    <w:p w14:paraId="20F3D5B3" w14:textId="77777777" w:rsidR="00357A3D" w:rsidRPr="00357A3D" w:rsidRDefault="00357A3D" w:rsidP="00357A3D">
      <w:pPr>
        <w:pStyle w:val="HBSNormal"/>
        <w:ind w:left="720"/>
        <w:rPr>
          <w:i/>
          <w:iCs/>
          <w:lang w:val="en-CA"/>
        </w:rPr>
      </w:pPr>
    </w:p>
    <w:p w14:paraId="500B78C0" w14:textId="458D6CC8" w:rsidR="002604D1" w:rsidRDefault="00357A3D" w:rsidP="002604D1">
      <w:pPr>
        <w:pStyle w:val="HBSNormal"/>
      </w:pPr>
      <w:r>
        <w:t>When we look at this table, we can see that it is in wide format. Also note that there are values for two variables with the column names encoding which column represents which variable. We can start the data wrangling with the gather function, but we should no longer use the column name Year for the new columns, since it also contains the variable type. We will call it key, that’s the default of this function, so we write this piece of code to gather the data:</w:t>
      </w:r>
    </w:p>
    <w:p w14:paraId="387EB100" w14:textId="77777777" w:rsidR="00357A3D" w:rsidRPr="00357A3D" w:rsidRDefault="00357A3D" w:rsidP="00357A3D">
      <w:pPr>
        <w:pStyle w:val="HBSNormal"/>
        <w:rPr>
          <w:i/>
          <w:iCs/>
        </w:rPr>
      </w:pPr>
      <w:r>
        <w:tab/>
      </w:r>
      <w:proofErr w:type="spellStart"/>
      <w:r w:rsidRPr="00357A3D">
        <w:rPr>
          <w:i/>
          <w:iCs/>
        </w:rPr>
        <w:t>dat</w:t>
      </w:r>
      <w:proofErr w:type="spellEnd"/>
      <w:r w:rsidRPr="00357A3D">
        <w:rPr>
          <w:i/>
          <w:iCs/>
        </w:rPr>
        <w:t>&lt;-</w:t>
      </w:r>
      <w:proofErr w:type="spellStart"/>
      <w:r w:rsidRPr="00357A3D">
        <w:rPr>
          <w:i/>
          <w:iCs/>
        </w:rPr>
        <w:t>raw_dat</w:t>
      </w:r>
      <w:proofErr w:type="spellEnd"/>
      <w:r w:rsidRPr="00357A3D">
        <w:rPr>
          <w:i/>
          <w:iCs/>
        </w:rPr>
        <w:t>%&gt;%gather(</w:t>
      </w:r>
      <w:proofErr w:type="spellStart"/>
      <w:proofErr w:type="gramStart"/>
      <w:r w:rsidRPr="00357A3D">
        <w:rPr>
          <w:i/>
          <w:iCs/>
        </w:rPr>
        <w:t>key,value</w:t>
      </w:r>
      <w:proofErr w:type="spellEnd"/>
      <w:proofErr w:type="gramEnd"/>
      <w:r w:rsidRPr="00357A3D">
        <w:rPr>
          <w:i/>
          <w:iCs/>
        </w:rPr>
        <w:t>,-country)</w:t>
      </w:r>
    </w:p>
    <w:p w14:paraId="6F592663" w14:textId="77777777" w:rsidR="00357A3D" w:rsidRPr="00357A3D" w:rsidRDefault="00357A3D" w:rsidP="00357A3D">
      <w:pPr>
        <w:pStyle w:val="HBSNormal"/>
        <w:ind w:left="720"/>
        <w:rPr>
          <w:i/>
          <w:iCs/>
        </w:rPr>
      </w:pPr>
      <w:r w:rsidRPr="00357A3D">
        <w:rPr>
          <w:i/>
          <w:iCs/>
        </w:rPr>
        <w:t>&gt; head(</w:t>
      </w:r>
      <w:proofErr w:type="spellStart"/>
      <w:r w:rsidRPr="00357A3D">
        <w:rPr>
          <w:i/>
          <w:iCs/>
        </w:rPr>
        <w:t>dat</w:t>
      </w:r>
      <w:proofErr w:type="spellEnd"/>
      <w:r w:rsidRPr="00357A3D">
        <w:rPr>
          <w:i/>
          <w:iCs/>
        </w:rPr>
        <w:t>)</w:t>
      </w:r>
    </w:p>
    <w:p w14:paraId="4A22A404" w14:textId="77777777" w:rsidR="00357A3D" w:rsidRPr="00357A3D" w:rsidRDefault="00357A3D" w:rsidP="00357A3D">
      <w:pPr>
        <w:pStyle w:val="HBSNormal"/>
        <w:ind w:left="720"/>
        <w:rPr>
          <w:i/>
          <w:iCs/>
        </w:rPr>
      </w:pPr>
      <w:r w:rsidRPr="00357A3D">
        <w:rPr>
          <w:i/>
          <w:iCs/>
        </w:rPr>
        <w:t xml:space="preserve"># A </w:t>
      </w:r>
      <w:proofErr w:type="spellStart"/>
      <w:r w:rsidRPr="00357A3D">
        <w:rPr>
          <w:i/>
          <w:iCs/>
        </w:rPr>
        <w:t>tibble</w:t>
      </w:r>
      <w:proofErr w:type="spellEnd"/>
      <w:r w:rsidRPr="00357A3D">
        <w:rPr>
          <w:i/>
          <w:iCs/>
        </w:rPr>
        <w:t>: 6 x 3</w:t>
      </w:r>
    </w:p>
    <w:p w14:paraId="2DFB17A1" w14:textId="77777777" w:rsidR="00357A3D" w:rsidRPr="00357A3D" w:rsidRDefault="00357A3D" w:rsidP="00357A3D">
      <w:pPr>
        <w:pStyle w:val="HBSNormal"/>
        <w:ind w:left="720"/>
        <w:rPr>
          <w:i/>
          <w:iCs/>
        </w:rPr>
      </w:pPr>
      <w:r w:rsidRPr="00357A3D">
        <w:rPr>
          <w:i/>
          <w:iCs/>
        </w:rPr>
        <w:t xml:space="preserve">  country     key                  value</w:t>
      </w:r>
    </w:p>
    <w:p w14:paraId="14C63DBA" w14:textId="77777777" w:rsidR="00357A3D" w:rsidRPr="00357A3D" w:rsidRDefault="00357A3D" w:rsidP="00357A3D">
      <w:pPr>
        <w:pStyle w:val="HBSNormal"/>
        <w:ind w:left="720"/>
        <w:rPr>
          <w:i/>
          <w:iCs/>
        </w:rPr>
      </w:pPr>
      <w:r w:rsidRPr="00357A3D">
        <w:rPr>
          <w:i/>
          <w:iCs/>
        </w:rPr>
        <w:t xml:space="preserve">  &lt;</w:t>
      </w:r>
      <w:proofErr w:type="spellStart"/>
      <w:r w:rsidRPr="00357A3D">
        <w:rPr>
          <w:i/>
          <w:iCs/>
        </w:rPr>
        <w:t>chr</w:t>
      </w:r>
      <w:proofErr w:type="spellEnd"/>
      <w:r w:rsidRPr="00357A3D">
        <w:rPr>
          <w:i/>
          <w:iCs/>
        </w:rPr>
        <w:t>&gt;       &lt;</w:t>
      </w:r>
      <w:proofErr w:type="spellStart"/>
      <w:r w:rsidRPr="00357A3D">
        <w:rPr>
          <w:i/>
          <w:iCs/>
        </w:rPr>
        <w:t>chr</w:t>
      </w:r>
      <w:proofErr w:type="spellEnd"/>
      <w:r w:rsidRPr="00357A3D">
        <w:rPr>
          <w:i/>
          <w:iCs/>
        </w:rPr>
        <w:t>&gt;                &lt;</w:t>
      </w:r>
      <w:proofErr w:type="spellStart"/>
      <w:r w:rsidRPr="00357A3D">
        <w:rPr>
          <w:i/>
          <w:iCs/>
        </w:rPr>
        <w:t>dbl</w:t>
      </w:r>
      <w:proofErr w:type="spellEnd"/>
      <w:r w:rsidRPr="00357A3D">
        <w:rPr>
          <w:i/>
          <w:iCs/>
        </w:rPr>
        <w:t>&gt;</w:t>
      </w:r>
    </w:p>
    <w:p w14:paraId="143AD1EE" w14:textId="77777777" w:rsidR="00357A3D" w:rsidRPr="00357A3D" w:rsidRDefault="00357A3D" w:rsidP="00357A3D">
      <w:pPr>
        <w:pStyle w:val="HBSNormal"/>
        <w:ind w:left="720"/>
        <w:rPr>
          <w:i/>
          <w:iCs/>
        </w:rPr>
      </w:pPr>
      <w:r w:rsidRPr="00357A3D">
        <w:rPr>
          <w:i/>
          <w:iCs/>
        </w:rPr>
        <w:t>1 Germany     1960_fertility        2.41</w:t>
      </w:r>
    </w:p>
    <w:p w14:paraId="2F944445" w14:textId="77777777" w:rsidR="00357A3D" w:rsidRPr="00357A3D" w:rsidRDefault="00357A3D" w:rsidP="00357A3D">
      <w:pPr>
        <w:pStyle w:val="HBSNormal"/>
        <w:ind w:left="720"/>
        <w:rPr>
          <w:i/>
          <w:iCs/>
        </w:rPr>
      </w:pPr>
      <w:r w:rsidRPr="00357A3D">
        <w:rPr>
          <w:i/>
          <w:iCs/>
        </w:rPr>
        <w:t>2 South Korea 1960_fertility        6.16</w:t>
      </w:r>
    </w:p>
    <w:p w14:paraId="660BD65E" w14:textId="77777777" w:rsidR="00357A3D" w:rsidRPr="00357A3D" w:rsidRDefault="00357A3D" w:rsidP="00357A3D">
      <w:pPr>
        <w:pStyle w:val="HBSNormal"/>
        <w:ind w:left="720"/>
        <w:rPr>
          <w:i/>
          <w:iCs/>
        </w:rPr>
      </w:pPr>
      <w:r w:rsidRPr="00357A3D">
        <w:rPr>
          <w:i/>
          <w:iCs/>
        </w:rPr>
        <w:t xml:space="preserve">3 Germany     1960_life_expectancy 69.3 </w:t>
      </w:r>
    </w:p>
    <w:p w14:paraId="6F2BC30A" w14:textId="77777777" w:rsidR="00357A3D" w:rsidRPr="00357A3D" w:rsidRDefault="00357A3D" w:rsidP="00357A3D">
      <w:pPr>
        <w:pStyle w:val="HBSNormal"/>
        <w:ind w:left="720"/>
        <w:rPr>
          <w:i/>
          <w:iCs/>
        </w:rPr>
      </w:pPr>
      <w:r w:rsidRPr="00357A3D">
        <w:rPr>
          <w:i/>
          <w:iCs/>
        </w:rPr>
        <w:t xml:space="preserve">4 South Korea 1960_life_expectancy 53.0 </w:t>
      </w:r>
    </w:p>
    <w:p w14:paraId="7CE6503D" w14:textId="77777777" w:rsidR="00357A3D" w:rsidRPr="00357A3D" w:rsidRDefault="00357A3D" w:rsidP="00357A3D">
      <w:pPr>
        <w:pStyle w:val="HBSNormal"/>
        <w:ind w:left="720"/>
        <w:rPr>
          <w:i/>
          <w:iCs/>
        </w:rPr>
      </w:pPr>
      <w:r w:rsidRPr="00357A3D">
        <w:rPr>
          <w:i/>
          <w:iCs/>
        </w:rPr>
        <w:t>5 Germany     1961_fertility        2.44</w:t>
      </w:r>
    </w:p>
    <w:p w14:paraId="5D93001C" w14:textId="575CF53F" w:rsidR="00357A3D" w:rsidRDefault="00357A3D" w:rsidP="00357A3D">
      <w:pPr>
        <w:pStyle w:val="HBSNormal"/>
        <w:ind w:left="720"/>
        <w:rPr>
          <w:i/>
          <w:iCs/>
        </w:rPr>
      </w:pPr>
      <w:r w:rsidRPr="00357A3D">
        <w:rPr>
          <w:i/>
          <w:iCs/>
        </w:rPr>
        <w:t>6 South Korea 1961_fertility        5.99</w:t>
      </w:r>
    </w:p>
    <w:p w14:paraId="24395F6F" w14:textId="1203BCAC" w:rsidR="00357A3D" w:rsidRDefault="00B44D6C" w:rsidP="00357A3D">
      <w:pPr>
        <w:pStyle w:val="HBSNormal"/>
        <w:rPr>
          <w:lang w:val="en-CA"/>
        </w:rPr>
      </w:pPr>
      <w:r>
        <w:t>The result is not exactly what we refer to as tidy, since each observation is associated with two, not one, row. We want to have the value from the two variables, fertility and life expectancy, as two separate columns. The first challenge to achieve this is to separate the key column into the year and the variable type, note that the entries in this column separate the year from the variable name using</w:t>
      </w:r>
      <w:r w:rsidR="003B6DC2">
        <w:rPr>
          <w:lang w:val="en-CA"/>
        </w:rPr>
        <w:t xml:space="preserve"> an underscore. You can see it here:</w:t>
      </w:r>
    </w:p>
    <w:p w14:paraId="445B08D6" w14:textId="77777777" w:rsidR="003B6DC2" w:rsidRPr="003B6DC2" w:rsidRDefault="003B6DC2" w:rsidP="003B6DC2">
      <w:pPr>
        <w:pStyle w:val="HBSNormal"/>
        <w:rPr>
          <w:i/>
          <w:iCs/>
          <w:lang w:val="en-CA"/>
        </w:rPr>
      </w:pPr>
      <w:r>
        <w:rPr>
          <w:lang w:val="en-CA"/>
        </w:rPr>
        <w:tab/>
      </w:r>
      <w:proofErr w:type="spellStart"/>
      <w:r w:rsidRPr="003B6DC2">
        <w:rPr>
          <w:i/>
          <w:iCs/>
          <w:lang w:val="en-CA"/>
        </w:rPr>
        <w:t>dat$</w:t>
      </w:r>
      <w:proofErr w:type="gramStart"/>
      <w:r w:rsidRPr="003B6DC2">
        <w:rPr>
          <w:i/>
          <w:iCs/>
          <w:lang w:val="en-CA"/>
        </w:rPr>
        <w:t>key</w:t>
      </w:r>
      <w:proofErr w:type="spellEnd"/>
      <w:r w:rsidRPr="003B6DC2">
        <w:rPr>
          <w:i/>
          <w:iCs/>
          <w:lang w:val="en-CA"/>
        </w:rPr>
        <w:t>[</w:t>
      </w:r>
      <w:proofErr w:type="gramEnd"/>
      <w:r w:rsidRPr="003B6DC2">
        <w:rPr>
          <w:i/>
          <w:iCs/>
          <w:lang w:val="en-CA"/>
        </w:rPr>
        <w:t>1:5]</w:t>
      </w:r>
    </w:p>
    <w:p w14:paraId="736EDE4B" w14:textId="77777777" w:rsidR="003B6DC2" w:rsidRPr="003B6DC2" w:rsidRDefault="003B6DC2" w:rsidP="003B6DC2">
      <w:pPr>
        <w:pStyle w:val="HBSNormal"/>
        <w:ind w:left="720"/>
        <w:rPr>
          <w:i/>
          <w:iCs/>
          <w:lang w:val="en-CA"/>
        </w:rPr>
      </w:pPr>
      <w:r w:rsidRPr="003B6DC2">
        <w:rPr>
          <w:i/>
          <w:iCs/>
          <w:lang w:val="en-CA"/>
        </w:rPr>
        <w:t xml:space="preserve">[1] "1960_fertility"      </w:t>
      </w:r>
    </w:p>
    <w:p w14:paraId="7F52DA4E" w14:textId="77777777" w:rsidR="003B6DC2" w:rsidRPr="003B6DC2" w:rsidRDefault="003B6DC2" w:rsidP="003B6DC2">
      <w:pPr>
        <w:pStyle w:val="HBSNormal"/>
        <w:ind w:left="720"/>
        <w:rPr>
          <w:i/>
          <w:iCs/>
          <w:lang w:val="en-CA"/>
        </w:rPr>
      </w:pPr>
      <w:r w:rsidRPr="003B6DC2">
        <w:rPr>
          <w:i/>
          <w:iCs/>
          <w:lang w:val="en-CA"/>
        </w:rPr>
        <w:t xml:space="preserve">[2] "1960_fertility"      </w:t>
      </w:r>
    </w:p>
    <w:p w14:paraId="288DD44E" w14:textId="77777777" w:rsidR="003B6DC2" w:rsidRPr="003B6DC2" w:rsidRDefault="003B6DC2" w:rsidP="003B6DC2">
      <w:pPr>
        <w:pStyle w:val="HBSNormal"/>
        <w:ind w:left="720"/>
        <w:rPr>
          <w:i/>
          <w:iCs/>
          <w:lang w:val="en-CA"/>
        </w:rPr>
      </w:pPr>
      <w:r w:rsidRPr="003B6DC2">
        <w:rPr>
          <w:i/>
          <w:iCs/>
          <w:lang w:val="en-CA"/>
        </w:rPr>
        <w:t>[3] "1960_life_expectancy"</w:t>
      </w:r>
    </w:p>
    <w:p w14:paraId="64167273" w14:textId="77777777" w:rsidR="003B6DC2" w:rsidRPr="003B6DC2" w:rsidRDefault="003B6DC2" w:rsidP="003B6DC2">
      <w:pPr>
        <w:pStyle w:val="HBSNormal"/>
        <w:ind w:left="720"/>
        <w:rPr>
          <w:i/>
          <w:iCs/>
          <w:lang w:val="en-CA"/>
        </w:rPr>
      </w:pPr>
      <w:r w:rsidRPr="003B6DC2">
        <w:rPr>
          <w:i/>
          <w:iCs/>
          <w:lang w:val="en-CA"/>
        </w:rPr>
        <w:t>[4] "1960_life_expectancy"</w:t>
      </w:r>
    </w:p>
    <w:p w14:paraId="3469C31D" w14:textId="799823B4" w:rsidR="003B6DC2" w:rsidRDefault="003B6DC2" w:rsidP="003B6DC2">
      <w:pPr>
        <w:pStyle w:val="HBSNormal"/>
        <w:ind w:left="720"/>
        <w:rPr>
          <w:i/>
          <w:iCs/>
          <w:lang w:val="en-CA"/>
        </w:rPr>
      </w:pPr>
      <w:r w:rsidRPr="003B6DC2">
        <w:rPr>
          <w:i/>
          <w:iCs/>
          <w:lang w:val="en-CA"/>
        </w:rPr>
        <w:t xml:space="preserve">[5] "1961_fertility"    </w:t>
      </w:r>
    </w:p>
    <w:p w14:paraId="5C9E9B29" w14:textId="77777777" w:rsidR="003B6DC2" w:rsidRDefault="003B6DC2">
      <w:pPr>
        <w:rPr>
          <w:i/>
          <w:iCs/>
          <w:sz w:val="20"/>
          <w:lang w:val="en-CA"/>
        </w:rPr>
      </w:pPr>
      <w:r>
        <w:rPr>
          <w:i/>
          <w:iCs/>
          <w:lang w:val="en-CA"/>
        </w:rPr>
        <w:br w:type="page"/>
      </w:r>
    </w:p>
    <w:p w14:paraId="5030C23B" w14:textId="77777777" w:rsidR="003B6DC2" w:rsidRDefault="003B6DC2" w:rsidP="003B6DC2">
      <w:pPr>
        <w:pStyle w:val="HBSNormal"/>
        <w:ind w:left="720"/>
        <w:rPr>
          <w:i/>
          <w:iCs/>
          <w:lang w:val="en-CA"/>
        </w:rPr>
      </w:pPr>
    </w:p>
    <w:p w14:paraId="3CFBA27F" w14:textId="363404AF" w:rsidR="003B6DC2" w:rsidRDefault="003B6DC2" w:rsidP="003B6DC2">
      <w:pPr>
        <w:pStyle w:val="HBSNormal"/>
        <w:rPr>
          <w:lang w:val="en-CA"/>
        </w:rPr>
      </w:pPr>
      <w:r>
        <w:rPr>
          <w:lang w:val="en-CA"/>
        </w:rPr>
        <w:t xml:space="preserve">Encoding multiple variables in a column name is such a common problem that the </w:t>
      </w:r>
      <w:proofErr w:type="spellStart"/>
      <w:r>
        <w:rPr>
          <w:lang w:val="en-CA"/>
        </w:rPr>
        <w:t>readr</w:t>
      </w:r>
      <w:proofErr w:type="spellEnd"/>
      <w:r>
        <w:rPr>
          <w:lang w:val="en-CA"/>
        </w:rPr>
        <w:t xml:space="preserve"> package includes a function to separate these columns into two or more functions. The function is called </w:t>
      </w:r>
      <w:proofErr w:type="gramStart"/>
      <w:r>
        <w:rPr>
          <w:b/>
          <w:bCs/>
          <w:lang w:val="en-CA"/>
        </w:rPr>
        <w:t>separate(</w:t>
      </w:r>
      <w:proofErr w:type="gramEnd"/>
      <w:r>
        <w:rPr>
          <w:b/>
          <w:bCs/>
          <w:lang w:val="en-CA"/>
        </w:rPr>
        <w:t>)</w:t>
      </w:r>
      <w:r>
        <w:rPr>
          <w:lang w:val="en-CA"/>
        </w:rPr>
        <w:t xml:space="preserve">. Apart from the data, the separate function takes three arguments, the name of the column to be separated, the names to be used for the new columns, and the character that separates the variables. </w:t>
      </w:r>
      <w:proofErr w:type="gramStart"/>
      <w:r>
        <w:rPr>
          <w:lang w:val="en-CA"/>
        </w:rPr>
        <w:t>So</w:t>
      </w:r>
      <w:proofErr w:type="gramEnd"/>
      <w:r>
        <w:rPr>
          <w:lang w:val="en-CA"/>
        </w:rPr>
        <w:t xml:space="preserve"> a first attempt would be to write this piece of code:</w:t>
      </w:r>
    </w:p>
    <w:p w14:paraId="04A48552" w14:textId="38C8036B" w:rsidR="003B6DC2" w:rsidRPr="003B6DC2" w:rsidRDefault="003B6DC2" w:rsidP="003B6DC2">
      <w:pPr>
        <w:pStyle w:val="HBSNormal"/>
        <w:rPr>
          <w:i/>
          <w:iCs/>
          <w:lang w:val="en-CA"/>
        </w:rPr>
      </w:pPr>
      <w:r>
        <w:rPr>
          <w:lang w:val="en-CA"/>
        </w:rPr>
        <w:tab/>
      </w:r>
      <w:proofErr w:type="spellStart"/>
      <w:r w:rsidRPr="003B6DC2">
        <w:rPr>
          <w:i/>
          <w:iCs/>
          <w:lang w:val="en-CA"/>
        </w:rPr>
        <w:t>dat</w:t>
      </w:r>
      <w:proofErr w:type="spellEnd"/>
      <w:r w:rsidRPr="003B6DC2">
        <w:rPr>
          <w:i/>
          <w:iCs/>
          <w:lang w:val="en-CA"/>
        </w:rPr>
        <w:t>%&gt;%separate(</w:t>
      </w:r>
      <w:proofErr w:type="spellStart"/>
      <w:proofErr w:type="gramStart"/>
      <w:r w:rsidRPr="003B6DC2">
        <w:rPr>
          <w:i/>
          <w:iCs/>
          <w:lang w:val="en-CA"/>
        </w:rPr>
        <w:t>key,c</w:t>
      </w:r>
      <w:proofErr w:type="spellEnd"/>
      <w:proofErr w:type="gramEnd"/>
      <w:r w:rsidRPr="003B6DC2">
        <w:rPr>
          <w:i/>
          <w:iCs/>
          <w:lang w:val="en-CA"/>
        </w:rPr>
        <w:t>("year","</w:t>
      </w:r>
      <w:proofErr w:type="spellStart"/>
      <w:r w:rsidRPr="003B6DC2">
        <w:rPr>
          <w:i/>
          <w:iCs/>
          <w:lang w:val="en-CA"/>
        </w:rPr>
        <w:t>variable_name</w:t>
      </w:r>
      <w:proofErr w:type="spellEnd"/>
      <w:r w:rsidRPr="003B6DC2">
        <w:rPr>
          <w:i/>
          <w:iCs/>
          <w:lang w:val="en-CA"/>
        </w:rPr>
        <w:t>")</w:t>
      </w:r>
      <w:r>
        <w:rPr>
          <w:i/>
          <w:iCs/>
          <w:lang w:val="en-CA"/>
        </w:rPr>
        <w:t>,”_”</w:t>
      </w:r>
      <w:r w:rsidRPr="003B6DC2">
        <w:rPr>
          <w:i/>
          <w:iCs/>
          <w:lang w:val="en-CA"/>
        </w:rPr>
        <w:t>)</w:t>
      </w:r>
    </w:p>
    <w:p w14:paraId="707C3F74" w14:textId="668CA750" w:rsidR="003B6DC2" w:rsidRDefault="003B6DC2" w:rsidP="003B6DC2">
      <w:pPr>
        <w:pStyle w:val="HBSNormal"/>
        <w:rPr>
          <w:lang w:val="en-CA"/>
        </w:rPr>
      </w:pPr>
      <w:r>
        <w:rPr>
          <w:lang w:val="en-CA"/>
        </w:rPr>
        <w:t>Now, because the underscore is the default separator, we can simply write the code like this:</w:t>
      </w:r>
    </w:p>
    <w:p w14:paraId="6ACF8D10" w14:textId="77777777" w:rsidR="003B6DC2" w:rsidRPr="003B6DC2" w:rsidRDefault="003B6DC2" w:rsidP="003B6DC2">
      <w:pPr>
        <w:pStyle w:val="HBSNormal"/>
        <w:rPr>
          <w:i/>
          <w:iCs/>
          <w:lang w:val="en-CA"/>
        </w:rPr>
      </w:pPr>
      <w:r>
        <w:rPr>
          <w:lang w:val="en-CA"/>
        </w:rPr>
        <w:tab/>
      </w:r>
      <w:proofErr w:type="spellStart"/>
      <w:r w:rsidRPr="003B6DC2">
        <w:rPr>
          <w:i/>
          <w:iCs/>
          <w:lang w:val="en-CA"/>
        </w:rPr>
        <w:t>dat</w:t>
      </w:r>
      <w:proofErr w:type="spellEnd"/>
      <w:r w:rsidRPr="003B6DC2">
        <w:rPr>
          <w:i/>
          <w:iCs/>
          <w:lang w:val="en-CA"/>
        </w:rPr>
        <w:t>%&gt;%separate(</w:t>
      </w:r>
      <w:proofErr w:type="spellStart"/>
      <w:proofErr w:type="gramStart"/>
      <w:r w:rsidRPr="003B6DC2">
        <w:rPr>
          <w:i/>
          <w:iCs/>
          <w:lang w:val="en-CA"/>
        </w:rPr>
        <w:t>key,c</w:t>
      </w:r>
      <w:proofErr w:type="spellEnd"/>
      <w:proofErr w:type="gramEnd"/>
      <w:r w:rsidRPr="003B6DC2">
        <w:rPr>
          <w:i/>
          <w:iCs/>
          <w:lang w:val="en-CA"/>
        </w:rPr>
        <w:t>("year","</w:t>
      </w:r>
      <w:proofErr w:type="spellStart"/>
      <w:r w:rsidRPr="003B6DC2">
        <w:rPr>
          <w:i/>
          <w:iCs/>
          <w:lang w:val="en-CA"/>
        </w:rPr>
        <w:t>variable_name</w:t>
      </w:r>
      <w:proofErr w:type="spellEnd"/>
      <w:r w:rsidRPr="003B6DC2">
        <w:rPr>
          <w:i/>
          <w:iCs/>
          <w:lang w:val="en-CA"/>
        </w:rPr>
        <w:t>"))</w:t>
      </w:r>
    </w:p>
    <w:p w14:paraId="376398FC" w14:textId="77777777" w:rsidR="003B6DC2" w:rsidRPr="003B6DC2" w:rsidRDefault="003B6DC2" w:rsidP="003B6DC2">
      <w:pPr>
        <w:pStyle w:val="HBSNormal"/>
        <w:ind w:left="720"/>
        <w:rPr>
          <w:i/>
          <w:iCs/>
          <w:lang w:val="en-CA"/>
        </w:rPr>
      </w:pPr>
      <w:r w:rsidRPr="003B6DC2">
        <w:rPr>
          <w:i/>
          <w:iCs/>
          <w:lang w:val="en-CA"/>
        </w:rPr>
        <w:t xml:space="preserve"># A </w:t>
      </w:r>
      <w:proofErr w:type="spellStart"/>
      <w:r w:rsidRPr="003B6DC2">
        <w:rPr>
          <w:i/>
          <w:iCs/>
          <w:lang w:val="en-CA"/>
        </w:rPr>
        <w:t>tibble</w:t>
      </w:r>
      <w:proofErr w:type="spellEnd"/>
      <w:r w:rsidRPr="003B6DC2">
        <w:rPr>
          <w:i/>
          <w:iCs/>
          <w:lang w:val="en-CA"/>
        </w:rPr>
        <w:t>: 224 x 4</w:t>
      </w:r>
    </w:p>
    <w:p w14:paraId="02F0C8A7" w14:textId="77777777" w:rsidR="003B6DC2" w:rsidRPr="003B6DC2" w:rsidRDefault="003B6DC2" w:rsidP="003B6DC2">
      <w:pPr>
        <w:pStyle w:val="HBSNormal"/>
        <w:ind w:left="720"/>
        <w:rPr>
          <w:i/>
          <w:iCs/>
          <w:lang w:val="en-CA"/>
        </w:rPr>
      </w:pPr>
      <w:r w:rsidRPr="003B6DC2">
        <w:rPr>
          <w:i/>
          <w:iCs/>
          <w:lang w:val="en-CA"/>
        </w:rPr>
        <w:t xml:space="preserve">   country     </w:t>
      </w:r>
      <w:proofErr w:type="gramStart"/>
      <w:r w:rsidRPr="003B6DC2">
        <w:rPr>
          <w:i/>
          <w:iCs/>
          <w:lang w:val="en-CA"/>
        </w:rPr>
        <w:t xml:space="preserve">year  </w:t>
      </w:r>
      <w:proofErr w:type="spellStart"/>
      <w:r w:rsidRPr="003B6DC2">
        <w:rPr>
          <w:i/>
          <w:iCs/>
          <w:lang w:val="en-CA"/>
        </w:rPr>
        <w:t>variable</w:t>
      </w:r>
      <w:proofErr w:type="gramEnd"/>
      <w:r w:rsidRPr="003B6DC2">
        <w:rPr>
          <w:i/>
          <w:iCs/>
          <w:lang w:val="en-CA"/>
        </w:rPr>
        <w:t>_name</w:t>
      </w:r>
      <w:proofErr w:type="spellEnd"/>
      <w:r w:rsidRPr="003B6DC2">
        <w:rPr>
          <w:i/>
          <w:iCs/>
          <w:lang w:val="en-CA"/>
        </w:rPr>
        <w:t xml:space="preserve"> value</w:t>
      </w:r>
    </w:p>
    <w:p w14:paraId="6A4E5E9F" w14:textId="77777777" w:rsidR="003B6DC2" w:rsidRPr="003B6DC2" w:rsidRDefault="003B6DC2" w:rsidP="003B6DC2">
      <w:pPr>
        <w:pStyle w:val="HBSNormal"/>
        <w:ind w:left="720"/>
        <w:rPr>
          <w:i/>
          <w:iCs/>
          <w:lang w:val="en-CA"/>
        </w:rPr>
      </w:pPr>
      <w:r w:rsidRPr="003B6DC2">
        <w:rPr>
          <w:i/>
          <w:iCs/>
          <w:lang w:val="en-CA"/>
        </w:rPr>
        <w:t xml:space="preserve">   &lt;</w:t>
      </w:r>
      <w:proofErr w:type="spellStart"/>
      <w:r w:rsidRPr="003B6DC2">
        <w:rPr>
          <w:i/>
          <w:iCs/>
          <w:lang w:val="en-CA"/>
        </w:rPr>
        <w:t>chr</w:t>
      </w:r>
      <w:proofErr w:type="spellEnd"/>
      <w:r w:rsidRPr="003B6DC2">
        <w:rPr>
          <w:i/>
          <w:iCs/>
          <w:lang w:val="en-CA"/>
        </w:rPr>
        <w:t>&gt;       &lt;</w:t>
      </w:r>
      <w:proofErr w:type="spellStart"/>
      <w:r w:rsidRPr="003B6DC2">
        <w:rPr>
          <w:i/>
          <w:iCs/>
          <w:lang w:val="en-CA"/>
        </w:rPr>
        <w:t>chr</w:t>
      </w:r>
      <w:proofErr w:type="spellEnd"/>
      <w:r w:rsidRPr="003B6DC2">
        <w:rPr>
          <w:i/>
          <w:iCs/>
          <w:lang w:val="en-CA"/>
        </w:rPr>
        <w:t>&gt; &lt;</w:t>
      </w:r>
      <w:proofErr w:type="spellStart"/>
      <w:r w:rsidRPr="003B6DC2">
        <w:rPr>
          <w:i/>
          <w:iCs/>
          <w:lang w:val="en-CA"/>
        </w:rPr>
        <w:t>chr</w:t>
      </w:r>
      <w:proofErr w:type="spellEnd"/>
      <w:r w:rsidRPr="003B6DC2">
        <w:rPr>
          <w:i/>
          <w:iCs/>
          <w:lang w:val="en-CA"/>
        </w:rPr>
        <w:t>&gt;         &lt;</w:t>
      </w:r>
      <w:proofErr w:type="spellStart"/>
      <w:r w:rsidRPr="003B6DC2">
        <w:rPr>
          <w:i/>
          <w:iCs/>
          <w:lang w:val="en-CA"/>
        </w:rPr>
        <w:t>dbl</w:t>
      </w:r>
      <w:proofErr w:type="spellEnd"/>
      <w:r w:rsidRPr="003B6DC2">
        <w:rPr>
          <w:i/>
          <w:iCs/>
          <w:lang w:val="en-CA"/>
        </w:rPr>
        <w:t>&gt;</w:t>
      </w:r>
    </w:p>
    <w:p w14:paraId="5B90DD31" w14:textId="77777777" w:rsidR="003B6DC2" w:rsidRPr="003B6DC2" w:rsidRDefault="003B6DC2" w:rsidP="003B6DC2">
      <w:pPr>
        <w:pStyle w:val="HBSNormal"/>
        <w:ind w:left="720"/>
        <w:rPr>
          <w:i/>
          <w:iCs/>
          <w:lang w:val="en-CA"/>
        </w:rPr>
      </w:pPr>
      <w:r w:rsidRPr="003B6DC2">
        <w:rPr>
          <w:i/>
          <w:iCs/>
          <w:lang w:val="en-CA"/>
        </w:rPr>
        <w:t xml:space="preserve"> 1 Germany     </w:t>
      </w:r>
      <w:proofErr w:type="gramStart"/>
      <w:r w:rsidRPr="003B6DC2">
        <w:rPr>
          <w:i/>
          <w:iCs/>
          <w:lang w:val="en-CA"/>
        </w:rPr>
        <w:t>1960  fertility</w:t>
      </w:r>
      <w:proofErr w:type="gramEnd"/>
      <w:r w:rsidRPr="003B6DC2">
        <w:rPr>
          <w:i/>
          <w:iCs/>
          <w:lang w:val="en-CA"/>
        </w:rPr>
        <w:t xml:space="preserve">      2.41</w:t>
      </w:r>
    </w:p>
    <w:p w14:paraId="5F829311" w14:textId="77777777" w:rsidR="003B6DC2" w:rsidRPr="003B6DC2" w:rsidRDefault="003B6DC2" w:rsidP="003B6DC2">
      <w:pPr>
        <w:pStyle w:val="HBSNormal"/>
        <w:ind w:left="720"/>
        <w:rPr>
          <w:i/>
          <w:iCs/>
          <w:lang w:val="en-CA"/>
        </w:rPr>
      </w:pPr>
      <w:r w:rsidRPr="003B6DC2">
        <w:rPr>
          <w:i/>
          <w:iCs/>
          <w:lang w:val="en-CA"/>
        </w:rPr>
        <w:t xml:space="preserve"> 2 South Korea </w:t>
      </w:r>
      <w:proofErr w:type="gramStart"/>
      <w:r w:rsidRPr="003B6DC2">
        <w:rPr>
          <w:i/>
          <w:iCs/>
          <w:lang w:val="en-CA"/>
        </w:rPr>
        <w:t>1960  fertility</w:t>
      </w:r>
      <w:proofErr w:type="gramEnd"/>
      <w:r w:rsidRPr="003B6DC2">
        <w:rPr>
          <w:i/>
          <w:iCs/>
          <w:lang w:val="en-CA"/>
        </w:rPr>
        <w:t xml:space="preserve">      6.16</w:t>
      </w:r>
    </w:p>
    <w:p w14:paraId="2F50CD17" w14:textId="77777777" w:rsidR="003B6DC2" w:rsidRPr="003B6DC2" w:rsidRDefault="003B6DC2" w:rsidP="003B6DC2">
      <w:pPr>
        <w:pStyle w:val="HBSNormal"/>
        <w:ind w:left="720"/>
        <w:rPr>
          <w:i/>
          <w:iCs/>
          <w:lang w:val="en-CA"/>
        </w:rPr>
      </w:pPr>
      <w:r w:rsidRPr="003B6DC2">
        <w:rPr>
          <w:i/>
          <w:iCs/>
          <w:lang w:val="en-CA"/>
        </w:rPr>
        <w:t xml:space="preserve"> 3 Germany     </w:t>
      </w:r>
      <w:proofErr w:type="gramStart"/>
      <w:r w:rsidRPr="003B6DC2">
        <w:rPr>
          <w:i/>
          <w:iCs/>
          <w:lang w:val="en-CA"/>
        </w:rPr>
        <w:t>1960  life</w:t>
      </w:r>
      <w:proofErr w:type="gramEnd"/>
      <w:r w:rsidRPr="003B6DC2">
        <w:rPr>
          <w:i/>
          <w:iCs/>
          <w:lang w:val="en-CA"/>
        </w:rPr>
        <w:t xml:space="preserve">          69.3 </w:t>
      </w:r>
    </w:p>
    <w:p w14:paraId="49D8C3FF" w14:textId="77777777" w:rsidR="003B6DC2" w:rsidRPr="003B6DC2" w:rsidRDefault="003B6DC2" w:rsidP="003B6DC2">
      <w:pPr>
        <w:pStyle w:val="HBSNormal"/>
        <w:ind w:left="720"/>
        <w:rPr>
          <w:i/>
          <w:iCs/>
          <w:lang w:val="en-CA"/>
        </w:rPr>
      </w:pPr>
      <w:r w:rsidRPr="003B6DC2">
        <w:rPr>
          <w:i/>
          <w:iCs/>
          <w:lang w:val="en-CA"/>
        </w:rPr>
        <w:t xml:space="preserve"> 4 South Korea </w:t>
      </w:r>
      <w:proofErr w:type="gramStart"/>
      <w:r w:rsidRPr="003B6DC2">
        <w:rPr>
          <w:i/>
          <w:iCs/>
          <w:lang w:val="en-CA"/>
        </w:rPr>
        <w:t>1960  life</w:t>
      </w:r>
      <w:proofErr w:type="gramEnd"/>
      <w:r w:rsidRPr="003B6DC2">
        <w:rPr>
          <w:i/>
          <w:iCs/>
          <w:lang w:val="en-CA"/>
        </w:rPr>
        <w:t xml:space="preserve">          53.0 </w:t>
      </w:r>
    </w:p>
    <w:p w14:paraId="1BE3E2E8" w14:textId="77777777" w:rsidR="003B6DC2" w:rsidRPr="003B6DC2" w:rsidRDefault="003B6DC2" w:rsidP="003B6DC2">
      <w:pPr>
        <w:pStyle w:val="HBSNormal"/>
        <w:ind w:left="720"/>
        <w:rPr>
          <w:i/>
          <w:iCs/>
          <w:lang w:val="en-CA"/>
        </w:rPr>
      </w:pPr>
      <w:r w:rsidRPr="003B6DC2">
        <w:rPr>
          <w:i/>
          <w:iCs/>
          <w:lang w:val="en-CA"/>
        </w:rPr>
        <w:t xml:space="preserve"> 5 Germany     </w:t>
      </w:r>
      <w:proofErr w:type="gramStart"/>
      <w:r w:rsidRPr="003B6DC2">
        <w:rPr>
          <w:i/>
          <w:iCs/>
          <w:lang w:val="en-CA"/>
        </w:rPr>
        <w:t>1961  fertility</w:t>
      </w:r>
      <w:proofErr w:type="gramEnd"/>
      <w:r w:rsidRPr="003B6DC2">
        <w:rPr>
          <w:i/>
          <w:iCs/>
          <w:lang w:val="en-CA"/>
        </w:rPr>
        <w:t xml:space="preserve">      2.44</w:t>
      </w:r>
    </w:p>
    <w:p w14:paraId="1084ACE2" w14:textId="77777777" w:rsidR="003B6DC2" w:rsidRPr="003B6DC2" w:rsidRDefault="003B6DC2" w:rsidP="003B6DC2">
      <w:pPr>
        <w:pStyle w:val="HBSNormal"/>
        <w:ind w:left="720"/>
        <w:rPr>
          <w:i/>
          <w:iCs/>
          <w:lang w:val="en-CA"/>
        </w:rPr>
      </w:pPr>
      <w:r w:rsidRPr="003B6DC2">
        <w:rPr>
          <w:i/>
          <w:iCs/>
          <w:lang w:val="en-CA"/>
        </w:rPr>
        <w:t xml:space="preserve"> 6 South Korea </w:t>
      </w:r>
      <w:proofErr w:type="gramStart"/>
      <w:r w:rsidRPr="003B6DC2">
        <w:rPr>
          <w:i/>
          <w:iCs/>
          <w:lang w:val="en-CA"/>
        </w:rPr>
        <w:t>1961  fertility</w:t>
      </w:r>
      <w:proofErr w:type="gramEnd"/>
      <w:r w:rsidRPr="003B6DC2">
        <w:rPr>
          <w:i/>
          <w:iCs/>
          <w:lang w:val="en-CA"/>
        </w:rPr>
        <w:t xml:space="preserve">      5.99</w:t>
      </w:r>
    </w:p>
    <w:p w14:paraId="4CE92255" w14:textId="77777777" w:rsidR="003B6DC2" w:rsidRPr="003B6DC2" w:rsidRDefault="003B6DC2" w:rsidP="003B6DC2">
      <w:pPr>
        <w:pStyle w:val="HBSNormal"/>
        <w:ind w:left="720"/>
        <w:rPr>
          <w:i/>
          <w:iCs/>
          <w:lang w:val="en-CA"/>
        </w:rPr>
      </w:pPr>
      <w:r w:rsidRPr="003B6DC2">
        <w:rPr>
          <w:i/>
          <w:iCs/>
          <w:lang w:val="en-CA"/>
        </w:rPr>
        <w:t xml:space="preserve"> 7 Germany     </w:t>
      </w:r>
      <w:proofErr w:type="gramStart"/>
      <w:r w:rsidRPr="003B6DC2">
        <w:rPr>
          <w:i/>
          <w:iCs/>
          <w:lang w:val="en-CA"/>
        </w:rPr>
        <w:t>1961  life</w:t>
      </w:r>
      <w:proofErr w:type="gramEnd"/>
      <w:r w:rsidRPr="003B6DC2">
        <w:rPr>
          <w:i/>
          <w:iCs/>
          <w:lang w:val="en-CA"/>
        </w:rPr>
        <w:t xml:space="preserve">          69.8 </w:t>
      </w:r>
    </w:p>
    <w:p w14:paraId="26D6F49E" w14:textId="77777777" w:rsidR="003B6DC2" w:rsidRPr="003B6DC2" w:rsidRDefault="003B6DC2" w:rsidP="003B6DC2">
      <w:pPr>
        <w:pStyle w:val="HBSNormal"/>
        <w:ind w:left="720"/>
        <w:rPr>
          <w:i/>
          <w:iCs/>
          <w:lang w:val="en-CA"/>
        </w:rPr>
      </w:pPr>
      <w:r w:rsidRPr="003B6DC2">
        <w:rPr>
          <w:i/>
          <w:iCs/>
          <w:lang w:val="en-CA"/>
        </w:rPr>
        <w:t xml:space="preserve"> 8 South Korea </w:t>
      </w:r>
      <w:proofErr w:type="gramStart"/>
      <w:r w:rsidRPr="003B6DC2">
        <w:rPr>
          <w:i/>
          <w:iCs/>
          <w:lang w:val="en-CA"/>
        </w:rPr>
        <w:t>1961  life</w:t>
      </w:r>
      <w:proofErr w:type="gramEnd"/>
      <w:r w:rsidRPr="003B6DC2">
        <w:rPr>
          <w:i/>
          <w:iCs/>
          <w:lang w:val="en-CA"/>
        </w:rPr>
        <w:t xml:space="preserve">          53.8 </w:t>
      </w:r>
    </w:p>
    <w:p w14:paraId="1F730DCB" w14:textId="77777777" w:rsidR="003B6DC2" w:rsidRPr="003B6DC2" w:rsidRDefault="003B6DC2" w:rsidP="003B6DC2">
      <w:pPr>
        <w:pStyle w:val="HBSNormal"/>
        <w:ind w:left="720"/>
        <w:rPr>
          <w:i/>
          <w:iCs/>
          <w:lang w:val="en-CA"/>
        </w:rPr>
      </w:pPr>
      <w:r w:rsidRPr="003B6DC2">
        <w:rPr>
          <w:i/>
          <w:iCs/>
          <w:lang w:val="en-CA"/>
        </w:rPr>
        <w:t xml:space="preserve"> 9 Germany     </w:t>
      </w:r>
      <w:proofErr w:type="gramStart"/>
      <w:r w:rsidRPr="003B6DC2">
        <w:rPr>
          <w:i/>
          <w:iCs/>
          <w:lang w:val="en-CA"/>
        </w:rPr>
        <w:t>1962  fertility</w:t>
      </w:r>
      <w:proofErr w:type="gramEnd"/>
      <w:r w:rsidRPr="003B6DC2">
        <w:rPr>
          <w:i/>
          <w:iCs/>
          <w:lang w:val="en-CA"/>
        </w:rPr>
        <w:t xml:space="preserve">      2.47</w:t>
      </w:r>
    </w:p>
    <w:p w14:paraId="1BE4E7A9" w14:textId="77777777" w:rsidR="003B6DC2" w:rsidRPr="003B6DC2" w:rsidRDefault="003B6DC2" w:rsidP="003B6DC2">
      <w:pPr>
        <w:pStyle w:val="HBSNormal"/>
        <w:ind w:left="720"/>
        <w:rPr>
          <w:i/>
          <w:iCs/>
          <w:lang w:val="en-CA"/>
        </w:rPr>
      </w:pPr>
      <w:r w:rsidRPr="003B6DC2">
        <w:rPr>
          <w:i/>
          <w:iCs/>
          <w:lang w:val="en-CA"/>
        </w:rPr>
        <w:t xml:space="preserve">10 South Korea </w:t>
      </w:r>
      <w:proofErr w:type="gramStart"/>
      <w:r w:rsidRPr="003B6DC2">
        <w:rPr>
          <w:i/>
          <w:iCs/>
          <w:lang w:val="en-CA"/>
        </w:rPr>
        <w:t>1962  fertility</w:t>
      </w:r>
      <w:proofErr w:type="gramEnd"/>
      <w:r w:rsidRPr="003B6DC2">
        <w:rPr>
          <w:i/>
          <w:iCs/>
          <w:lang w:val="en-CA"/>
        </w:rPr>
        <w:t xml:space="preserve">      5.79</w:t>
      </w:r>
    </w:p>
    <w:p w14:paraId="3797F9BD" w14:textId="77777777" w:rsidR="003B6DC2" w:rsidRPr="003B6DC2" w:rsidRDefault="003B6DC2" w:rsidP="003B6DC2">
      <w:pPr>
        <w:pStyle w:val="HBSNormal"/>
        <w:ind w:left="720"/>
        <w:rPr>
          <w:i/>
          <w:iCs/>
          <w:lang w:val="en-CA"/>
        </w:rPr>
      </w:pPr>
      <w:r w:rsidRPr="003B6DC2">
        <w:rPr>
          <w:i/>
          <w:iCs/>
          <w:lang w:val="en-CA"/>
        </w:rPr>
        <w:t># ... with 214 more rows</w:t>
      </w:r>
    </w:p>
    <w:p w14:paraId="5C549C1A" w14:textId="77777777" w:rsidR="003B6DC2" w:rsidRPr="003B6DC2" w:rsidRDefault="003B6DC2" w:rsidP="003B6DC2">
      <w:pPr>
        <w:pStyle w:val="HBSNormal"/>
        <w:ind w:left="720"/>
        <w:rPr>
          <w:i/>
          <w:iCs/>
          <w:lang w:val="en-CA"/>
        </w:rPr>
      </w:pPr>
      <w:r w:rsidRPr="003B6DC2">
        <w:rPr>
          <w:i/>
          <w:iCs/>
          <w:lang w:val="en-CA"/>
        </w:rPr>
        <w:t>Warning message:</w:t>
      </w:r>
    </w:p>
    <w:p w14:paraId="2F2E4739" w14:textId="620779BE" w:rsidR="00D54083" w:rsidRDefault="003B6DC2" w:rsidP="003B6DC2">
      <w:pPr>
        <w:pStyle w:val="HBSNormal"/>
        <w:ind w:left="720"/>
        <w:rPr>
          <w:i/>
          <w:iCs/>
          <w:lang w:val="en-CA"/>
        </w:rPr>
      </w:pPr>
      <w:r w:rsidRPr="003B6DC2">
        <w:rPr>
          <w:i/>
          <w:iCs/>
          <w:lang w:val="en-CA"/>
        </w:rPr>
        <w:t>Expected 2 pieces. Additional pieces discarded in 112 rows [3, 4, 7, 8, 11, 12, 15, 16, 19, 20, 23, 24, 27, 28, 31, 32, 35, 36, 39, 40, ...].</w:t>
      </w:r>
    </w:p>
    <w:p w14:paraId="53D6684E" w14:textId="77777777" w:rsidR="00D54083" w:rsidRDefault="00D54083">
      <w:pPr>
        <w:rPr>
          <w:i/>
          <w:iCs/>
          <w:sz w:val="20"/>
          <w:lang w:val="en-CA"/>
        </w:rPr>
      </w:pPr>
      <w:r>
        <w:rPr>
          <w:i/>
          <w:iCs/>
          <w:lang w:val="en-CA"/>
        </w:rPr>
        <w:br w:type="page"/>
      </w:r>
    </w:p>
    <w:p w14:paraId="2BB88D0A" w14:textId="77777777" w:rsidR="003B6DC2" w:rsidRDefault="003B6DC2" w:rsidP="003B6DC2">
      <w:pPr>
        <w:pStyle w:val="HBSNormal"/>
        <w:ind w:left="720"/>
        <w:rPr>
          <w:i/>
          <w:iCs/>
          <w:lang w:val="en-CA"/>
        </w:rPr>
      </w:pPr>
    </w:p>
    <w:p w14:paraId="2EC23CBF" w14:textId="77777777" w:rsidR="00D54083" w:rsidRDefault="003B6DC2" w:rsidP="003B6DC2">
      <w:pPr>
        <w:pStyle w:val="HBSNormal"/>
        <w:rPr>
          <w:lang w:val="en-CA"/>
        </w:rPr>
      </w:pPr>
      <w:r>
        <w:rPr>
          <w:lang w:val="en-CA"/>
        </w:rPr>
        <w:t xml:space="preserve">However, we run into a problem, note that we have received a warning, too many values at 112 locations, and that the life expectancy variable is truncated to just life. This is because the underscore is used to separate life and expectancy in the name, not just to separate year and the variable name. One of the </w:t>
      </w:r>
      <w:proofErr w:type="gramStart"/>
      <w:r>
        <w:rPr>
          <w:lang w:val="en-CA"/>
        </w:rPr>
        <w:t>solution</w:t>
      </w:r>
      <w:proofErr w:type="gramEnd"/>
      <w:r>
        <w:rPr>
          <w:lang w:val="en-CA"/>
        </w:rPr>
        <w:t xml:space="preserve"> is to add a third column to catch this and let the separate function know which column to fill in with missing values (NAs), in this case, when there is no third value</w:t>
      </w:r>
      <w:r w:rsidR="00D54083">
        <w:rPr>
          <w:lang w:val="en-CA"/>
        </w:rPr>
        <w:t>. In this piece of code, we tell it to fill the column on the right:</w:t>
      </w:r>
    </w:p>
    <w:p w14:paraId="10E8F153" w14:textId="77777777" w:rsidR="00D54083" w:rsidRPr="00D54083" w:rsidRDefault="00D54083" w:rsidP="00D54083">
      <w:pPr>
        <w:pStyle w:val="HBSNormal"/>
        <w:ind w:left="720"/>
        <w:rPr>
          <w:i/>
          <w:iCs/>
          <w:lang w:val="en-CA"/>
        </w:rPr>
      </w:pPr>
      <w:r w:rsidRPr="00D54083">
        <w:rPr>
          <w:i/>
          <w:iCs/>
          <w:lang w:val="en-CA"/>
        </w:rPr>
        <w:t>dat%&gt;%separate(</w:t>
      </w:r>
      <w:proofErr w:type="gramStart"/>
      <w:r w:rsidRPr="00D54083">
        <w:rPr>
          <w:i/>
          <w:iCs/>
          <w:lang w:val="en-CA"/>
        </w:rPr>
        <w:t>key,c</w:t>
      </w:r>
      <w:proofErr w:type="gramEnd"/>
      <w:r w:rsidRPr="00D54083">
        <w:rPr>
          <w:i/>
          <w:iCs/>
          <w:lang w:val="en-CA"/>
        </w:rPr>
        <w:t>("year","first_variable_name","second_variable_name"),fill="right")</w:t>
      </w:r>
    </w:p>
    <w:p w14:paraId="537EB293" w14:textId="77777777" w:rsidR="00D54083" w:rsidRPr="00D54083" w:rsidRDefault="00D54083" w:rsidP="00D54083">
      <w:pPr>
        <w:pStyle w:val="HBSNormal"/>
        <w:ind w:left="720"/>
        <w:rPr>
          <w:i/>
          <w:iCs/>
          <w:lang w:val="en-CA"/>
        </w:rPr>
      </w:pPr>
      <w:r w:rsidRPr="00D54083">
        <w:rPr>
          <w:i/>
          <w:iCs/>
          <w:lang w:val="en-CA"/>
        </w:rPr>
        <w:t xml:space="preserve"># A </w:t>
      </w:r>
      <w:proofErr w:type="spellStart"/>
      <w:r w:rsidRPr="00D54083">
        <w:rPr>
          <w:i/>
          <w:iCs/>
          <w:lang w:val="en-CA"/>
        </w:rPr>
        <w:t>tibble</w:t>
      </w:r>
      <w:proofErr w:type="spellEnd"/>
      <w:r w:rsidRPr="00D54083">
        <w:rPr>
          <w:i/>
          <w:iCs/>
          <w:lang w:val="en-CA"/>
        </w:rPr>
        <w:t>: 224 x 5</w:t>
      </w:r>
    </w:p>
    <w:p w14:paraId="3E959ECC" w14:textId="77777777" w:rsidR="00D54083" w:rsidRPr="00D54083" w:rsidRDefault="00D54083" w:rsidP="00D54083">
      <w:pPr>
        <w:pStyle w:val="HBSNormal"/>
        <w:ind w:left="720"/>
        <w:rPr>
          <w:i/>
          <w:iCs/>
          <w:lang w:val="en-CA"/>
        </w:rPr>
      </w:pPr>
      <w:r w:rsidRPr="00D54083">
        <w:rPr>
          <w:i/>
          <w:iCs/>
          <w:lang w:val="en-CA"/>
        </w:rPr>
        <w:t xml:space="preserve">   country     </w:t>
      </w:r>
      <w:proofErr w:type="gramStart"/>
      <w:r w:rsidRPr="00D54083">
        <w:rPr>
          <w:i/>
          <w:iCs/>
          <w:lang w:val="en-CA"/>
        </w:rPr>
        <w:t xml:space="preserve">year  </w:t>
      </w:r>
      <w:proofErr w:type="spellStart"/>
      <w:r w:rsidRPr="00D54083">
        <w:rPr>
          <w:i/>
          <w:iCs/>
          <w:lang w:val="en-CA"/>
        </w:rPr>
        <w:t>first</w:t>
      </w:r>
      <w:proofErr w:type="gramEnd"/>
      <w:r w:rsidRPr="00D54083">
        <w:rPr>
          <w:i/>
          <w:iCs/>
          <w:lang w:val="en-CA"/>
        </w:rPr>
        <w:t>_variable_name</w:t>
      </w:r>
      <w:proofErr w:type="spellEnd"/>
      <w:r w:rsidRPr="00D54083">
        <w:rPr>
          <w:i/>
          <w:iCs/>
          <w:lang w:val="en-CA"/>
        </w:rPr>
        <w:t xml:space="preserve"> </w:t>
      </w:r>
      <w:proofErr w:type="spellStart"/>
      <w:r w:rsidRPr="00D54083">
        <w:rPr>
          <w:i/>
          <w:iCs/>
          <w:lang w:val="en-CA"/>
        </w:rPr>
        <w:t>second_variable_name</w:t>
      </w:r>
      <w:proofErr w:type="spellEnd"/>
      <w:r w:rsidRPr="00D54083">
        <w:rPr>
          <w:i/>
          <w:iCs/>
          <w:lang w:val="en-CA"/>
        </w:rPr>
        <w:t xml:space="preserve"> value</w:t>
      </w:r>
    </w:p>
    <w:p w14:paraId="0CF9D972" w14:textId="77777777" w:rsidR="00D54083" w:rsidRPr="00D54083" w:rsidRDefault="00D54083" w:rsidP="00D54083">
      <w:pPr>
        <w:pStyle w:val="HBSNormal"/>
        <w:ind w:left="720"/>
        <w:rPr>
          <w:i/>
          <w:iCs/>
          <w:lang w:val="en-CA"/>
        </w:rPr>
      </w:pPr>
      <w:r w:rsidRPr="00D54083">
        <w:rPr>
          <w:i/>
          <w:iCs/>
          <w:lang w:val="en-CA"/>
        </w:rPr>
        <w:t xml:space="preserve">   &lt;</w:t>
      </w:r>
      <w:proofErr w:type="spellStart"/>
      <w:r w:rsidRPr="00D54083">
        <w:rPr>
          <w:i/>
          <w:iCs/>
          <w:lang w:val="en-CA"/>
        </w:rPr>
        <w:t>chr</w:t>
      </w:r>
      <w:proofErr w:type="spellEnd"/>
      <w:r w:rsidRPr="00D54083">
        <w:rPr>
          <w:i/>
          <w:iCs/>
          <w:lang w:val="en-CA"/>
        </w:rPr>
        <w:t>&gt;       &lt;</w:t>
      </w:r>
      <w:proofErr w:type="spellStart"/>
      <w:r w:rsidRPr="00D54083">
        <w:rPr>
          <w:i/>
          <w:iCs/>
          <w:lang w:val="en-CA"/>
        </w:rPr>
        <w:t>chr</w:t>
      </w:r>
      <w:proofErr w:type="spellEnd"/>
      <w:r w:rsidRPr="00D54083">
        <w:rPr>
          <w:i/>
          <w:iCs/>
          <w:lang w:val="en-CA"/>
        </w:rPr>
        <w:t>&gt; &lt;</w:t>
      </w:r>
      <w:proofErr w:type="spellStart"/>
      <w:r w:rsidRPr="00D54083">
        <w:rPr>
          <w:i/>
          <w:iCs/>
          <w:lang w:val="en-CA"/>
        </w:rPr>
        <w:t>chr</w:t>
      </w:r>
      <w:proofErr w:type="spellEnd"/>
      <w:r w:rsidRPr="00D54083">
        <w:rPr>
          <w:i/>
          <w:iCs/>
          <w:lang w:val="en-CA"/>
        </w:rPr>
        <w:t>&gt;               &lt;</w:t>
      </w:r>
      <w:proofErr w:type="spellStart"/>
      <w:r w:rsidRPr="00D54083">
        <w:rPr>
          <w:i/>
          <w:iCs/>
          <w:lang w:val="en-CA"/>
        </w:rPr>
        <w:t>chr</w:t>
      </w:r>
      <w:proofErr w:type="spellEnd"/>
      <w:r w:rsidRPr="00D54083">
        <w:rPr>
          <w:i/>
          <w:iCs/>
          <w:lang w:val="en-CA"/>
        </w:rPr>
        <w:t>&gt;                &lt;</w:t>
      </w:r>
      <w:proofErr w:type="spellStart"/>
      <w:r w:rsidRPr="00D54083">
        <w:rPr>
          <w:i/>
          <w:iCs/>
          <w:lang w:val="en-CA"/>
        </w:rPr>
        <w:t>dbl</w:t>
      </w:r>
      <w:proofErr w:type="spellEnd"/>
      <w:r w:rsidRPr="00D54083">
        <w:rPr>
          <w:i/>
          <w:iCs/>
          <w:lang w:val="en-CA"/>
        </w:rPr>
        <w:t>&gt;</w:t>
      </w:r>
    </w:p>
    <w:p w14:paraId="68179C04" w14:textId="77777777" w:rsidR="00D54083" w:rsidRPr="00D54083" w:rsidRDefault="00D54083" w:rsidP="00D54083">
      <w:pPr>
        <w:pStyle w:val="HBSNormal"/>
        <w:ind w:left="720"/>
        <w:rPr>
          <w:i/>
          <w:iCs/>
          <w:lang w:val="en-CA"/>
        </w:rPr>
      </w:pPr>
      <w:r w:rsidRPr="00D54083">
        <w:rPr>
          <w:i/>
          <w:iCs/>
          <w:lang w:val="en-CA"/>
        </w:rPr>
        <w:t xml:space="preserve"> 1 Germany     </w:t>
      </w:r>
      <w:proofErr w:type="gramStart"/>
      <w:r w:rsidRPr="00D54083">
        <w:rPr>
          <w:i/>
          <w:iCs/>
          <w:lang w:val="en-CA"/>
        </w:rPr>
        <w:t>1960  fertility</w:t>
      </w:r>
      <w:proofErr w:type="gramEnd"/>
      <w:r w:rsidRPr="00D54083">
        <w:rPr>
          <w:i/>
          <w:iCs/>
          <w:lang w:val="en-CA"/>
        </w:rPr>
        <w:t xml:space="preserve">           NA                    2.41</w:t>
      </w:r>
    </w:p>
    <w:p w14:paraId="6CC928BB" w14:textId="77777777" w:rsidR="00D54083" w:rsidRPr="00D54083" w:rsidRDefault="00D54083" w:rsidP="00D54083">
      <w:pPr>
        <w:pStyle w:val="HBSNormal"/>
        <w:ind w:left="720"/>
        <w:rPr>
          <w:i/>
          <w:iCs/>
          <w:lang w:val="en-CA"/>
        </w:rPr>
      </w:pPr>
      <w:r w:rsidRPr="00D54083">
        <w:rPr>
          <w:i/>
          <w:iCs/>
          <w:lang w:val="en-CA"/>
        </w:rPr>
        <w:t xml:space="preserve"> 2 South Korea </w:t>
      </w:r>
      <w:proofErr w:type="gramStart"/>
      <w:r w:rsidRPr="00D54083">
        <w:rPr>
          <w:i/>
          <w:iCs/>
          <w:lang w:val="en-CA"/>
        </w:rPr>
        <w:t>1960  fertility</w:t>
      </w:r>
      <w:proofErr w:type="gramEnd"/>
      <w:r w:rsidRPr="00D54083">
        <w:rPr>
          <w:i/>
          <w:iCs/>
          <w:lang w:val="en-CA"/>
        </w:rPr>
        <w:t xml:space="preserve">           NA                    6.16</w:t>
      </w:r>
    </w:p>
    <w:p w14:paraId="7C2C819F" w14:textId="77777777" w:rsidR="00D54083" w:rsidRPr="00D54083" w:rsidRDefault="00D54083" w:rsidP="00D54083">
      <w:pPr>
        <w:pStyle w:val="HBSNormal"/>
        <w:ind w:left="720"/>
        <w:rPr>
          <w:i/>
          <w:iCs/>
          <w:lang w:val="en-CA"/>
        </w:rPr>
      </w:pPr>
      <w:r w:rsidRPr="00D54083">
        <w:rPr>
          <w:i/>
          <w:iCs/>
          <w:lang w:val="en-CA"/>
        </w:rPr>
        <w:t xml:space="preserve"> 3 Germany     </w:t>
      </w:r>
      <w:proofErr w:type="gramStart"/>
      <w:r w:rsidRPr="00D54083">
        <w:rPr>
          <w:i/>
          <w:iCs/>
          <w:lang w:val="en-CA"/>
        </w:rPr>
        <w:t>1960  life</w:t>
      </w:r>
      <w:proofErr w:type="gramEnd"/>
      <w:r w:rsidRPr="00D54083">
        <w:rPr>
          <w:i/>
          <w:iCs/>
          <w:lang w:val="en-CA"/>
        </w:rPr>
        <w:t xml:space="preserve">                expectancy           69.3 </w:t>
      </w:r>
    </w:p>
    <w:p w14:paraId="52759BFC" w14:textId="77777777" w:rsidR="00D54083" w:rsidRPr="00D54083" w:rsidRDefault="00D54083" w:rsidP="00D54083">
      <w:pPr>
        <w:pStyle w:val="HBSNormal"/>
        <w:ind w:left="720"/>
        <w:rPr>
          <w:i/>
          <w:iCs/>
          <w:lang w:val="en-CA"/>
        </w:rPr>
      </w:pPr>
      <w:r w:rsidRPr="00D54083">
        <w:rPr>
          <w:i/>
          <w:iCs/>
          <w:lang w:val="en-CA"/>
        </w:rPr>
        <w:t xml:space="preserve"> 4 South Korea </w:t>
      </w:r>
      <w:proofErr w:type="gramStart"/>
      <w:r w:rsidRPr="00D54083">
        <w:rPr>
          <w:i/>
          <w:iCs/>
          <w:lang w:val="en-CA"/>
        </w:rPr>
        <w:t>1960  life</w:t>
      </w:r>
      <w:proofErr w:type="gramEnd"/>
      <w:r w:rsidRPr="00D54083">
        <w:rPr>
          <w:i/>
          <w:iCs/>
          <w:lang w:val="en-CA"/>
        </w:rPr>
        <w:t xml:space="preserve">                expectancy           53.0 </w:t>
      </w:r>
    </w:p>
    <w:p w14:paraId="04EDE9B1" w14:textId="77777777" w:rsidR="00D54083" w:rsidRPr="00D54083" w:rsidRDefault="00D54083" w:rsidP="00D54083">
      <w:pPr>
        <w:pStyle w:val="HBSNormal"/>
        <w:ind w:left="720"/>
        <w:rPr>
          <w:i/>
          <w:iCs/>
          <w:lang w:val="en-CA"/>
        </w:rPr>
      </w:pPr>
      <w:r w:rsidRPr="00D54083">
        <w:rPr>
          <w:i/>
          <w:iCs/>
          <w:lang w:val="en-CA"/>
        </w:rPr>
        <w:t xml:space="preserve"> 5 Germany     </w:t>
      </w:r>
      <w:proofErr w:type="gramStart"/>
      <w:r w:rsidRPr="00D54083">
        <w:rPr>
          <w:i/>
          <w:iCs/>
          <w:lang w:val="en-CA"/>
        </w:rPr>
        <w:t>1961  fertility</w:t>
      </w:r>
      <w:proofErr w:type="gramEnd"/>
      <w:r w:rsidRPr="00D54083">
        <w:rPr>
          <w:i/>
          <w:iCs/>
          <w:lang w:val="en-CA"/>
        </w:rPr>
        <w:t xml:space="preserve">           NA                    2.44</w:t>
      </w:r>
    </w:p>
    <w:p w14:paraId="362AE84B" w14:textId="77777777" w:rsidR="00D54083" w:rsidRPr="00D54083" w:rsidRDefault="00D54083" w:rsidP="00D54083">
      <w:pPr>
        <w:pStyle w:val="HBSNormal"/>
        <w:ind w:left="720"/>
        <w:rPr>
          <w:i/>
          <w:iCs/>
          <w:lang w:val="en-CA"/>
        </w:rPr>
      </w:pPr>
      <w:r w:rsidRPr="00D54083">
        <w:rPr>
          <w:i/>
          <w:iCs/>
          <w:lang w:val="en-CA"/>
        </w:rPr>
        <w:t xml:space="preserve"> 6 South Korea </w:t>
      </w:r>
      <w:proofErr w:type="gramStart"/>
      <w:r w:rsidRPr="00D54083">
        <w:rPr>
          <w:i/>
          <w:iCs/>
          <w:lang w:val="en-CA"/>
        </w:rPr>
        <w:t>1961  fertility</w:t>
      </w:r>
      <w:proofErr w:type="gramEnd"/>
      <w:r w:rsidRPr="00D54083">
        <w:rPr>
          <w:i/>
          <w:iCs/>
          <w:lang w:val="en-CA"/>
        </w:rPr>
        <w:t xml:space="preserve">           NA                    5.99</w:t>
      </w:r>
    </w:p>
    <w:p w14:paraId="271E598B" w14:textId="77777777" w:rsidR="00D54083" w:rsidRPr="00D54083" w:rsidRDefault="00D54083" w:rsidP="00D54083">
      <w:pPr>
        <w:pStyle w:val="HBSNormal"/>
        <w:ind w:left="720"/>
        <w:rPr>
          <w:i/>
          <w:iCs/>
          <w:lang w:val="en-CA"/>
        </w:rPr>
      </w:pPr>
      <w:r w:rsidRPr="00D54083">
        <w:rPr>
          <w:i/>
          <w:iCs/>
          <w:lang w:val="en-CA"/>
        </w:rPr>
        <w:t xml:space="preserve"> 7 Germany     </w:t>
      </w:r>
      <w:proofErr w:type="gramStart"/>
      <w:r w:rsidRPr="00D54083">
        <w:rPr>
          <w:i/>
          <w:iCs/>
          <w:lang w:val="en-CA"/>
        </w:rPr>
        <w:t>1961  life</w:t>
      </w:r>
      <w:proofErr w:type="gramEnd"/>
      <w:r w:rsidRPr="00D54083">
        <w:rPr>
          <w:i/>
          <w:iCs/>
          <w:lang w:val="en-CA"/>
        </w:rPr>
        <w:t xml:space="preserve">                expectancy           69.8 </w:t>
      </w:r>
    </w:p>
    <w:p w14:paraId="525DEA3C" w14:textId="77777777" w:rsidR="00D54083" w:rsidRPr="00D54083" w:rsidRDefault="00D54083" w:rsidP="00D54083">
      <w:pPr>
        <w:pStyle w:val="HBSNormal"/>
        <w:ind w:left="720"/>
        <w:rPr>
          <w:i/>
          <w:iCs/>
          <w:lang w:val="en-CA"/>
        </w:rPr>
      </w:pPr>
      <w:r w:rsidRPr="00D54083">
        <w:rPr>
          <w:i/>
          <w:iCs/>
          <w:lang w:val="en-CA"/>
        </w:rPr>
        <w:t xml:space="preserve"> 8 South Korea </w:t>
      </w:r>
      <w:proofErr w:type="gramStart"/>
      <w:r w:rsidRPr="00D54083">
        <w:rPr>
          <w:i/>
          <w:iCs/>
          <w:lang w:val="en-CA"/>
        </w:rPr>
        <w:t>1961  life</w:t>
      </w:r>
      <w:proofErr w:type="gramEnd"/>
      <w:r w:rsidRPr="00D54083">
        <w:rPr>
          <w:i/>
          <w:iCs/>
          <w:lang w:val="en-CA"/>
        </w:rPr>
        <w:t xml:space="preserve">                expectancy           53.8 </w:t>
      </w:r>
    </w:p>
    <w:p w14:paraId="77EFD73C" w14:textId="77777777" w:rsidR="00D54083" w:rsidRPr="00D54083" w:rsidRDefault="00D54083" w:rsidP="00D54083">
      <w:pPr>
        <w:pStyle w:val="HBSNormal"/>
        <w:ind w:left="720"/>
        <w:rPr>
          <w:i/>
          <w:iCs/>
          <w:lang w:val="en-CA"/>
        </w:rPr>
      </w:pPr>
      <w:r w:rsidRPr="00D54083">
        <w:rPr>
          <w:i/>
          <w:iCs/>
          <w:lang w:val="en-CA"/>
        </w:rPr>
        <w:t xml:space="preserve"> 9 Germany     </w:t>
      </w:r>
      <w:proofErr w:type="gramStart"/>
      <w:r w:rsidRPr="00D54083">
        <w:rPr>
          <w:i/>
          <w:iCs/>
          <w:lang w:val="en-CA"/>
        </w:rPr>
        <w:t>1962  fertility</w:t>
      </w:r>
      <w:proofErr w:type="gramEnd"/>
      <w:r w:rsidRPr="00D54083">
        <w:rPr>
          <w:i/>
          <w:iCs/>
          <w:lang w:val="en-CA"/>
        </w:rPr>
        <w:t xml:space="preserve">           NA                    2.47</w:t>
      </w:r>
    </w:p>
    <w:p w14:paraId="7F8DEEE6" w14:textId="47211806" w:rsidR="00D54083" w:rsidRDefault="00D54083" w:rsidP="00D54083">
      <w:pPr>
        <w:pStyle w:val="HBSNormal"/>
        <w:ind w:left="720"/>
        <w:rPr>
          <w:lang w:val="en-CA"/>
        </w:rPr>
      </w:pPr>
      <w:r w:rsidRPr="00D54083">
        <w:rPr>
          <w:i/>
          <w:iCs/>
          <w:lang w:val="en-CA"/>
        </w:rPr>
        <w:t xml:space="preserve">10 South Korea </w:t>
      </w:r>
      <w:proofErr w:type="gramStart"/>
      <w:r w:rsidRPr="00D54083">
        <w:rPr>
          <w:i/>
          <w:iCs/>
          <w:lang w:val="en-CA"/>
        </w:rPr>
        <w:t>1962  fertility</w:t>
      </w:r>
      <w:proofErr w:type="gramEnd"/>
      <w:r w:rsidRPr="00D54083">
        <w:rPr>
          <w:i/>
          <w:iCs/>
          <w:lang w:val="en-CA"/>
        </w:rPr>
        <w:t xml:space="preserve">           NA                    5.79</w:t>
      </w:r>
    </w:p>
    <w:p w14:paraId="685E41C9" w14:textId="77777777" w:rsidR="00D54083" w:rsidRDefault="00D54083" w:rsidP="003B6DC2">
      <w:pPr>
        <w:pStyle w:val="HBSNormal"/>
        <w:rPr>
          <w:lang w:val="en-CA"/>
        </w:rPr>
      </w:pPr>
      <w:r>
        <w:rPr>
          <w:lang w:val="en-CA"/>
        </w:rPr>
        <w:t xml:space="preserve">However, if we read the separate file, we find that a better approach is to merge the last two variables when there’s an extra separation using the argument extra, like this. However, we’re not done yet. We need to create a column for each variable. As we’ve learned, the spread function can do this. So now, to create tidy data, we’re actually using the spread function. </w:t>
      </w:r>
      <w:proofErr w:type="gramStart"/>
      <w:r>
        <w:rPr>
          <w:lang w:val="en-CA"/>
        </w:rPr>
        <w:t>So</w:t>
      </w:r>
      <w:proofErr w:type="gramEnd"/>
      <w:r>
        <w:rPr>
          <w:lang w:val="en-CA"/>
        </w:rPr>
        <w:t xml:space="preserve"> we write this piece of code:</w:t>
      </w:r>
    </w:p>
    <w:p w14:paraId="4E23B424" w14:textId="77777777" w:rsidR="00D54083" w:rsidRPr="00D54083" w:rsidRDefault="00D54083" w:rsidP="00D54083">
      <w:pPr>
        <w:pStyle w:val="HBSNormal"/>
        <w:rPr>
          <w:i/>
          <w:iCs/>
          <w:lang w:val="en-CA"/>
        </w:rPr>
      </w:pPr>
      <w:r>
        <w:rPr>
          <w:lang w:val="en-CA"/>
        </w:rPr>
        <w:tab/>
      </w:r>
      <w:r w:rsidRPr="00D54083">
        <w:rPr>
          <w:i/>
          <w:iCs/>
          <w:lang w:val="en-CA"/>
        </w:rPr>
        <w:t xml:space="preserve"> dat%&gt;%separate(</w:t>
      </w:r>
      <w:proofErr w:type="gramStart"/>
      <w:r w:rsidRPr="00D54083">
        <w:rPr>
          <w:i/>
          <w:iCs/>
          <w:lang w:val="en-CA"/>
        </w:rPr>
        <w:t>key,c</w:t>
      </w:r>
      <w:proofErr w:type="gramEnd"/>
      <w:r w:rsidRPr="00D54083">
        <w:rPr>
          <w:i/>
          <w:iCs/>
          <w:lang w:val="en-CA"/>
        </w:rPr>
        <w:t>("year","variable_name"),sep="_",extra="merge")%&gt;%</w:t>
      </w:r>
    </w:p>
    <w:p w14:paraId="4AC29DAC" w14:textId="77777777" w:rsidR="00D54083" w:rsidRPr="00D54083" w:rsidRDefault="00D54083" w:rsidP="00D54083">
      <w:pPr>
        <w:pStyle w:val="HBSNormal"/>
        <w:ind w:left="720"/>
        <w:rPr>
          <w:i/>
          <w:iCs/>
          <w:lang w:val="en-CA"/>
        </w:rPr>
      </w:pPr>
      <w:r w:rsidRPr="00D54083">
        <w:rPr>
          <w:i/>
          <w:iCs/>
          <w:lang w:val="en-CA"/>
        </w:rPr>
        <w:t>+     spread(</w:t>
      </w:r>
      <w:proofErr w:type="spellStart"/>
      <w:r w:rsidRPr="00D54083">
        <w:rPr>
          <w:i/>
          <w:iCs/>
          <w:lang w:val="en-CA"/>
        </w:rPr>
        <w:t>variable_</w:t>
      </w:r>
      <w:proofErr w:type="gramStart"/>
      <w:r w:rsidRPr="00D54083">
        <w:rPr>
          <w:i/>
          <w:iCs/>
          <w:lang w:val="en-CA"/>
        </w:rPr>
        <w:t>name,value</w:t>
      </w:r>
      <w:proofErr w:type="spellEnd"/>
      <w:proofErr w:type="gramEnd"/>
      <w:r w:rsidRPr="00D54083">
        <w:rPr>
          <w:i/>
          <w:iCs/>
          <w:lang w:val="en-CA"/>
        </w:rPr>
        <w:t>)</w:t>
      </w:r>
    </w:p>
    <w:p w14:paraId="2727AC19" w14:textId="77777777" w:rsidR="00D54083" w:rsidRPr="00D54083" w:rsidRDefault="00D54083" w:rsidP="00D54083">
      <w:pPr>
        <w:pStyle w:val="HBSNormal"/>
        <w:ind w:left="720"/>
        <w:rPr>
          <w:i/>
          <w:iCs/>
          <w:lang w:val="en-CA"/>
        </w:rPr>
      </w:pPr>
      <w:r w:rsidRPr="00D54083">
        <w:rPr>
          <w:i/>
          <w:iCs/>
          <w:lang w:val="en-CA"/>
        </w:rPr>
        <w:t xml:space="preserve"># A </w:t>
      </w:r>
      <w:proofErr w:type="spellStart"/>
      <w:r w:rsidRPr="00D54083">
        <w:rPr>
          <w:i/>
          <w:iCs/>
          <w:lang w:val="en-CA"/>
        </w:rPr>
        <w:t>tibble</w:t>
      </w:r>
      <w:proofErr w:type="spellEnd"/>
      <w:r w:rsidRPr="00D54083">
        <w:rPr>
          <w:i/>
          <w:iCs/>
          <w:lang w:val="en-CA"/>
        </w:rPr>
        <w:t>: 112 x 4</w:t>
      </w:r>
    </w:p>
    <w:p w14:paraId="3802020A" w14:textId="77777777" w:rsidR="00D54083" w:rsidRPr="00D54083" w:rsidRDefault="00D54083" w:rsidP="00D54083">
      <w:pPr>
        <w:pStyle w:val="HBSNormal"/>
        <w:ind w:left="720"/>
        <w:rPr>
          <w:i/>
          <w:iCs/>
          <w:lang w:val="en-CA"/>
        </w:rPr>
      </w:pPr>
      <w:r w:rsidRPr="00D54083">
        <w:rPr>
          <w:i/>
          <w:iCs/>
          <w:lang w:val="en-CA"/>
        </w:rPr>
        <w:t xml:space="preserve">   country </w:t>
      </w:r>
      <w:proofErr w:type="gramStart"/>
      <w:r w:rsidRPr="00D54083">
        <w:rPr>
          <w:i/>
          <w:iCs/>
          <w:lang w:val="en-CA"/>
        </w:rPr>
        <w:t>year  fertility</w:t>
      </w:r>
      <w:proofErr w:type="gramEnd"/>
      <w:r w:rsidRPr="00D54083">
        <w:rPr>
          <w:i/>
          <w:iCs/>
          <w:lang w:val="en-CA"/>
        </w:rPr>
        <w:t xml:space="preserve"> </w:t>
      </w:r>
      <w:proofErr w:type="spellStart"/>
      <w:r w:rsidRPr="00D54083">
        <w:rPr>
          <w:i/>
          <w:iCs/>
          <w:lang w:val="en-CA"/>
        </w:rPr>
        <w:t>life_expectancy</w:t>
      </w:r>
      <w:proofErr w:type="spellEnd"/>
    </w:p>
    <w:p w14:paraId="401513FF" w14:textId="77777777" w:rsidR="00D54083" w:rsidRPr="00D54083" w:rsidRDefault="00D54083" w:rsidP="00D54083">
      <w:pPr>
        <w:pStyle w:val="HBSNormal"/>
        <w:ind w:left="720"/>
        <w:rPr>
          <w:i/>
          <w:iCs/>
          <w:lang w:val="en-CA"/>
        </w:rPr>
      </w:pPr>
      <w:r w:rsidRPr="00D54083">
        <w:rPr>
          <w:i/>
          <w:iCs/>
          <w:lang w:val="en-CA"/>
        </w:rPr>
        <w:t xml:space="preserve">   &lt;</w:t>
      </w:r>
      <w:proofErr w:type="spellStart"/>
      <w:r w:rsidRPr="00D54083">
        <w:rPr>
          <w:i/>
          <w:iCs/>
          <w:lang w:val="en-CA"/>
        </w:rPr>
        <w:t>chr</w:t>
      </w:r>
      <w:proofErr w:type="spellEnd"/>
      <w:r w:rsidRPr="00D54083">
        <w:rPr>
          <w:i/>
          <w:iCs/>
          <w:lang w:val="en-CA"/>
        </w:rPr>
        <w:t>&gt;   &lt;</w:t>
      </w:r>
      <w:proofErr w:type="spellStart"/>
      <w:r w:rsidRPr="00D54083">
        <w:rPr>
          <w:i/>
          <w:iCs/>
          <w:lang w:val="en-CA"/>
        </w:rPr>
        <w:t>chr</w:t>
      </w:r>
      <w:proofErr w:type="spellEnd"/>
      <w:r w:rsidRPr="00D54083">
        <w:rPr>
          <w:i/>
          <w:iCs/>
          <w:lang w:val="en-CA"/>
        </w:rPr>
        <w:t>&gt;     &lt;</w:t>
      </w:r>
      <w:proofErr w:type="spellStart"/>
      <w:r w:rsidRPr="00D54083">
        <w:rPr>
          <w:i/>
          <w:iCs/>
          <w:lang w:val="en-CA"/>
        </w:rPr>
        <w:t>dbl</w:t>
      </w:r>
      <w:proofErr w:type="spellEnd"/>
      <w:r w:rsidRPr="00D54083">
        <w:rPr>
          <w:i/>
          <w:iCs/>
          <w:lang w:val="en-CA"/>
        </w:rPr>
        <w:t>&gt;           &lt;</w:t>
      </w:r>
      <w:proofErr w:type="spellStart"/>
      <w:r w:rsidRPr="00D54083">
        <w:rPr>
          <w:i/>
          <w:iCs/>
          <w:lang w:val="en-CA"/>
        </w:rPr>
        <w:t>dbl</w:t>
      </w:r>
      <w:proofErr w:type="spellEnd"/>
      <w:r w:rsidRPr="00D54083">
        <w:rPr>
          <w:i/>
          <w:iCs/>
          <w:lang w:val="en-CA"/>
        </w:rPr>
        <w:t>&gt;</w:t>
      </w:r>
    </w:p>
    <w:p w14:paraId="03ACF9BA" w14:textId="77777777" w:rsidR="00D54083" w:rsidRPr="00D54083" w:rsidRDefault="00D54083" w:rsidP="00D54083">
      <w:pPr>
        <w:pStyle w:val="HBSNormal"/>
        <w:ind w:left="720"/>
        <w:rPr>
          <w:i/>
          <w:iCs/>
          <w:lang w:val="en-CA"/>
        </w:rPr>
      </w:pPr>
      <w:r w:rsidRPr="00D54083">
        <w:rPr>
          <w:i/>
          <w:iCs/>
          <w:lang w:val="en-CA"/>
        </w:rPr>
        <w:t xml:space="preserve"> 1 Germany 1960       2.41            69.3</w:t>
      </w:r>
    </w:p>
    <w:p w14:paraId="1DF5111D" w14:textId="77777777" w:rsidR="00D54083" w:rsidRPr="00D54083" w:rsidRDefault="00D54083" w:rsidP="00D54083">
      <w:pPr>
        <w:pStyle w:val="HBSNormal"/>
        <w:ind w:left="720"/>
        <w:rPr>
          <w:i/>
          <w:iCs/>
          <w:lang w:val="en-CA"/>
        </w:rPr>
      </w:pPr>
      <w:r w:rsidRPr="00D54083">
        <w:rPr>
          <w:i/>
          <w:iCs/>
          <w:lang w:val="en-CA"/>
        </w:rPr>
        <w:t xml:space="preserve"> 2 Germany 1961       2.44            69.8</w:t>
      </w:r>
    </w:p>
    <w:p w14:paraId="5D9E5662" w14:textId="77777777" w:rsidR="00D54083" w:rsidRPr="00D54083" w:rsidRDefault="00D54083" w:rsidP="00D54083">
      <w:pPr>
        <w:pStyle w:val="HBSNormal"/>
        <w:ind w:left="720"/>
        <w:rPr>
          <w:i/>
          <w:iCs/>
          <w:lang w:val="en-CA"/>
        </w:rPr>
      </w:pPr>
      <w:r w:rsidRPr="00D54083">
        <w:rPr>
          <w:i/>
          <w:iCs/>
          <w:lang w:val="en-CA"/>
        </w:rPr>
        <w:t xml:space="preserve"> 3 Germany 1962       2.47            70.0</w:t>
      </w:r>
    </w:p>
    <w:p w14:paraId="1E64C711" w14:textId="77777777" w:rsidR="00D54083" w:rsidRPr="00D54083" w:rsidRDefault="00D54083" w:rsidP="00D54083">
      <w:pPr>
        <w:pStyle w:val="HBSNormal"/>
        <w:ind w:left="720"/>
        <w:rPr>
          <w:i/>
          <w:iCs/>
          <w:lang w:val="en-CA"/>
        </w:rPr>
      </w:pPr>
      <w:r w:rsidRPr="00D54083">
        <w:rPr>
          <w:i/>
          <w:iCs/>
          <w:lang w:val="en-CA"/>
        </w:rPr>
        <w:t xml:space="preserve"> 4 Germany 1963       2.49            70.1</w:t>
      </w:r>
    </w:p>
    <w:p w14:paraId="396558F2" w14:textId="3FAFD005" w:rsidR="003B6DC2" w:rsidRDefault="00D54083" w:rsidP="00D54083">
      <w:pPr>
        <w:pStyle w:val="HBSNormal"/>
        <w:ind w:left="720"/>
        <w:rPr>
          <w:i/>
          <w:iCs/>
          <w:lang w:val="en-CA"/>
        </w:rPr>
      </w:pPr>
      <w:r w:rsidRPr="00D54083">
        <w:rPr>
          <w:i/>
          <w:iCs/>
          <w:lang w:val="en-CA"/>
        </w:rPr>
        <w:t># ... with 102 more rows</w:t>
      </w:r>
    </w:p>
    <w:p w14:paraId="2DEDA819" w14:textId="77777777" w:rsidR="00740CAB" w:rsidRDefault="00D54083" w:rsidP="00D54083">
      <w:pPr>
        <w:pStyle w:val="HBSNormal"/>
        <w:rPr>
          <w:lang w:val="en-CA"/>
        </w:rPr>
      </w:pPr>
      <w:r>
        <w:rPr>
          <w:lang w:val="en-CA"/>
        </w:rPr>
        <w:lastRenderedPageBreak/>
        <w:t xml:space="preserve">When we run it, we get a fertility and a life expectancy column. Now, it is also sometimes useful to do the inverse of separate, which is to unite two columns into one. </w:t>
      </w:r>
      <w:r w:rsidR="00740CAB">
        <w:rPr>
          <w:lang w:val="en-CA"/>
        </w:rPr>
        <w:t>So,</w:t>
      </w:r>
      <w:r>
        <w:rPr>
          <w:lang w:val="en-CA"/>
        </w:rPr>
        <w:t xml:space="preserve"> although this is not optimal approach, we could have done the following to achieve the same result. We use separate like this, and then we use this code</w:t>
      </w:r>
      <w:r w:rsidR="00740CAB">
        <w:rPr>
          <w:lang w:val="en-CA"/>
        </w:rPr>
        <w:t>:</w:t>
      </w:r>
    </w:p>
    <w:p w14:paraId="459C2B04" w14:textId="77777777" w:rsidR="00740CAB" w:rsidRPr="00740CAB" w:rsidRDefault="00740CAB" w:rsidP="00740CAB">
      <w:pPr>
        <w:pStyle w:val="HBSNormal"/>
        <w:rPr>
          <w:i/>
          <w:iCs/>
          <w:lang w:val="en-CA"/>
        </w:rPr>
      </w:pPr>
      <w:r>
        <w:rPr>
          <w:lang w:val="en-CA"/>
        </w:rPr>
        <w:tab/>
      </w:r>
      <w:proofErr w:type="spellStart"/>
      <w:r w:rsidRPr="00740CAB">
        <w:rPr>
          <w:i/>
          <w:iCs/>
          <w:lang w:val="en-CA"/>
        </w:rPr>
        <w:t>dat</w:t>
      </w:r>
      <w:proofErr w:type="spellEnd"/>
      <w:r w:rsidRPr="00740CAB">
        <w:rPr>
          <w:i/>
          <w:iCs/>
          <w:lang w:val="en-CA"/>
        </w:rPr>
        <w:t>%&gt;%</w:t>
      </w:r>
    </w:p>
    <w:p w14:paraId="132B0795" w14:textId="77777777" w:rsidR="00740CAB" w:rsidRPr="00740CAB" w:rsidRDefault="00740CAB" w:rsidP="00740CAB">
      <w:pPr>
        <w:pStyle w:val="HBSNormal"/>
        <w:ind w:left="720"/>
        <w:rPr>
          <w:i/>
          <w:iCs/>
          <w:lang w:val="en-CA"/>
        </w:rPr>
      </w:pPr>
      <w:r w:rsidRPr="00740CAB">
        <w:rPr>
          <w:i/>
          <w:iCs/>
          <w:lang w:val="en-CA"/>
        </w:rPr>
        <w:t>+     separate(</w:t>
      </w:r>
      <w:proofErr w:type="gramStart"/>
      <w:r w:rsidRPr="00740CAB">
        <w:rPr>
          <w:i/>
          <w:iCs/>
          <w:lang w:val="en-CA"/>
        </w:rPr>
        <w:t>key,c</w:t>
      </w:r>
      <w:proofErr w:type="gramEnd"/>
      <w:r w:rsidRPr="00740CAB">
        <w:rPr>
          <w:i/>
          <w:iCs/>
          <w:lang w:val="en-CA"/>
        </w:rPr>
        <w:t>("year","first_variable_name","second_variable_name"),fill="right")</w:t>
      </w:r>
    </w:p>
    <w:p w14:paraId="74CE8B69" w14:textId="77777777" w:rsidR="00740CAB" w:rsidRPr="00740CAB" w:rsidRDefault="00740CAB" w:rsidP="00740CAB">
      <w:pPr>
        <w:pStyle w:val="HBSNormal"/>
        <w:ind w:left="720"/>
        <w:rPr>
          <w:i/>
          <w:iCs/>
          <w:lang w:val="en-CA"/>
        </w:rPr>
      </w:pPr>
      <w:r w:rsidRPr="00740CAB">
        <w:rPr>
          <w:i/>
          <w:iCs/>
          <w:lang w:val="en-CA"/>
        </w:rPr>
        <w:t xml:space="preserve"># A </w:t>
      </w:r>
      <w:proofErr w:type="spellStart"/>
      <w:r w:rsidRPr="00740CAB">
        <w:rPr>
          <w:i/>
          <w:iCs/>
          <w:lang w:val="en-CA"/>
        </w:rPr>
        <w:t>tibble</w:t>
      </w:r>
      <w:proofErr w:type="spellEnd"/>
      <w:r w:rsidRPr="00740CAB">
        <w:rPr>
          <w:i/>
          <w:iCs/>
          <w:lang w:val="en-CA"/>
        </w:rPr>
        <w:t>: 224 x 5</w:t>
      </w:r>
    </w:p>
    <w:p w14:paraId="32C72266" w14:textId="77777777" w:rsidR="00740CAB" w:rsidRPr="00740CAB" w:rsidRDefault="00740CAB" w:rsidP="00740CAB">
      <w:pPr>
        <w:pStyle w:val="HBSNormal"/>
        <w:ind w:left="720"/>
        <w:rPr>
          <w:i/>
          <w:iCs/>
          <w:lang w:val="en-CA"/>
        </w:rPr>
      </w:pPr>
      <w:r w:rsidRPr="00740CAB">
        <w:rPr>
          <w:i/>
          <w:iCs/>
          <w:lang w:val="en-CA"/>
        </w:rPr>
        <w:t xml:space="preserve">   country     </w:t>
      </w:r>
      <w:proofErr w:type="gramStart"/>
      <w:r w:rsidRPr="00740CAB">
        <w:rPr>
          <w:i/>
          <w:iCs/>
          <w:lang w:val="en-CA"/>
        </w:rPr>
        <w:t xml:space="preserve">year  </w:t>
      </w:r>
      <w:proofErr w:type="spellStart"/>
      <w:r w:rsidRPr="00740CAB">
        <w:rPr>
          <w:i/>
          <w:iCs/>
          <w:lang w:val="en-CA"/>
        </w:rPr>
        <w:t>first</w:t>
      </w:r>
      <w:proofErr w:type="gramEnd"/>
      <w:r w:rsidRPr="00740CAB">
        <w:rPr>
          <w:i/>
          <w:iCs/>
          <w:lang w:val="en-CA"/>
        </w:rPr>
        <w:t>_variable_name</w:t>
      </w:r>
      <w:proofErr w:type="spellEnd"/>
      <w:r w:rsidRPr="00740CAB">
        <w:rPr>
          <w:i/>
          <w:iCs/>
          <w:lang w:val="en-CA"/>
        </w:rPr>
        <w:t xml:space="preserve"> </w:t>
      </w:r>
      <w:proofErr w:type="spellStart"/>
      <w:r w:rsidRPr="00740CAB">
        <w:rPr>
          <w:i/>
          <w:iCs/>
          <w:lang w:val="en-CA"/>
        </w:rPr>
        <w:t>second_variable_name</w:t>
      </w:r>
      <w:proofErr w:type="spellEnd"/>
      <w:r w:rsidRPr="00740CAB">
        <w:rPr>
          <w:i/>
          <w:iCs/>
          <w:lang w:val="en-CA"/>
        </w:rPr>
        <w:t xml:space="preserve"> value</w:t>
      </w:r>
    </w:p>
    <w:p w14:paraId="1C7F6239" w14:textId="77777777" w:rsidR="00740CAB" w:rsidRPr="00740CAB" w:rsidRDefault="00740CAB" w:rsidP="00740CAB">
      <w:pPr>
        <w:pStyle w:val="HBSNormal"/>
        <w:ind w:left="720"/>
        <w:rPr>
          <w:i/>
          <w:iCs/>
          <w:lang w:val="en-CA"/>
        </w:rPr>
      </w:pPr>
      <w:r w:rsidRPr="00740CAB">
        <w:rPr>
          <w:i/>
          <w:iCs/>
          <w:lang w:val="en-CA"/>
        </w:rPr>
        <w:t xml:space="preserve">   &lt;</w:t>
      </w:r>
      <w:proofErr w:type="spellStart"/>
      <w:r w:rsidRPr="00740CAB">
        <w:rPr>
          <w:i/>
          <w:iCs/>
          <w:lang w:val="en-CA"/>
        </w:rPr>
        <w:t>chr</w:t>
      </w:r>
      <w:proofErr w:type="spellEnd"/>
      <w:r w:rsidRPr="00740CAB">
        <w:rPr>
          <w:i/>
          <w:iCs/>
          <w:lang w:val="en-CA"/>
        </w:rPr>
        <w:t>&gt;       &lt;</w:t>
      </w:r>
      <w:proofErr w:type="spellStart"/>
      <w:r w:rsidRPr="00740CAB">
        <w:rPr>
          <w:i/>
          <w:iCs/>
          <w:lang w:val="en-CA"/>
        </w:rPr>
        <w:t>chr</w:t>
      </w:r>
      <w:proofErr w:type="spellEnd"/>
      <w:r w:rsidRPr="00740CAB">
        <w:rPr>
          <w:i/>
          <w:iCs/>
          <w:lang w:val="en-CA"/>
        </w:rPr>
        <w:t>&gt; &lt;</w:t>
      </w:r>
      <w:proofErr w:type="spellStart"/>
      <w:r w:rsidRPr="00740CAB">
        <w:rPr>
          <w:i/>
          <w:iCs/>
          <w:lang w:val="en-CA"/>
        </w:rPr>
        <w:t>chr</w:t>
      </w:r>
      <w:proofErr w:type="spellEnd"/>
      <w:r w:rsidRPr="00740CAB">
        <w:rPr>
          <w:i/>
          <w:iCs/>
          <w:lang w:val="en-CA"/>
        </w:rPr>
        <w:t>&gt;               &lt;</w:t>
      </w:r>
      <w:proofErr w:type="spellStart"/>
      <w:r w:rsidRPr="00740CAB">
        <w:rPr>
          <w:i/>
          <w:iCs/>
          <w:lang w:val="en-CA"/>
        </w:rPr>
        <w:t>chr</w:t>
      </w:r>
      <w:proofErr w:type="spellEnd"/>
      <w:r w:rsidRPr="00740CAB">
        <w:rPr>
          <w:i/>
          <w:iCs/>
          <w:lang w:val="en-CA"/>
        </w:rPr>
        <w:t>&gt;                &lt;</w:t>
      </w:r>
      <w:proofErr w:type="spellStart"/>
      <w:r w:rsidRPr="00740CAB">
        <w:rPr>
          <w:i/>
          <w:iCs/>
          <w:lang w:val="en-CA"/>
        </w:rPr>
        <w:t>dbl</w:t>
      </w:r>
      <w:proofErr w:type="spellEnd"/>
      <w:r w:rsidRPr="00740CAB">
        <w:rPr>
          <w:i/>
          <w:iCs/>
          <w:lang w:val="en-CA"/>
        </w:rPr>
        <w:t>&gt;</w:t>
      </w:r>
    </w:p>
    <w:p w14:paraId="5DE7DCE7" w14:textId="77777777" w:rsidR="00740CAB" w:rsidRPr="00740CAB" w:rsidRDefault="00740CAB" w:rsidP="00740CAB">
      <w:pPr>
        <w:pStyle w:val="HBSNormal"/>
        <w:ind w:left="720"/>
        <w:rPr>
          <w:i/>
          <w:iCs/>
          <w:lang w:val="en-CA"/>
        </w:rPr>
      </w:pPr>
      <w:r w:rsidRPr="00740CAB">
        <w:rPr>
          <w:i/>
          <w:iCs/>
          <w:lang w:val="en-CA"/>
        </w:rPr>
        <w:t xml:space="preserve"> 1 Germany     </w:t>
      </w:r>
      <w:proofErr w:type="gramStart"/>
      <w:r w:rsidRPr="00740CAB">
        <w:rPr>
          <w:i/>
          <w:iCs/>
          <w:lang w:val="en-CA"/>
        </w:rPr>
        <w:t>1960  fertility</w:t>
      </w:r>
      <w:proofErr w:type="gramEnd"/>
      <w:r w:rsidRPr="00740CAB">
        <w:rPr>
          <w:i/>
          <w:iCs/>
          <w:lang w:val="en-CA"/>
        </w:rPr>
        <w:t xml:space="preserve">           NA                    2.41</w:t>
      </w:r>
    </w:p>
    <w:p w14:paraId="23126C9A" w14:textId="77777777" w:rsidR="00740CAB" w:rsidRPr="00740CAB" w:rsidRDefault="00740CAB" w:rsidP="00740CAB">
      <w:pPr>
        <w:pStyle w:val="HBSNormal"/>
        <w:ind w:left="720"/>
        <w:rPr>
          <w:i/>
          <w:iCs/>
          <w:lang w:val="en-CA"/>
        </w:rPr>
      </w:pPr>
      <w:r w:rsidRPr="00740CAB">
        <w:rPr>
          <w:i/>
          <w:iCs/>
          <w:lang w:val="en-CA"/>
        </w:rPr>
        <w:t xml:space="preserve"> 2 South Korea </w:t>
      </w:r>
      <w:proofErr w:type="gramStart"/>
      <w:r w:rsidRPr="00740CAB">
        <w:rPr>
          <w:i/>
          <w:iCs/>
          <w:lang w:val="en-CA"/>
        </w:rPr>
        <w:t>1960  fertility</w:t>
      </w:r>
      <w:proofErr w:type="gramEnd"/>
      <w:r w:rsidRPr="00740CAB">
        <w:rPr>
          <w:i/>
          <w:iCs/>
          <w:lang w:val="en-CA"/>
        </w:rPr>
        <w:t xml:space="preserve">           NA                    6.16</w:t>
      </w:r>
    </w:p>
    <w:p w14:paraId="14DD0BE4" w14:textId="77777777" w:rsidR="00740CAB" w:rsidRPr="00740CAB" w:rsidRDefault="00740CAB" w:rsidP="00740CAB">
      <w:pPr>
        <w:pStyle w:val="HBSNormal"/>
        <w:ind w:left="720"/>
        <w:rPr>
          <w:i/>
          <w:iCs/>
          <w:lang w:val="en-CA"/>
        </w:rPr>
      </w:pPr>
      <w:r w:rsidRPr="00740CAB">
        <w:rPr>
          <w:i/>
          <w:iCs/>
          <w:lang w:val="en-CA"/>
        </w:rPr>
        <w:t xml:space="preserve"> 3 Germany     </w:t>
      </w:r>
      <w:proofErr w:type="gramStart"/>
      <w:r w:rsidRPr="00740CAB">
        <w:rPr>
          <w:i/>
          <w:iCs/>
          <w:lang w:val="en-CA"/>
        </w:rPr>
        <w:t>1960  life</w:t>
      </w:r>
      <w:proofErr w:type="gramEnd"/>
      <w:r w:rsidRPr="00740CAB">
        <w:rPr>
          <w:i/>
          <w:iCs/>
          <w:lang w:val="en-CA"/>
        </w:rPr>
        <w:t xml:space="preserve">                expectancy           69.3 </w:t>
      </w:r>
    </w:p>
    <w:p w14:paraId="7F1DE94A" w14:textId="77777777" w:rsidR="00740CAB" w:rsidRPr="00740CAB" w:rsidRDefault="00740CAB" w:rsidP="00740CAB">
      <w:pPr>
        <w:pStyle w:val="HBSNormal"/>
        <w:ind w:left="720"/>
        <w:rPr>
          <w:i/>
          <w:iCs/>
          <w:lang w:val="en-CA"/>
        </w:rPr>
      </w:pPr>
      <w:r w:rsidRPr="00740CAB">
        <w:rPr>
          <w:i/>
          <w:iCs/>
          <w:lang w:val="en-CA"/>
        </w:rPr>
        <w:t xml:space="preserve"> 4 South Korea </w:t>
      </w:r>
      <w:proofErr w:type="gramStart"/>
      <w:r w:rsidRPr="00740CAB">
        <w:rPr>
          <w:i/>
          <w:iCs/>
          <w:lang w:val="en-CA"/>
        </w:rPr>
        <w:t>1960  life</w:t>
      </w:r>
      <w:proofErr w:type="gramEnd"/>
      <w:r w:rsidRPr="00740CAB">
        <w:rPr>
          <w:i/>
          <w:iCs/>
          <w:lang w:val="en-CA"/>
        </w:rPr>
        <w:t xml:space="preserve">                expectancy           53.0 </w:t>
      </w:r>
    </w:p>
    <w:p w14:paraId="398BB651" w14:textId="77777777" w:rsidR="00740CAB" w:rsidRPr="00740CAB" w:rsidRDefault="00740CAB" w:rsidP="00740CAB">
      <w:pPr>
        <w:pStyle w:val="HBSNormal"/>
        <w:ind w:left="720"/>
        <w:rPr>
          <w:i/>
          <w:iCs/>
          <w:lang w:val="en-CA"/>
        </w:rPr>
      </w:pPr>
      <w:r w:rsidRPr="00740CAB">
        <w:rPr>
          <w:i/>
          <w:iCs/>
          <w:lang w:val="en-CA"/>
        </w:rPr>
        <w:t xml:space="preserve"> 5 Germany     </w:t>
      </w:r>
      <w:proofErr w:type="gramStart"/>
      <w:r w:rsidRPr="00740CAB">
        <w:rPr>
          <w:i/>
          <w:iCs/>
          <w:lang w:val="en-CA"/>
        </w:rPr>
        <w:t>1961  fertility</w:t>
      </w:r>
      <w:proofErr w:type="gramEnd"/>
      <w:r w:rsidRPr="00740CAB">
        <w:rPr>
          <w:i/>
          <w:iCs/>
          <w:lang w:val="en-CA"/>
        </w:rPr>
        <w:t xml:space="preserve">           NA                    2.44</w:t>
      </w:r>
    </w:p>
    <w:p w14:paraId="3FDE13C6" w14:textId="77777777" w:rsidR="00740CAB" w:rsidRPr="00740CAB" w:rsidRDefault="00740CAB" w:rsidP="00740CAB">
      <w:pPr>
        <w:pStyle w:val="HBSNormal"/>
        <w:ind w:left="720"/>
        <w:rPr>
          <w:i/>
          <w:iCs/>
          <w:lang w:val="en-CA"/>
        </w:rPr>
      </w:pPr>
      <w:r w:rsidRPr="00740CAB">
        <w:rPr>
          <w:i/>
          <w:iCs/>
          <w:lang w:val="en-CA"/>
        </w:rPr>
        <w:t xml:space="preserve"> 6 South Korea </w:t>
      </w:r>
      <w:proofErr w:type="gramStart"/>
      <w:r w:rsidRPr="00740CAB">
        <w:rPr>
          <w:i/>
          <w:iCs/>
          <w:lang w:val="en-CA"/>
        </w:rPr>
        <w:t>1961  fertility</w:t>
      </w:r>
      <w:proofErr w:type="gramEnd"/>
      <w:r w:rsidRPr="00740CAB">
        <w:rPr>
          <w:i/>
          <w:iCs/>
          <w:lang w:val="en-CA"/>
        </w:rPr>
        <w:t xml:space="preserve">           NA                    5.99</w:t>
      </w:r>
    </w:p>
    <w:p w14:paraId="45A95E4F" w14:textId="77777777" w:rsidR="00740CAB" w:rsidRPr="00740CAB" w:rsidRDefault="00740CAB" w:rsidP="00740CAB">
      <w:pPr>
        <w:pStyle w:val="HBSNormal"/>
        <w:ind w:left="720"/>
        <w:rPr>
          <w:i/>
          <w:iCs/>
          <w:lang w:val="en-CA"/>
        </w:rPr>
      </w:pPr>
      <w:r w:rsidRPr="00740CAB">
        <w:rPr>
          <w:i/>
          <w:iCs/>
          <w:lang w:val="en-CA"/>
        </w:rPr>
        <w:t xml:space="preserve"> 7 Germany     </w:t>
      </w:r>
      <w:proofErr w:type="gramStart"/>
      <w:r w:rsidRPr="00740CAB">
        <w:rPr>
          <w:i/>
          <w:iCs/>
          <w:lang w:val="en-CA"/>
        </w:rPr>
        <w:t>1961  life</w:t>
      </w:r>
      <w:proofErr w:type="gramEnd"/>
      <w:r w:rsidRPr="00740CAB">
        <w:rPr>
          <w:i/>
          <w:iCs/>
          <w:lang w:val="en-CA"/>
        </w:rPr>
        <w:t xml:space="preserve">                expectancy           69.8 </w:t>
      </w:r>
    </w:p>
    <w:p w14:paraId="0D93CC34" w14:textId="77777777" w:rsidR="00740CAB" w:rsidRPr="00740CAB" w:rsidRDefault="00740CAB" w:rsidP="00740CAB">
      <w:pPr>
        <w:pStyle w:val="HBSNormal"/>
        <w:ind w:left="720"/>
        <w:rPr>
          <w:i/>
          <w:iCs/>
          <w:lang w:val="en-CA"/>
        </w:rPr>
      </w:pPr>
      <w:r w:rsidRPr="00740CAB">
        <w:rPr>
          <w:i/>
          <w:iCs/>
          <w:lang w:val="en-CA"/>
        </w:rPr>
        <w:t xml:space="preserve"> 8 South Korea </w:t>
      </w:r>
      <w:proofErr w:type="gramStart"/>
      <w:r w:rsidRPr="00740CAB">
        <w:rPr>
          <w:i/>
          <w:iCs/>
          <w:lang w:val="en-CA"/>
        </w:rPr>
        <w:t>1961  life</w:t>
      </w:r>
      <w:proofErr w:type="gramEnd"/>
      <w:r w:rsidRPr="00740CAB">
        <w:rPr>
          <w:i/>
          <w:iCs/>
          <w:lang w:val="en-CA"/>
        </w:rPr>
        <w:t xml:space="preserve">                expectancy           53.8 </w:t>
      </w:r>
    </w:p>
    <w:p w14:paraId="7A0D8FA6" w14:textId="77777777" w:rsidR="00740CAB" w:rsidRPr="00740CAB" w:rsidRDefault="00740CAB" w:rsidP="00740CAB">
      <w:pPr>
        <w:pStyle w:val="HBSNormal"/>
        <w:ind w:left="720"/>
        <w:rPr>
          <w:i/>
          <w:iCs/>
          <w:lang w:val="en-CA"/>
        </w:rPr>
      </w:pPr>
      <w:r w:rsidRPr="00740CAB">
        <w:rPr>
          <w:i/>
          <w:iCs/>
          <w:lang w:val="en-CA"/>
        </w:rPr>
        <w:t xml:space="preserve"> 9 Germany     </w:t>
      </w:r>
      <w:proofErr w:type="gramStart"/>
      <w:r w:rsidRPr="00740CAB">
        <w:rPr>
          <w:i/>
          <w:iCs/>
          <w:lang w:val="en-CA"/>
        </w:rPr>
        <w:t>1962  fertility</w:t>
      </w:r>
      <w:proofErr w:type="gramEnd"/>
      <w:r w:rsidRPr="00740CAB">
        <w:rPr>
          <w:i/>
          <w:iCs/>
          <w:lang w:val="en-CA"/>
        </w:rPr>
        <w:t xml:space="preserve">           NA                    2.47</w:t>
      </w:r>
    </w:p>
    <w:p w14:paraId="754CCC50" w14:textId="77777777" w:rsidR="00740CAB" w:rsidRPr="00740CAB" w:rsidRDefault="00740CAB" w:rsidP="00740CAB">
      <w:pPr>
        <w:pStyle w:val="HBSNormal"/>
        <w:ind w:left="720"/>
        <w:rPr>
          <w:i/>
          <w:iCs/>
          <w:lang w:val="en-CA"/>
        </w:rPr>
      </w:pPr>
      <w:r w:rsidRPr="00740CAB">
        <w:rPr>
          <w:i/>
          <w:iCs/>
          <w:lang w:val="en-CA"/>
        </w:rPr>
        <w:t xml:space="preserve">10 South Korea </w:t>
      </w:r>
      <w:proofErr w:type="gramStart"/>
      <w:r w:rsidRPr="00740CAB">
        <w:rPr>
          <w:i/>
          <w:iCs/>
          <w:lang w:val="en-CA"/>
        </w:rPr>
        <w:t>1962  fertility</w:t>
      </w:r>
      <w:proofErr w:type="gramEnd"/>
      <w:r w:rsidRPr="00740CAB">
        <w:rPr>
          <w:i/>
          <w:iCs/>
          <w:lang w:val="en-CA"/>
        </w:rPr>
        <w:t xml:space="preserve">           NA                    5.79</w:t>
      </w:r>
    </w:p>
    <w:p w14:paraId="56CC290E" w14:textId="24E6C263" w:rsidR="00D54083" w:rsidRDefault="00740CAB" w:rsidP="00740CAB">
      <w:pPr>
        <w:pStyle w:val="HBSNormal"/>
        <w:ind w:left="720"/>
        <w:rPr>
          <w:i/>
          <w:iCs/>
          <w:lang w:val="en-CA"/>
        </w:rPr>
      </w:pPr>
      <w:r w:rsidRPr="00740CAB">
        <w:rPr>
          <w:i/>
          <w:iCs/>
          <w:lang w:val="en-CA"/>
        </w:rPr>
        <w:t># ... with 214 more rows</w:t>
      </w:r>
    </w:p>
    <w:p w14:paraId="43BC236F" w14:textId="392A894B" w:rsidR="00740CAB" w:rsidRDefault="00740CAB" w:rsidP="00740CAB">
      <w:pPr>
        <w:pStyle w:val="HBSNormal"/>
        <w:rPr>
          <w:lang w:val="en-CA"/>
        </w:rPr>
      </w:pPr>
      <w:r>
        <w:rPr>
          <w:lang w:val="en-CA"/>
        </w:rPr>
        <w:t>That unites the two columns into one, and then we spread the columns with this code:</w:t>
      </w:r>
    </w:p>
    <w:p w14:paraId="6B30F1DE" w14:textId="77777777" w:rsidR="00740CAB" w:rsidRPr="00740CAB" w:rsidRDefault="00740CAB" w:rsidP="00740CAB">
      <w:pPr>
        <w:pStyle w:val="HBSNormal"/>
        <w:rPr>
          <w:lang w:val="en-CA"/>
        </w:rPr>
      </w:pPr>
      <w:r>
        <w:rPr>
          <w:lang w:val="en-CA"/>
        </w:rPr>
        <w:tab/>
      </w:r>
      <w:proofErr w:type="spellStart"/>
      <w:r w:rsidRPr="00740CAB">
        <w:rPr>
          <w:lang w:val="en-CA"/>
        </w:rPr>
        <w:t>dat</w:t>
      </w:r>
      <w:proofErr w:type="spellEnd"/>
      <w:r w:rsidRPr="00740CAB">
        <w:rPr>
          <w:lang w:val="en-CA"/>
        </w:rPr>
        <w:t>%&gt;%</w:t>
      </w:r>
    </w:p>
    <w:p w14:paraId="4FBBB108" w14:textId="77777777" w:rsidR="00740CAB" w:rsidRPr="00740CAB" w:rsidRDefault="00740CAB" w:rsidP="00740CAB">
      <w:pPr>
        <w:pStyle w:val="HBSNormal"/>
        <w:ind w:left="720"/>
        <w:rPr>
          <w:i/>
          <w:iCs/>
          <w:lang w:val="en-CA"/>
        </w:rPr>
      </w:pPr>
      <w:r w:rsidRPr="00740CAB">
        <w:rPr>
          <w:i/>
          <w:iCs/>
          <w:lang w:val="en-CA"/>
        </w:rPr>
        <w:t>+     separate(</w:t>
      </w:r>
      <w:proofErr w:type="gramStart"/>
      <w:r w:rsidRPr="00740CAB">
        <w:rPr>
          <w:i/>
          <w:iCs/>
          <w:lang w:val="en-CA"/>
        </w:rPr>
        <w:t>key,c</w:t>
      </w:r>
      <w:proofErr w:type="gramEnd"/>
      <w:r w:rsidRPr="00740CAB">
        <w:rPr>
          <w:i/>
          <w:iCs/>
          <w:lang w:val="en-CA"/>
        </w:rPr>
        <w:t>("year","first_variable_name","second_variable_name"),fill="right")%&gt;%</w:t>
      </w:r>
    </w:p>
    <w:p w14:paraId="6E836296" w14:textId="77777777" w:rsidR="00740CAB" w:rsidRPr="00740CAB" w:rsidRDefault="00740CAB" w:rsidP="00740CAB">
      <w:pPr>
        <w:pStyle w:val="HBSNormal"/>
        <w:ind w:left="720"/>
        <w:rPr>
          <w:i/>
          <w:iCs/>
          <w:lang w:val="en-CA"/>
        </w:rPr>
      </w:pPr>
      <w:r w:rsidRPr="00740CAB">
        <w:rPr>
          <w:i/>
          <w:iCs/>
          <w:lang w:val="en-CA"/>
        </w:rPr>
        <w:t>+ unite(variable_</w:t>
      </w:r>
      <w:proofErr w:type="gramStart"/>
      <w:r w:rsidRPr="00740CAB">
        <w:rPr>
          <w:i/>
          <w:iCs/>
          <w:lang w:val="en-CA"/>
        </w:rPr>
        <w:t>name,first</w:t>
      </w:r>
      <w:proofErr w:type="gramEnd"/>
      <w:r w:rsidRPr="00740CAB">
        <w:rPr>
          <w:i/>
          <w:iCs/>
          <w:lang w:val="en-CA"/>
        </w:rPr>
        <w:t>_variable_name,second_variable_name,sep="_")%&gt;%</w:t>
      </w:r>
    </w:p>
    <w:p w14:paraId="4169F6CC" w14:textId="77777777" w:rsidR="00740CAB" w:rsidRPr="00740CAB" w:rsidRDefault="00740CAB" w:rsidP="00740CAB">
      <w:pPr>
        <w:pStyle w:val="HBSNormal"/>
        <w:ind w:left="720"/>
        <w:rPr>
          <w:i/>
          <w:iCs/>
          <w:lang w:val="en-CA"/>
        </w:rPr>
      </w:pPr>
      <w:r w:rsidRPr="00740CAB">
        <w:rPr>
          <w:i/>
          <w:iCs/>
          <w:lang w:val="en-CA"/>
        </w:rPr>
        <w:t>+     spread(</w:t>
      </w:r>
      <w:proofErr w:type="spellStart"/>
      <w:r w:rsidRPr="00740CAB">
        <w:rPr>
          <w:i/>
          <w:iCs/>
          <w:lang w:val="en-CA"/>
        </w:rPr>
        <w:t>variable_</w:t>
      </w:r>
      <w:proofErr w:type="gramStart"/>
      <w:r w:rsidRPr="00740CAB">
        <w:rPr>
          <w:i/>
          <w:iCs/>
          <w:lang w:val="en-CA"/>
        </w:rPr>
        <w:t>name,value</w:t>
      </w:r>
      <w:proofErr w:type="spellEnd"/>
      <w:proofErr w:type="gramEnd"/>
      <w:r w:rsidRPr="00740CAB">
        <w:rPr>
          <w:i/>
          <w:iCs/>
          <w:lang w:val="en-CA"/>
        </w:rPr>
        <w:t>)%&gt;%</w:t>
      </w:r>
    </w:p>
    <w:p w14:paraId="192DD5F1" w14:textId="77777777" w:rsidR="00740CAB" w:rsidRPr="00740CAB" w:rsidRDefault="00740CAB" w:rsidP="00740CAB">
      <w:pPr>
        <w:pStyle w:val="HBSNormal"/>
        <w:ind w:left="720"/>
        <w:rPr>
          <w:i/>
          <w:iCs/>
          <w:lang w:val="en-CA"/>
        </w:rPr>
      </w:pPr>
      <w:r w:rsidRPr="00740CAB">
        <w:rPr>
          <w:i/>
          <w:iCs/>
          <w:lang w:val="en-CA"/>
        </w:rPr>
        <w:t>+     rename(fertility=</w:t>
      </w:r>
      <w:proofErr w:type="spellStart"/>
      <w:r w:rsidRPr="00740CAB">
        <w:rPr>
          <w:i/>
          <w:iCs/>
          <w:lang w:val="en-CA"/>
        </w:rPr>
        <w:t>fertility_NA</w:t>
      </w:r>
      <w:proofErr w:type="spellEnd"/>
      <w:r w:rsidRPr="00740CAB">
        <w:rPr>
          <w:i/>
          <w:iCs/>
          <w:lang w:val="en-CA"/>
        </w:rPr>
        <w:t>)</w:t>
      </w:r>
    </w:p>
    <w:p w14:paraId="0E752C43" w14:textId="77777777" w:rsidR="00740CAB" w:rsidRPr="00740CAB" w:rsidRDefault="00740CAB" w:rsidP="00740CAB">
      <w:pPr>
        <w:pStyle w:val="HBSNormal"/>
        <w:ind w:left="720"/>
        <w:rPr>
          <w:i/>
          <w:iCs/>
          <w:lang w:val="en-CA"/>
        </w:rPr>
      </w:pPr>
      <w:r w:rsidRPr="00740CAB">
        <w:rPr>
          <w:i/>
          <w:iCs/>
          <w:lang w:val="en-CA"/>
        </w:rPr>
        <w:t xml:space="preserve"># A </w:t>
      </w:r>
      <w:proofErr w:type="spellStart"/>
      <w:r w:rsidRPr="00740CAB">
        <w:rPr>
          <w:i/>
          <w:iCs/>
          <w:lang w:val="en-CA"/>
        </w:rPr>
        <w:t>tibble</w:t>
      </w:r>
      <w:proofErr w:type="spellEnd"/>
      <w:r w:rsidRPr="00740CAB">
        <w:rPr>
          <w:i/>
          <w:iCs/>
          <w:lang w:val="en-CA"/>
        </w:rPr>
        <w:t>: 112 x 4</w:t>
      </w:r>
    </w:p>
    <w:p w14:paraId="402FB22C" w14:textId="77777777" w:rsidR="00740CAB" w:rsidRPr="00740CAB" w:rsidRDefault="00740CAB" w:rsidP="00740CAB">
      <w:pPr>
        <w:pStyle w:val="HBSNormal"/>
        <w:ind w:left="720"/>
        <w:rPr>
          <w:i/>
          <w:iCs/>
          <w:lang w:val="en-CA"/>
        </w:rPr>
      </w:pPr>
      <w:r w:rsidRPr="00740CAB">
        <w:rPr>
          <w:i/>
          <w:iCs/>
          <w:lang w:val="en-CA"/>
        </w:rPr>
        <w:t xml:space="preserve">   country </w:t>
      </w:r>
      <w:proofErr w:type="gramStart"/>
      <w:r w:rsidRPr="00740CAB">
        <w:rPr>
          <w:i/>
          <w:iCs/>
          <w:lang w:val="en-CA"/>
        </w:rPr>
        <w:t>year  fertility</w:t>
      </w:r>
      <w:proofErr w:type="gramEnd"/>
      <w:r w:rsidRPr="00740CAB">
        <w:rPr>
          <w:i/>
          <w:iCs/>
          <w:lang w:val="en-CA"/>
        </w:rPr>
        <w:t xml:space="preserve"> </w:t>
      </w:r>
      <w:proofErr w:type="spellStart"/>
      <w:r w:rsidRPr="00740CAB">
        <w:rPr>
          <w:i/>
          <w:iCs/>
          <w:lang w:val="en-CA"/>
        </w:rPr>
        <w:t>life_expectancy</w:t>
      </w:r>
      <w:proofErr w:type="spellEnd"/>
    </w:p>
    <w:p w14:paraId="00D325CB" w14:textId="77777777" w:rsidR="00740CAB" w:rsidRPr="00740CAB" w:rsidRDefault="00740CAB" w:rsidP="00740CAB">
      <w:pPr>
        <w:pStyle w:val="HBSNormal"/>
        <w:ind w:left="720"/>
        <w:rPr>
          <w:i/>
          <w:iCs/>
          <w:lang w:val="en-CA"/>
        </w:rPr>
      </w:pPr>
      <w:r w:rsidRPr="00740CAB">
        <w:rPr>
          <w:i/>
          <w:iCs/>
          <w:lang w:val="en-CA"/>
        </w:rPr>
        <w:t xml:space="preserve">   &lt;</w:t>
      </w:r>
      <w:proofErr w:type="spellStart"/>
      <w:r w:rsidRPr="00740CAB">
        <w:rPr>
          <w:i/>
          <w:iCs/>
          <w:lang w:val="en-CA"/>
        </w:rPr>
        <w:t>chr</w:t>
      </w:r>
      <w:proofErr w:type="spellEnd"/>
      <w:r w:rsidRPr="00740CAB">
        <w:rPr>
          <w:i/>
          <w:iCs/>
          <w:lang w:val="en-CA"/>
        </w:rPr>
        <w:t>&gt;   &lt;</w:t>
      </w:r>
      <w:proofErr w:type="spellStart"/>
      <w:r w:rsidRPr="00740CAB">
        <w:rPr>
          <w:i/>
          <w:iCs/>
          <w:lang w:val="en-CA"/>
        </w:rPr>
        <w:t>chr</w:t>
      </w:r>
      <w:proofErr w:type="spellEnd"/>
      <w:r w:rsidRPr="00740CAB">
        <w:rPr>
          <w:i/>
          <w:iCs/>
          <w:lang w:val="en-CA"/>
        </w:rPr>
        <w:t>&gt;     &lt;</w:t>
      </w:r>
      <w:proofErr w:type="spellStart"/>
      <w:r w:rsidRPr="00740CAB">
        <w:rPr>
          <w:i/>
          <w:iCs/>
          <w:lang w:val="en-CA"/>
        </w:rPr>
        <w:t>dbl</w:t>
      </w:r>
      <w:proofErr w:type="spellEnd"/>
      <w:r w:rsidRPr="00740CAB">
        <w:rPr>
          <w:i/>
          <w:iCs/>
          <w:lang w:val="en-CA"/>
        </w:rPr>
        <w:t>&gt;           &lt;</w:t>
      </w:r>
      <w:proofErr w:type="spellStart"/>
      <w:r w:rsidRPr="00740CAB">
        <w:rPr>
          <w:i/>
          <w:iCs/>
          <w:lang w:val="en-CA"/>
        </w:rPr>
        <w:t>dbl</w:t>
      </w:r>
      <w:proofErr w:type="spellEnd"/>
      <w:r w:rsidRPr="00740CAB">
        <w:rPr>
          <w:i/>
          <w:iCs/>
          <w:lang w:val="en-CA"/>
        </w:rPr>
        <w:t>&gt;</w:t>
      </w:r>
    </w:p>
    <w:p w14:paraId="3F5D8E20" w14:textId="77777777" w:rsidR="00740CAB" w:rsidRPr="00740CAB" w:rsidRDefault="00740CAB" w:rsidP="00740CAB">
      <w:pPr>
        <w:pStyle w:val="HBSNormal"/>
        <w:ind w:left="720"/>
        <w:rPr>
          <w:i/>
          <w:iCs/>
          <w:lang w:val="en-CA"/>
        </w:rPr>
      </w:pPr>
      <w:r w:rsidRPr="00740CAB">
        <w:rPr>
          <w:i/>
          <w:iCs/>
          <w:lang w:val="en-CA"/>
        </w:rPr>
        <w:t xml:space="preserve"> 1 Germany 1960       2.41            69.3</w:t>
      </w:r>
    </w:p>
    <w:p w14:paraId="03223001" w14:textId="77777777" w:rsidR="00740CAB" w:rsidRPr="00740CAB" w:rsidRDefault="00740CAB" w:rsidP="00740CAB">
      <w:pPr>
        <w:pStyle w:val="HBSNormal"/>
        <w:ind w:left="720"/>
        <w:rPr>
          <w:i/>
          <w:iCs/>
          <w:lang w:val="en-CA"/>
        </w:rPr>
      </w:pPr>
      <w:r w:rsidRPr="00740CAB">
        <w:rPr>
          <w:i/>
          <w:iCs/>
          <w:lang w:val="en-CA"/>
        </w:rPr>
        <w:t xml:space="preserve"> 2 Germany 1961       2.44            69.8</w:t>
      </w:r>
    </w:p>
    <w:p w14:paraId="51985527" w14:textId="77777777" w:rsidR="00740CAB" w:rsidRPr="00740CAB" w:rsidRDefault="00740CAB" w:rsidP="00740CAB">
      <w:pPr>
        <w:pStyle w:val="HBSNormal"/>
        <w:ind w:left="720"/>
        <w:rPr>
          <w:i/>
          <w:iCs/>
          <w:lang w:val="en-CA"/>
        </w:rPr>
      </w:pPr>
      <w:r w:rsidRPr="00740CAB">
        <w:rPr>
          <w:i/>
          <w:iCs/>
          <w:lang w:val="en-CA"/>
        </w:rPr>
        <w:t xml:space="preserve"> 3 Germany 1962       2.47            70.0</w:t>
      </w:r>
    </w:p>
    <w:p w14:paraId="4D816BB7" w14:textId="26BBD1EC" w:rsidR="00740CAB" w:rsidRDefault="00740CAB" w:rsidP="00740CAB">
      <w:pPr>
        <w:pStyle w:val="HBSNormal"/>
        <w:ind w:left="720"/>
        <w:rPr>
          <w:i/>
          <w:iCs/>
          <w:lang w:val="en-CA"/>
        </w:rPr>
      </w:pPr>
      <w:r w:rsidRPr="00740CAB">
        <w:rPr>
          <w:i/>
          <w:iCs/>
          <w:lang w:val="en-CA"/>
        </w:rPr>
        <w:t xml:space="preserve"> 4 Germany 1963       2.49            70.1</w:t>
      </w:r>
    </w:p>
    <w:p w14:paraId="647F7D35" w14:textId="77777777" w:rsidR="00207145" w:rsidRPr="00207145" w:rsidRDefault="00207145" w:rsidP="00207145">
      <w:pPr>
        <w:pStyle w:val="HBSNormal"/>
        <w:ind w:left="720"/>
        <w:rPr>
          <w:i/>
          <w:iCs/>
          <w:lang w:val="en-CA"/>
        </w:rPr>
      </w:pPr>
      <w:r w:rsidRPr="00207145">
        <w:rPr>
          <w:i/>
          <w:iCs/>
          <w:lang w:val="en-CA"/>
        </w:rPr>
        <w:lastRenderedPageBreak/>
        <w:t>5 Germany 1964       2.49            70.7</w:t>
      </w:r>
    </w:p>
    <w:p w14:paraId="09F33598" w14:textId="77777777" w:rsidR="00207145" w:rsidRPr="00207145" w:rsidRDefault="00207145" w:rsidP="00207145">
      <w:pPr>
        <w:pStyle w:val="HBSNormal"/>
        <w:ind w:left="720"/>
        <w:rPr>
          <w:i/>
          <w:iCs/>
          <w:lang w:val="en-CA"/>
        </w:rPr>
      </w:pPr>
      <w:r w:rsidRPr="00207145">
        <w:rPr>
          <w:i/>
          <w:iCs/>
          <w:lang w:val="en-CA"/>
        </w:rPr>
        <w:t xml:space="preserve"> 6 Germany 1965       2.48            70.6</w:t>
      </w:r>
    </w:p>
    <w:p w14:paraId="525BCBCE" w14:textId="77777777" w:rsidR="00207145" w:rsidRPr="00207145" w:rsidRDefault="00207145" w:rsidP="00207145">
      <w:pPr>
        <w:pStyle w:val="HBSNormal"/>
        <w:ind w:left="720"/>
        <w:rPr>
          <w:i/>
          <w:iCs/>
          <w:lang w:val="en-CA"/>
        </w:rPr>
      </w:pPr>
      <w:r w:rsidRPr="00207145">
        <w:rPr>
          <w:i/>
          <w:iCs/>
          <w:lang w:val="en-CA"/>
        </w:rPr>
        <w:t xml:space="preserve"> 7 Germany 1966       2.44            70.8</w:t>
      </w:r>
    </w:p>
    <w:p w14:paraId="26A67188" w14:textId="77777777" w:rsidR="00207145" w:rsidRPr="00207145" w:rsidRDefault="00207145" w:rsidP="00207145">
      <w:pPr>
        <w:pStyle w:val="HBSNormal"/>
        <w:ind w:left="720"/>
        <w:rPr>
          <w:i/>
          <w:iCs/>
          <w:lang w:val="en-CA"/>
        </w:rPr>
      </w:pPr>
      <w:r w:rsidRPr="00207145">
        <w:rPr>
          <w:i/>
          <w:iCs/>
          <w:lang w:val="en-CA"/>
        </w:rPr>
        <w:t xml:space="preserve"> 8 Germany 1967       2.37            71.0</w:t>
      </w:r>
    </w:p>
    <w:p w14:paraId="5A5E441F" w14:textId="77777777" w:rsidR="00207145" w:rsidRPr="00207145" w:rsidRDefault="00207145" w:rsidP="00207145">
      <w:pPr>
        <w:pStyle w:val="HBSNormal"/>
        <w:ind w:left="720"/>
        <w:rPr>
          <w:i/>
          <w:iCs/>
          <w:lang w:val="en-CA"/>
        </w:rPr>
      </w:pPr>
      <w:r w:rsidRPr="00207145">
        <w:rPr>
          <w:i/>
          <w:iCs/>
          <w:lang w:val="en-CA"/>
        </w:rPr>
        <w:t xml:space="preserve"> 9 Germany 1968       2.28            70.6</w:t>
      </w:r>
    </w:p>
    <w:p w14:paraId="0E710136" w14:textId="6D6851AB" w:rsidR="00207145" w:rsidRPr="00207145" w:rsidRDefault="00207145" w:rsidP="00207145">
      <w:pPr>
        <w:pStyle w:val="HBSNormal"/>
        <w:ind w:left="720"/>
        <w:rPr>
          <w:i/>
          <w:iCs/>
          <w:lang w:val="en-CA"/>
        </w:rPr>
      </w:pPr>
      <w:r w:rsidRPr="00207145">
        <w:rPr>
          <w:i/>
          <w:iCs/>
          <w:lang w:val="en-CA"/>
        </w:rPr>
        <w:t>10 Germany 1969       2.17            70.5</w:t>
      </w:r>
    </w:p>
    <w:p w14:paraId="5420F22D" w14:textId="6453590B" w:rsidR="00740CAB" w:rsidRPr="00740CAB" w:rsidRDefault="00740CAB" w:rsidP="00740CAB">
      <w:pPr>
        <w:pStyle w:val="HBSNormal"/>
        <w:rPr>
          <w:lang w:val="en-CA"/>
        </w:rPr>
      </w:pPr>
      <w:r>
        <w:rPr>
          <w:lang w:val="en-CA"/>
        </w:rPr>
        <w:t>This is clearly not as efficient, but it provides an example of where you would use the unite function</w:t>
      </w:r>
      <w:r w:rsidR="00207145">
        <w:rPr>
          <w:lang w:val="en-CA"/>
        </w:rPr>
        <w:t>.</w:t>
      </w:r>
    </w:p>
    <w:p w14:paraId="40E30BA4" w14:textId="3BBDB554" w:rsidR="00CC1322" w:rsidRDefault="00CC1322" w:rsidP="00400E58">
      <w:pPr>
        <w:pStyle w:val="Heading2"/>
      </w:pPr>
      <w:bookmarkStart w:id="22" w:name="_Toc25419700"/>
      <w:r>
        <w:t>Combining Tables</w:t>
      </w:r>
      <w:bookmarkEnd w:id="22"/>
    </w:p>
    <w:p w14:paraId="4C03F984" w14:textId="6C8BF62D" w:rsidR="00CC1322" w:rsidRDefault="00CC1322" w:rsidP="00CC1322">
      <w:pPr>
        <w:pStyle w:val="Heading3"/>
      </w:pPr>
      <w:bookmarkStart w:id="23" w:name="_Toc25419701"/>
      <w:r>
        <w:t>Combining Tables</w:t>
      </w:r>
      <w:bookmarkEnd w:id="23"/>
    </w:p>
    <w:p w14:paraId="50700DDD" w14:textId="56CD9FDE" w:rsidR="00207145" w:rsidRDefault="00BD7F30" w:rsidP="00BD7F30">
      <w:pPr>
        <w:pStyle w:val="HBSNormal"/>
      </w:pPr>
      <w:r>
        <w:t>The information we need for a given analysis may not be in just one table. For example, when forecasting elections, we use the function left underscore join to combine the information from two tables. Here, we use a simple example to illustrate the general challenge of combining tables. Suppose we want to explore the relationship between population size for US states, which we have in this table:</w:t>
      </w:r>
    </w:p>
    <w:p w14:paraId="5AB7B8EF" w14:textId="77777777" w:rsidR="00BD7F30" w:rsidRPr="00BD7F30" w:rsidRDefault="00BD7F30" w:rsidP="00BD7F30">
      <w:pPr>
        <w:pStyle w:val="HBSNormal"/>
        <w:rPr>
          <w:i/>
          <w:iCs/>
        </w:rPr>
      </w:pPr>
      <w:r>
        <w:tab/>
      </w:r>
      <w:r w:rsidRPr="00BD7F30">
        <w:rPr>
          <w:i/>
          <w:iCs/>
        </w:rPr>
        <w:t>head(murders)</w:t>
      </w:r>
    </w:p>
    <w:p w14:paraId="553E9F82" w14:textId="77777777" w:rsidR="00BD7F30" w:rsidRPr="00BD7F30" w:rsidRDefault="00BD7F30" w:rsidP="00BD7F30">
      <w:pPr>
        <w:pStyle w:val="HBSNormal"/>
        <w:ind w:left="720"/>
        <w:rPr>
          <w:i/>
          <w:iCs/>
        </w:rPr>
      </w:pPr>
      <w:r w:rsidRPr="00BD7F30">
        <w:rPr>
          <w:i/>
          <w:iCs/>
        </w:rPr>
        <w:t xml:space="preserve">       state </w:t>
      </w:r>
      <w:proofErr w:type="spellStart"/>
      <w:r w:rsidRPr="00BD7F30">
        <w:rPr>
          <w:i/>
          <w:iCs/>
        </w:rPr>
        <w:t>abb</w:t>
      </w:r>
      <w:proofErr w:type="spellEnd"/>
      <w:r w:rsidRPr="00BD7F30">
        <w:rPr>
          <w:i/>
          <w:iCs/>
        </w:rPr>
        <w:t xml:space="preserve"> region population total</w:t>
      </w:r>
    </w:p>
    <w:p w14:paraId="5E7A33A3" w14:textId="77777777" w:rsidR="00BD7F30" w:rsidRPr="00BD7F30" w:rsidRDefault="00BD7F30" w:rsidP="00BD7F30">
      <w:pPr>
        <w:pStyle w:val="HBSNormal"/>
        <w:ind w:left="720"/>
        <w:rPr>
          <w:i/>
          <w:iCs/>
        </w:rPr>
      </w:pPr>
      <w:r w:rsidRPr="00BD7F30">
        <w:rPr>
          <w:i/>
          <w:iCs/>
        </w:rPr>
        <w:t xml:space="preserve">1    </w:t>
      </w:r>
      <w:proofErr w:type="gramStart"/>
      <w:r w:rsidRPr="00BD7F30">
        <w:rPr>
          <w:i/>
          <w:iCs/>
        </w:rPr>
        <w:t>Alabama  AL</w:t>
      </w:r>
      <w:proofErr w:type="gramEnd"/>
      <w:r w:rsidRPr="00BD7F30">
        <w:rPr>
          <w:i/>
          <w:iCs/>
        </w:rPr>
        <w:t xml:space="preserve">  South    4779736   135</w:t>
      </w:r>
    </w:p>
    <w:p w14:paraId="111BE642" w14:textId="77777777" w:rsidR="00BD7F30" w:rsidRPr="00BD7F30" w:rsidRDefault="00BD7F30" w:rsidP="00BD7F30">
      <w:pPr>
        <w:pStyle w:val="HBSNormal"/>
        <w:ind w:left="720"/>
        <w:rPr>
          <w:i/>
          <w:iCs/>
        </w:rPr>
      </w:pPr>
      <w:r w:rsidRPr="00BD7F30">
        <w:rPr>
          <w:i/>
          <w:iCs/>
        </w:rPr>
        <w:t xml:space="preserve">2     </w:t>
      </w:r>
      <w:proofErr w:type="gramStart"/>
      <w:r w:rsidRPr="00BD7F30">
        <w:rPr>
          <w:i/>
          <w:iCs/>
        </w:rPr>
        <w:t>Alaska  AK</w:t>
      </w:r>
      <w:proofErr w:type="gramEnd"/>
      <w:r w:rsidRPr="00BD7F30">
        <w:rPr>
          <w:i/>
          <w:iCs/>
        </w:rPr>
        <w:t xml:space="preserve">   West     710231    19</w:t>
      </w:r>
    </w:p>
    <w:p w14:paraId="765D36FC" w14:textId="77777777" w:rsidR="00BD7F30" w:rsidRPr="00BD7F30" w:rsidRDefault="00BD7F30" w:rsidP="00BD7F30">
      <w:pPr>
        <w:pStyle w:val="HBSNormal"/>
        <w:ind w:left="720"/>
        <w:rPr>
          <w:i/>
          <w:iCs/>
        </w:rPr>
      </w:pPr>
      <w:r w:rsidRPr="00BD7F30">
        <w:rPr>
          <w:i/>
          <w:iCs/>
        </w:rPr>
        <w:t xml:space="preserve">3    </w:t>
      </w:r>
      <w:proofErr w:type="gramStart"/>
      <w:r w:rsidRPr="00BD7F30">
        <w:rPr>
          <w:i/>
          <w:iCs/>
        </w:rPr>
        <w:t>Arizona  AZ</w:t>
      </w:r>
      <w:proofErr w:type="gramEnd"/>
      <w:r w:rsidRPr="00BD7F30">
        <w:rPr>
          <w:i/>
          <w:iCs/>
        </w:rPr>
        <w:t xml:space="preserve">   West    6392017   232</w:t>
      </w:r>
    </w:p>
    <w:p w14:paraId="7113468C" w14:textId="77777777" w:rsidR="00BD7F30" w:rsidRPr="00BD7F30" w:rsidRDefault="00BD7F30" w:rsidP="00BD7F30">
      <w:pPr>
        <w:pStyle w:val="HBSNormal"/>
        <w:ind w:left="720"/>
        <w:rPr>
          <w:i/>
          <w:iCs/>
        </w:rPr>
      </w:pPr>
      <w:r w:rsidRPr="00BD7F30">
        <w:rPr>
          <w:i/>
          <w:iCs/>
        </w:rPr>
        <w:t xml:space="preserve">4   </w:t>
      </w:r>
      <w:proofErr w:type="gramStart"/>
      <w:r w:rsidRPr="00BD7F30">
        <w:rPr>
          <w:i/>
          <w:iCs/>
        </w:rPr>
        <w:t>Arkansas  AR</w:t>
      </w:r>
      <w:proofErr w:type="gramEnd"/>
      <w:r w:rsidRPr="00BD7F30">
        <w:rPr>
          <w:i/>
          <w:iCs/>
        </w:rPr>
        <w:t xml:space="preserve">  South    2915918    93</w:t>
      </w:r>
    </w:p>
    <w:p w14:paraId="0B86635F" w14:textId="77777777" w:rsidR="00BD7F30" w:rsidRPr="00BD7F30" w:rsidRDefault="00BD7F30" w:rsidP="00BD7F30">
      <w:pPr>
        <w:pStyle w:val="HBSNormal"/>
        <w:ind w:left="720"/>
        <w:rPr>
          <w:i/>
          <w:iCs/>
        </w:rPr>
      </w:pPr>
      <w:r w:rsidRPr="00BD7F30">
        <w:rPr>
          <w:i/>
          <w:iCs/>
        </w:rPr>
        <w:t xml:space="preserve">5 </w:t>
      </w:r>
      <w:proofErr w:type="gramStart"/>
      <w:r w:rsidRPr="00BD7F30">
        <w:rPr>
          <w:i/>
          <w:iCs/>
        </w:rPr>
        <w:t>California  CA</w:t>
      </w:r>
      <w:proofErr w:type="gramEnd"/>
      <w:r w:rsidRPr="00BD7F30">
        <w:rPr>
          <w:i/>
          <w:iCs/>
        </w:rPr>
        <w:t xml:space="preserve">   West   37253956  1257</w:t>
      </w:r>
    </w:p>
    <w:p w14:paraId="297AE563" w14:textId="6FED5327" w:rsidR="00BD7F30" w:rsidRDefault="00BD7F30" w:rsidP="00BD7F30">
      <w:pPr>
        <w:pStyle w:val="HBSNormal"/>
        <w:ind w:left="720"/>
        <w:rPr>
          <w:i/>
          <w:iCs/>
        </w:rPr>
      </w:pPr>
      <w:r w:rsidRPr="00BD7F30">
        <w:rPr>
          <w:i/>
          <w:iCs/>
        </w:rPr>
        <w:t xml:space="preserve">6   </w:t>
      </w:r>
      <w:proofErr w:type="gramStart"/>
      <w:r w:rsidRPr="00BD7F30">
        <w:rPr>
          <w:i/>
          <w:iCs/>
        </w:rPr>
        <w:t>Colorado  CO</w:t>
      </w:r>
      <w:proofErr w:type="gramEnd"/>
      <w:r w:rsidRPr="00BD7F30">
        <w:rPr>
          <w:i/>
          <w:iCs/>
        </w:rPr>
        <w:t xml:space="preserve">   West    5029196    65</w:t>
      </w:r>
    </w:p>
    <w:p w14:paraId="7E9BF267" w14:textId="332DE2AC" w:rsidR="00BD7F30" w:rsidRDefault="00BD7F30" w:rsidP="00BD7F30">
      <w:pPr>
        <w:pStyle w:val="HBSNormal"/>
      </w:pPr>
      <w:r>
        <w:t>And electoral votes which we have in this one:</w:t>
      </w:r>
    </w:p>
    <w:p w14:paraId="4FF193D1" w14:textId="77777777" w:rsidR="00BD7F30" w:rsidRPr="00BD7F30" w:rsidRDefault="00BD7F30" w:rsidP="00BD7F30">
      <w:pPr>
        <w:pStyle w:val="HBSNormal"/>
        <w:rPr>
          <w:i/>
          <w:iCs/>
        </w:rPr>
      </w:pPr>
      <w:r>
        <w:tab/>
      </w:r>
      <w:r w:rsidRPr="00BD7F30">
        <w:rPr>
          <w:i/>
          <w:iCs/>
        </w:rPr>
        <w:t>data("polls_us_election_2016")</w:t>
      </w:r>
    </w:p>
    <w:p w14:paraId="01C0A234" w14:textId="20837FED" w:rsidR="00BD7F30" w:rsidRPr="00BD7F30" w:rsidRDefault="00BD7F30" w:rsidP="00BD7F30">
      <w:pPr>
        <w:pStyle w:val="HBSNormal"/>
        <w:ind w:left="720"/>
        <w:rPr>
          <w:i/>
          <w:iCs/>
        </w:rPr>
      </w:pPr>
      <w:r w:rsidRPr="00BD7F30">
        <w:rPr>
          <w:i/>
          <w:iCs/>
        </w:rPr>
        <w:t>head(results_us_election_2016)</w:t>
      </w:r>
    </w:p>
    <w:p w14:paraId="561B603C" w14:textId="77777777" w:rsidR="00BD7F30" w:rsidRPr="00BD7F30" w:rsidRDefault="00BD7F30" w:rsidP="00BD7F30">
      <w:pPr>
        <w:pStyle w:val="HBSNormal"/>
        <w:ind w:left="720"/>
        <w:rPr>
          <w:i/>
          <w:iCs/>
        </w:rPr>
      </w:pPr>
      <w:r w:rsidRPr="00BD7F30">
        <w:rPr>
          <w:i/>
          <w:iCs/>
        </w:rPr>
        <w:t xml:space="preserve">         state </w:t>
      </w:r>
      <w:proofErr w:type="spellStart"/>
      <w:r w:rsidRPr="00BD7F30">
        <w:rPr>
          <w:i/>
          <w:iCs/>
        </w:rPr>
        <w:t>electoral_votes</w:t>
      </w:r>
      <w:proofErr w:type="spellEnd"/>
      <w:r w:rsidRPr="00BD7F30">
        <w:rPr>
          <w:i/>
          <w:iCs/>
        </w:rPr>
        <w:t xml:space="preserve"> </w:t>
      </w:r>
      <w:proofErr w:type="spellStart"/>
      <w:r w:rsidRPr="00BD7F30">
        <w:rPr>
          <w:i/>
          <w:iCs/>
        </w:rPr>
        <w:t>clinton</w:t>
      </w:r>
      <w:proofErr w:type="spellEnd"/>
    </w:p>
    <w:p w14:paraId="7347B23E" w14:textId="77777777" w:rsidR="00BD7F30" w:rsidRPr="00BD7F30" w:rsidRDefault="00BD7F30" w:rsidP="00BD7F30">
      <w:pPr>
        <w:pStyle w:val="HBSNormal"/>
        <w:ind w:left="720"/>
        <w:rPr>
          <w:i/>
          <w:iCs/>
        </w:rPr>
      </w:pPr>
      <w:r w:rsidRPr="00BD7F30">
        <w:rPr>
          <w:i/>
          <w:iCs/>
        </w:rPr>
        <w:t>1   California              55    61.7</w:t>
      </w:r>
    </w:p>
    <w:p w14:paraId="208DDA34" w14:textId="77777777" w:rsidR="00BD7F30" w:rsidRPr="00BD7F30" w:rsidRDefault="00BD7F30" w:rsidP="00BD7F30">
      <w:pPr>
        <w:pStyle w:val="HBSNormal"/>
        <w:ind w:left="720"/>
        <w:rPr>
          <w:i/>
          <w:iCs/>
        </w:rPr>
      </w:pPr>
      <w:r w:rsidRPr="00BD7F30">
        <w:rPr>
          <w:i/>
          <w:iCs/>
        </w:rPr>
        <w:t>2        Texas              38    43.2</w:t>
      </w:r>
    </w:p>
    <w:p w14:paraId="7CF8C318" w14:textId="77777777" w:rsidR="00BD7F30" w:rsidRPr="00BD7F30" w:rsidRDefault="00BD7F30" w:rsidP="00BD7F30">
      <w:pPr>
        <w:pStyle w:val="HBSNormal"/>
        <w:ind w:left="720"/>
        <w:rPr>
          <w:i/>
          <w:iCs/>
        </w:rPr>
      </w:pPr>
      <w:r w:rsidRPr="00BD7F30">
        <w:rPr>
          <w:i/>
          <w:iCs/>
        </w:rPr>
        <w:t>3      Florida              29    47.8</w:t>
      </w:r>
    </w:p>
    <w:p w14:paraId="6E61777C" w14:textId="77777777" w:rsidR="00BD7F30" w:rsidRPr="00BD7F30" w:rsidRDefault="00BD7F30" w:rsidP="00BD7F30">
      <w:pPr>
        <w:pStyle w:val="HBSNormal"/>
        <w:ind w:left="720"/>
        <w:rPr>
          <w:i/>
          <w:iCs/>
        </w:rPr>
      </w:pPr>
      <w:r w:rsidRPr="00BD7F30">
        <w:rPr>
          <w:i/>
          <w:iCs/>
        </w:rPr>
        <w:t>4     New York              29    59.0</w:t>
      </w:r>
    </w:p>
    <w:p w14:paraId="2C31D559" w14:textId="77777777" w:rsidR="00BD7F30" w:rsidRPr="00BD7F30" w:rsidRDefault="00BD7F30" w:rsidP="00BD7F30">
      <w:pPr>
        <w:pStyle w:val="HBSNormal"/>
        <w:ind w:left="720"/>
        <w:rPr>
          <w:i/>
          <w:iCs/>
        </w:rPr>
      </w:pPr>
      <w:r w:rsidRPr="00BD7F30">
        <w:rPr>
          <w:i/>
          <w:iCs/>
        </w:rPr>
        <w:t>5     Illinois              20    55.8</w:t>
      </w:r>
    </w:p>
    <w:p w14:paraId="0ED27035" w14:textId="77777777" w:rsidR="00BD7F30" w:rsidRPr="00BD7F30" w:rsidRDefault="00BD7F30" w:rsidP="00BD7F30">
      <w:pPr>
        <w:pStyle w:val="HBSNormal"/>
        <w:ind w:left="720"/>
        <w:rPr>
          <w:i/>
          <w:iCs/>
        </w:rPr>
      </w:pPr>
      <w:r w:rsidRPr="00BD7F30">
        <w:rPr>
          <w:i/>
          <w:iCs/>
        </w:rPr>
        <w:t>6 Pennsylvania              20    47.9</w:t>
      </w:r>
    </w:p>
    <w:p w14:paraId="3A274F8F" w14:textId="77777777" w:rsidR="00BD7F30" w:rsidRPr="00BD7F30" w:rsidRDefault="00BD7F30" w:rsidP="00BD7F30">
      <w:pPr>
        <w:pStyle w:val="HBSNormal"/>
        <w:ind w:left="720"/>
        <w:rPr>
          <w:i/>
          <w:iCs/>
        </w:rPr>
      </w:pPr>
      <w:r w:rsidRPr="00BD7F30">
        <w:rPr>
          <w:i/>
          <w:iCs/>
        </w:rPr>
        <w:lastRenderedPageBreak/>
        <w:t xml:space="preserve">  trump others</w:t>
      </w:r>
    </w:p>
    <w:p w14:paraId="11240488" w14:textId="77777777" w:rsidR="00BD7F30" w:rsidRPr="00BD7F30" w:rsidRDefault="00BD7F30" w:rsidP="00BD7F30">
      <w:pPr>
        <w:pStyle w:val="HBSNormal"/>
        <w:ind w:left="720"/>
        <w:rPr>
          <w:i/>
          <w:iCs/>
        </w:rPr>
      </w:pPr>
      <w:proofErr w:type="gramStart"/>
      <w:r w:rsidRPr="00BD7F30">
        <w:rPr>
          <w:i/>
          <w:iCs/>
        </w:rPr>
        <w:t>1  31.6</w:t>
      </w:r>
      <w:proofErr w:type="gramEnd"/>
      <w:r w:rsidRPr="00BD7F30">
        <w:rPr>
          <w:i/>
          <w:iCs/>
        </w:rPr>
        <w:t xml:space="preserve">    6.7</w:t>
      </w:r>
    </w:p>
    <w:p w14:paraId="2DCE983E" w14:textId="77777777" w:rsidR="00BD7F30" w:rsidRPr="00BD7F30" w:rsidRDefault="00BD7F30" w:rsidP="00BD7F30">
      <w:pPr>
        <w:pStyle w:val="HBSNormal"/>
        <w:ind w:left="720"/>
        <w:rPr>
          <w:i/>
          <w:iCs/>
        </w:rPr>
      </w:pPr>
      <w:proofErr w:type="gramStart"/>
      <w:r w:rsidRPr="00BD7F30">
        <w:rPr>
          <w:i/>
          <w:iCs/>
        </w:rPr>
        <w:t>2  52.2</w:t>
      </w:r>
      <w:proofErr w:type="gramEnd"/>
      <w:r w:rsidRPr="00BD7F30">
        <w:rPr>
          <w:i/>
          <w:iCs/>
        </w:rPr>
        <w:t xml:space="preserve">    4.5</w:t>
      </w:r>
    </w:p>
    <w:p w14:paraId="69B35D42" w14:textId="77777777" w:rsidR="00BD7F30" w:rsidRPr="00BD7F30" w:rsidRDefault="00BD7F30" w:rsidP="00BD7F30">
      <w:pPr>
        <w:pStyle w:val="HBSNormal"/>
        <w:ind w:left="720"/>
        <w:rPr>
          <w:i/>
          <w:iCs/>
        </w:rPr>
      </w:pPr>
      <w:proofErr w:type="gramStart"/>
      <w:r w:rsidRPr="00BD7F30">
        <w:rPr>
          <w:i/>
          <w:iCs/>
        </w:rPr>
        <w:t>3  49.0</w:t>
      </w:r>
      <w:proofErr w:type="gramEnd"/>
      <w:r w:rsidRPr="00BD7F30">
        <w:rPr>
          <w:i/>
          <w:iCs/>
        </w:rPr>
        <w:t xml:space="preserve">    3.2</w:t>
      </w:r>
    </w:p>
    <w:p w14:paraId="210DABE8" w14:textId="77777777" w:rsidR="00BD7F30" w:rsidRPr="00BD7F30" w:rsidRDefault="00BD7F30" w:rsidP="00BD7F30">
      <w:pPr>
        <w:pStyle w:val="HBSNormal"/>
        <w:ind w:left="720"/>
        <w:rPr>
          <w:i/>
          <w:iCs/>
        </w:rPr>
      </w:pPr>
      <w:proofErr w:type="gramStart"/>
      <w:r w:rsidRPr="00BD7F30">
        <w:rPr>
          <w:i/>
          <w:iCs/>
        </w:rPr>
        <w:t>4  36.5</w:t>
      </w:r>
      <w:proofErr w:type="gramEnd"/>
      <w:r w:rsidRPr="00BD7F30">
        <w:rPr>
          <w:i/>
          <w:iCs/>
        </w:rPr>
        <w:t xml:space="preserve">    4.5</w:t>
      </w:r>
    </w:p>
    <w:p w14:paraId="2488B195" w14:textId="77777777" w:rsidR="00BD7F30" w:rsidRPr="00BD7F30" w:rsidRDefault="00BD7F30" w:rsidP="00BD7F30">
      <w:pPr>
        <w:pStyle w:val="HBSNormal"/>
        <w:ind w:left="720"/>
        <w:rPr>
          <w:i/>
          <w:iCs/>
        </w:rPr>
      </w:pPr>
      <w:proofErr w:type="gramStart"/>
      <w:r w:rsidRPr="00BD7F30">
        <w:rPr>
          <w:i/>
          <w:iCs/>
        </w:rPr>
        <w:t>5  38.8</w:t>
      </w:r>
      <w:proofErr w:type="gramEnd"/>
      <w:r w:rsidRPr="00BD7F30">
        <w:rPr>
          <w:i/>
          <w:iCs/>
        </w:rPr>
        <w:t xml:space="preserve">    5.4</w:t>
      </w:r>
    </w:p>
    <w:p w14:paraId="025DBCF3" w14:textId="6FCF7D7D" w:rsidR="00BD7F30" w:rsidRDefault="00BD7F30" w:rsidP="00BD7F30">
      <w:pPr>
        <w:pStyle w:val="HBSNormal"/>
        <w:ind w:firstLine="720"/>
        <w:rPr>
          <w:i/>
          <w:iCs/>
        </w:rPr>
      </w:pPr>
      <w:proofErr w:type="gramStart"/>
      <w:r w:rsidRPr="00BD7F30">
        <w:rPr>
          <w:i/>
          <w:iCs/>
        </w:rPr>
        <w:t>6  48.6</w:t>
      </w:r>
      <w:proofErr w:type="gramEnd"/>
      <w:r w:rsidRPr="00BD7F30">
        <w:rPr>
          <w:i/>
          <w:iCs/>
        </w:rPr>
        <w:t xml:space="preserve">    3.6</w:t>
      </w:r>
    </w:p>
    <w:p w14:paraId="40630A8D" w14:textId="3298A169" w:rsidR="00BD7F30" w:rsidRDefault="00BD7F30" w:rsidP="00BD7F30">
      <w:pPr>
        <w:pStyle w:val="HBSNormal"/>
      </w:pPr>
      <w:r>
        <w:t>Notice that just joining these two tables together will not work since the order of the states is not quite the same. We can see this by typing this code:</w:t>
      </w:r>
    </w:p>
    <w:p w14:paraId="2C858238" w14:textId="77777777" w:rsidR="00BD7F30" w:rsidRPr="00BD7F30" w:rsidRDefault="00BD7F30" w:rsidP="00BD7F30">
      <w:pPr>
        <w:pStyle w:val="HBSNormal"/>
        <w:rPr>
          <w:i/>
          <w:iCs/>
        </w:rPr>
      </w:pPr>
      <w:r>
        <w:tab/>
      </w:r>
      <w:r w:rsidRPr="00BD7F30">
        <w:rPr>
          <w:i/>
          <w:iCs/>
        </w:rPr>
        <w:t>identical(results_us_election_2016$</w:t>
      </w:r>
      <w:proofErr w:type="gramStart"/>
      <w:r w:rsidRPr="00BD7F30">
        <w:rPr>
          <w:i/>
          <w:iCs/>
        </w:rPr>
        <w:t>state,murders</w:t>
      </w:r>
      <w:proofErr w:type="gramEnd"/>
      <w:r w:rsidRPr="00BD7F30">
        <w:rPr>
          <w:i/>
          <w:iCs/>
        </w:rPr>
        <w:t>$state)</w:t>
      </w:r>
    </w:p>
    <w:p w14:paraId="2474F8FC" w14:textId="18E159D7" w:rsidR="00BD7F30" w:rsidRPr="00BD7F30" w:rsidRDefault="00BD7F30" w:rsidP="00BD7F30">
      <w:pPr>
        <w:pStyle w:val="HBSNormal"/>
        <w:ind w:firstLine="720"/>
        <w:rPr>
          <w:i/>
          <w:iCs/>
        </w:rPr>
      </w:pPr>
      <w:r w:rsidRPr="00BD7F30">
        <w:rPr>
          <w:i/>
          <w:iCs/>
        </w:rPr>
        <w:t>[1] FALSE</w:t>
      </w:r>
    </w:p>
    <w:p w14:paraId="69B23A88" w14:textId="75632746" w:rsidR="00913F84" w:rsidRDefault="00BD7F30" w:rsidP="00BD7F30">
      <w:pPr>
        <w:pStyle w:val="HBSNormal"/>
      </w:pPr>
      <w:r>
        <w:t xml:space="preserve"> We see that the column names for the state names are not the same. The join functions in the </w:t>
      </w:r>
      <w:proofErr w:type="spellStart"/>
      <w:r>
        <w:t>dplyr</w:t>
      </w:r>
      <w:proofErr w:type="spellEnd"/>
      <w:r>
        <w:t xml:space="preserve"> package, which are based on the SQL joins, m</w:t>
      </w:r>
      <w:r w:rsidR="00913F84">
        <w:t>ake sure that the tables are combined so that matching rows are together. The general idea is that one needs to identify one or more columns that contain the information needed to match the two tables. Then, a new table with the combined information is returned. Note what happens if we join the two tables by state using left join:</w:t>
      </w:r>
    </w:p>
    <w:p w14:paraId="71DECA16" w14:textId="77777777" w:rsidR="00913F84" w:rsidRPr="00913F84" w:rsidRDefault="00913F84" w:rsidP="00913F84">
      <w:pPr>
        <w:pStyle w:val="HBSNormal"/>
        <w:rPr>
          <w:i/>
          <w:iCs/>
        </w:rPr>
      </w:pPr>
      <w:r>
        <w:tab/>
      </w:r>
      <w:r w:rsidRPr="00913F84">
        <w:rPr>
          <w:i/>
          <w:iCs/>
        </w:rPr>
        <w:t>tab&lt;-</w:t>
      </w:r>
      <w:proofErr w:type="spellStart"/>
      <w:r w:rsidRPr="00913F84">
        <w:rPr>
          <w:i/>
          <w:iCs/>
        </w:rPr>
        <w:t>left_join</w:t>
      </w:r>
      <w:proofErr w:type="spellEnd"/>
      <w:r w:rsidRPr="00913F84">
        <w:rPr>
          <w:i/>
          <w:iCs/>
        </w:rPr>
        <w:t>(</w:t>
      </w:r>
      <w:proofErr w:type="gramStart"/>
      <w:r w:rsidRPr="00913F84">
        <w:rPr>
          <w:i/>
          <w:iCs/>
        </w:rPr>
        <w:t>murders,results</w:t>
      </w:r>
      <w:proofErr w:type="gramEnd"/>
      <w:r w:rsidRPr="00913F84">
        <w:rPr>
          <w:i/>
          <w:iCs/>
        </w:rPr>
        <w:t>_us_election_2016,by="state")</w:t>
      </w:r>
    </w:p>
    <w:p w14:paraId="0AFBA129" w14:textId="7A5A4E71" w:rsidR="00913F84" w:rsidRPr="00913F84" w:rsidRDefault="00913F84" w:rsidP="00913F84">
      <w:pPr>
        <w:pStyle w:val="HBSNormal"/>
        <w:ind w:left="720"/>
        <w:rPr>
          <w:i/>
          <w:iCs/>
        </w:rPr>
      </w:pPr>
      <w:r w:rsidRPr="00913F84">
        <w:rPr>
          <w:i/>
          <w:iCs/>
        </w:rPr>
        <w:t>head(tab)</w:t>
      </w:r>
    </w:p>
    <w:p w14:paraId="72625C69" w14:textId="77777777" w:rsidR="00913F84" w:rsidRPr="00913F84" w:rsidRDefault="00913F84" w:rsidP="00913F84">
      <w:pPr>
        <w:pStyle w:val="HBSNormal"/>
        <w:ind w:left="720"/>
        <w:rPr>
          <w:i/>
          <w:iCs/>
        </w:rPr>
      </w:pPr>
      <w:r w:rsidRPr="00913F84">
        <w:rPr>
          <w:i/>
          <w:iCs/>
        </w:rPr>
        <w:t xml:space="preserve">       state </w:t>
      </w:r>
      <w:proofErr w:type="spellStart"/>
      <w:r w:rsidRPr="00913F84">
        <w:rPr>
          <w:i/>
          <w:iCs/>
        </w:rPr>
        <w:t>abb</w:t>
      </w:r>
      <w:proofErr w:type="spellEnd"/>
      <w:r w:rsidRPr="00913F84">
        <w:rPr>
          <w:i/>
          <w:iCs/>
        </w:rPr>
        <w:t xml:space="preserve"> region population total </w:t>
      </w:r>
      <w:proofErr w:type="spellStart"/>
      <w:r w:rsidRPr="00913F84">
        <w:rPr>
          <w:i/>
          <w:iCs/>
        </w:rPr>
        <w:t>electoral_votes</w:t>
      </w:r>
      <w:proofErr w:type="spellEnd"/>
      <w:r w:rsidRPr="00913F84">
        <w:rPr>
          <w:i/>
          <w:iCs/>
        </w:rPr>
        <w:t xml:space="preserve"> </w:t>
      </w:r>
      <w:proofErr w:type="spellStart"/>
      <w:r w:rsidRPr="00913F84">
        <w:rPr>
          <w:i/>
          <w:iCs/>
        </w:rPr>
        <w:t>clinton</w:t>
      </w:r>
      <w:proofErr w:type="spellEnd"/>
      <w:r w:rsidRPr="00913F84">
        <w:rPr>
          <w:i/>
          <w:iCs/>
        </w:rPr>
        <w:t xml:space="preserve"> trump others</w:t>
      </w:r>
    </w:p>
    <w:p w14:paraId="42802307" w14:textId="77777777" w:rsidR="00913F84" w:rsidRPr="00913F84" w:rsidRDefault="00913F84" w:rsidP="00913F84">
      <w:pPr>
        <w:pStyle w:val="HBSNormal"/>
        <w:ind w:left="720"/>
        <w:rPr>
          <w:i/>
          <w:iCs/>
        </w:rPr>
      </w:pPr>
      <w:r w:rsidRPr="00913F84">
        <w:rPr>
          <w:i/>
          <w:iCs/>
        </w:rPr>
        <w:t xml:space="preserve">1    </w:t>
      </w:r>
      <w:proofErr w:type="gramStart"/>
      <w:r w:rsidRPr="00913F84">
        <w:rPr>
          <w:i/>
          <w:iCs/>
        </w:rPr>
        <w:t>Alabama  AL</w:t>
      </w:r>
      <w:proofErr w:type="gramEnd"/>
      <w:r w:rsidRPr="00913F84">
        <w:rPr>
          <w:i/>
          <w:iCs/>
        </w:rPr>
        <w:t xml:space="preserve">  South    4779736   135               9    34.4  62.1    3.6</w:t>
      </w:r>
    </w:p>
    <w:p w14:paraId="48CC9930" w14:textId="77777777" w:rsidR="00913F84" w:rsidRPr="00913F84" w:rsidRDefault="00913F84" w:rsidP="00913F84">
      <w:pPr>
        <w:pStyle w:val="HBSNormal"/>
        <w:ind w:left="720"/>
        <w:rPr>
          <w:i/>
          <w:iCs/>
        </w:rPr>
      </w:pPr>
      <w:r w:rsidRPr="00913F84">
        <w:rPr>
          <w:i/>
          <w:iCs/>
        </w:rPr>
        <w:t xml:space="preserve">2     </w:t>
      </w:r>
      <w:proofErr w:type="gramStart"/>
      <w:r w:rsidRPr="00913F84">
        <w:rPr>
          <w:i/>
          <w:iCs/>
        </w:rPr>
        <w:t>Alaska  AK</w:t>
      </w:r>
      <w:proofErr w:type="gramEnd"/>
      <w:r w:rsidRPr="00913F84">
        <w:rPr>
          <w:i/>
          <w:iCs/>
        </w:rPr>
        <w:t xml:space="preserve">   West     710231    19               3    36.6  51.3   12.2</w:t>
      </w:r>
    </w:p>
    <w:p w14:paraId="6C1D9183" w14:textId="77777777" w:rsidR="00913F84" w:rsidRPr="00913F84" w:rsidRDefault="00913F84" w:rsidP="00913F84">
      <w:pPr>
        <w:pStyle w:val="HBSNormal"/>
        <w:ind w:left="720"/>
        <w:rPr>
          <w:i/>
          <w:iCs/>
        </w:rPr>
      </w:pPr>
      <w:r w:rsidRPr="00913F84">
        <w:rPr>
          <w:i/>
          <w:iCs/>
        </w:rPr>
        <w:t xml:space="preserve">3    </w:t>
      </w:r>
      <w:proofErr w:type="gramStart"/>
      <w:r w:rsidRPr="00913F84">
        <w:rPr>
          <w:i/>
          <w:iCs/>
        </w:rPr>
        <w:t>Arizona  AZ</w:t>
      </w:r>
      <w:proofErr w:type="gramEnd"/>
      <w:r w:rsidRPr="00913F84">
        <w:rPr>
          <w:i/>
          <w:iCs/>
        </w:rPr>
        <w:t xml:space="preserve">   West    6392017   232              11    45.1  48.7    6.2</w:t>
      </w:r>
    </w:p>
    <w:p w14:paraId="45644EF1" w14:textId="77777777" w:rsidR="00913F84" w:rsidRPr="00913F84" w:rsidRDefault="00913F84" w:rsidP="00913F84">
      <w:pPr>
        <w:pStyle w:val="HBSNormal"/>
        <w:ind w:left="720"/>
        <w:rPr>
          <w:i/>
          <w:iCs/>
        </w:rPr>
      </w:pPr>
      <w:r w:rsidRPr="00913F84">
        <w:rPr>
          <w:i/>
          <w:iCs/>
        </w:rPr>
        <w:t xml:space="preserve">4   </w:t>
      </w:r>
      <w:proofErr w:type="gramStart"/>
      <w:r w:rsidRPr="00913F84">
        <w:rPr>
          <w:i/>
          <w:iCs/>
        </w:rPr>
        <w:t>Arkansas  AR</w:t>
      </w:r>
      <w:proofErr w:type="gramEnd"/>
      <w:r w:rsidRPr="00913F84">
        <w:rPr>
          <w:i/>
          <w:iCs/>
        </w:rPr>
        <w:t xml:space="preserve">  South    2915918    93               6    33.7  60.6    5.8</w:t>
      </w:r>
    </w:p>
    <w:p w14:paraId="3435533C" w14:textId="77777777" w:rsidR="00913F84" w:rsidRPr="00913F84" w:rsidRDefault="00913F84" w:rsidP="00913F84">
      <w:pPr>
        <w:pStyle w:val="HBSNormal"/>
        <w:ind w:left="720"/>
        <w:rPr>
          <w:i/>
          <w:iCs/>
        </w:rPr>
      </w:pPr>
      <w:r w:rsidRPr="00913F84">
        <w:rPr>
          <w:i/>
          <w:iCs/>
        </w:rPr>
        <w:t xml:space="preserve">5 </w:t>
      </w:r>
      <w:proofErr w:type="gramStart"/>
      <w:r w:rsidRPr="00913F84">
        <w:rPr>
          <w:i/>
          <w:iCs/>
        </w:rPr>
        <w:t>California  CA</w:t>
      </w:r>
      <w:proofErr w:type="gramEnd"/>
      <w:r w:rsidRPr="00913F84">
        <w:rPr>
          <w:i/>
          <w:iCs/>
        </w:rPr>
        <w:t xml:space="preserve">   West   37253956  1257              55    61.7  31.6    6.7</w:t>
      </w:r>
    </w:p>
    <w:p w14:paraId="77E68F3A" w14:textId="14EDE727" w:rsidR="00913F84" w:rsidRDefault="00913F84" w:rsidP="00913F84">
      <w:pPr>
        <w:pStyle w:val="HBSNormal"/>
        <w:ind w:left="720"/>
        <w:rPr>
          <w:i/>
          <w:iCs/>
        </w:rPr>
      </w:pPr>
      <w:r w:rsidRPr="00913F84">
        <w:rPr>
          <w:i/>
          <w:iCs/>
        </w:rPr>
        <w:t xml:space="preserve">6   </w:t>
      </w:r>
      <w:proofErr w:type="gramStart"/>
      <w:r w:rsidRPr="00913F84">
        <w:rPr>
          <w:i/>
          <w:iCs/>
        </w:rPr>
        <w:t>Colorado  CO</w:t>
      </w:r>
      <w:proofErr w:type="gramEnd"/>
      <w:r w:rsidRPr="00913F84">
        <w:rPr>
          <w:i/>
          <w:iCs/>
        </w:rPr>
        <w:t xml:space="preserve">   West    5029196    65               9    48.2  43.3    8.6</w:t>
      </w:r>
    </w:p>
    <w:p w14:paraId="04FA647E" w14:textId="20E15B30" w:rsidR="00913F84" w:rsidRPr="00913F84" w:rsidRDefault="00913F84" w:rsidP="00913F84">
      <w:pPr>
        <w:rPr>
          <w:i/>
          <w:iCs/>
          <w:sz w:val="20"/>
        </w:rPr>
      </w:pPr>
      <w:r>
        <w:rPr>
          <w:i/>
          <w:iCs/>
        </w:rPr>
        <w:br w:type="page"/>
      </w:r>
    </w:p>
    <w:p w14:paraId="060E0ED0" w14:textId="20D5263C" w:rsidR="00BD7F30" w:rsidRDefault="00913F84" w:rsidP="00BD7F30">
      <w:pPr>
        <w:pStyle w:val="HBSNormal"/>
      </w:pPr>
      <w:r>
        <w:lastRenderedPageBreak/>
        <w:t>The data has been successfully joined, and we can now make a plot to explore the relationship we’re interested in by using this simple code:</w:t>
      </w:r>
    </w:p>
    <w:p w14:paraId="76261225" w14:textId="77777777" w:rsidR="00913F84" w:rsidRPr="00913F84" w:rsidRDefault="00913F84" w:rsidP="00913F84">
      <w:pPr>
        <w:pStyle w:val="HBSNormal"/>
        <w:rPr>
          <w:i/>
          <w:iCs/>
        </w:rPr>
      </w:pPr>
      <w:r>
        <w:tab/>
      </w:r>
      <w:r w:rsidRPr="00913F84">
        <w:rPr>
          <w:i/>
          <w:iCs/>
        </w:rPr>
        <w:t>tab%&gt;%</w:t>
      </w:r>
      <w:proofErr w:type="spellStart"/>
      <w:r w:rsidRPr="00913F84">
        <w:rPr>
          <w:i/>
          <w:iCs/>
        </w:rPr>
        <w:t>ggplot</w:t>
      </w:r>
      <w:proofErr w:type="spellEnd"/>
      <w:r w:rsidRPr="00913F84">
        <w:rPr>
          <w:i/>
          <w:iCs/>
        </w:rPr>
        <w:t>(</w:t>
      </w:r>
      <w:proofErr w:type="spellStart"/>
      <w:r w:rsidRPr="00913F84">
        <w:rPr>
          <w:i/>
          <w:iCs/>
        </w:rPr>
        <w:t>aes</w:t>
      </w:r>
      <w:proofErr w:type="spellEnd"/>
      <w:r w:rsidRPr="00913F84">
        <w:rPr>
          <w:i/>
          <w:iCs/>
        </w:rPr>
        <w:t>(population/10^</w:t>
      </w:r>
      <w:proofErr w:type="gramStart"/>
      <w:r w:rsidRPr="00913F84">
        <w:rPr>
          <w:i/>
          <w:iCs/>
        </w:rPr>
        <w:t>6,electoral</w:t>
      </w:r>
      <w:proofErr w:type="gramEnd"/>
      <w:r w:rsidRPr="00913F84">
        <w:rPr>
          <w:i/>
          <w:iCs/>
        </w:rPr>
        <w:t>_votes,label=</w:t>
      </w:r>
      <w:proofErr w:type="spellStart"/>
      <w:r w:rsidRPr="00913F84">
        <w:rPr>
          <w:i/>
          <w:iCs/>
        </w:rPr>
        <w:t>abb</w:t>
      </w:r>
      <w:proofErr w:type="spellEnd"/>
      <w:r w:rsidRPr="00913F84">
        <w:rPr>
          <w:i/>
          <w:iCs/>
        </w:rPr>
        <w:t>))+</w:t>
      </w:r>
    </w:p>
    <w:p w14:paraId="2D931CEA" w14:textId="77777777" w:rsidR="00913F84" w:rsidRPr="00913F84" w:rsidRDefault="00913F84" w:rsidP="00913F84">
      <w:pPr>
        <w:pStyle w:val="HBSNormal"/>
        <w:ind w:left="720"/>
        <w:rPr>
          <w:i/>
          <w:iCs/>
        </w:rPr>
      </w:pPr>
      <w:r w:rsidRPr="00913F84">
        <w:rPr>
          <w:i/>
          <w:iCs/>
        </w:rPr>
        <w:t xml:space="preserve">+     </w:t>
      </w:r>
      <w:proofErr w:type="spellStart"/>
      <w:r w:rsidRPr="00913F84">
        <w:rPr>
          <w:i/>
          <w:iCs/>
        </w:rPr>
        <w:t>geom_</w:t>
      </w:r>
      <w:proofErr w:type="gramStart"/>
      <w:r w:rsidRPr="00913F84">
        <w:rPr>
          <w:i/>
          <w:iCs/>
        </w:rPr>
        <w:t>point</w:t>
      </w:r>
      <w:proofErr w:type="spellEnd"/>
      <w:r w:rsidRPr="00913F84">
        <w:rPr>
          <w:i/>
          <w:iCs/>
        </w:rPr>
        <w:t>(</w:t>
      </w:r>
      <w:proofErr w:type="gramEnd"/>
      <w:r w:rsidRPr="00913F84">
        <w:rPr>
          <w:i/>
          <w:iCs/>
        </w:rPr>
        <w:t>)+</w:t>
      </w:r>
    </w:p>
    <w:p w14:paraId="7FC90011" w14:textId="77777777" w:rsidR="00913F84" w:rsidRPr="00913F84" w:rsidRDefault="00913F84" w:rsidP="00913F84">
      <w:pPr>
        <w:pStyle w:val="HBSNormal"/>
        <w:ind w:left="720"/>
        <w:rPr>
          <w:i/>
          <w:iCs/>
        </w:rPr>
      </w:pPr>
      <w:r w:rsidRPr="00913F84">
        <w:rPr>
          <w:i/>
          <w:iCs/>
        </w:rPr>
        <w:t xml:space="preserve">+     </w:t>
      </w:r>
      <w:proofErr w:type="spellStart"/>
      <w:r w:rsidRPr="00913F84">
        <w:rPr>
          <w:i/>
          <w:iCs/>
        </w:rPr>
        <w:t>geom_text_</w:t>
      </w:r>
      <w:proofErr w:type="gramStart"/>
      <w:r w:rsidRPr="00913F84">
        <w:rPr>
          <w:i/>
          <w:iCs/>
        </w:rPr>
        <w:t>repel</w:t>
      </w:r>
      <w:proofErr w:type="spellEnd"/>
      <w:r w:rsidRPr="00913F84">
        <w:rPr>
          <w:i/>
          <w:iCs/>
        </w:rPr>
        <w:t>(</w:t>
      </w:r>
      <w:proofErr w:type="gramEnd"/>
      <w:r w:rsidRPr="00913F84">
        <w:rPr>
          <w:i/>
          <w:iCs/>
        </w:rPr>
        <w:t>)+</w:t>
      </w:r>
    </w:p>
    <w:p w14:paraId="5D147BD1" w14:textId="77777777" w:rsidR="00913F84" w:rsidRPr="00913F84" w:rsidRDefault="00913F84" w:rsidP="00913F84">
      <w:pPr>
        <w:pStyle w:val="HBSNormal"/>
        <w:ind w:left="720"/>
        <w:rPr>
          <w:i/>
          <w:iCs/>
        </w:rPr>
      </w:pPr>
      <w:r w:rsidRPr="00913F84">
        <w:rPr>
          <w:i/>
          <w:iCs/>
        </w:rPr>
        <w:t xml:space="preserve">+     </w:t>
      </w:r>
      <w:proofErr w:type="spellStart"/>
      <w:r w:rsidRPr="00913F84">
        <w:rPr>
          <w:i/>
          <w:iCs/>
        </w:rPr>
        <w:t>scale_x_continuous</w:t>
      </w:r>
      <w:proofErr w:type="spellEnd"/>
      <w:r w:rsidRPr="00913F84">
        <w:rPr>
          <w:i/>
          <w:iCs/>
        </w:rPr>
        <w:t>(trans="log2</w:t>
      </w:r>
      <w:proofErr w:type="gramStart"/>
      <w:r w:rsidRPr="00913F84">
        <w:rPr>
          <w:i/>
          <w:iCs/>
        </w:rPr>
        <w:t>")+</w:t>
      </w:r>
      <w:proofErr w:type="gramEnd"/>
    </w:p>
    <w:p w14:paraId="75DEF3A3" w14:textId="77777777" w:rsidR="00913F84" w:rsidRPr="00913F84" w:rsidRDefault="00913F84" w:rsidP="00913F84">
      <w:pPr>
        <w:pStyle w:val="HBSNormal"/>
        <w:ind w:left="720"/>
        <w:rPr>
          <w:i/>
          <w:iCs/>
        </w:rPr>
      </w:pPr>
      <w:r w:rsidRPr="00913F84">
        <w:rPr>
          <w:i/>
          <w:iCs/>
        </w:rPr>
        <w:t xml:space="preserve">+     </w:t>
      </w:r>
      <w:proofErr w:type="spellStart"/>
      <w:r w:rsidRPr="00913F84">
        <w:rPr>
          <w:i/>
          <w:iCs/>
        </w:rPr>
        <w:t>scale_y_continuous</w:t>
      </w:r>
      <w:proofErr w:type="spellEnd"/>
      <w:r w:rsidRPr="00913F84">
        <w:rPr>
          <w:i/>
          <w:iCs/>
        </w:rPr>
        <w:t>(trans="log2</w:t>
      </w:r>
      <w:proofErr w:type="gramStart"/>
      <w:r w:rsidRPr="00913F84">
        <w:rPr>
          <w:i/>
          <w:iCs/>
        </w:rPr>
        <w:t>")+</w:t>
      </w:r>
      <w:proofErr w:type="gramEnd"/>
    </w:p>
    <w:p w14:paraId="2C289527" w14:textId="0074042D" w:rsidR="00913F84" w:rsidRPr="00913F84" w:rsidRDefault="00913F84" w:rsidP="00913F84">
      <w:pPr>
        <w:pStyle w:val="HBSNormal"/>
        <w:ind w:left="720"/>
        <w:rPr>
          <w:i/>
          <w:iCs/>
        </w:rPr>
      </w:pPr>
      <w:r w:rsidRPr="00913F84">
        <w:rPr>
          <w:i/>
          <w:iCs/>
        </w:rPr>
        <w:t xml:space="preserve">+     </w:t>
      </w:r>
      <w:proofErr w:type="spellStart"/>
      <w:r w:rsidRPr="00913F84">
        <w:rPr>
          <w:i/>
          <w:iCs/>
        </w:rPr>
        <w:t>geom_smooth</w:t>
      </w:r>
      <w:proofErr w:type="spellEnd"/>
      <w:r w:rsidRPr="00913F84">
        <w:rPr>
          <w:i/>
          <w:iCs/>
        </w:rPr>
        <w:t>(method="</w:t>
      </w:r>
      <w:proofErr w:type="spellStart"/>
      <w:r w:rsidRPr="00913F84">
        <w:rPr>
          <w:i/>
          <w:iCs/>
        </w:rPr>
        <w:t>lm</w:t>
      </w:r>
      <w:proofErr w:type="spellEnd"/>
      <w:proofErr w:type="gramStart"/>
      <w:r w:rsidRPr="00913F84">
        <w:rPr>
          <w:i/>
          <w:iCs/>
        </w:rPr>
        <w:t>",se</w:t>
      </w:r>
      <w:proofErr w:type="gramEnd"/>
      <w:r w:rsidRPr="00913F84">
        <w:rPr>
          <w:i/>
          <w:iCs/>
        </w:rPr>
        <w:t>=FALSE)</w:t>
      </w:r>
    </w:p>
    <w:p w14:paraId="7DD0ED9D" w14:textId="69145C59" w:rsidR="00913F84" w:rsidRDefault="00913F84" w:rsidP="00913F84">
      <w:pPr>
        <w:pStyle w:val="HBSFigure"/>
      </w:pPr>
      <w:bookmarkStart w:id="24" w:name="_Toc25419739"/>
      <w:r>
        <w:t>Population against electoral votes in 2016</w:t>
      </w:r>
      <w:bookmarkEnd w:id="24"/>
    </w:p>
    <w:p w14:paraId="4D27A7C9" w14:textId="3DC56955" w:rsidR="00913F84" w:rsidRDefault="00913F84" w:rsidP="00913F84">
      <w:pPr>
        <w:pStyle w:val="HBSNormal"/>
        <w:jc w:val="center"/>
      </w:pPr>
      <w:r w:rsidRPr="00913F84">
        <w:rPr>
          <w:noProof/>
        </w:rPr>
        <w:drawing>
          <wp:inline distT="0" distB="0" distL="0" distR="0" wp14:anchorId="4AA0AEC7" wp14:editId="2C1F09BD">
            <wp:extent cx="5943600" cy="3873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73500"/>
                    </a:xfrm>
                    <a:prstGeom prst="rect">
                      <a:avLst/>
                    </a:prstGeom>
                  </pic:spPr>
                </pic:pic>
              </a:graphicData>
            </a:graphic>
          </wp:inline>
        </w:drawing>
      </w:r>
    </w:p>
    <w:p w14:paraId="24F47A87" w14:textId="08F57CB7" w:rsidR="0028300D" w:rsidRDefault="00913F84" w:rsidP="00EF4E37">
      <w:pPr>
        <w:pStyle w:val="HBSNormal"/>
        <w:jc w:val="left"/>
      </w:pPr>
      <w:r>
        <w:t>The plot shows that there is a relationship that’s close to linear, with about two electoral votes for every million people, but with smaller states getting a higher ratio. Now, in practice, it is not always the case that each row in one table has a matching row in the other. For this reason, we have several different ways to join</w:t>
      </w:r>
      <w:r w:rsidR="00252223">
        <w:t>. To illustrate this challenge, we’re going to take a subset of the two tables that we’ve been using. We’re going to create two objects. Tab one is going to be a subset of our first table</w:t>
      </w:r>
      <w:r w:rsidR="0028300D">
        <w:t>:</w:t>
      </w:r>
    </w:p>
    <w:p w14:paraId="2EB07B64" w14:textId="77777777" w:rsidR="0028300D" w:rsidRPr="0028300D" w:rsidRDefault="0028300D" w:rsidP="0028300D">
      <w:pPr>
        <w:pStyle w:val="HBSNormal"/>
        <w:ind w:left="720"/>
        <w:rPr>
          <w:i/>
          <w:iCs/>
          <w:lang w:val="en-CA"/>
        </w:rPr>
      </w:pPr>
      <w:r w:rsidRPr="0028300D">
        <w:rPr>
          <w:i/>
          <w:iCs/>
          <w:lang w:val="en-CA"/>
        </w:rPr>
        <w:t>data("murders")</w:t>
      </w:r>
    </w:p>
    <w:p w14:paraId="437A64E0" w14:textId="77833466" w:rsidR="0028300D" w:rsidRDefault="0028300D" w:rsidP="0028300D">
      <w:pPr>
        <w:pStyle w:val="HBSNormal"/>
        <w:ind w:left="720"/>
        <w:rPr>
          <w:lang w:val="en-CA"/>
        </w:rPr>
      </w:pPr>
      <w:r w:rsidRPr="0028300D">
        <w:rPr>
          <w:i/>
          <w:iCs/>
          <w:lang w:val="en-CA"/>
        </w:rPr>
        <w:t xml:space="preserve"> tab1&lt;-slice(murders,1:</w:t>
      </w:r>
      <w:proofErr w:type="gramStart"/>
      <w:r w:rsidRPr="0028300D">
        <w:rPr>
          <w:i/>
          <w:iCs/>
          <w:lang w:val="en-CA"/>
        </w:rPr>
        <w:t>6)%</w:t>
      </w:r>
      <w:proofErr w:type="gramEnd"/>
      <w:r w:rsidRPr="0028300D">
        <w:rPr>
          <w:i/>
          <w:iCs/>
          <w:lang w:val="en-CA"/>
        </w:rPr>
        <w:t>&gt;%select(</w:t>
      </w:r>
      <w:proofErr w:type="spellStart"/>
      <w:r w:rsidRPr="0028300D">
        <w:rPr>
          <w:i/>
          <w:iCs/>
          <w:lang w:val="en-CA"/>
        </w:rPr>
        <w:t>state,population</w:t>
      </w:r>
      <w:proofErr w:type="spellEnd"/>
      <w:r w:rsidRPr="0028300D">
        <w:rPr>
          <w:i/>
          <w:iCs/>
          <w:lang w:val="en-CA"/>
        </w:rPr>
        <w:t>)</w:t>
      </w:r>
    </w:p>
    <w:p w14:paraId="2560E0D4" w14:textId="109DEBD3" w:rsidR="0028300D" w:rsidRDefault="0028300D" w:rsidP="0028300D">
      <w:pPr>
        <w:pStyle w:val="HBSNormal"/>
        <w:rPr>
          <w:lang w:val="en-CA"/>
        </w:rPr>
      </w:pPr>
    </w:p>
    <w:p w14:paraId="156CCA15" w14:textId="77777777" w:rsidR="0028300D" w:rsidRPr="0028300D" w:rsidRDefault="0028300D" w:rsidP="0028300D">
      <w:pPr>
        <w:pStyle w:val="HBSNormal"/>
        <w:rPr>
          <w:lang w:val="en-CA"/>
        </w:rPr>
      </w:pPr>
    </w:p>
    <w:p w14:paraId="497CAC08" w14:textId="452D5784" w:rsidR="0028300D" w:rsidRPr="0028300D" w:rsidRDefault="0028300D" w:rsidP="0028300D">
      <w:pPr>
        <w:pStyle w:val="HBSNormal"/>
        <w:ind w:left="720"/>
        <w:rPr>
          <w:i/>
          <w:iCs/>
          <w:lang w:val="en-CA"/>
        </w:rPr>
      </w:pPr>
      <w:r w:rsidRPr="0028300D">
        <w:rPr>
          <w:i/>
          <w:iCs/>
          <w:lang w:val="en-CA"/>
        </w:rPr>
        <w:lastRenderedPageBreak/>
        <w:t>tab1</w:t>
      </w:r>
    </w:p>
    <w:p w14:paraId="4EE093C2" w14:textId="77777777" w:rsidR="0028300D" w:rsidRPr="0028300D" w:rsidRDefault="0028300D" w:rsidP="0028300D">
      <w:pPr>
        <w:pStyle w:val="HBSNormal"/>
        <w:ind w:left="720"/>
        <w:rPr>
          <w:i/>
          <w:iCs/>
          <w:lang w:val="en-CA"/>
        </w:rPr>
      </w:pPr>
      <w:r w:rsidRPr="0028300D">
        <w:rPr>
          <w:i/>
          <w:iCs/>
          <w:lang w:val="en-CA"/>
        </w:rPr>
        <w:t xml:space="preserve">       state population</w:t>
      </w:r>
    </w:p>
    <w:p w14:paraId="1891660D" w14:textId="77777777" w:rsidR="0028300D" w:rsidRPr="0028300D" w:rsidRDefault="0028300D" w:rsidP="0028300D">
      <w:pPr>
        <w:pStyle w:val="HBSNormal"/>
        <w:ind w:left="720"/>
        <w:rPr>
          <w:i/>
          <w:iCs/>
          <w:lang w:val="en-CA"/>
        </w:rPr>
      </w:pPr>
      <w:r w:rsidRPr="0028300D">
        <w:rPr>
          <w:i/>
          <w:iCs/>
          <w:lang w:val="en-CA"/>
        </w:rPr>
        <w:t>1    Alabama    4779736</w:t>
      </w:r>
    </w:p>
    <w:p w14:paraId="1D04BBC5" w14:textId="77777777" w:rsidR="0028300D" w:rsidRPr="0028300D" w:rsidRDefault="0028300D" w:rsidP="0028300D">
      <w:pPr>
        <w:pStyle w:val="HBSNormal"/>
        <w:ind w:left="720"/>
        <w:rPr>
          <w:i/>
          <w:iCs/>
          <w:lang w:val="en-CA"/>
        </w:rPr>
      </w:pPr>
      <w:r w:rsidRPr="0028300D">
        <w:rPr>
          <w:i/>
          <w:iCs/>
          <w:lang w:val="en-CA"/>
        </w:rPr>
        <w:t>2     Alaska     710231</w:t>
      </w:r>
    </w:p>
    <w:p w14:paraId="59A42D23" w14:textId="77777777" w:rsidR="0028300D" w:rsidRPr="0028300D" w:rsidRDefault="0028300D" w:rsidP="0028300D">
      <w:pPr>
        <w:pStyle w:val="HBSNormal"/>
        <w:ind w:left="720"/>
        <w:rPr>
          <w:i/>
          <w:iCs/>
          <w:lang w:val="en-CA"/>
        </w:rPr>
      </w:pPr>
      <w:r w:rsidRPr="0028300D">
        <w:rPr>
          <w:i/>
          <w:iCs/>
          <w:lang w:val="en-CA"/>
        </w:rPr>
        <w:t>3    Arizona    6392017</w:t>
      </w:r>
    </w:p>
    <w:p w14:paraId="0A6476E1" w14:textId="77777777" w:rsidR="0028300D" w:rsidRPr="0028300D" w:rsidRDefault="0028300D" w:rsidP="0028300D">
      <w:pPr>
        <w:pStyle w:val="HBSNormal"/>
        <w:ind w:left="720"/>
        <w:rPr>
          <w:i/>
          <w:iCs/>
          <w:lang w:val="en-CA"/>
        </w:rPr>
      </w:pPr>
      <w:r w:rsidRPr="0028300D">
        <w:rPr>
          <w:i/>
          <w:iCs/>
          <w:lang w:val="en-CA"/>
        </w:rPr>
        <w:t>4   Arkansas    2915918</w:t>
      </w:r>
    </w:p>
    <w:p w14:paraId="4B313D13" w14:textId="77777777" w:rsidR="0028300D" w:rsidRPr="0028300D" w:rsidRDefault="0028300D" w:rsidP="0028300D">
      <w:pPr>
        <w:pStyle w:val="HBSNormal"/>
        <w:ind w:left="720"/>
        <w:rPr>
          <w:i/>
          <w:iCs/>
          <w:lang w:val="en-CA"/>
        </w:rPr>
      </w:pPr>
      <w:r w:rsidRPr="0028300D">
        <w:rPr>
          <w:i/>
          <w:iCs/>
          <w:lang w:val="en-CA"/>
        </w:rPr>
        <w:t>5 California   37253956</w:t>
      </w:r>
    </w:p>
    <w:p w14:paraId="4CBE2FA1" w14:textId="3B00E99B" w:rsidR="0028300D" w:rsidRPr="0028300D" w:rsidRDefault="0028300D" w:rsidP="0028300D">
      <w:pPr>
        <w:pStyle w:val="HBSNormal"/>
        <w:ind w:left="720"/>
        <w:jc w:val="left"/>
        <w:rPr>
          <w:i/>
          <w:iCs/>
          <w:lang w:val="en-CA"/>
        </w:rPr>
      </w:pPr>
      <w:r w:rsidRPr="0028300D">
        <w:rPr>
          <w:i/>
          <w:iCs/>
          <w:lang w:val="en-CA"/>
        </w:rPr>
        <w:t>6   Colorado    5029196</w:t>
      </w:r>
    </w:p>
    <w:p w14:paraId="29C60505" w14:textId="763C3EAE" w:rsidR="0028300D" w:rsidRDefault="00EF4E37" w:rsidP="0028300D">
      <w:pPr>
        <w:pStyle w:val="HBSNormal"/>
        <w:ind w:left="720"/>
        <w:jc w:val="left"/>
      </w:pPr>
      <w:r>
        <w:t>and tab two a subset of our second table</w:t>
      </w:r>
      <w:r w:rsidR="0028300D">
        <w:t>:</w:t>
      </w:r>
    </w:p>
    <w:p w14:paraId="6A7ABC5A" w14:textId="77777777" w:rsidR="0028300D" w:rsidRPr="0028300D" w:rsidRDefault="0028300D" w:rsidP="0028300D">
      <w:pPr>
        <w:ind w:left="720"/>
        <w:rPr>
          <w:i/>
          <w:iCs/>
          <w:sz w:val="20"/>
        </w:rPr>
      </w:pPr>
      <w:r w:rsidRPr="0028300D">
        <w:rPr>
          <w:i/>
          <w:iCs/>
          <w:sz w:val="20"/>
        </w:rPr>
        <w:t>tab2&lt;-slice(results_us_election_</w:t>
      </w:r>
      <w:proofErr w:type="gramStart"/>
      <w:r w:rsidRPr="0028300D">
        <w:rPr>
          <w:i/>
          <w:iCs/>
          <w:sz w:val="20"/>
        </w:rPr>
        <w:t>2016,c</w:t>
      </w:r>
      <w:proofErr w:type="gramEnd"/>
      <w:r w:rsidRPr="0028300D">
        <w:rPr>
          <w:i/>
          <w:iCs/>
          <w:sz w:val="20"/>
        </w:rPr>
        <w:t>(1:3,5,7:8))%&gt;%</w:t>
      </w:r>
    </w:p>
    <w:p w14:paraId="0198C229" w14:textId="77777777" w:rsidR="0028300D" w:rsidRPr="0028300D" w:rsidRDefault="0028300D" w:rsidP="0028300D">
      <w:pPr>
        <w:ind w:left="720"/>
        <w:rPr>
          <w:i/>
          <w:iCs/>
          <w:sz w:val="20"/>
        </w:rPr>
      </w:pPr>
      <w:r w:rsidRPr="0028300D">
        <w:rPr>
          <w:i/>
          <w:iCs/>
          <w:sz w:val="20"/>
        </w:rPr>
        <w:t>+     select(</w:t>
      </w:r>
      <w:proofErr w:type="spellStart"/>
      <w:proofErr w:type="gramStart"/>
      <w:r w:rsidRPr="0028300D">
        <w:rPr>
          <w:i/>
          <w:iCs/>
          <w:sz w:val="20"/>
        </w:rPr>
        <w:t>state,electoral</w:t>
      </w:r>
      <w:proofErr w:type="gramEnd"/>
      <w:r w:rsidRPr="0028300D">
        <w:rPr>
          <w:i/>
          <w:iCs/>
          <w:sz w:val="20"/>
        </w:rPr>
        <w:t>_votes</w:t>
      </w:r>
      <w:proofErr w:type="spellEnd"/>
      <w:r w:rsidRPr="0028300D">
        <w:rPr>
          <w:i/>
          <w:iCs/>
          <w:sz w:val="20"/>
        </w:rPr>
        <w:t>)</w:t>
      </w:r>
    </w:p>
    <w:p w14:paraId="5C5D3CDD" w14:textId="77777777" w:rsidR="0028300D" w:rsidRPr="0028300D" w:rsidRDefault="0028300D" w:rsidP="0028300D">
      <w:pPr>
        <w:ind w:left="720"/>
        <w:rPr>
          <w:i/>
          <w:iCs/>
          <w:sz w:val="20"/>
        </w:rPr>
      </w:pPr>
      <w:r w:rsidRPr="0028300D">
        <w:rPr>
          <w:i/>
          <w:iCs/>
          <w:sz w:val="20"/>
        </w:rPr>
        <w:t>&gt; tab2</w:t>
      </w:r>
    </w:p>
    <w:p w14:paraId="7FF4DD4C" w14:textId="77777777" w:rsidR="0028300D" w:rsidRPr="0028300D" w:rsidRDefault="0028300D" w:rsidP="0028300D">
      <w:pPr>
        <w:ind w:left="720"/>
        <w:rPr>
          <w:i/>
          <w:iCs/>
          <w:sz w:val="20"/>
        </w:rPr>
      </w:pPr>
      <w:r w:rsidRPr="0028300D">
        <w:rPr>
          <w:i/>
          <w:iCs/>
          <w:sz w:val="20"/>
        </w:rPr>
        <w:t xml:space="preserve">       state </w:t>
      </w:r>
      <w:proofErr w:type="spellStart"/>
      <w:r w:rsidRPr="0028300D">
        <w:rPr>
          <w:i/>
          <w:iCs/>
          <w:sz w:val="20"/>
        </w:rPr>
        <w:t>electoral_votes</w:t>
      </w:r>
      <w:proofErr w:type="spellEnd"/>
    </w:p>
    <w:p w14:paraId="6FDAB14E" w14:textId="77777777" w:rsidR="0028300D" w:rsidRPr="0028300D" w:rsidRDefault="0028300D" w:rsidP="0028300D">
      <w:pPr>
        <w:ind w:left="720"/>
        <w:rPr>
          <w:i/>
          <w:iCs/>
          <w:sz w:val="20"/>
        </w:rPr>
      </w:pPr>
      <w:r w:rsidRPr="0028300D">
        <w:rPr>
          <w:i/>
          <w:iCs/>
          <w:sz w:val="20"/>
        </w:rPr>
        <w:t>1 California              55</w:t>
      </w:r>
    </w:p>
    <w:p w14:paraId="33D0F18D" w14:textId="77777777" w:rsidR="0028300D" w:rsidRPr="0028300D" w:rsidRDefault="0028300D" w:rsidP="0028300D">
      <w:pPr>
        <w:ind w:left="720"/>
        <w:rPr>
          <w:i/>
          <w:iCs/>
          <w:sz w:val="20"/>
        </w:rPr>
      </w:pPr>
      <w:r w:rsidRPr="0028300D">
        <w:rPr>
          <w:i/>
          <w:iCs/>
          <w:sz w:val="20"/>
        </w:rPr>
        <w:t>2      Texas              38</w:t>
      </w:r>
    </w:p>
    <w:p w14:paraId="71CF7D92" w14:textId="77777777" w:rsidR="0028300D" w:rsidRPr="0028300D" w:rsidRDefault="0028300D" w:rsidP="0028300D">
      <w:pPr>
        <w:ind w:left="720"/>
        <w:rPr>
          <w:i/>
          <w:iCs/>
          <w:sz w:val="20"/>
        </w:rPr>
      </w:pPr>
      <w:r w:rsidRPr="0028300D">
        <w:rPr>
          <w:i/>
          <w:iCs/>
          <w:sz w:val="20"/>
        </w:rPr>
        <w:t>3    Florida              29</w:t>
      </w:r>
    </w:p>
    <w:p w14:paraId="40113197" w14:textId="77777777" w:rsidR="0028300D" w:rsidRPr="0028300D" w:rsidRDefault="0028300D" w:rsidP="0028300D">
      <w:pPr>
        <w:ind w:left="720"/>
        <w:rPr>
          <w:i/>
          <w:iCs/>
          <w:sz w:val="20"/>
        </w:rPr>
      </w:pPr>
      <w:r w:rsidRPr="0028300D">
        <w:rPr>
          <w:i/>
          <w:iCs/>
          <w:sz w:val="20"/>
        </w:rPr>
        <w:t>4   Illinois              20</w:t>
      </w:r>
    </w:p>
    <w:p w14:paraId="6EA848E4" w14:textId="77777777" w:rsidR="0028300D" w:rsidRPr="0028300D" w:rsidRDefault="0028300D" w:rsidP="0028300D">
      <w:pPr>
        <w:ind w:left="720"/>
        <w:rPr>
          <w:i/>
          <w:iCs/>
          <w:sz w:val="20"/>
        </w:rPr>
      </w:pPr>
      <w:r w:rsidRPr="0028300D">
        <w:rPr>
          <w:i/>
          <w:iCs/>
          <w:sz w:val="20"/>
        </w:rPr>
        <w:t>5       Ohio              18</w:t>
      </w:r>
    </w:p>
    <w:p w14:paraId="2B2015EA" w14:textId="49014744" w:rsidR="0028300D" w:rsidRPr="0028300D" w:rsidRDefault="0028300D" w:rsidP="0028300D">
      <w:pPr>
        <w:ind w:left="720"/>
        <w:rPr>
          <w:i/>
          <w:iCs/>
          <w:sz w:val="20"/>
        </w:rPr>
      </w:pPr>
      <w:r w:rsidRPr="0028300D">
        <w:rPr>
          <w:i/>
          <w:iCs/>
          <w:sz w:val="20"/>
        </w:rPr>
        <w:t>6    Georgia              16</w:t>
      </w:r>
    </w:p>
    <w:p w14:paraId="68CBD369" w14:textId="2F16DFBB" w:rsidR="00EF4E37" w:rsidRDefault="00EF4E37" w:rsidP="00EF4E37">
      <w:pPr>
        <w:pStyle w:val="HBSNormal"/>
        <w:jc w:val="left"/>
      </w:pPr>
      <w:r>
        <w:t>However, the states contained in the two tables are going to differ. We’re g</w:t>
      </w:r>
      <w:r w:rsidR="0028300D">
        <w:t>oing to use these two tables as examples of the different join functions. Let’s start with left join. Suppose we want a table like tab one but adding electoral votes to whatever states we have available in tab one. For this, we use left join, with tab one as the first argument, like this:</w:t>
      </w:r>
    </w:p>
    <w:p w14:paraId="61F62229" w14:textId="77777777" w:rsidR="0028300D" w:rsidRPr="0028300D" w:rsidRDefault="0028300D" w:rsidP="0028300D">
      <w:pPr>
        <w:pStyle w:val="HBSNormal"/>
        <w:rPr>
          <w:i/>
          <w:iCs/>
        </w:rPr>
      </w:pPr>
      <w:r>
        <w:tab/>
      </w:r>
      <w:proofErr w:type="spellStart"/>
      <w:r w:rsidRPr="0028300D">
        <w:rPr>
          <w:i/>
          <w:iCs/>
        </w:rPr>
        <w:t>left_join</w:t>
      </w:r>
      <w:proofErr w:type="spellEnd"/>
      <w:r w:rsidRPr="0028300D">
        <w:rPr>
          <w:i/>
          <w:iCs/>
        </w:rPr>
        <w:t>(tab</w:t>
      </w:r>
      <w:proofErr w:type="gramStart"/>
      <w:r w:rsidRPr="0028300D">
        <w:rPr>
          <w:i/>
          <w:iCs/>
        </w:rPr>
        <w:t>1,tab</w:t>
      </w:r>
      <w:proofErr w:type="gramEnd"/>
      <w:r w:rsidRPr="0028300D">
        <w:rPr>
          <w:i/>
          <w:iCs/>
        </w:rPr>
        <w:t>2)</w:t>
      </w:r>
    </w:p>
    <w:p w14:paraId="3A8973A2" w14:textId="77777777" w:rsidR="0028300D" w:rsidRPr="0028300D" w:rsidRDefault="0028300D" w:rsidP="0028300D">
      <w:pPr>
        <w:pStyle w:val="HBSNormal"/>
        <w:ind w:left="720"/>
        <w:rPr>
          <w:i/>
          <w:iCs/>
        </w:rPr>
      </w:pPr>
      <w:r w:rsidRPr="0028300D">
        <w:rPr>
          <w:i/>
          <w:iCs/>
        </w:rPr>
        <w:t>Joining, by = "state"</w:t>
      </w:r>
    </w:p>
    <w:p w14:paraId="4625E78A" w14:textId="77777777" w:rsidR="0028300D" w:rsidRPr="0028300D" w:rsidRDefault="0028300D" w:rsidP="0028300D">
      <w:pPr>
        <w:pStyle w:val="HBSNormal"/>
        <w:ind w:left="720"/>
        <w:rPr>
          <w:i/>
          <w:iCs/>
        </w:rPr>
      </w:pPr>
      <w:r w:rsidRPr="0028300D">
        <w:rPr>
          <w:i/>
          <w:iCs/>
        </w:rPr>
        <w:t xml:space="preserve">       state population </w:t>
      </w:r>
      <w:proofErr w:type="spellStart"/>
      <w:r w:rsidRPr="0028300D">
        <w:rPr>
          <w:i/>
          <w:iCs/>
        </w:rPr>
        <w:t>electoral_votes</w:t>
      </w:r>
      <w:proofErr w:type="spellEnd"/>
    </w:p>
    <w:p w14:paraId="3730833B" w14:textId="77777777" w:rsidR="0028300D" w:rsidRPr="0028300D" w:rsidRDefault="0028300D" w:rsidP="0028300D">
      <w:pPr>
        <w:pStyle w:val="HBSNormal"/>
        <w:ind w:left="720"/>
        <w:rPr>
          <w:i/>
          <w:iCs/>
        </w:rPr>
      </w:pPr>
      <w:r w:rsidRPr="0028300D">
        <w:rPr>
          <w:i/>
          <w:iCs/>
        </w:rPr>
        <w:t>1    Alabama    4779736              NA</w:t>
      </w:r>
    </w:p>
    <w:p w14:paraId="5B275010" w14:textId="77777777" w:rsidR="0028300D" w:rsidRPr="0028300D" w:rsidRDefault="0028300D" w:rsidP="0028300D">
      <w:pPr>
        <w:pStyle w:val="HBSNormal"/>
        <w:ind w:left="720"/>
        <w:rPr>
          <w:i/>
          <w:iCs/>
        </w:rPr>
      </w:pPr>
      <w:r w:rsidRPr="0028300D">
        <w:rPr>
          <w:i/>
          <w:iCs/>
        </w:rPr>
        <w:t>2     Alaska     710231              NA</w:t>
      </w:r>
    </w:p>
    <w:p w14:paraId="0E3769A8" w14:textId="77777777" w:rsidR="0028300D" w:rsidRPr="0028300D" w:rsidRDefault="0028300D" w:rsidP="0028300D">
      <w:pPr>
        <w:pStyle w:val="HBSNormal"/>
        <w:ind w:left="720"/>
        <w:rPr>
          <w:i/>
          <w:iCs/>
        </w:rPr>
      </w:pPr>
      <w:r w:rsidRPr="0028300D">
        <w:rPr>
          <w:i/>
          <w:iCs/>
        </w:rPr>
        <w:t>3    Arizona    6392017              NA</w:t>
      </w:r>
    </w:p>
    <w:p w14:paraId="7EDCFE76" w14:textId="77777777" w:rsidR="0028300D" w:rsidRPr="0028300D" w:rsidRDefault="0028300D" w:rsidP="0028300D">
      <w:pPr>
        <w:pStyle w:val="HBSNormal"/>
        <w:ind w:left="720"/>
        <w:rPr>
          <w:i/>
          <w:iCs/>
        </w:rPr>
      </w:pPr>
      <w:r w:rsidRPr="0028300D">
        <w:rPr>
          <w:i/>
          <w:iCs/>
        </w:rPr>
        <w:t>4   Arkansas    2915918              NA</w:t>
      </w:r>
    </w:p>
    <w:p w14:paraId="7F1AEA0D" w14:textId="77777777" w:rsidR="0028300D" w:rsidRPr="0028300D" w:rsidRDefault="0028300D" w:rsidP="0028300D">
      <w:pPr>
        <w:pStyle w:val="HBSNormal"/>
        <w:ind w:left="720"/>
        <w:rPr>
          <w:i/>
          <w:iCs/>
        </w:rPr>
      </w:pPr>
      <w:r w:rsidRPr="0028300D">
        <w:rPr>
          <w:i/>
          <w:iCs/>
        </w:rPr>
        <w:t>5 California   37253956              55</w:t>
      </w:r>
    </w:p>
    <w:p w14:paraId="1B91D896" w14:textId="4691F839" w:rsidR="0028300D" w:rsidRDefault="0028300D" w:rsidP="0028300D">
      <w:pPr>
        <w:pStyle w:val="HBSNormal"/>
        <w:ind w:left="720"/>
        <w:jc w:val="left"/>
        <w:rPr>
          <w:lang w:val="en-CA"/>
        </w:rPr>
      </w:pPr>
      <w:r w:rsidRPr="0028300D">
        <w:rPr>
          <w:i/>
          <w:iCs/>
        </w:rPr>
        <w:t>6   Colorado    5029196              NA</w:t>
      </w:r>
    </w:p>
    <w:p w14:paraId="4E4FA58D" w14:textId="555C3D12" w:rsidR="00913F84" w:rsidRDefault="0028300D" w:rsidP="00913F84">
      <w:pPr>
        <w:pStyle w:val="HBSNormal"/>
        <w:jc w:val="left"/>
        <w:rPr>
          <w:lang w:val="en-CA"/>
        </w:rPr>
      </w:pPr>
      <w:r>
        <w:rPr>
          <w:lang w:val="en-CA"/>
        </w:rPr>
        <w:lastRenderedPageBreak/>
        <w:t xml:space="preserve">Note that NAs are added to two states in tab one that are not appearing in tab two. Also note that this function, as well as all the other joins, can receive the first argument through the pipe </w:t>
      </w:r>
      <w:r w:rsidR="000643AF">
        <w:rPr>
          <w:lang w:val="en-CA"/>
        </w:rPr>
        <w:t>like this:</w:t>
      </w:r>
    </w:p>
    <w:p w14:paraId="7872F87D" w14:textId="77777777" w:rsidR="000643AF" w:rsidRPr="000643AF" w:rsidRDefault="000643AF" w:rsidP="000643AF">
      <w:pPr>
        <w:pStyle w:val="HBSNormal"/>
        <w:rPr>
          <w:i/>
          <w:iCs/>
          <w:lang w:val="en-CA"/>
        </w:rPr>
      </w:pPr>
      <w:r>
        <w:rPr>
          <w:lang w:val="en-CA"/>
        </w:rPr>
        <w:tab/>
      </w:r>
      <w:r w:rsidRPr="000643AF">
        <w:rPr>
          <w:i/>
          <w:iCs/>
          <w:lang w:val="en-CA"/>
        </w:rPr>
        <w:t>tab1%&gt;%</w:t>
      </w:r>
      <w:proofErr w:type="spellStart"/>
      <w:r w:rsidRPr="000643AF">
        <w:rPr>
          <w:i/>
          <w:iCs/>
          <w:lang w:val="en-CA"/>
        </w:rPr>
        <w:t>left_join</w:t>
      </w:r>
      <w:proofErr w:type="spellEnd"/>
      <w:r w:rsidRPr="000643AF">
        <w:rPr>
          <w:i/>
          <w:iCs/>
          <w:lang w:val="en-CA"/>
        </w:rPr>
        <w:t>(tab2)</w:t>
      </w:r>
    </w:p>
    <w:p w14:paraId="6DB3D93B" w14:textId="77777777" w:rsidR="000643AF" w:rsidRPr="000643AF" w:rsidRDefault="000643AF" w:rsidP="000643AF">
      <w:pPr>
        <w:pStyle w:val="HBSNormal"/>
        <w:ind w:left="720"/>
        <w:rPr>
          <w:i/>
          <w:iCs/>
          <w:lang w:val="en-CA"/>
        </w:rPr>
      </w:pPr>
      <w:r w:rsidRPr="000643AF">
        <w:rPr>
          <w:i/>
          <w:iCs/>
          <w:lang w:val="en-CA"/>
        </w:rPr>
        <w:t>Joining, by = "state"</w:t>
      </w:r>
    </w:p>
    <w:p w14:paraId="27A19629" w14:textId="77777777" w:rsidR="000643AF" w:rsidRPr="000643AF" w:rsidRDefault="000643AF" w:rsidP="000643AF">
      <w:pPr>
        <w:pStyle w:val="HBSNormal"/>
        <w:ind w:left="720"/>
        <w:rPr>
          <w:i/>
          <w:iCs/>
          <w:lang w:val="en-CA"/>
        </w:rPr>
      </w:pPr>
      <w:r w:rsidRPr="000643AF">
        <w:rPr>
          <w:i/>
          <w:iCs/>
          <w:lang w:val="en-CA"/>
        </w:rPr>
        <w:t xml:space="preserve">       state population </w:t>
      </w:r>
      <w:proofErr w:type="spellStart"/>
      <w:r w:rsidRPr="000643AF">
        <w:rPr>
          <w:i/>
          <w:iCs/>
          <w:lang w:val="en-CA"/>
        </w:rPr>
        <w:t>electoral_votes</w:t>
      </w:r>
      <w:proofErr w:type="spellEnd"/>
    </w:p>
    <w:p w14:paraId="7D0A61C2" w14:textId="77777777" w:rsidR="000643AF" w:rsidRPr="000643AF" w:rsidRDefault="000643AF" w:rsidP="000643AF">
      <w:pPr>
        <w:pStyle w:val="HBSNormal"/>
        <w:ind w:left="720"/>
        <w:rPr>
          <w:i/>
          <w:iCs/>
          <w:lang w:val="en-CA"/>
        </w:rPr>
      </w:pPr>
      <w:r w:rsidRPr="000643AF">
        <w:rPr>
          <w:i/>
          <w:iCs/>
          <w:lang w:val="en-CA"/>
        </w:rPr>
        <w:t>1    Alabama    4779736              NA</w:t>
      </w:r>
    </w:p>
    <w:p w14:paraId="12553887" w14:textId="77777777" w:rsidR="000643AF" w:rsidRPr="000643AF" w:rsidRDefault="000643AF" w:rsidP="000643AF">
      <w:pPr>
        <w:pStyle w:val="HBSNormal"/>
        <w:ind w:left="720"/>
        <w:rPr>
          <w:i/>
          <w:iCs/>
          <w:lang w:val="en-CA"/>
        </w:rPr>
      </w:pPr>
      <w:r w:rsidRPr="000643AF">
        <w:rPr>
          <w:i/>
          <w:iCs/>
          <w:lang w:val="en-CA"/>
        </w:rPr>
        <w:t>2     Alaska     710231              NA</w:t>
      </w:r>
    </w:p>
    <w:p w14:paraId="6A665FFE" w14:textId="77777777" w:rsidR="000643AF" w:rsidRPr="000643AF" w:rsidRDefault="000643AF" w:rsidP="000643AF">
      <w:pPr>
        <w:pStyle w:val="HBSNormal"/>
        <w:ind w:left="720"/>
        <w:rPr>
          <w:i/>
          <w:iCs/>
          <w:lang w:val="en-CA"/>
        </w:rPr>
      </w:pPr>
      <w:r w:rsidRPr="000643AF">
        <w:rPr>
          <w:i/>
          <w:iCs/>
          <w:lang w:val="en-CA"/>
        </w:rPr>
        <w:t>3    Arizona    6392017              NA</w:t>
      </w:r>
    </w:p>
    <w:p w14:paraId="747D8204" w14:textId="77777777" w:rsidR="000643AF" w:rsidRPr="000643AF" w:rsidRDefault="000643AF" w:rsidP="000643AF">
      <w:pPr>
        <w:pStyle w:val="HBSNormal"/>
        <w:ind w:left="720"/>
        <w:rPr>
          <w:i/>
          <w:iCs/>
          <w:lang w:val="en-CA"/>
        </w:rPr>
      </w:pPr>
      <w:r w:rsidRPr="000643AF">
        <w:rPr>
          <w:i/>
          <w:iCs/>
          <w:lang w:val="en-CA"/>
        </w:rPr>
        <w:t>4   Arkansas    2915918              NA</w:t>
      </w:r>
    </w:p>
    <w:p w14:paraId="0DF1BF21" w14:textId="77777777" w:rsidR="000643AF" w:rsidRPr="000643AF" w:rsidRDefault="000643AF" w:rsidP="000643AF">
      <w:pPr>
        <w:pStyle w:val="HBSNormal"/>
        <w:ind w:left="720"/>
        <w:rPr>
          <w:i/>
          <w:iCs/>
          <w:lang w:val="en-CA"/>
        </w:rPr>
      </w:pPr>
      <w:r w:rsidRPr="000643AF">
        <w:rPr>
          <w:i/>
          <w:iCs/>
          <w:lang w:val="en-CA"/>
        </w:rPr>
        <w:t>5 California   37253956              55</w:t>
      </w:r>
    </w:p>
    <w:p w14:paraId="4E9FC410" w14:textId="7CF44D9B" w:rsidR="000643AF" w:rsidRDefault="000643AF" w:rsidP="000643AF">
      <w:pPr>
        <w:pStyle w:val="HBSNormal"/>
        <w:ind w:left="720"/>
        <w:jc w:val="left"/>
        <w:rPr>
          <w:i/>
          <w:iCs/>
          <w:lang w:val="en-CA"/>
        </w:rPr>
      </w:pPr>
      <w:r w:rsidRPr="000643AF">
        <w:rPr>
          <w:i/>
          <w:iCs/>
          <w:lang w:val="en-CA"/>
        </w:rPr>
        <w:t>6   Colorado    5029196              NA</w:t>
      </w:r>
    </w:p>
    <w:p w14:paraId="43523037" w14:textId="4D40C077" w:rsidR="000643AF" w:rsidRDefault="000643AF" w:rsidP="000643AF">
      <w:pPr>
        <w:pStyle w:val="HBSNormal"/>
        <w:jc w:val="left"/>
        <w:rPr>
          <w:lang w:val="en-CA"/>
        </w:rPr>
      </w:pPr>
      <w:r>
        <w:rPr>
          <w:lang w:val="en-CA"/>
        </w:rPr>
        <w:t>If instead of a table like tab one we want tone like tab two, we can use the right join like this:</w:t>
      </w:r>
    </w:p>
    <w:p w14:paraId="36D77206" w14:textId="77777777" w:rsidR="000643AF" w:rsidRPr="000643AF" w:rsidRDefault="000643AF" w:rsidP="000643AF">
      <w:pPr>
        <w:pStyle w:val="HBSNormal"/>
        <w:rPr>
          <w:i/>
          <w:iCs/>
          <w:lang w:val="en-CA"/>
        </w:rPr>
      </w:pPr>
      <w:r>
        <w:rPr>
          <w:lang w:val="en-CA"/>
        </w:rPr>
        <w:tab/>
      </w:r>
      <w:r w:rsidRPr="000643AF">
        <w:rPr>
          <w:i/>
          <w:iCs/>
          <w:lang w:val="en-CA"/>
        </w:rPr>
        <w:t>tab1%&gt;%</w:t>
      </w:r>
      <w:proofErr w:type="spellStart"/>
      <w:r w:rsidRPr="000643AF">
        <w:rPr>
          <w:i/>
          <w:iCs/>
          <w:lang w:val="en-CA"/>
        </w:rPr>
        <w:t>right_join</w:t>
      </w:r>
      <w:proofErr w:type="spellEnd"/>
      <w:r w:rsidRPr="000643AF">
        <w:rPr>
          <w:i/>
          <w:iCs/>
          <w:lang w:val="en-CA"/>
        </w:rPr>
        <w:t>(tab2)</w:t>
      </w:r>
    </w:p>
    <w:p w14:paraId="023E26BA" w14:textId="77777777" w:rsidR="000643AF" w:rsidRPr="000643AF" w:rsidRDefault="000643AF" w:rsidP="000643AF">
      <w:pPr>
        <w:pStyle w:val="HBSNormal"/>
        <w:ind w:left="720"/>
        <w:rPr>
          <w:i/>
          <w:iCs/>
          <w:lang w:val="en-CA"/>
        </w:rPr>
      </w:pPr>
      <w:r w:rsidRPr="000643AF">
        <w:rPr>
          <w:i/>
          <w:iCs/>
          <w:lang w:val="en-CA"/>
        </w:rPr>
        <w:t>Joining, by = "state"</w:t>
      </w:r>
    </w:p>
    <w:p w14:paraId="2560592E" w14:textId="77777777" w:rsidR="000643AF" w:rsidRPr="000643AF" w:rsidRDefault="000643AF" w:rsidP="000643AF">
      <w:pPr>
        <w:pStyle w:val="HBSNormal"/>
        <w:ind w:left="720"/>
        <w:rPr>
          <w:i/>
          <w:iCs/>
          <w:lang w:val="en-CA"/>
        </w:rPr>
      </w:pPr>
      <w:r w:rsidRPr="000643AF">
        <w:rPr>
          <w:i/>
          <w:iCs/>
          <w:lang w:val="en-CA"/>
        </w:rPr>
        <w:t xml:space="preserve">       state population </w:t>
      </w:r>
      <w:proofErr w:type="spellStart"/>
      <w:r w:rsidRPr="000643AF">
        <w:rPr>
          <w:i/>
          <w:iCs/>
          <w:lang w:val="en-CA"/>
        </w:rPr>
        <w:t>electoral_votes</w:t>
      </w:r>
      <w:proofErr w:type="spellEnd"/>
    </w:p>
    <w:p w14:paraId="7C4A089C" w14:textId="77777777" w:rsidR="000643AF" w:rsidRPr="000643AF" w:rsidRDefault="000643AF" w:rsidP="000643AF">
      <w:pPr>
        <w:pStyle w:val="HBSNormal"/>
        <w:ind w:left="720"/>
        <w:rPr>
          <w:i/>
          <w:iCs/>
          <w:lang w:val="en-CA"/>
        </w:rPr>
      </w:pPr>
      <w:r w:rsidRPr="000643AF">
        <w:rPr>
          <w:i/>
          <w:iCs/>
          <w:lang w:val="en-CA"/>
        </w:rPr>
        <w:t>1 California   37253956              55</w:t>
      </w:r>
    </w:p>
    <w:p w14:paraId="3F3943C8" w14:textId="77777777" w:rsidR="000643AF" w:rsidRPr="000643AF" w:rsidRDefault="000643AF" w:rsidP="000643AF">
      <w:pPr>
        <w:pStyle w:val="HBSNormal"/>
        <w:ind w:left="720"/>
        <w:rPr>
          <w:i/>
          <w:iCs/>
          <w:lang w:val="en-CA"/>
        </w:rPr>
      </w:pPr>
      <w:r w:rsidRPr="000643AF">
        <w:rPr>
          <w:i/>
          <w:iCs/>
          <w:lang w:val="en-CA"/>
        </w:rPr>
        <w:t>2      Texas         NA              38</w:t>
      </w:r>
    </w:p>
    <w:p w14:paraId="12EA13EB" w14:textId="77777777" w:rsidR="000643AF" w:rsidRPr="000643AF" w:rsidRDefault="000643AF" w:rsidP="000643AF">
      <w:pPr>
        <w:pStyle w:val="HBSNormal"/>
        <w:ind w:left="720"/>
        <w:rPr>
          <w:i/>
          <w:iCs/>
          <w:lang w:val="en-CA"/>
        </w:rPr>
      </w:pPr>
      <w:r w:rsidRPr="000643AF">
        <w:rPr>
          <w:i/>
          <w:iCs/>
          <w:lang w:val="en-CA"/>
        </w:rPr>
        <w:t>3    Florida         NA              29</w:t>
      </w:r>
    </w:p>
    <w:p w14:paraId="390AE40E" w14:textId="77777777" w:rsidR="000643AF" w:rsidRPr="000643AF" w:rsidRDefault="000643AF" w:rsidP="000643AF">
      <w:pPr>
        <w:pStyle w:val="HBSNormal"/>
        <w:ind w:left="720"/>
        <w:rPr>
          <w:i/>
          <w:iCs/>
          <w:lang w:val="en-CA"/>
        </w:rPr>
      </w:pPr>
      <w:r w:rsidRPr="000643AF">
        <w:rPr>
          <w:i/>
          <w:iCs/>
          <w:lang w:val="en-CA"/>
        </w:rPr>
        <w:t>4   Illinois         NA              20</w:t>
      </w:r>
    </w:p>
    <w:p w14:paraId="71DBC413" w14:textId="77777777" w:rsidR="000643AF" w:rsidRPr="000643AF" w:rsidRDefault="000643AF" w:rsidP="000643AF">
      <w:pPr>
        <w:pStyle w:val="HBSNormal"/>
        <w:ind w:left="720"/>
        <w:rPr>
          <w:i/>
          <w:iCs/>
          <w:lang w:val="en-CA"/>
        </w:rPr>
      </w:pPr>
      <w:r w:rsidRPr="000643AF">
        <w:rPr>
          <w:i/>
          <w:iCs/>
          <w:lang w:val="en-CA"/>
        </w:rPr>
        <w:t>5       Ohio         NA              18</w:t>
      </w:r>
    </w:p>
    <w:p w14:paraId="48246D45" w14:textId="2A9FFE1D" w:rsidR="000643AF" w:rsidRDefault="000643AF" w:rsidP="000643AF">
      <w:pPr>
        <w:pStyle w:val="HBSNormal"/>
        <w:ind w:left="720"/>
        <w:jc w:val="left"/>
        <w:rPr>
          <w:i/>
          <w:iCs/>
          <w:lang w:val="en-CA"/>
        </w:rPr>
      </w:pPr>
      <w:r w:rsidRPr="000643AF">
        <w:rPr>
          <w:i/>
          <w:iCs/>
          <w:lang w:val="en-CA"/>
        </w:rPr>
        <w:t>6    Georgia         NA              16</w:t>
      </w:r>
    </w:p>
    <w:p w14:paraId="56E45E86" w14:textId="07B187CE" w:rsidR="000643AF" w:rsidRDefault="000643AF" w:rsidP="000643AF">
      <w:pPr>
        <w:pStyle w:val="HBSNormal"/>
        <w:jc w:val="left"/>
        <w:rPr>
          <w:lang w:val="en-CA"/>
        </w:rPr>
      </w:pPr>
      <w:r>
        <w:rPr>
          <w:lang w:val="en-CA"/>
        </w:rPr>
        <w:t>Notice that now the N</w:t>
      </w:r>
      <w:r w:rsidR="008B67FB">
        <w:rPr>
          <w:lang w:val="en-CA"/>
        </w:rPr>
        <w:t>A</w:t>
      </w:r>
      <w:r>
        <w:rPr>
          <w:lang w:val="en-CA"/>
        </w:rPr>
        <w:t>s are in the columns coming from</w:t>
      </w:r>
      <w:r w:rsidR="00490327">
        <w:rPr>
          <w:lang w:val="en-CA"/>
        </w:rPr>
        <w:t xml:space="preserve"> tab one. Now if we want to keep only the rows that have information in both tables, we user inner join. You can think of this as an intersection, so we type:</w:t>
      </w:r>
    </w:p>
    <w:p w14:paraId="5043D6C0" w14:textId="77777777" w:rsidR="00490327" w:rsidRPr="00490327" w:rsidRDefault="00490327" w:rsidP="00490327">
      <w:pPr>
        <w:pStyle w:val="HBSNormal"/>
        <w:rPr>
          <w:i/>
          <w:iCs/>
          <w:lang w:val="en-CA"/>
        </w:rPr>
      </w:pPr>
      <w:r>
        <w:rPr>
          <w:lang w:val="en-CA"/>
        </w:rPr>
        <w:tab/>
      </w:r>
      <w:proofErr w:type="spellStart"/>
      <w:r w:rsidRPr="00490327">
        <w:rPr>
          <w:i/>
          <w:iCs/>
          <w:lang w:val="en-CA"/>
        </w:rPr>
        <w:t>inner_join</w:t>
      </w:r>
      <w:proofErr w:type="spellEnd"/>
      <w:r w:rsidRPr="00490327">
        <w:rPr>
          <w:i/>
          <w:iCs/>
          <w:lang w:val="en-CA"/>
        </w:rPr>
        <w:t>(tab</w:t>
      </w:r>
      <w:proofErr w:type="gramStart"/>
      <w:r w:rsidRPr="00490327">
        <w:rPr>
          <w:i/>
          <w:iCs/>
          <w:lang w:val="en-CA"/>
        </w:rPr>
        <w:t>1,tab</w:t>
      </w:r>
      <w:proofErr w:type="gramEnd"/>
      <w:r w:rsidRPr="00490327">
        <w:rPr>
          <w:i/>
          <w:iCs/>
          <w:lang w:val="en-CA"/>
        </w:rPr>
        <w:t>2)</w:t>
      </w:r>
    </w:p>
    <w:p w14:paraId="55925FD6" w14:textId="77777777" w:rsidR="00490327" w:rsidRPr="00490327" w:rsidRDefault="00490327" w:rsidP="00490327">
      <w:pPr>
        <w:pStyle w:val="HBSNormal"/>
        <w:ind w:left="720"/>
        <w:rPr>
          <w:i/>
          <w:iCs/>
          <w:lang w:val="en-CA"/>
        </w:rPr>
      </w:pPr>
      <w:r w:rsidRPr="00490327">
        <w:rPr>
          <w:i/>
          <w:iCs/>
          <w:lang w:val="en-CA"/>
        </w:rPr>
        <w:t>Joining, by = "state"</w:t>
      </w:r>
    </w:p>
    <w:p w14:paraId="6B7377A5" w14:textId="77777777" w:rsidR="00490327" w:rsidRPr="00490327" w:rsidRDefault="00490327" w:rsidP="00490327">
      <w:pPr>
        <w:pStyle w:val="HBSNormal"/>
        <w:ind w:left="720"/>
        <w:rPr>
          <w:i/>
          <w:iCs/>
          <w:lang w:val="en-CA"/>
        </w:rPr>
      </w:pPr>
      <w:r w:rsidRPr="00490327">
        <w:rPr>
          <w:i/>
          <w:iCs/>
          <w:lang w:val="en-CA"/>
        </w:rPr>
        <w:t xml:space="preserve">       state population </w:t>
      </w:r>
      <w:proofErr w:type="spellStart"/>
      <w:r w:rsidRPr="00490327">
        <w:rPr>
          <w:i/>
          <w:iCs/>
          <w:lang w:val="en-CA"/>
        </w:rPr>
        <w:t>electoral_votes</w:t>
      </w:r>
      <w:proofErr w:type="spellEnd"/>
    </w:p>
    <w:p w14:paraId="40B392AC" w14:textId="758D6DB4" w:rsidR="00490327" w:rsidRDefault="00490327" w:rsidP="00490327">
      <w:pPr>
        <w:pStyle w:val="HBSNormal"/>
        <w:ind w:left="720"/>
        <w:jc w:val="left"/>
        <w:rPr>
          <w:i/>
          <w:iCs/>
          <w:lang w:val="en-CA"/>
        </w:rPr>
      </w:pPr>
      <w:r w:rsidRPr="00490327">
        <w:rPr>
          <w:i/>
          <w:iCs/>
          <w:lang w:val="en-CA"/>
        </w:rPr>
        <w:t>1 California   37253956              55</w:t>
      </w:r>
    </w:p>
    <w:p w14:paraId="5F601574" w14:textId="77777777" w:rsidR="00634E1B" w:rsidRDefault="00490327" w:rsidP="00490327">
      <w:pPr>
        <w:pStyle w:val="HBSNormal"/>
        <w:jc w:val="left"/>
        <w:rPr>
          <w:lang w:val="en-CA"/>
        </w:rPr>
      </w:pPr>
      <w:r>
        <w:rPr>
          <w:lang w:val="en-CA"/>
        </w:rPr>
        <w:t>This one has no NAs.</w:t>
      </w:r>
    </w:p>
    <w:p w14:paraId="6EEFBA35" w14:textId="77777777" w:rsidR="00634E1B" w:rsidRDefault="00634E1B">
      <w:pPr>
        <w:rPr>
          <w:sz w:val="20"/>
          <w:lang w:val="en-CA"/>
        </w:rPr>
      </w:pPr>
      <w:r>
        <w:rPr>
          <w:lang w:val="en-CA"/>
        </w:rPr>
        <w:br w:type="page"/>
      </w:r>
    </w:p>
    <w:p w14:paraId="4DB694EA" w14:textId="0423DD5C" w:rsidR="00490327" w:rsidRDefault="00490327" w:rsidP="00490327">
      <w:pPr>
        <w:pStyle w:val="HBSNormal"/>
        <w:jc w:val="left"/>
        <w:rPr>
          <w:lang w:val="en-CA"/>
        </w:rPr>
      </w:pPr>
      <w:r>
        <w:rPr>
          <w:lang w:val="en-CA"/>
        </w:rPr>
        <w:lastRenderedPageBreak/>
        <w:t xml:space="preserve"> Now if you want to keep all the rows and fill in the missing parts with NAs, we can use full join. You can think on this as a union. The code is simply like this:</w:t>
      </w:r>
    </w:p>
    <w:p w14:paraId="5026C94E" w14:textId="77777777" w:rsidR="00490327" w:rsidRPr="00634E1B" w:rsidRDefault="00490327" w:rsidP="00490327">
      <w:pPr>
        <w:pStyle w:val="HBSNormal"/>
        <w:rPr>
          <w:i/>
          <w:iCs/>
          <w:lang w:val="en-CA"/>
        </w:rPr>
      </w:pPr>
      <w:r>
        <w:rPr>
          <w:lang w:val="en-CA"/>
        </w:rPr>
        <w:tab/>
      </w:r>
      <w:proofErr w:type="spellStart"/>
      <w:r w:rsidRPr="00634E1B">
        <w:rPr>
          <w:i/>
          <w:iCs/>
          <w:lang w:val="en-CA"/>
        </w:rPr>
        <w:t>full_join</w:t>
      </w:r>
      <w:proofErr w:type="spellEnd"/>
      <w:r w:rsidRPr="00634E1B">
        <w:rPr>
          <w:i/>
          <w:iCs/>
          <w:lang w:val="en-CA"/>
        </w:rPr>
        <w:t>(tab</w:t>
      </w:r>
      <w:proofErr w:type="gramStart"/>
      <w:r w:rsidRPr="00634E1B">
        <w:rPr>
          <w:i/>
          <w:iCs/>
          <w:lang w:val="en-CA"/>
        </w:rPr>
        <w:t>1,tab</w:t>
      </w:r>
      <w:proofErr w:type="gramEnd"/>
      <w:r w:rsidRPr="00634E1B">
        <w:rPr>
          <w:i/>
          <w:iCs/>
          <w:lang w:val="en-CA"/>
        </w:rPr>
        <w:t>2)</w:t>
      </w:r>
    </w:p>
    <w:p w14:paraId="7B059145" w14:textId="77777777" w:rsidR="00490327" w:rsidRPr="00634E1B" w:rsidRDefault="00490327" w:rsidP="00634E1B">
      <w:pPr>
        <w:pStyle w:val="HBSNormal"/>
        <w:ind w:left="720"/>
        <w:rPr>
          <w:i/>
          <w:iCs/>
          <w:lang w:val="en-CA"/>
        </w:rPr>
      </w:pPr>
      <w:r w:rsidRPr="00634E1B">
        <w:rPr>
          <w:i/>
          <w:iCs/>
          <w:lang w:val="en-CA"/>
        </w:rPr>
        <w:t>Joining, by = "state"</w:t>
      </w:r>
    </w:p>
    <w:p w14:paraId="1FA2FF67" w14:textId="77777777" w:rsidR="00490327" w:rsidRPr="00634E1B" w:rsidRDefault="00490327" w:rsidP="00634E1B">
      <w:pPr>
        <w:pStyle w:val="HBSNormal"/>
        <w:ind w:left="720"/>
        <w:rPr>
          <w:i/>
          <w:iCs/>
          <w:lang w:val="en-CA"/>
        </w:rPr>
      </w:pPr>
      <w:r w:rsidRPr="00634E1B">
        <w:rPr>
          <w:i/>
          <w:iCs/>
          <w:lang w:val="en-CA"/>
        </w:rPr>
        <w:t xml:space="preserve">        state population </w:t>
      </w:r>
      <w:proofErr w:type="spellStart"/>
      <w:r w:rsidRPr="00634E1B">
        <w:rPr>
          <w:i/>
          <w:iCs/>
          <w:lang w:val="en-CA"/>
        </w:rPr>
        <w:t>electoral_votes</w:t>
      </w:r>
      <w:proofErr w:type="spellEnd"/>
    </w:p>
    <w:p w14:paraId="4B2CC54B" w14:textId="77777777" w:rsidR="00490327" w:rsidRPr="00634E1B" w:rsidRDefault="00490327" w:rsidP="00634E1B">
      <w:pPr>
        <w:pStyle w:val="HBSNormal"/>
        <w:ind w:left="720"/>
        <w:rPr>
          <w:i/>
          <w:iCs/>
          <w:lang w:val="en-CA"/>
        </w:rPr>
      </w:pPr>
      <w:r w:rsidRPr="00634E1B">
        <w:rPr>
          <w:i/>
          <w:iCs/>
          <w:lang w:val="en-CA"/>
        </w:rPr>
        <w:t>1     Alabama    4779736              NA</w:t>
      </w:r>
    </w:p>
    <w:p w14:paraId="0F99B4E7" w14:textId="77777777" w:rsidR="00490327" w:rsidRPr="00634E1B" w:rsidRDefault="00490327" w:rsidP="00634E1B">
      <w:pPr>
        <w:pStyle w:val="HBSNormal"/>
        <w:ind w:left="720"/>
        <w:rPr>
          <w:i/>
          <w:iCs/>
          <w:lang w:val="en-CA"/>
        </w:rPr>
      </w:pPr>
      <w:r w:rsidRPr="00634E1B">
        <w:rPr>
          <w:i/>
          <w:iCs/>
          <w:lang w:val="en-CA"/>
        </w:rPr>
        <w:t>2      Alaska     710231              NA</w:t>
      </w:r>
    </w:p>
    <w:p w14:paraId="16BDAF8D" w14:textId="77777777" w:rsidR="00490327" w:rsidRPr="00634E1B" w:rsidRDefault="00490327" w:rsidP="00634E1B">
      <w:pPr>
        <w:pStyle w:val="HBSNormal"/>
        <w:ind w:left="720"/>
        <w:rPr>
          <w:i/>
          <w:iCs/>
          <w:lang w:val="en-CA"/>
        </w:rPr>
      </w:pPr>
      <w:r w:rsidRPr="00634E1B">
        <w:rPr>
          <w:i/>
          <w:iCs/>
          <w:lang w:val="en-CA"/>
        </w:rPr>
        <w:t>3     Arizona    6392017              NA</w:t>
      </w:r>
    </w:p>
    <w:p w14:paraId="06047F74" w14:textId="77777777" w:rsidR="00490327" w:rsidRPr="00634E1B" w:rsidRDefault="00490327" w:rsidP="00634E1B">
      <w:pPr>
        <w:pStyle w:val="HBSNormal"/>
        <w:ind w:left="720"/>
        <w:rPr>
          <w:i/>
          <w:iCs/>
          <w:lang w:val="en-CA"/>
        </w:rPr>
      </w:pPr>
      <w:r w:rsidRPr="00634E1B">
        <w:rPr>
          <w:i/>
          <w:iCs/>
          <w:lang w:val="en-CA"/>
        </w:rPr>
        <w:t>4    Arkansas    2915918              NA</w:t>
      </w:r>
    </w:p>
    <w:p w14:paraId="759A46B3" w14:textId="77777777" w:rsidR="00490327" w:rsidRPr="00634E1B" w:rsidRDefault="00490327" w:rsidP="00634E1B">
      <w:pPr>
        <w:pStyle w:val="HBSNormal"/>
        <w:ind w:left="720"/>
        <w:rPr>
          <w:i/>
          <w:iCs/>
          <w:lang w:val="en-CA"/>
        </w:rPr>
      </w:pPr>
      <w:proofErr w:type="gramStart"/>
      <w:r w:rsidRPr="00634E1B">
        <w:rPr>
          <w:i/>
          <w:iCs/>
          <w:lang w:val="en-CA"/>
        </w:rPr>
        <w:t>5  California</w:t>
      </w:r>
      <w:proofErr w:type="gramEnd"/>
      <w:r w:rsidRPr="00634E1B">
        <w:rPr>
          <w:i/>
          <w:iCs/>
          <w:lang w:val="en-CA"/>
        </w:rPr>
        <w:t xml:space="preserve">   37253956              55</w:t>
      </w:r>
    </w:p>
    <w:p w14:paraId="3A973EC2" w14:textId="77777777" w:rsidR="00490327" w:rsidRPr="00634E1B" w:rsidRDefault="00490327" w:rsidP="00634E1B">
      <w:pPr>
        <w:pStyle w:val="HBSNormal"/>
        <w:ind w:left="720"/>
        <w:rPr>
          <w:i/>
          <w:iCs/>
          <w:lang w:val="en-CA"/>
        </w:rPr>
      </w:pPr>
      <w:r w:rsidRPr="00634E1B">
        <w:rPr>
          <w:i/>
          <w:iCs/>
          <w:lang w:val="en-CA"/>
        </w:rPr>
        <w:t>6    Colorado    5029196              NA</w:t>
      </w:r>
    </w:p>
    <w:p w14:paraId="574F6A86" w14:textId="77777777" w:rsidR="00490327" w:rsidRPr="00634E1B" w:rsidRDefault="00490327" w:rsidP="00634E1B">
      <w:pPr>
        <w:pStyle w:val="HBSNormal"/>
        <w:ind w:left="720"/>
        <w:rPr>
          <w:i/>
          <w:iCs/>
          <w:lang w:val="en-CA"/>
        </w:rPr>
      </w:pPr>
      <w:r w:rsidRPr="00634E1B">
        <w:rPr>
          <w:i/>
          <w:iCs/>
          <w:lang w:val="en-CA"/>
        </w:rPr>
        <w:t>7       Texas         NA              38</w:t>
      </w:r>
    </w:p>
    <w:p w14:paraId="1CB66C8D" w14:textId="77777777" w:rsidR="00490327" w:rsidRPr="00634E1B" w:rsidRDefault="00490327" w:rsidP="00634E1B">
      <w:pPr>
        <w:pStyle w:val="HBSNormal"/>
        <w:ind w:left="720"/>
        <w:rPr>
          <w:i/>
          <w:iCs/>
          <w:lang w:val="en-CA"/>
        </w:rPr>
      </w:pPr>
      <w:r w:rsidRPr="00634E1B">
        <w:rPr>
          <w:i/>
          <w:iCs/>
          <w:lang w:val="en-CA"/>
        </w:rPr>
        <w:t>8     Florida         NA              29</w:t>
      </w:r>
    </w:p>
    <w:p w14:paraId="1D6F16D8" w14:textId="77777777" w:rsidR="00490327" w:rsidRPr="00634E1B" w:rsidRDefault="00490327" w:rsidP="00634E1B">
      <w:pPr>
        <w:pStyle w:val="HBSNormal"/>
        <w:ind w:left="720"/>
        <w:rPr>
          <w:i/>
          <w:iCs/>
          <w:lang w:val="en-CA"/>
        </w:rPr>
      </w:pPr>
      <w:r w:rsidRPr="00634E1B">
        <w:rPr>
          <w:i/>
          <w:iCs/>
          <w:lang w:val="en-CA"/>
        </w:rPr>
        <w:t>9    Illinois         NA              20</w:t>
      </w:r>
    </w:p>
    <w:p w14:paraId="49CC2A18" w14:textId="77777777" w:rsidR="00490327" w:rsidRPr="00634E1B" w:rsidRDefault="00490327" w:rsidP="00634E1B">
      <w:pPr>
        <w:pStyle w:val="HBSNormal"/>
        <w:ind w:left="720"/>
        <w:rPr>
          <w:i/>
          <w:iCs/>
          <w:lang w:val="en-CA"/>
        </w:rPr>
      </w:pPr>
      <w:r w:rsidRPr="00634E1B">
        <w:rPr>
          <w:i/>
          <w:iCs/>
          <w:lang w:val="en-CA"/>
        </w:rPr>
        <w:t>10       Ohio         NA              18</w:t>
      </w:r>
    </w:p>
    <w:p w14:paraId="525ACC97" w14:textId="7DC76E66" w:rsidR="00490327" w:rsidRDefault="00490327" w:rsidP="00634E1B">
      <w:pPr>
        <w:pStyle w:val="HBSNormal"/>
        <w:ind w:left="720"/>
        <w:jc w:val="left"/>
        <w:rPr>
          <w:i/>
          <w:iCs/>
          <w:lang w:val="en-CA"/>
        </w:rPr>
      </w:pPr>
      <w:r w:rsidRPr="00634E1B">
        <w:rPr>
          <w:i/>
          <w:iCs/>
          <w:lang w:val="en-CA"/>
        </w:rPr>
        <w:t>11    Georgia         NA              16</w:t>
      </w:r>
    </w:p>
    <w:p w14:paraId="66E335AA" w14:textId="4DB66E42" w:rsidR="00634E1B" w:rsidRDefault="00634E1B" w:rsidP="00634E1B">
      <w:pPr>
        <w:pStyle w:val="HBSNormal"/>
        <w:jc w:val="left"/>
        <w:rPr>
          <w:lang w:val="en-CA"/>
        </w:rPr>
      </w:pPr>
      <w:r>
        <w:rPr>
          <w:lang w:val="en-CA"/>
        </w:rPr>
        <w:t>There are two more join functions we’re going to go over. They’re a little bit different because they don’t actually join the tables. Instead, they let you keep parts of one table, depending on what’s in the other. The semi join function lets us keep the part of the first table for which we have information in the second. It does not add the columns of the second. You see it by typing this:</w:t>
      </w:r>
    </w:p>
    <w:p w14:paraId="1434FC45" w14:textId="77777777" w:rsidR="00634E1B" w:rsidRPr="00634E1B" w:rsidRDefault="00634E1B" w:rsidP="00634E1B">
      <w:pPr>
        <w:pStyle w:val="HBSNormal"/>
        <w:rPr>
          <w:i/>
          <w:iCs/>
          <w:lang w:val="en-CA"/>
        </w:rPr>
      </w:pPr>
      <w:r>
        <w:rPr>
          <w:lang w:val="en-CA"/>
        </w:rPr>
        <w:tab/>
      </w:r>
      <w:proofErr w:type="spellStart"/>
      <w:r w:rsidRPr="00634E1B">
        <w:rPr>
          <w:i/>
          <w:iCs/>
          <w:lang w:val="en-CA"/>
        </w:rPr>
        <w:t>semi_join</w:t>
      </w:r>
      <w:proofErr w:type="spellEnd"/>
      <w:r w:rsidRPr="00634E1B">
        <w:rPr>
          <w:i/>
          <w:iCs/>
          <w:lang w:val="en-CA"/>
        </w:rPr>
        <w:t>(tab</w:t>
      </w:r>
      <w:proofErr w:type="gramStart"/>
      <w:r w:rsidRPr="00634E1B">
        <w:rPr>
          <w:i/>
          <w:iCs/>
          <w:lang w:val="en-CA"/>
        </w:rPr>
        <w:t>1,tab</w:t>
      </w:r>
      <w:proofErr w:type="gramEnd"/>
      <w:r w:rsidRPr="00634E1B">
        <w:rPr>
          <w:i/>
          <w:iCs/>
          <w:lang w:val="en-CA"/>
        </w:rPr>
        <w:t>2)</w:t>
      </w:r>
    </w:p>
    <w:p w14:paraId="4FBEAB4C" w14:textId="77777777" w:rsidR="00634E1B" w:rsidRPr="00634E1B" w:rsidRDefault="00634E1B" w:rsidP="00634E1B">
      <w:pPr>
        <w:pStyle w:val="HBSNormal"/>
        <w:ind w:left="720"/>
        <w:rPr>
          <w:i/>
          <w:iCs/>
          <w:lang w:val="en-CA"/>
        </w:rPr>
      </w:pPr>
      <w:r w:rsidRPr="00634E1B">
        <w:rPr>
          <w:i/>
          <w:iCs/>
          <w:lang w:val="en-CA"/>
        </w:rPr>
        <w:t>Joining, by = "state"</w:t>
      </w:r>
    </w:p>
    <w:p w14:paraId="60BE6058" w14:textId="77777777" w:rsidR="00634E1B" w:rsidRPr="00634E1B" w:rsidRDefault="00634E1B" w:rsidP="00634E1B">
      <w:pPr>
        <w:pStyle w:val="HBSNormal"/>
        <w:ind w:left="720"/>
        <w:rPr>
          <w:i/>
          <w:iCs/>
          <w:lang w:val="en-CA"/>
        </w:rPr>
      </w:pPr>
      <w:r w:rsidRPr="00634E1B">
        <w:rPr>
          <w:i/>
          <w:iCs/>
          <w:lang w:val="en-CA"/>
        </w:rPr>
        <w:t xml:space="preserve">       state population</w:t>
      </w:r>
    </w:p>
    <w:p w14:paraId="6AB0BAB5" w14:textId="74A68C7A" w:rsidR="00634E1B" w:rsidRDefault="00634E1B" w:rsidP="00634E1B">
      <w:pPr>
        <w:pStyle w:val="HBSNormal"/>
        <w:ind w:left="720"/>
        <w:jc w:val="left"/>
        <w:rPr>
          <w:i/>
          <w:iCs/>
          <w:lang w:val="en-CA"/>
        </w:rPr>
      </w:pPr>
      <w:r w:rsidRPr="00634E1B">
        <w:rPr>
          <w:i/>
          <w:iCs/>
          <w:lang w:val="en-CA"/>
        </w:rPr>
        <w:t>1 California   37253956</w:t>
      </w:r>
    </w:p>
    <w:p w14:paraId="34682C65" w14:textId="72B85F13" w:rsidR="00634E1B" w:rsidRDefault="00634E1B" w:rsidP="00634E1B">
      <w:pPr>
        <w:pStyle w:val="HBSNormal"/>
        <w:jc w:val="left"/>
        <w:rPr>
          <w:lang w:val="en-CA"/>
        </w:rPr>
      </w:pPr>
      <w:r>
        <w:rPr>
          <w:lang w:val="en-CA"/>
        </w:rPr>
        <w:t xml:space="preserve">The function anti join is the opposite of semi join. It keeps the elements of the first table for which there is no information in the second. </w:t>
      </w:r>
      <w:proofErr w:type="gramStart"/>
      <w:r>
        <w:rPr>
          <w:lang w:val="en-CA"/>
        </w:rPr>
        <w:t>So</w:t>
      </w:r>
      <w:proofErr w:type="gramEnd"/>
      <w:r>
        <w:rPr>
          <w:lang w:val="en-CA"/>
        </w:rPr>
        <w:t xml:space="preserve"> if we type:</w:t>
      </w:r>
    </w:p>
    <w:p w14:paraId="699CBB0F" w14:textId="77777777" w:rsidR="00634E1B" w:rsidRPr="00634E1B" w:rsidRDefault="00634E1B" w:rsidP="00634E1B">
      <w:pPr>
        <w:pStyle w:val="HBSNormal"/>
        <w:rPr>
          <w:i/>
          <w:iCs/>
          <w:lang w:val="en-CA"/>
        </w:rPr>
      </w:pPr>
      <w:r>
        <w:rPr>
          <w:lang w:val="en-CA"/>
        </w:rPr>
        <w:tab/>
      </w:r>
      <w:proofErr w:type="spellStart"/>
      <w:r w:rsidRPr="00634E1B">
        <w:rPr>
          <w:i/>
          <w:iCs/>
          <w:lang w:val="en-CA"/>
        </w:rPr>
        <w:t>anti_join</w:t>
      </w:r>
      <w:proofErr w:type="spellEnd"/>
      <w:r w:rsidRPr="00634E1B">
        <w:rPr>
          <w:i/>
          <w:iCs/>
          <w:lang w:val="en-CA"/>
        </w:rPr>
        <w:t>(tab</w:t>
      </w:r>
      <w:proofErr w:type="gramStart"/>
      <w:r w:rsidRPr="00634E1B">
        <w:rPr>
          <w:i/>
          <w:iCs/>
          <w:lang w:val="en-CA"/>
        </w:rPr>
        <w:t>1,tab</w:t>
      </w:r>
      <w:proofErr w:type="gramEnd"/>
      <w:r w:rsidRPr="00634E1B">
        <w:rPr>
          <w:i/>
          <w:iCs/>
          <w:lang w:val="en-CA"/>
        </w:rPr>
        <w:t>2)</w:t>
      </w:r>
    </w:p>
    <w:p w14:paraId="3CC11181" w14:textId="77777777" w:rsidR="00634E1B" w:rsidRPr="00634E1B" w:rsidRDefault="00634E1B" w:rsidP="00634E1B">
      <w:pPr>
        <w:pStyle w:val="HBSNormal"/>
        <w:ind w:left="720"/>
        <w:rPr>
          <w:i/>
          <w:iCs/>
          <w:lang w:val="en-CA"/>
        </w:rPr>
      </w:pPr>
      <w:r w:rsidRPr="00634E1B">
        <w:rPr>
          <w:i/>
          <w:iCs/>
          <w:lang w:val="en-CA"/>
        </w:rPr>
        <w:t>Joining, by = "state"</w:t>
      </w:r>
    </w:p>
    <w:p w14:paraId="55C960A6" w14:textId="77777777" w:rsidR="00634E1B" w:rsidRPr="00634E1B" w:rsidRDefault="00634E1B" w:rsidP="00634E1B">
      <w:pPr>
        <w:pStyle w:val="HBSNormal"/>
        <w:ind w:left="720"/>
        <w:rPr>
          <w:i/>
          <w:iCs/>
          <w:lang w:val="en-CA"/>
        </w:rPr>
      </w:pPr>
      <w:r w:rsidRPr="00634E1B">
        <w:rPr>
          <w:i/>
          <w:iCs/>
          <w:lang w:val="en-CA"/>
        </w:rPr>
        <w:t xml:space="preserve">     state population</w:t>
      </w:r>
    </w:p>
    <w:p w14:paraId="298D9187" w14:textId="77777777" w:rsidR="00634E1B" w:rsidRPr="00634E1B" w:rsidRDefault="00634E1B" w:rsidP="00634E1B">
      <w:pPr>
        <w:pStyle w:val="HBSNormal"/>
        <w:ind w:left="720"/>
        <w:rPr>
          <w:i/>
          <w:iCs/>
          <w:lang w:val="en-CA"/>
        </w:rPr>
      </w:pPr>
      <w:proofErr w:type="gramStart"/>
      <w:r w:rsidRPr="00634E1B">
        <w:rPr>
          <w:i/>
          <w:iCs/>
          <w:lang w:val="en-CA"/>
        </w:rPr>
        <w:t>1  Alabama</w:t>
      </w:r>
      <w:proofErr w:type="gramEnd"/>
      <w:r w:rsidRPr="00634E1B">
        <w:rPr>
          <w:i/>
          <w:iCs/>
          <w:lang w:val="en-CA"/>
        </w:rPr>
        <w:t xml:space="preserve">    4779736</w:t>
      </w:r>
    </w:p>
    <w:p w14:paraId="3714BDFD" w14:textId="77777777" w:rsidR="00634E1B" w:rsidRPr="00634E1B" w:rsidRDefault="00634E1B" w:rsidP="00634E1B">
      <w:pPr>
        <w:pStyle w:val="HBSNormal"/>
        <w:ind w:left="720"/>
        <w:rPr>
          <w:i/>
          <w:iCs/>
          <w:lang w:val="en-CA"/>
        </w:rPr>
      </w:pPr>
      <w:r w:rsidRPr="00634E1B">
        <w:rPr>
          <w:i/>
          <w:iCs/>
          <w:lang w:val="en-CA"/>
        </w:rPr>
        <w:t>2   Alaska     710231</w:t>
      </w:r>
    </w:p>
    <w:p w14:paraId="31C95380" w14:textId="77777777" w:rsidR="00634E1B" w:rsidRPr="00634E1B" w:rsidRDefault="00634E1B" w:rsidP="00634E1B">
      <w:pPr>
        <w:pStyle w:val="HBSNormal"/>
        <w:ind w:left="720"/>
        <w:rPr>
          <w:i/>
          <w:iCs/>
          <w:lang w:val="en-CA"/>
        </w:rPr>
      </w:pPr>
      <w:proofErr w:type="gramStart"/>
      <w:r w:rsidRPr="00634E1B">
        <w:rPr>
          <w:i/>
          <w:iCs/>
          <w:lang w:val="en-CA"/>
        </w:rPr>
        <w:t>3  Arizona</w:t>
      </w:r>
      <w:proofErr w:type="gramEnd"/>
      <w:r w:rsidRPr="00634E1B">
        <w:rPr>
          <w:i/>
          <w:iCs/>
          <w:lang w:val="en-CA"/>
        </w:rPr>
        <w:t xml:space="preserve">    6392017</w:t>
      </w:r>
    </w:p>
    <w:p w14:paraId="13951F02" w14:textId="77777777" w:rsidR="00634E1B" w:rsidRPr="00634E1B" w:rsidRDefault="00634E1B" w:rsidP="00634E1B">
      <w:pPr>
        <w:pStyle w:val="HBSNormal"/>
        <w:ind w:left="720"/>
        <w:rPr>
          <w:i/>
          <w:iCs/>
          <w:lang w:val="en-CA"/>
        </w:rPr>
      </w:pPr>
      <w:r w:rsidRPr="00634E1B">
        <w:rPr>
          <w:i/>
          <w:iCs/>
          <w:lang w:val="en-CA"/>
        </w:rPr>
        <w:t>4 Arkansas    2915918</w:t>
      </w:r>
    </w:p>
    <w:p w14:paraId="262456A3" w14:textId="76DCC704" w:rsidR="00634E1B" w:rsidRDefault="00634E1B" w:rsidP="00634E1B">
      <w:pPr>
        <w:pStyle w:val="HBSNormal"/>
        <w:ind w:left="720"/>
        <w:jc w:val="left"/>
        <w:rPr>
          <w:i/>
          <w:iCs/>
          <w:lang w:val="en-CA"/>
        </w:rPr>
      </w:pPr>
      <w:r w:rsidRPr="00634E1B">
        <w:rPr>
          <w:i/>
          <w:iCs/>
          <w:lang w:val="en-CA"/>
        </w:rPr>
        <w:t>5 Colorado    5029196</w:t>
      </w:r>
    </w:p>
    <w:p w14:paraId="0ECBD41A" w14:textId="5AB5D272" w:rsidR="00634E1B" w:rsidRDefault="00634E1B" w:rsidP="00634E1B">
      <w:pPr>
        <w:pStyle w:val="HBSNormal"/>
        <w:jc w:val="left"/>
        <w:rPr>
          <w:lang w:val="en-CA"/>
        </w:rPr>
      </w:pPr>
      <w:r>
        <w:rPr>
          <w:lang w:val="en-CA"/>
        </w:rPr>
        <w:lastRenderedPageBreak/>
        <w:t>To learn more about how the joins work and to remember them you can look at this diagram:</w:t>
      </w:r>
    </w:p>
    <w:p w14:paraId="0C5747DE" w14:textId="4BFEBF07" w:rsidR="00634E1B" w:rsidRDefault="00634E1B" w:rsidP="00634E1B">
      <w:pPr>
        <w:pStyle w:val="HBSFigure"/>
        <w:rPr>
          <w:lang w:val="en-CA"/>
        </w:rPr>
      </w:pPr>
      <w:bookmarkStart w:id="25" w:name="_Toc25419740"/>
      <w:r>
        <w:rPr>
          <w:lang w:val="en-CA"/>
        </w:rPr>
        <w:t>Diagram of different join operations in tidyverse</w:t>
      </w:r>
      <w:bookmarkEnd w:id="25"/>
    </w:p>
    <w:p w14:paraId="06F35945" w14:textId="5420EBC6" w:rsidR="00634E1B" w:rsidRPr="00634E1B" w:rsidRDefault="00634E1B" w:rsidP="00634E1B">
      <w:pPr>
        <w:pStyle w:val="HBSNormal"/>
        <w:jc w:val="center"/>
        <w:rPr>
          <w:lang w:val="en-CA"/>
        </w:rPr>
      </w:pPr>
      <w:r>
        <w:rPr>
          <w:noProof/>
        </w:rPr>
        <w:drawing>
          <wp:inline distT="0" distB="0" distL="0" distR="0" wp14:anchorId="0E01FA5A" wp14:editId="7CEE05FD">
            <wp:extent cx="4705350" cy="27051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05350" cy="2705100"/>
                    </a:xfrm>
                    <a:prstGeom prst="rect">
                      <a:avLst/>
                    </a:prstGeom>
                  </pic:spPr>
                </pic:pic>
              </a:graphicData>
            </a:graphic>
          </wp:inline>
        </w:drawing>
      </w:r>
    </w:p>
    <w:p w14:paraId="4F882866" w14:textId="6E7A4A51" w:rsidR="00CC1322" w:rsidRDefault="00CC1322" w:rsidP="00CC1322">
      <w:pPr>
        <w:pStyle w:val="Heading3"/>
      </w:pPr>
      <w:bookmarkStart w:id="26" w:name="_Toc25419702"/>
      <w:r>
        <w:t>Binding</w:t>
      </w:r>
      <w:bookmarkEnd w:id="26"/>
    </w:p>
    <w:p w14:paraId="5007647A" w14:textId="77777777" w:rsidR="00ED2F3D" w:rsidRDefault="00ED2F3D" w:rsidP="00634E1B">
      <w:pPr>
        <w:pStyle w:val="HBSNormal"/>
      </w:pPr>
      <w:r>
        <w:t xml:space="preserve">Although we have not yet used it in this series, another common way in which data sets are combined are by binding them. Regardless of the row order. Unlike the join functions, the binding functions do not try to match by a variable, but rather just combine the data sets. If the data sets don’t match by the appropriate </w:t>
      </w:r>
      <w:proofErr w:type="gramStart"/>
      <w:r>
        <w:t>dimension</w:t>
      </w:r>
      <w:proofErr w:type="gramEnd"/>
      <w:r>
        <w:t xml:space="preserve"> we will obtain an error. The </w:t>
      </w:r>
      <w:proofErr w:type="spellStart"/>
      <w:r>
        <w:rPr>
          <w:b/>
          <w:bCs/>
        </w:rPr>
        <w:t>dplyr</w:t>
      </w:r>
      <w:proofErr w:type="spellEnd"/>
      <w:r>
        <w:rPr>
          <w:b/>
          <w:bCs/>
        </w:rPr>
        <w:t xml:space="preserve"> </w:t>
      </w:r>
      <w:r>
        <w:t xml:space="preserve">function </w:t>
      </w:r>
      <w:proofErr w:type="spellStart"/>
      <w:r>
        <w:t>bind_cols</w:t>
      </w:r>
      <w:proofErr w:type="spellEnd"/>
      <w:r>
        <w:t xml:space="preserve"> </w:t>
      </w:r>
      <w:proofErr w:type="gramStart"/>
      <w:r>
        <w:t>binds</w:t>
      </w:r>
      <w:proofErr w:type="gramEnd"/>
      <w:r>
        <w:t xml:space="preserve"> two objects by putting the columns of each together in a </w:t>
      </w:r>
      <w:proofErr w:type="spellStart"/>
      <w:r>
        <w:t>tibble</w:t>
      </w:r>
      <w:proofErr w:type="spellEnd"/>
      <w:r>
        <w:t>. For example. If we quickly want to make a data frame consisting of just numbers, we can use something like this:</w:t>
      </w:r>
    </w:p>
    <w:p w14:paraId="14863C63" w14:textId="77777777" w:rsidR="00ED2F3D" w:rsidRPr="00ED2F3D" w:rsidRDefault="00ED2F3D" w:rsidP="00ED2F3D">
      <w:pPr>
        <w:pStyle w:val="HBSNormal"/>
        <w:rPr>
          <w:i/>
          <w:iCs/>
        </w:rPr>
      </w:pPr>
      <w:r>
        <w:tab/>
      </w:r>
      <w:proofErr w:type="spellStart"/>
      <w:r w:rsidRPr="00ED2F3D">
        <w:rPr>
          <w:i/>
          <w:iCs/>
        </w:rPr>
        <w:t>bind_cols</w:t>
      </w:r>
      <w:proofErr w:type="spellEnd"/>
      <w:r w:rsidRPr="00ED2F3D">
        <w:rPr>
          <w:i/>
          <w:iCs/>
        </w:rPr>
        <w:t>(a=</w:t>
      </w:r>
      <w:proofErr w:type="gramStart"/>
      <w:r w:rsidRPr="00ED2F3D">
        <w:rPr>
          <w:i/>
          <w:iCs/>
        </w:rPr>
        <w:t>1:3,b</w:t>
      </w:r>
      <w:proofErr w:type="gramEnd"/>
      <w:r w:rsidRPr="00ED2F3D">
        <w:rPr>
          <w:i/>
          <w:iCs/>
        </w:rPr>
        <w:t>=4:6)</w:t>
      </w:r>
    </w:p>
    <w:p w14:paraId="7CC7597C" w14:textId="77777777" w:rsidR="00ED2F3D" w:rsidRPr="00ED2F3D" w:rsidRDefault="00ED2F3D" w:rsidP="00ED2F3D">
      <w:pPr>
        <w:pStyle w:val="HBSNormal"/>
        <w:ind w:left="720"/>
        <w:rPr>
          <w:i/>
          <w:iCs/>
        </w:rPr>
      </w:pPr>
      <w:r w:rsidRPr="00ED2F3D">
        <w:rPr>
          <w:i/>
          <w:iCs/>
        </w:rPr>
        <w:t xml:space="preserve"># A </w:t>
      </w:r>
      <w:proofErr w:type="spellStart"/>
      <w:r w:rsidRPr="00ED2F3D">
        <w:rPr>
          <w:i/>
          <w:iCs/>
        </w:rPr>
        <w:t>tibble</w:t>
      </w:r>
      <w:proofErr w:type="spellEnd"/>
      <w:r w:rsidRPr="00ED2F3D">
        <w:rPr>
          <w:i/>
          <w:iCs/>
        </w:rPr>
        <w:t>: 3 x 2</w:t>
      </w:r>
    </w:p>
    <w:p w14:paraId="06C0DABE" w14:textId="77777777" w:rsidR="00ED2F3D" w:rsidRPr="00ED2F3D" w:rsidRDefault="00ED2F3D" w:rsidP="00ED2F3D">
      <w:pPr>
        <w:pStyle w:val="HBSNormal"/>
        <w:ind w:left="720"/>
        <w:rPr>
          <w:i/>
          <w:iCs/>
        </w:rPr>
      </w:pPr>
      <w:r w:rsidRPr="00ED2F3D">
        <w:rPr>
          <w:i/>
          <w:iCs/>
        </w:rPr>
        <w:t xml:space="preserve">      a     b</w:t>
      </w:r>
    </w:p>
    <w:p w14:paraId="2F9465B2" w14:textId="77777777" w:rsidR="00ED2F3D" w:rsidRPr="00ED2F3D" w:rsidRDefault="00ED2F3D" w:rsidP="00ED2F3D">
      <w:pPr>
        <w:pStyle w:val="HBSNormal"/>
        <w:ind w:left="720"/>
        <w:rPr>
          <w:i/>
          <w:iCs/>
        </w:rPr>
      </w:pPr>
      <w:r w:rsidRPr="00ED2F3D">
        <w:rPr>
          <w:i/>
          <w:iCs/>
        </w:rPr>
        <w:t xml:space="preserve">  &lt;int&gt; &lt;int&gt;</w:t>
      </w:r>
    </w:p>
    <w:p w14:paraId="6B0E19C1" w14:textId="77777777" w:rsidR="00ED2F3D" w:rsidRPr="00ED2F3D" w:rsidRDefault="00ED2F3D" w:rsidP="00ED2F3D">
      <w:pPr>
        <w:pStyle w:val="HBSNormal"/>
        <w:ind w:left="720"/>
        <w:rPr>
          <w:i/>
          <w:iCs/>
        </w:rPr>
      </w:pPr>
      <w:r w:rsidRPr="00ED2F3D">
        <w:rPr>
          <w:i/>
          <w:iCs/>
        </w:rPr>
        <w:t>1     1     4</w:t>
      </w:r>
    </w:p>
    <w:p w14:paraId="16FEF4E1" w14:textId="77777777" w:rsidR="00ED2F3D" w:rsidRPr="00ED2F3D" w:rsidRDefault="00ED2F3D" w:rsidP="00ED2F3D">
      <w:pPr>
        <w:pStyle w:val="HBSNormal"/>
        <w:ind w:left="720"/>
        <w:rPr>
          <w:i/>
          <w:iCs/>
        </w:rPr>
      </w:pPr>
      <w:r w:rsidRPr="00ED2F3D">
        <w:rPr>
          <w:i/>
          <w:iCs/>
        </w:rPr>
        <w:t>2     2     5</w:t>
      </w:r>
    </w:p>
    <w:p w14:paraId="7CAAE212" w14:textId="5E31A49B" w:rsidR="00120602" w:rsidRDefault="00ED2F3D" w:rsidP="00ED2F3D">
      <w:pPr>
        <w:pStyle w:val="HBSNormal"/>
        <w:ind w:left="720"/>
        <w:rPr>
          <w:i/>
          <w:iCs/>
        </w:rPr>
      </w:pPr>
      <w:r w:rsidRPr="00ED2F3D">
        <w:rPr>
          <w:i/>
          <w:iCs/>
        </w:rPr>
        <w:t>3     3     6</w:t>
      </w:r>
    </w:p>
    <w:p w14:paraId="3184A60D" w14:textId="77777777" w:rsidR="00120602" w:rsidRDefault="00120602">
      <w:pPr>
        <w:rPr>
          <w:i/>
          <w:iCs/>
          <w:sz w:val="20"/>
        </w:rPr>
      </w:pPr>
      <w:r>
        <w:rPr>
          <w:i/>
          <w:iCs/>
        </w:rPr>
        <w:br w:type="page"/>
      </w:r>
    </w:p>
    <w:p w14:paraId="67CA7D31" w14:textId="77777777" w:rsidR="00ED2F3D" w:rsidRPr="00ED2F3D" w:rsidRDefault="00ED2F3D" w:rsidP="00ED2F3D">
      <w:pPr>
        <w:pStyle w:val="HBSNormal"/>
        <w:ind w:left="720"/>
        <w:rPr>
          <w:i/>
          <w:iCs/>
        </w:rPr>
      </w:pPr>
    </w:p>
    <w:p w14:paraId="09AA88E2" w14:textId="77777777" w:rsidR="00ED2F3D" w:rsidRDefault="00ED2F3D" w:rsidP="00634E1B">
      <w:pPr>
        <w:pStyle w:val="HBSNormal"/>
      </w:pPr>
      <w:r>
        <w:t xml:space="preserve">The function requires that we assign names to the columns. Here we chose A and B, but it could be anything. Note that there’s an R-base function, </w:t>
      </w:r>
      <w:proofErr w:type="spellStart"/>
      <w:r>
        <w:t>cbind</w:t>
      </w:r>
      <w:proofErr w:type="spellEnd"/>
      <w:r>
        <w:t xml:space="preserve">, that performs the same function but creates objects other than </w:t>
      </w:r>
      <w:proofErr w:type="spellStart"/>
      <w:r>
        <w:t>tibbles</w:t>
      </w:r>
      <w:proofErr w:type="spellEnd"/>
      <w:r>
        <w:t xml:space="preserve">, either matrices or data frames, something else. </w:t>
      </w:r>
      <w:proofErr w:type="spellStart"/>
      <w:r>
        <w:rPr>
          <w:b/>
          <w:bCs/>
        </w:rPr>
        <w:t>Bind_cols</w:t>
      </w:r>
      <w:proofErr w:type="spellEnd"/>
      <w:r>
        <w:t xml:space="preserve"> can also bind data frames. For example, here we break up the tab data frame and then bind them back together:</w:t>
      </w:r>
    </w:p>
    <w:p w14:paraId="02D03EDA" w14:textId="77777777" w:rsidR="00120602" w:rsidRPr="00120602" w:rsidRDefault="00ED2F3D" w:rsidP="00120602">
      <w:pPr>
        <w:pStyle w:val="HBSNormal"/>
        <w:rPr>
          <w:i/>
          <w:iCs/>
        </w:rPr>
      </w:pPr>
      <w:r>
        <w:tab/>
      </w:r>
      <w:r w:rsidRPr="00120602">
        <w:rPr>
          <w:i/>
          <w:iCs/>
        </w:rPr>
        <w:t xml:space="preserve"> </w:t>
      </w:r>
      <w:r w:rsidR="00120602" w:rsidRPr="00120602">
        <w:rPr>
          <w:i/>
          <w:iCs/>
        </w:rPr>
        <w:t>tab1&lt;-</w:t>
      </w:r>
      <w:proofErr w:type="gramStart"/>
      <w:r w:rsidR="00120602" w:rsidRPr="00120602">
        <w:rPr>
          <w:i/>
          <w:iCs/>
        </w:rPr>
        <w:t>tab[</w:t>
      </w:r>
      <w:proofErr w:type="gramEnd"/>
      <w:r w:rsidR="00120602" w:rsidRPr="00120602">
        <w:rPr>
          <w:i/>
          <w:iCs/>
        </w:rPr>
        <w:t>,1:3]</w:t>
      </w:r>
    </w:p>
    <w:p w14:paraId="0A07E75F" w14:textId="77777777" w:rsidR="00120602" w:rsidRPr="00120602" w:rsidRDefault="00120602" w:rsidP="00120602">
      <w:pPr>
        <w:pStyle w:val="HBSNormal"/>
        <w:ind w:left="720"/>
        <w:rPr>
          <w:i/>
          <w:iCs/>
        </w:rPr>
      </w:pPr>
      <w:r w:rsidRPr="00120602">
        <w:rPr>
          <w:i/>
          <w:iCs/>
        </w:rPr>
        <w:t>&gt; tab2&lt;-</w:t>
      </w:r>
      <w:proofErr w:type="gramStart"/>
      <w:r w:rsidRPr="00120602">
        <w:rPr>
          <w:i/>
          <w:iCs/>
        </w:rPr>
        <w:t>tab[</w:t>
      </w:r>
      <w:proofErr w:type="gramEnd"/>
      <w:r w:rsidRPr="00120602">
        <w:rPr>
          <w:i/>
          <w:iCs/>
        </w:rPr>
        <w:t>,4:6]</w:t>
      </w:r>
    </w:p>
    <w:p w14:paraId="6C43E780" w14:textId="77777777" w:rsidR="00120602" w:rsidRPr="00120602" w:rsidRDefault="00120602" w:rsidP="00120602">
      <w:pPr>
        <w:pStyle w:val="HBSNormal"/>
        <w:ind w:left="720"/>
        <w:rPr>
          <w:i/>
          <w:iCs/>
        </w:rPr>
      </w:pPr>
      <w:r w:rsidRPr="00120602">
        <w:rPr>
          <w:i/>
          <w:iCs/>
        </w:rPr>
        <w:t>&gt; tab3&lt;-</w:t>
      </w:r>
      <w:proofErr w:type="gramStart"/>
      <w:r w:rsidRPr="00120602">
        <w:rPr>
          <w:i/>
          <w:iCs/>
        </w:rPr>
        <w:t>tab[</w:t>
      </w:r>
      <w:proofErr w:type="gramEnd"/>
      <w:r w:rsidRPr="00120602">
        <w:rPr>
          <w:i/>
          <w:iCs/>
        </w:rPr>
        <w:t>,7:9]</w:t>
      </w:r>
    </w:p>
    <w:p w14:paraId="64820A32" w14:textId="36EC76B2" w:rsidR="00EF4E37" w:rsidRPr="00120602" w:rsidRDefault="00120602" w:rsidP="00120602">
      <w:pPr>
        <w:pStyle w:val="HBSNormal"/>
        <w:ind w:left="720"/>
        <w:rPr>
          <w:i/>
          <w:iCs/>
        </w:rPr>
      </w:pPr>
      <w:r w:rsidRPr="00120602">
        <w:rPr>
          <w:i/>
          <w:iCs/>
        </w:rPr>
        <w:t xml:space="preserve">&gt; </w:t>
      </w:r>
      <w:proofErr w:type="spellStart"/>
      <w:r w:rsidRPr="00120602">
        <w:rPr>
          <w:i/>
          <w:iCs/>
        </w:rPr>
        <w:t>new_tab</w:t>
      </w:r>
      <w:proofErr w:type="spellEnd"/>
      <w:r w:rsidRPr="00120602">
        <w:rPr>
          <w:i/>
          <w:iCs/>
        </w:rPr>
        <w:t>&lt;-</w:t>
      </w:r>
      <w:proofErr w:type="spellStart"/>
      <w:r w:rsidRPr="00120602">
        <w:rPr>
          <w:i/>
          <w:iCs/>
        </w:rPr>
        <w:t>bind_cols</w:t>
      </w:r>
      <w:proofErr w:type="spellEnd"/>
      <w:r w:rsidRPr="00120602">
        <w:rPr>
          <w:i/>
          <w:iCs/>
        </w:rPr>
        <w:t>(tab</w:t>
      </w:r>
      <w:proofErr w:type="gramStart"/>
      <w:r w:rsidRPr="00120602">
        <w:rPr>
          <w:i/>
          <w:iCs/>
        </w:rPr>
        <w:t>1,tab</w:t>
      </w:r>
      <w:proofErr w:type="gramEnd"/>
      <w:r w:rsidRPr="00120602">
        <w:rPr>
          <w:i/>
          <w:iCs/>
        </w:rPr>
        <w:t>2,tab3)</w:t>
      </w:r>
    </w:p>
    <w:p w14:paraId="6BECAA04" w14:textId="77777777" w:rsidR="00120602" w:rsidRPr="00120602" w:rsidRDefault="00120602" w:rsidP="00120602">
      <w:pPr>
        <w:pStyle w:val="HBSNormal"/>
        <w:ind w:left="720"/>
        <w:rPr>
          <w:i/>
          <w:iCs/>
        </w:rPr>
      </w:pPr>
      <w:r w:rsidRPr="00120602">
        <w:rPr>
          <w:i/>
          <w:iCs/>
        </w:rPr>
        <w:t>head(</w:t>
      </w:r>
      <w:proofErr w:type="spellStart"/>
      <w:r w:rsidRPr="00120602">
        <w:rPr>
          <w:i/>
          <w:iCs/>
        </w:rPr>
        <w:t>new_tab</w:t>
      </w:r>
      <w:proofErr w:type="spellEnd"/>
      <w:r w:rsidRPr="00120602">
        <w:rPr>
          <w:i/>
          <w:iCs/>
        </w:rPr>
        <w:t>)</w:t>
      </w:r>
    </w:p>
    <w:p w14:paraId="71434360" w14:textId="77777777" w:rsidR="00120602" w:rsidRPr="00120602" w:rsidRDefault="00120602" w:rsidP="00120602">
      <w:pPr>
        <w:pStyle w:val="HBSNormal"/>
        <w:ind w:left="720"/>
        <w:rPr>
          <w:i/>
          <w:iCs/>
        </w:rPr>
      </w:pPr>
      <w:r w:rsidRPr="00120602">
        <w:rPr>
          <w:i/>
          <w:iCs/>
        </w:rPr>
        <w:t xml:space="preserve">       state </w:t>
      </w:r>
      <w:proofErr w:type="spellStart"/>
      <w:r w:rsidRPr="00120602">
        <w:rPr>
          <w:i/>
          <w:iCs/>
        </w:rPr>
        <w:t>abb</w:t>
      </w:r>
      <w:proofErr w:type="spellEnd"/>
      <w:r w:rsidRPr="00120602">
        <w:rPr>
          <w:i/>
          <w:iCs/>
        </w:rPr>
        <w:t xml:space="preserve"> region population total </w:t>
      </w:r>
      <w:proofErr w:type="spellStart"/>
      <w:r w:rsidRPr="00120602">
        <w:rPr>
          <w:i/>
          <w:iCs/>
        </w:rPr>
        <w:t>electoral_votes</w:t>
      </w:r>
      <w:proofErr w:type="spellEnd"/>
      <w:r w:rsidRPr="00120602">
        <w:rPr>
          <w:i/>
          <w:iCs/>
        </w:rPr>
        <w:t xml:space="preserve"> </w:t>
      </w:r>
      <w:proofErr w:type="spellStart"/>
      <w:r w:rsidRPr="00120602">
        <w:rPr>
          <w:i/>
          <w:iCs/>
        </w:rPr>
        <w:t>clinton</w:t>
      </w:r>
      <w:proofErr w:type="spellEnd"/>
      <w:r w:rsidRPr="00120602">
        <w:rPr>
          <w:i/>
          <w:iCs/>
        </w:rPr>
        <w:t xml:space="preserve"> trump others</w:t>
      </w:r>
    </w:p>
    <w:p w14:paraId="3C7CB7AE" w14:textId="77777777" w:rsidR="00120602" w:rsidRPr="00120602" w:rsidRDefault="00120602" w:rsidP="00120602">
      <w:pPr>
        <w:pStyle w:val="HBSNormal"/>
        <w:ind w:left="720"/>
        <w:rPr>
          <w:i/>
          <w:iCs/>
        </w:rPr>
      </w:pPr>
      <w:r w:rsidRPr="00120602">
        <w:rPr>
          <w:i/>
          <w:iCs/>
        </w:rPr>
        <w:t xml:space="preserve">1    </w:t>
      </w:r>
      <w:proofErr w:type="gramStart"/>
      <w:r w:rsidRPr="00120602">
        <w:rPr>
          <w:i/>
          <w:iCs/>
        </w:rPr>
        <w:t>Alabama  AL</w:t>
      </w:r>
      <w:proofErr w:type="gramEnd"/>
      <w:r w:rsidRPr="00120602">
        <w:rPr>
          <w:i/>
          <w:iCs/>
        </w:rPr>
        <w:t xml:space="preserve">  South    4779736   135               9    34.4  62.1    3.6</w:t>
      </w:r>
    </w:p>
    <w:p w14:paraId="179F6727" w14:textId="77777777" w:rsidR="00120602" w:rsidRPr="00120602" w:rsidRDefault="00120602" w:rsidP="00120602">
      <w:pPr>
        <w:pStyle w:val="HBSNormal"/>
        <w:ind w:left="720"/>
        <w:rPr>
          <w:i/>
          <w:iCs/>
        </w:rPr>
      </w:pPr>
      <w:r w:rsidRPr="00120602">
        <w:rPr>
          <w:i/>
          <w:iCs/>
        </w:rPr>
        <w:t xml:space="preserve">2     </w:t>
      </w:r>
      <w:proofErr w:type="gramStart"/>
      <w:r w:rsidRPr="00120602">
        <w:rPr>
          <w:i/>
          <w:iCs/>
        </w:rPr>
        <w:t>Alaska  AK</w:t>
      </w:r>
      <w:proofErr w:type="gramEnd"/>
      <w:r w:rsidRPr="00120602">
        <w:rPr>
          <w:i/>
          <w:iCs/>
        </w:rPr>
        <w:t xml:space="preserve">   West     710231    19               3    36.6  51.3   12.2</w:t>
      </w:r>
    </w:p>
    <w:p w14:paraId="59450DF2" w14:textId="77777777" w:rsidR="00120602" w:rsidRPr="00120602" w:rsidRDefault="00120602" w:rsidP="00120602">
      <w:pPr>
        <w:pStyle w:val="HBSNormal"/>
        <w:ind w:left="720"/>
        <w:rPr>
          <w:i/>
          <w:iCs/>
        </w:rPr>
      </w:pPr>
      <w:r w:rsidRPr="00120602">
        <w:rPr>
          <w:i/>
          <w:iCs/>
        </w:rPr>
        <w:t xml:space="preserve">3    </w:t>
      </w:r>
      <w:proofErr w:type="gramStart"/>
      <w:r w:rsidRPr="00120602">
        <w:rPr>
          <w:i/>
          <w:iCs/>
        </w:rPr>
        <w:t>Arizona  AZ</w:t>
      </w:r>
      <w:proofErr w:type="gramEnd"/>
      <w:r w:rsidRPr="00120602">
        <w:rPr>
          <w:i/>
          <w:iCs/>
        </w:rPr>
        <w:t xml:space="preserve">   West    6392017   232              11    45.1  48.7    6.2</w:t>
      </w:r>
    </w:p>
    <w:p w14:paraId="4934E165" w14:textId="77777777" w:rsidR="00120602" w:rsidRPr="00120602" w:rsidRDefault="00120602" w:rsidP="00120602">
      <w:pPr>
        <w:pStyle w:val="HBSNormal"/>
        <w:ind w:left="720"/>
        <w:rPr>
          <w:i/>
          <w:iCs/>
        </w:rPr>
      </w:pPr>
      <w:r w:rsidRPr="00120602">
        <w:rPr>
          <w:i/>
          <w:iCs/>
        </w:rPr>
        <w:t xml:space="preserve">4   </w:t>
      </w:r>
      <w:proofErr w:type="gramStart"/>
      <w:r w:rsidRPr="00120602">
        <w:rPr>
          <w:i/>
          <w:iCs/>
        </w:rPr>
        <w:t>Arkansas  AR</w:t>
      </w:r>
      <w:proofErr w:type="gramEnd"/>
      <w:r w:rsidRPr="00120602">
        <w:rPr>
          <w:i/>
          <w:iCs/>
        </w:rPr>
        <w:t xml:space="preserve">  South    2915918    93               6    33.7  60.6    5.8</w:t>
      </w:r>
    </w:p>
    <w:p w14:paraId="0CB7A96D" w14:textId="77777777" w:rsidR="00120602" w:rsidRPr="00120602" w:rsidRDefault="00120602" w:rsidP="00120602">
      <w:pPr>
        <w:pStyle w:val="HBSNormal"/>
        <w:ind w:left="720"/>
        <w:rPr>
          <w:i/>
          <w:iCs/>
        </w:rPr>
      </w:pPr>
      <w:r w:rsidRPr="00120602">
        <w:rPr>
          <w:i/>
          <w:iCs/>
        </w:rPr>
        <w:t xml:space="preserve">5 </w:t>
      </w:r>
      <w:proofErr w:type="gramStart"/>
      <w:r w:rsidRPr="00120602">
        <w:rPr>
          <w:i/>
          <w:iCs/>
        </w:rPr>
        <w:t>California  CA</w:t>
      </w:r>
      <w:proofErr w:type="gramEnd"/>
      <w:r w:rsidRPr="00120602">
        <w:rPr>
          <w:i/>
          <w:iCs/>
        </w:rPr>
        <w:t xml:space="preserve">   West   37253956  1257              55    61.7  31.6    6.7</w:t>
      </w:r>
    </w:p>
    <w:p w14:paraId="28925764" w14:textId="40D01AAE" w:rsidR="00120602" w:rsidRDefault="00120602" w:rsidP="00120602">
      <w:pPr>
        <w:pStyle w:val="HBSNormal"/>
        <w:ind w:left="720"/>
        <w:rPr>
          <w:i/>
          <w:iCs/>
        </w:rPr>
      </w:pPr>
      <w:r w:rsidRPr="00120602">
        <w:rPr>
          <w:i/>
          <w:iCs/>
        </w:rPr>
        <w:t xml:space="preserve">6   </w:t>
      </w:r>
      <w:proofErr w:type="gramStart"/>
      <w:r w:rsidRPr="00120602">
        <w:rPr>
          <w:i/>
          <w:iCs/>
        </w:rPr>
        <w:t>Colorado  CO</w:t>
      </w:r>
      <w:proofErr w:type="gramEnd"/>
      <w:r w:rsidRPr="00120602">
        <w:rPr>
          <w:i/>
          <w:iCs/>
        </w:rPr>
        <w:t xml:space="preserve">   West    5029196    65               9    48.2  43.3    8.6</w:t>
      </w:r>
    </w:p>
    <w:p w14:paraId="0A9C4F9E" w14:textId="22CA85EC" w:rsidR="00120602" w:rsidRDefault="00120602" w:rsidP="00120602">
      <w:pPr>
        <w:pStyle w:val="HBSNormal"/>
      </w:pPr>
      <w:proofErr w:type="gramStart"/>
      <w:r>
        <w:t>So</w:t>
      </w:r>
      <w:proofErr w:type="gramEnd"/>
      <w:r>
        <w:t xml:space="preserve"> we break it up into three with different columns, and then we simply bind them back together. </w:t>
      </w:r>
      <w:proofErr w:type="gramStart"/>
      <w:r>
        <w:t>So</w:t>
      </w:r>
      <w:proofErr w:type="gramEnd"/>
      <w:r>
        <w:t xml:space="preserve"> you can see that we get the original data again. The </w:t>
      </w:r>
      <w:proofErr w:type="spellStart"/>
      <w:r>
        <w:t>bind_rows</w:t>
      </w:r>
      <w:proofErr w:type="spellEnd"/>
      <w:r>
        <w:t xml:space="preserve"> is similar but binds rows instead of columns. We’ll show a simple example where we take the first two rows, and the third and fourth rows, and then bind them together to get rows 1 through 4:</w:t>
      </w:r>
    </w:p>
    <w:p w14:paraId="563F139C" w14:textId="77777777" w:rsidR="00120602" w:rsidRPr="00120602" w:rsidRDefault="00120602" w:rsidP="00120602">
      <w:pPr>
        <w:pStyle w:val="HBSNormal"/>
        <w:rPr>
          <w:i/>
          <w:iCs/>
        </w:rPr>
      </w:pPr>
      <w:r>
        <w:tab/>
      </w:r>
      <w:r w:rsidRPr="00120602">
        <w:rPr>
          <w:i/>
          <w:iCs/>
        </w:rPr>
        <w:t>tab1&lt;-</w:t>
      </w:r>
      <w:proofErr w:type="gramStart"/>
      <w:r w:rsidRPr="00120602">
        <w:rPr>
          <w:i/>
          <w:iCs/>
        </w:rPr>
        <w:t>tab[</w:t>
      </w:r>
      <w:proofErr w:type="gramEnd"/>
      <w:r w:rsidRPr="00120602">
        <w:rPr>
          <w:i/>
          <w:iCs/>
        </w:rPr>
        <w:t>1:2,]</w:t>
      </w:r>
    </w:p>
    <w:p w14:paraId="4E806C1A" w14:textId="4F836542" w:rsidR="00120602" w:rsidRPr="00120602" w:rsidRDefault="00120602" w:rsidP="00120602">
      <w:pPr>
        <w:pStyle w:val="HBSNormal"/>
        <w:ind w:firstLine="720"/>
        <w:rPr>
          <w:i/>
          <w:iCs/>
        </w:rPr>
      </w:pPr>
      <w:r w:rsidRPr="00120602">
        <w:rPr>
          <w:i/>
          <w:iCs/>
        </w:rPr>
        <w:t>tab2&lt;-</w:t>
      </w:r>
      <w:proofErr w:type="gramStart"/>
      <w:r w:rsidRPr="00120602">
        <w:rPr>
          <w:i/>
          <w:iCs/>
        </w:rPr>
        <w:t>tab[</w:t>
      </w:r>
      <w:proofErr w:type="gramEnd"/>
      <w:r w:rsidRPr="00120602">
        <w:rPr>
          <w:i/>
          <w:iCs/>
        </w:rPr>
        <w:t>3:4,]</w:t>
      </w:r>
    </w:p>
    <w:p w14:paraId="7D4DEAC6" w14:textId="77777777" w:rsidR="00120602" w:rsidRPr="00120602" w:rsidRDefault="00120602" w:rsidP="00120602">
      <w:pPr>
        <w:pStyle w:val="HBSNormal"/>
        <w:ind w:firstLine="720"/>
        <w:rPr>
          <w:i/>
          <w:iCs/>
        </w:rPr>
      </w:pPr>
      <w:proofErr w:type="spellStart"/>
      <w:r w:rsidRPr="00120602">
        <w:rPr>
          <w:i/>
          <w:iCs/>
        </w:rPr>
        <w:t>bind_rows</w:t>
      </w:r>
      <w:proofErr w:type="spellEnd"/>
      <w:r w:rsidRPr="00120602">
        <w:rPr>
          <w:i/>
          <w:iCs/>
        </w:rPr>
        <w:t>(tab</w:t>
      </w:r>
      <w:proofErr w:type="gramStart"/>
      <w:r w:rsidRPr="00120602">
        <w:rPr>
          <w:i/>
          <w:iCs/>
        </w:rPr>
        <w:t>1,tab</w:t>
      </w:r>
      <w:proofErr w:type="gramEnd"/>
      <w:r w:rsidRPr="00120602">
        <w:rPr>
          <w:i/>
          <w:iCs/>
        </w:rPr>
        <w:t>2)</w:t>
      </w:r>
    </w:p>
    <w:p w14:paraId="3134A5BE" w14:textId="77777777" w:rsidR="00120602" w:rsidRPr="00120602" w:rsidRDefault="00120602" w:rsidP="00120602">
      <w:pPr>
        <w:pStyle w:val="HBSNormal"/>
        <w:ind w:firstLine="720"/>
        <w:rPr>
          <w:i/>
          <w:iCs/>
        </w:rPr>
      </w:pPr>
      <w:r w:rsidRPr="00120602">
        <w:rPr>
          <w:i/>
          <w:iCs/>
        </w:rPr>
        <w:t xml:space="preserve">     state </w:t>
      </w:r>
      <w:proofErr w:type="spellStart"/>
      <w:r w:rsidRPr="00120602">
        <w:rPr>
          <w:i/>
          <w:iCs/>
        </w:rPr>
        <w:t>abb</w:t>
      </w:r>
      <w:proofErr w:type="spellEnd"/>
      <w:r w:rsidRPr="00120602">
        <w:rPr>
          <w:i/>
          <w:iCs/>
        </w:rPr>
        <w:t xml:space="preserve"> region population total </w:t>
      </w:r>
      <w:proofErr w:type="spellStart"/>
      <w:r w:rsidRPr="00120602">
        <w:rPr>
          <w:i/>
          <w:iCs/>
        </w:rPr>
        <w:t>electoral_votes</w:t>
      </w:r>
      <w:proofErr w:type="spellEnd"/>
      <w:r w:rsidRPr="00120602">
        <w:rPr>
          <w:i/>
          <w:iCs/>
        </w:rPr>
        <w:t xml:space="preserve"> </w:t>
      </w:r>
      <w:proofErr w:type="spellStart"/>
      <w:r w:rsidRPr="00120602">
        <w:rPr>
          <w:i/>
          <w:iCs/>
        </w:rPr>
        <w:t>clinton</w:t>
      </w:r>
      <w:proofErr w:type="spellEnd"/>
      <w:r w:rsidRPr="00120602">
        <w:rPr>
          <w:i/>
          <w:iCs/>
        </w:rPr>
        <w:t xml:space="preserve"> trump others</w:t>
      </w:r>
    </w:p>
    <w:p w14:paraId="4BC72E95" w14:textId="77777777" w:rsidR="00120602" w:rsidRPr="00120602" w:rsidRDefault="00120602" w:rsidP="00120602">
      <w:pPr>
        <w:pStyle w:val="HBSNormal"/>
        <w:ind w:firstLine="720"/>
        <w:rPr>
          <w:i/>
          <w:iCs/>
        </w:rPr>
      </w:pPr>
      <w:proofErr w:type="gramStart"/>
      <w:r w:rsidRPr="00120602">
        <w:rPr>
          <w:i/>
          <w:iCs/>
        </w:rPr>
        <w:t>1  Alabama</w:t>
      </w:r>
      <w:proofErr w:type="gramEnd"/>
      <w:r w:rsidRPr="00120602">
        <w:rPr>
          <w:i/>
          <w:iCs/>
        </w:rPr>
        <w:t xml:space="preserve">  AL  South    4779736   135               9    34.4  62.1    3.6</w:t>
      </w:r>
    </w:p>
    <w:p w14:paraId="3352EBB0" w14:textId="77777777" w:rsidR="00120602" w:rsidRPr="00120602" w:rsidRDefault="00120602" w:rsidP="00120602">
      <w:pPr>
        <w:pStyle w:val="HBSNormal"/>
        <w:ind w:firstLine="720"/>
        <w:rPr>
          <w:i/>
          <w:iCs/>
        </w:rPr>
      </w:pPr>
      <w:r w:rsidRPr="00120602">
        <w:rPr>
          <w:i/>
          <w:iCs/>
        </w:rPr>
        <w:t xml:space="preserve">2   </w:t>
      </w:r>
      <w:proofErr w:type="gramStart"/>
      <w:r w:rsidRPr="00120602">
        <w:rPr>
          <w:i/>
          <w:iCs/>
        </w:rPr>
        <w:t>Alaska  AK</w:t>
      </w:r>
      <w:proofErr w:type="gramEnd"/>
      <w:r w:rsidRPr="00120602">
        <w:rPr>
          <w:i/>
          <w:iCs/>
        </w:rPr>
        <w:t xml:space="preserve">   West     710231    19               3    36.6  51.3   12.2</w:t>
      </w:r>
    </w:p>
    <w:p w14:paraId="0F288573" w14:textId="77777777" w:rsidR="00120602" w:rsidRPr="00120602" w:rsidRDefault="00120602" w:rsidP="00120602">
      <w:pPr>
        <w:pStyle w:val="HBSNormal"/>
        <w:ind w:firstLine="720"/>
        <w:rPr>
          <w:i/>
          <w:iCs/>
        </w:rPr>
      </w:pPr>
      <w:proofErr w:type="gramStart"/>
      <w:r w:rsidRPr="00120602">
        <w:rPr>
          <w:i/>
          <w:iCs/>
        </w:rPr>
        <w:t>3  Arizona</w:t>
      </w:r>
      <w:proofErr w:type="gramEnd"/>
      <w:r w:rsidRPr="00120602">
        <w:rPr>
          <w:i/>
          <w:iCs/>
        </w:rPr>
        <w:t xml:space="preserve">  AZ   West    6392017   232              11    45.1  48.7    6.2</w:t>
      </w:r>
    </w:p>
    <w:p w14:paraId="7ED083CB" w14:textId="1D5BDB1E" w:rsidR="00120602" w:rsidRDefault="00120602" w:rsidP="00120602">
      <w:pPr>
        <w:pStyle w:val="HBSNormal"/>
        <w:ind w:firstLine="720"/>
        <w:rPr>
          <w:i/>
          <w:iCs/>
        </w:rPr>
      </w:pPr>
      <w:r w:rsidRPr="00120602">
        <w:rPr>
          <w:i/>
          <w:iCs/>
        </w:rPr>
        <w:t xml:space="preserve">4 </w:t>
      </w:r>
      <w:proofErr w:type="gramStart"/>
      <w:r w:rsidRPr="00120602">
        <w:rPr>
          <w:i/>
          <w:iCs/>
        </w:rPr>
        <w:t>Arkansas  AR</w:t>
      </w:r>
      <w:proofErr w:type="gramEnd"/>
      <w:r w:rsidRPr="00120602">
        <w:rPr>
          <w:i/>
          <w:iCs/>
        </w:rPr>
        <w:t xml:space="preserve">  South    2915918    93               6    33.7  60.6    5.8</w:t>
      </w:r>
    </w:p>
    <w:p w14:paraId="67F1CF9C" w14:textId="5418AD09" w:rsidR="0038549F" w:rsidRDefault="00120602" w:rsidP="00120602">
      <w:pPr>
        <w:pStyle w:val="HBSNormal"/>
      </w:pPr>
      <w:r>
        <w:t xml:space="preserve">This one is based on an R-base function called </w:t>
      </w:r>
      <w:proofErr w:type="spellStart"/>
      <w:r>
        <w:t>rbind</w:t>
      </w:r>
      <w:proofErr w:type="spellEnd"/>
      <w:r>
        <w:t>.</w:t>
      </w:r>
    </w:p>
    <w:p w14:paraId="51B30B49" w14:textId="77777777" w:rsidR="0038549F" w:rsidRDefault="0038549F">
      <w:pPr>
        <w:rPr>
          <w:sz w:val="20"/>
        </w:rPr>
      </w:pPr>
      <w:r>
        <w:br w:type="page"/>
      </w:r>
    </w:p>
    <w:p w14:paraId="18A38457" w14:textId="77777777" w:rsidR="00120602" w:rsidRPr="00120602" w:rsidRDefault="00120602" w:rsidP="00120602">
      <w:pPr>
        <w:pStyle w:val="HBSNormal"/>
      </w:pPr>
    </w:p>
    <w:p w14:paraId="3582BD07" w14:textId="1168BE4A" w:rsidR="00CC1322" w:rsidRDefault="00CC1322" w:rsidP="00CC1322">
      <w:pPr>
        <w:pStyle w:val="Heading3"/>
      </w:pPr>
      <w:bookmarkStart w:id="27" w:name="_Toc25419703"/>
      <w:r>
        <w:t>Set Operators</w:t>
      </w:r>
      <w:bookmarkEnd w:id="27"/>
    </w:p>
    <w:p w14:paraId="7A58DFCA" w14:textId="7475832F" w:rsidR="00120602" w:rsidRDefault="0038549F" w:rsidP="00120602">
      <w:pPr>
        <w:pStyle w:val="HBSNormal"/>
      </w:pPr>
      <w:r>
        <w:t xml:space="preserve">Another set of commands useful for combining data are the set operators. When applied to vectors, these behave as their name suggests: unions, intersect </w:t>
      </w:r>
      <w:proofErr w:type="spellStart"/>
      <w:r>
        <w:t>etc</w:t>
      </w:r>
      <w:proofErr w:type="spellEnd"/>
      <w:r>
        <w:t xml:space="preserve">… and we’re going to see examples soon. However, if the </w:t>
      </w:r>
      <w:proofErr w:type="spellStart"/>
      <w:r>
        <w:t>tidyverse</w:t>
      </w:r>
      <w:proofErr w:type="spellEnd"/>
      <w:r>
        <w:t xml:space="preserve"> or more specifically </w:t>
      </w:r>
      <w:proofErr w:type="spellStart"/>
      <w:r>
        <w:t>dplyr</w:t>
      </w:r>
      <w:proofErr w:type="spellEnd"/>
      <w:r>
        <w:t xml:space="preserve"> is loaded, these functions can be used on data frames, as opposed to just on vectors. Let’s start with intersect, you can take the intersection of numeric vectors, like this:</w:t>
      </w:r>
    </w:p>
    <w:p w14:paraId="047EE1D1" w14:textId="77777777" w:rsidR="0038549F" w:rsidRPr="0038549F" w:rsidRDefault="0038549F" w:rsidP="0038549F">
      <w:pPr>
        <w:pStyle w:val="HBSNormal"/>
        <w:rPr>
          <w:i/>
          <w:iCs/>
        </w:rPr>
      </w:pPr>
      <w:r>
        <w:tab/>
      </w:r>
      <w:proofErr w:type="gramStart"/>
      <w:r w:rsidRPr="0038549F">
        <w:rPr>
          <w:i/>
          <w:iCs/>
        </w:rPr>
        <w:t>intersect(</w:t>
      </w:r>
      <w:proofErr w:type="gramEnd"/>
      <w:r w:rsidRPr="0038549F">
        <w:rPr>
          <w:i/>
          <w:iCs/>
        </w:rPr>
        <w:t>1:10,6:15)</w:t>
      </w:r>
    </w:p>
    <w:p w14:paraId="5B368E6B" w14:textId="18317CF6" w:rsidR="0038549F" w:rsidRDefault="0038549F" w:rsidP="0038549F">
      <w:pPr>
        <w:pStyle w:val="HBSNormal"/>
        <w:ind w:firstLine="720"/>
        <w:rPr>
          <w:i/>
          <w:iCs/>
        </w:rPr>
      </w:pPr>
      <w:r w:rsidRPr="0038549F">
        <w:rPr>
          <w:i/>
          <w:iCs/>
        </w:rPr>
        <w:t>[1</w:t>
      </w:r>
      <w:proofErr w:type="gramStart"/>
      <w:r w:rsidRPr="0038549F">
        <w:rPr>
          <w:i/>
          <w:iCs/>
        </w:rPr>
        <w:t>]  6</w:t>
      </w:r>
      <w:proofErr w:type="gramEnd"/>
      <w:r w:rsidRPr="0038549F">
        <w:rPr>
          <w:i/>
          <w:iCs/>
        </w:rPr>
        <w:t xml:space="preserve">  7  8  9 10</w:t>
      </w:r>
    </w:p>
    <w:p w14:paraId="3D939B45" w14:textId="4D377C84" w:rsidR="0038549F" w:rsidRDefault="0038549F" w:rsidP="0038549F">
      <w:pPr>
        <w:pStyle w:val="HBSNormal"/>
      </w:pPr>
      <w:r>
        <w:t>Or character vectors:</w:t>
      </w:r>
    </w:p>
    <w:p w14:paraId="0FE30179" w14:textId="77777777" w:rsidR="0038549F" w:rsidRPr="0038549F" w:rsidRDefault="0038549F" w:rsidP="0038549F">
      <w:pPr>
        <w:pStyle w:val="HBSNormal"/>
        <w:rPr>
          <w:i/>
          <w:iCs/>
        </w:rPr>
      </w:pPr>
      <w:r>
        <w:tab/>
      </w:r>
      <w:r w:rsidRPr="0038549F">
        <w:rPr>
          <w:i/>
          <w:iCs/>
        </w:rPr>
        <w:t>intersect(c("</w:t>
      </w:r>
      <w:proofErr w:type="spellStart"/>
      <w:r w:rsidRPr="0038549F">
        <w:rPr>
          <w:i/>
          <w:iCs/>
        </w:rPr>
        <w:t>a","b","c</w:t>
      </w:r>
      <w:proofErr w:type="spellEnd"/>
      <w:r w:rsidRPr="0038549F">
        <w:rPr>
          <w:i/>
          <w:iCs/>
        </w:rPr>
        <w:t>"</w:t>
      </w:r>
      <w:proofErr w:type="gramStart"/>
      <w:r w:rsidRPr="0038549F">
        <w:rPr>
          <w:i/>
          <w:iCs/>
        </w:rPr>
        <w:t>),c</w:t>
      </w:r>
      <w:proofErr w:type="gramEnd"/>
      <w:r w:rsidRPr="0038549F">
        <w:rPr>
          <w:i/>
          <w:iCs/>
        </w:rPr>
        <w:t>("</w:t>
      </w:r>
      <w:proofErr w:type="spellStart"/>
      <w:r w:rsidRPr="0038549F">
        <w:rPr>
          <w:i/>
          <w:iCs/>
        </w:rPr>
        <w:t>b","c","d</w:t>
      </w:r>
      <w:proofErr w:type="spellEnd"/>
      <w:r w:rsidRPr="0038549F">
        <w:rPr>
          <w:i/>
          <w:iCs/>
        </w:rPr>
        <w:t>"))</w:t>
      </w:r>
    </w:p>
    <w:p w14:paraId="64B0AFAA" w14:textId="59F5D1D7" w:rsidR="0038549F" w:rsidRDefault="0038549F" w:rsidP="0038549F">
      <w:pPr>
        <w:pStyle w:val="HBSNormal"/>
        <w:ind w:firstLine="720"/>
        <w:rPr>
          <w:i/>
          <w:iCs/>
        </w:rPr>
      </w:pPr>
      <w:r w:rsidRPr="0038549F">
        <w:rPr>
          <w:i/>
          <w:iCs/>
        </w:rPr>
        <w:t>[1] "b" "c"</w:t>
      </w:r>
    </w:p>
    <w:p w14:paraId="467FFAC0" w14:textId="7C83F7FF" w:rsidR="0038549F" w:rsidRDefault="0038549F" w:rsidP="0038549F">
      <w:pPr>
        <w:pStyle w:val="HBSNormal"/>
      </w:pPr>
      <w:r>
        <w:t xml:space="preserve">It’s simply the intersection. But with </w:t>
      </w:r>
      <w:proofErr w:type="spellStart"/>
      <w:r>
        <w:t>dplyr</w:t>
      </w:r>
      <w:proofErr w:type="spellEnd"/>
      <w:r>
        <w:t xml:space="preserve"> loaded, we can also do this for tables. It’ll take the intersection of rows for tables having the same column names. </w:t>
      </w:r>
      <w:proofErr w:type="gramStart"/>
      <w:r>
        <w:t>So</w:t>
      </w:r>
      <w:proofErr w:type="gramEnd"/>
      <w:r>
        <w:t xml:space="preserve"> if we take the first five rows of tab and rows three through seven of tabs, and we take the intersection, it will give us rows three, four and five, which you can see here:</w:t>
      </w:r>
    </w:p>
    <w:p w14:paraId="59E69495" w14:textId="77777777" w:rsidR="0038549F" w:rsidRPr="0038549F" w:rsidRDefault="0038549F" w:rsidP="0038549F">
      <w:pPr>
        <w:pStyle w:val="HBSNormal"/>
        <w:rPr>
          <w:i/>
          <w:iCs/>
        </w:rPr>
      </w:pPr>
      <w:r>
        <w:tab/>
      </w:r>
      <w:r w:rsidRPr="0038549F">
        <w:rPr>
          <w:i/>
          <w:iCs/>
        </w:rPr>
        <w:t>tab1&lt;-</w:t>
      </w:r>
      <w:proofErr w:type="gramStart"/>
      <w:r w:rsidRPr="0038549F">
        <w:rPr>
          <w:i/>
          <w:iCs/>
        </w:rPr>
        <w:t>tab[</w:t>
      </w:r>
      <w:proofErr w:type="gramEnd"/>
      <w:r w:rsidRPr="0038549F">
        <w:rPr>
          <w:i/>
          <w:iCs/>
        </w:rPr>
        <w:t>1:5,]</w:t>
      </w:r>
    </w:p>
    <w:p w14:paraId="7DDF0479" w14:textId="45FA64CB" w:rsidR="0038549F" w:rsidRPr="0038549F" w:rsidRDefault="0038549F" w:rsidP="0038549F">
      <w:pPr>
        <w:pStyle w:val="HBSNormal"/>
        <w:ind w:left="720"/>
        <w:rPr>
          <w:i/>
          <w:iCs/>
        </w:rPr>
      </w:pPr>
      <w:r w:rsidRPr="0038549F">
        <w:rPr>
          <w:i/>
          <w:iCs/>
        </w:rPr>
        <w:t xml:space="preserve"> tab2&lt;-</w:t>
      </w:r>
      <w:proofErr w:type="gramStart"/>
      <w:r w:rsidRPr="0038549F">
        <w:rPr>
          <w:i/>
          <w:iCs/>
        </w:rPr>
        <w:t>tab[</w:t>
      </w:r>
      <w:proofErr w:type="gramEnd"/>
      <w:r w:rsidRPr="0038549F">
        <w:rPr>
          <w:i/>
          <w:iCs/>
        </w:rPr>
        <w:t>3:7,]</w:t>
      </w:r>
    </w:p>
    <w:p w14:paraId="6FBB88D2" w14:textId="31F99BFC" w:rsidR="0038549F" w:rsidRPr="0038549F" w:rsidRDefault="0038549F" w:rsidP="0038549F">
      <w:pPr>
        <w:pStyle w:val="HBSNormal"/>
        <w:ind w:left="720"/>
        <w:rPr>
          <w:i/>
          <w:iCs/>
        </w:rPr>
      </w:pPr>
      <w:r w:rsidRPr="0038549F">
        <w:rPr>
          <w:i/>
          <w:iCs/>
        </w:rPr>
        <w:t xml:space="preserve"> intersect(tab</w:t>
      </w:r>
      <w:proofErr w:type="gramStart"/>
      <w:r w:rsidRPr="0038549F">
        <w:rPr>
          <w:i/>
          <w:iCs/>
        </w:rPr>
        <w:t>1,tab</w:t>
      </w:r>
      <w:proofErr w:type="gramEnd"/>
      <w:r w:rsidRPr="0038549F">
        <w:rPr>
          <w:i/>
          <w:iCs/>
        </w:rPr>
        <w:t>2)</w:t>
      </w:r>
    </w:p>
    <w:p w14:paraId="087CCBAA" w14:textId="77777777" w:rsidR="0038549F" w:rsidRPr="0038549F" w:rsidRDefault="0038549F" w:rsidP="0038549F">
      <w:pPr>
        <w:pStyle w:val="HBSNormal"/>
        <w:ind w:left="720"/>
        <w:rPr>
          <w:i/>
          <w:iCs/>
        </w:rPr>
      </w:pPr>
      <w:r w:rsidRPr="0038549F">
        <w:rPr>
          <w:i/>
          <w:iCs/>
        </w:rPr>
        <w:t xml:space="preserve">       state </w:t>
      </w:r>
      <w:proofErr w:type="spellStart"/>
      <w:r w:rsidRPr="0038549F">
        <w:rPr>
          <w:i/>
          <w:iCs/>
        </w:rPr>
        <w:t>abb</w:t>
      </w:r>
      <w:proofErr w:type="spellEnd"/>
      <w:r w:rsidRPr="0038549F">
        <w:rPr>
          <w:i/>
          <w:iCs/>
        </w:rPr>
        <w:t xml:space="preserve"> region population total</w:t>
      </w:r>
    </w:p>
    <w:p w14:paraId="369DF779" w14:textId="77777777" w:rsidR="0038549F" w:rsidRPr="0038549F" w:rsidRDefault="0038549F" w:rsidP="0038549F">
      <w:pPr>
        <w:pStyle w:val="HBSNormal"/>
        <w:ind w:left="720"/>
        <w:rPr>
          <w:i/>
          <w:iCs/>
        </w:rPr>
      </w:pPr>
      <w:r w:rsidRPr="0038549F">
        <w:rPr>
          <w:i/>
          <w:iCs/>
        </w:rPr>
        <w:t xml:space="preserve">1    </w:t>
      </w:r>
      <w:proofErr w:type="gramStart"/>
      <w:r w:rsidRPr="0038549F">
        <w:rPr>
          <w:i/>
          <w:iCs/>
        </w:rPr>
        <w:t>Arizona  AZ</w:t>
      </w:r>
      <w:proofErr w:type="gramEnd"/>
      <w:r w:rsidRPr="0038549F">
        <w:rPr>
          <w:i/>
          <w:iCs/>
        </w:rPr>
        <w:t xml:space="preserve">   West    6392017   232</w:t>
      </w:r>
    </w:p>
    <w:p w14:paraId="652BB811" w14:textId="77777777" w:rsidR="0038549F" w:rsidRPr="0038549F" w:rsidRDefault="0038549F" w:rsidP="0038549F">
      <w:pPr>
        <w:pStyle w:val="HBSNormal"/>
        <w:ind w:left="720"/>
        <w:rPr>
          <w:i/>
          <w:iCs/>
        </w:rPr>
      </w:pPr>
      <w:r w:rsidRPr="0038549F">
        <w:rPr>
          <w:i/>
          <w:iCs/>
        </w:rPr>
        <w:t xml:space="preserve">2   </w:t>
      </w:r>
      <w:proofErr w:type="gramStart"/>
      <w:r w:rsidRPr="0038549F">
        <w:rPr>
          <w:i/>
          <w:iCs/>
        </w:rPr>
        <w:t>Arkansas  AR</w:t>
      </w:r>
      <w:proofErr w:type="gramEnd"/>
      <w:r w:rsidRPr="0038549F">
        <w:rPr>
          <w:i/>
          <w:iCs/>
        </w:rPr>
        <w:t xml:space="preserve">  South    2915918    93</w:t>
      </w:r>
    </w:p>
    <w:p w14:paraId="59415F95" w14:textId="77777777" w:rsidR="0038549F" w:rsidRPr="0038549F" w:rsidRDefault="0038549F" w:rsidP="0038549F">
      <w:pPr>
        <w:pStyle w:val="HBSNormal"/>
        <w:ind w:left="720"/>
        <w:rPr>
          <w:i/>
          <w:iCs/>
        </w:rPr>
      </w:pPr>
      <w:r w:rsidRPr="0038549F">
        <w:rPr>
          <w:i/>
          <w:iCs/>
        </w:rPr>
        <w:t xml:space="preserve">3 </w:t>
      </w:r>
      <w:proofErr w:type="gramStart"/>
      <w:r w:rsidRPr="0038549F">
        <w:rPr>
          <w:i/>
          <w:iCs/>
        </w:rPr>
        <w:t>California  CA</w:t>
      </w:r>
      <w:proofErr w:type="gramEnd"/>
      <w:r w:rsidRPr="0038549F">
        <w:rPr>
          <w:i/>
          <w:iCs/>
        </w:rPr>
        <w:t xml:space="preserve">   West   37253956  1257</w:t>
      </w:r>
    </w:p>
    <w:p w14:paraId="3BFCB730" w14:textId="77777777" w:rsidR="0038549F" w:rsidRPr="0038549F" w:rsidRDefault="0038549F" w:rsidP="0038549F">
      <w:pPr>
        <w:pStyle w:val="HBSNormal"/>
        <w:ind w:left="720"/>
        <w:rPr>
          <w:i/>
          <w:iCs/>
        </w:rPr>
      </w:pPr>
      <w:r w:rsidRPr="0038549F">
        <w:rPr>
          <w:i/>
          <w:iCs/>
        </w:rPr>
        <w:t xml:space="preserve">  </w:t>
      </w:r>
      <w:proofErr w:type="spellStart"/>
      <w:r w:rsidRPr="0038549F">
        <w:rPr>
          <w:i/>
          <w:iCs/>
        </w:rPr>
        <w:t>electoral_votes</w:t>
      </w:r>
      <w:proofErr w:type="spellEnd"/>
      <w:r w:rsidRPr="0038549F">
        <w:rPr>
          <w:i/>
          <w:iCs/>
        </w:rPr>
        <w:t xml:space="preserve"> </w:t>
      </w:r>
      <w:proofErr w:type="spellStart"/>
      <w:r w:rsidRPr="0038549F">
        <w:rPr>
          <w:i/>
          <w:iCs/>
        </w:rPr>
        <w:t>clinton</w:t>
      </w:r>
      <w:proofErr w:type="spellEnd"/>
      <w:r w:rsidRPr="0038549F">
        <w:rPr>
          <w:i/>
          <w:iCs/>
        </w:rPr>
        <w:t xml:space="preserve"> trump others</w:t>
      </w:r>
    </w:p>
    <w:p w14:paraId="690C8108" w14:textId="77777777" w:rsidR="0038549F" w:rsidRPr="0038549F" w:rsidRDefault="0038549F" w:rsidP="0038549F">
      <w:pPr>
        <w:pStyle w:val="HBSNormal"/>
        <w:ind w:left="720"/>
        <w:rPr>
          <w:i/>
          <w:iCs/>
        </w:rPr>
      </w:pPr>
      <w:r w:rsidRPr="0038549F">
        <w:rPr>
          <w:i/>
          <w:iCs/>
        </w:rPr>
        <w:t xml:space="preserve">1              11    </w:t>
      </w:r>
      <w:proofErr w:type="gramStart"/>
      <w:r w:rsidRPr="0038549F">
        <w:rPr>
          <w:i/>
          <w:iCs/>
        </w:rPr>
        <w:t>45.1  48.7</w:t>
      </w:r>
      <w:proofErr w:type="gramEnd"/>
      <w:r w:rsidRPr="0038549F">
        <w:rPr>
          <w:i/>
          <w:iCs/>
        </w:rPr>
        <w:t xml:space="preserve">    6.2</w:t>
      </w:r>
    </w:p>
    <w:p w14:paraId="1FBEEC85" w14:textId="77777777" w:rsidR="0038549F" w:rsidRPr="0038549F" w:rsidRDefault="0038549F" w:rsidP="0038549F">
      <w:pPr>
        <w:pStyle w:val="HBSNormal"/>
        <w:ind w:left="720"/>
        <w:rPr>
          <w:i/>
          <w:iCs/>
        </w:rPr>
      </w:pPr>
      <w:r w:rsidRPr="0038549F">
        <w:rPr>
          <w:i/>
          <w:iCs/>
        </w:rPr>
        <w:t xml:space="preserve">2               6    </w:t>
      </w:r>
      <w:proofErr w:type="gramStart"/>
      <w:r w:rsidRPr="0038549F">
        <w:rPr>
          <w:i/>
          <w:iCs/>
        </w:rPr>
        <w:t>33.7  60.6</w:t>
      </w:r>
      <w:proofErr w:type="gramEnd"/>
      <w:r w:rsidRPr="0038549F">
        <w:rPr>
          <w:i/>
          <w:iCs/>
        </w:rPr>
        <w:t xml:space="preserve">    5.8</w:t>
      </w:r>
    </w:p>
    <w:p w14:paraId="6DCDF2E3" w14:textId="4FE1DD06" w:rsidR="0038549F" w:rsidRDefault="0038549F" w:rsidP="0038549F">
      <w:pPr>
        <w:pStyle w:val="HBSNormal"/>
        <w:ind w:left="720"/>
        <w:rPr>
          <w:i/>
          <w:iCs/>
        </w:rPr>
      </w:pPr>
      <w:r w:rsidRPr="0038549F">
        <w:rPr>
          <w:i/>
          <w:iCs/>
        </w:rPr>
        <w:t xml:space="preserve">3              55    </w:t>
      </w:r>
      <w:proofErr w:type="gramStart"/>
      <w:r w:rsidRPr="0038549F">
        <w:rPr>
          <w:i/>
          <w:iCs/>
        </w:rPr>
        <w:t>61.7  31.6</w:t>
      </w:r>
      <w:proofErr w:type="gramEnd"/>
      <w:r w:rsidRPr="0038549F">
        <w:rPr>
          <w:i/>
          <w:iCs/>
        </w:rPr>
        <w:t xml:space="preserve">    6.7</w:t>
      </w:r>
    </w:p>
    <w:p w14:paraId="26E91E26" w14:textId="267F52EF" w:rsidR="0038549F" w:rsidRDefault="0038549F" w:rsidP="0038549F">
      <w:pPr>
        <w:pStyle w:val="HBSNormal"/>
      </w:pPr>
      <w:r>
        <w:t>Similarly, union takes the union, if you apply it to vector, you get the union like this:</w:t>
      </w:r>
    </w:p>
    <w:p w14:paraId="720D1A5E" w14:textId="77777777" w:rsidR="0038549F" w:rsidRPr="0038549F" w:rsidRDefault="0038549F" w:rsidP="0038549F">
      <w:pPr>
        <w:pStyle w:val="HBSNormal"/>
        <w:rPr>
          <w:i/>
          <w:iCs/>
        </w:rPr>
      </w:pPr>
      <w:r>
        <w:tab/>
      </w:r>
      <w:proofErr w:type="gramStart"/>
      <w:r w:rsidRPr="0038549F">
        <w:rPr>
          <w:i/>
          <w:iCs/>
        </w:rPr>
        <w:t>union(</w:t>
      </w:r>
      <w:proofErr w:type="gramEnd"/>
      <w:r w:rsidRPr="0038549F">
        <w:rPr>
          <w:i/>
          <w:iCs/>
        </w:rPr>
        <w:t>1:10,6:15)</w:t>
      </w:r>
    </w:p>
    <w:p w14:paraId="7D9D5172" w14:textId="7A933A6A" w:rsidR="00950C1B" w:rsidRDefault="0038549F" w:rsidP="0038549F">
      <w:pPr>
        <w:pStyle w:val="HBSNormal"/>
        <w:ind w:firstLine="720"/>
        <w:rPr>
          <w:i/>
          <w:iCs/>
        </w:rPr>
      </w:pPr>
      <w:r w:rsidRPr="0038549F">
        <w:rPr>
          <w:i/>
          <w:iCs/>
        </w:rPr>
        <w:t xml:space="preserve"> [1</w:t>
      </w:r>
      <w:proofErr w:type="gramStart"/>
      <w:r w:rsidRPr="0038549F">
        <w:rPr>
          <w:i/>
          <w:iCs/>
        </w:rPr>
        <w:t>]  1</w:t>
      </w:r>
      <w:proofErr w:type="gramEnd"/>
      <w:r w:rsidRPr="0038549F">
        <w:rPr>
          <w:i/>
          <w:iCs/>
        </w:rPr>
        <w:t xml:space="preserve">  2  3  4  5  6  7  8  9 10 11 12 13 14 15</w:t>
      </w:r>
    </w:p>
    <w:p w14:paraId="7D34E1AD" w14:textId="77777777" w:rsidR="00950C1B" w:rsidRDefault="00950C1B">
      <w:pPr>
        <w:rPr>
          <w:i/>
          <w:iCs/>
          <w:sz w:val="20"/>
        </w:rPr>
      </w:pPr>
      <w:r>
        <w:rPr>
          <w:i/>
          <w:iCs/>
        </w:rPr>
        <w:br w:type="page"/>
      </w:r>
    </w:p>
    <w:p w14:paraId="604CBA48" w14:textId="77777777" w:rsidR="0038549F" w:rsidRDefault="0038549F" w:rsidP="0038549F">
      <w:pPr>
        <w:pStyle w:val="HBSNormal"/>
        <w:ind w:firstLine="720"/>
        <w:rPr>
          <w:i/>
          <w:iCs/>
        </w:rPr>
      </w:pPr>
    </w:p>
    <w:p w14:paraId="511E4DF9" w14:textId="63EF3CA5" w:rsidR="0038549F" w:rsidRDefault="0038549F" w:rsidP="0038549F">
      <w:pPr>
        <w:pStyle w:val="HBSNormal"/>
      </w:pPr>
      <w:r>
        <w:t xml:space="preserve">But with </w:t>
      </w:r>
      <w:proofErr w:type="spellStart"/>
      <w:r>
        <w:t>dplyr</w:t>
      </w:r>
      <w:proofErr w:type="spellEnd"/>
      <w:r>
        <w:t xml:space="preserve"> loaded, we can also do this for tables having the same column names. </w:t>
      </w:r>
      <w:proofErr w:type="gramStart"/>
      <w:r>
        <w:t>So</w:t>
      </w:r>
      <w:proofErr w:type="gramEnd"/>
      <w:r>
        <w:t xml:space="preserve"> if we take those two tables we defined previously and take the union, </w:t>
      </w:r>
      <w:r w:rsidR="00950C1B">
        <w:t>we now get rows one through seven the rows that are in common, the union:</w:t>
      </w:r>
    </w:p>
    <w:p w14:paraId="2A221BC4" w14:textId="77777777" w:rsidR="00950C1B" w:rsidRPr="00950C1B" w:rsidRDefault="00950C1B" w:rsidP="00950C1B">
      <w:pPr>
        <w:pStyle w:val="HBSNormal"/>
        <w:ind w:left="720"/>
        <w:rPr>
          <w:i/>
          <w:iCs/>
        </w:rPr>
      </w:pPr>
      <w:bookmarkStart w:id="28" w:name="_Hlk25036533"/>
      <w:r w:rsidRPr="00950C1B">
        <w:rPr>
          <w:i/>
          <w:iCs/>
        </w:rPr>
        <w:t>tab1&lt;-</w:t>
      </w:r>
      <w:proofErr w:type="gramStart"/>
      <w:r w:rsidRPr="00950C1B">
        <w:rPr>
          <w:i/>
          <w:iCs/>
        </w:rPr>
        <w:t>tab[</w:t>
      </w:r>
      <w:proofErr w:type="gramEnd"/>
      <w:r w:rsidRPr="00950C1B">
        <w:rPr>
          <w:i/>
          <w:iCs/>
        </w:rPr>
        <w:t>1:2,]</w:t>
      </w:r>
    </w:p>
    <w:p w14:paraId="6BF66579" w14:textId="00F20B55" w:rsidR="00950C1B" w:rsidRPr="00950C1B" w:rsidRDefault="00950C1B" w:rsidP="00950C1B">
      <w:pPr>
        <w:pStyle w:val="HBSNormal"/>
        <w:ind w:left="720"/>
        <w:rPr>
          <w:i/>
          <w:iCs/>
        </w:rPr>
      </w:pPr>
      <w:r w:rsidRPr="00950C1B">
        <w:rPr>
          <w:i/>
          <w:iCs/>
        </w:rPr>
        <w:t xml:space="preserve"> tab2&lt;-</w:t>
      </w:r>
      <w:proofErr w:type="gramStart"/>
      <w:r w:rsidRPr="00950C1B">
        <w:rPr>
          <w:i/>
          <w:iCs/>
        </w:rPr>
        <w:t>tab[</w:t>
      </w:r>
      <w:proofErr w:type="gramEnd"/>
      <w:r w:rsidRPr="00950C1B">
        <w:rPr>
          <w:i/>
          <w:iCs/>
        </w:rPr>
        <w:t>3:4,]</w:t>
      </w:r>
    </w:p>
    <w:bookmarkEnd w:id="28"/>
    <w:p w14:paraId="4501C9C1" w14:textId="77777777" w:rsidR="00950C1B" w:rsidRPr="00950C1B" w:rsidRDefault="00950C1B" w:rsidP="00950C1B">
      <w:pPr>
        <w:pStyle w:val="HBSNormal"/>
        <w:ind w:left="720"/>
        <w:rPr>
          <w:i/>
          <w:iCs/>
        </w:rPr>
      </w:pPr>
      <w:r w:rsidRPr="00950C1B">
        <w:rPr>
          <w:i/>
          <w:iCs/>
        </w:rPr>
        <w:t>union(tab</w:t>
      </w:r>
      <w:proofErr w:type="gramStart"/>
      <w:r w:rsidRPr="00950C1B">
        <w:rPr>
          <w:i/>
          <w:iCs/>
        </w:rPr>
        <w:t>1,tab</w:t>
      </w:r>
      <w:proofErr w:type="gramEnd"/>
      <w:r w:rsidRPr="00950C1B">
        <w:rPr>
          <w:i/>
          <w:iCs/>
        </w:rPr>
        <w:t>2)</w:t>
      </w:r>
    </w:p>
    <w:p w14:paraId="70A5DB5C" w14:textId="77777777" w:rsidR="00950C1B" w:rsidRPr="00950C1B" w:rsidRDefault="00950C1B" w:rsidP="00950C1B">
      <w:pPr>
        <w:pStyle w:val="HBSNormal"/>
        <w:ind w:left="720"/>
        <w:rPr>
          <w:i/>
          <w:iCs/>
        </w:rPr>
      </w:pPr>
      <w:r w:rsidRPr="00950C1B">
        <w:rPr>
          <w:i/>
          <w:iCs/>
        </w:rPr>
        <w:t xml:space="preserve">        state </w:t>
      </w:r>
      <w:proofErr w:type="spellStart"/>
      <w:r w:rsidRPr="00950C1B">
        <w:rPr>
          <w:i/>
          <w:iCs/>
        </w:rPr>
        <w:t>abb</w:t>
      </w:r>
      <w:proofErr w:type="spellEnd"/>
      <w:r w:rsidRPr="00950C1B">
        <w:rPr>
          <w:i/>
          <w:iCs/>
        </w:rPr>
        <w:t xml:space="preserve">    region population total </w:t>
      </w:r>
      <w:proofErr w:type="spellStart"/>
      <w:r w:rsidRPr="00950C1B">
        <w:rPr>
          <w:i/>
          <w:iCs/>
        </w:rPr>
        <w:t>electoral_votes</w:t>
      </w:r>
      <w:proofErr w:type="spellEnd"/>
      <w:r w:rsidRPr="00950C1B">
        <w:rPr>
          <w:i/>
          <w:iCs/>
        </w:rPr>
        <w:t xml:space="preserve"> </w:t>
      </w:r>
      <w:proofErr w:type="spellStart"/>
      <w:r w:rsidRPr="00950C1B">
        <w:rPr>
          <w:i/>
          <w:iCs/>
        </w:rPr>
        <w:t>clinton</w:t>
      </w:r>
      <w:proofErr w:type="spellEnd"/>
      <w:r w:rsidRPr="00950C1B">
        <w:rPr>
          <w:i/>
          <w:iCs/>
        </w:rPr>
        <w:t xml:space="preserve"> trump others</w:t>
      </w:r>
    </w:p>
    <w:p w14:paraId="25DD47FE" w14:textId="77777777" w:rsidR="00950C1B" w:rsidRPr="00950C1B" w:rsidRDefault="00950C1B" w:rsidP="00950C1B">
      <w:pPr>
        <w:pStyle w:val="HBSNormal"/>
        <w:ind w:left="720"/>
        <w:rPr>
          <w:i/>
          <w:iCs/>
        </w:rPr>
      </w:pPr>
      <w:r w:rsidRPr="00950C1B">
        <w:rPr>
          <w:i/>
          <w:iCs/>
        </w:rPr>
        <w:t xml:space="preserve">1     </w:t>
      </w:r>
      <w:proofErr w:type="gramStart"/>
      <w:r w:rsidRPr="00950C1B">
        <w:rPr>
          <w:i/>
          <w:iCs/>
        </w:rPr>
        <w:t>Alabama  AL</w:t>
      </w:r>
      <w:proofErr w:type="gramEnd"/>
      <w:r w:rsidRPr="00950C1B">
        <w:rPr>
          <w:i/>
          <w:iCs/>
        </w:rPr>
        <w:t xml:space="preserve">     South    4779736   135               9    34.4  62.1    3.6</w:t>
      </w:r>
    </w:p>
    <w:p w14:paraId="351FA095" w14:textId="77777777" w:rsidR="00950C1B" w:rsidRPr="00950C1B" w:rsidRDefault="00950C1B" w:rsidP="00950C1B">
      <w:pPr>
        <w:pStyle w:val="HBSNormal"/>
        <w:ind w:left="720"/>
        <w:rPr>
          <w:i/>
          <w:iCs/>
        </w:rPr>
      </w:pPr>
      <w:r w:rsidRPr="00950C1B">
        <w:rPr>
          <w:i/>
          <w:iCs/>
        </w:rPr>
        <w:t xml:space="preserve">2      </w:t>
      </w:r>
      <w:proofErr w:type="gramStart"/>
      <w:r w:rsidRPr="00950C1B">
        <w:rPr>
          <w:i/>
          <w:iCs/>
        </w:rPr>
        <w:t>Alaska  AK</w:t>
      </w:r>
      <w:proofErr w:type="gramEnd"/>
      <w:r w:rsidRPr="00950C1B">
        <w:rPr>
          <w:i/>
          <w:iCs/>
        </w:rPr>
        <w:t xml:space="preserve">      West     710231    19               3    36.6  51.3   12.2</w:t>
      </w:r>
    </w:p>
    <w:p w14:paraId="19604EA5" w14:textId="77777777" w:rsidR="00950C1B" w:rsidRPr="00950C1B" w:rsidRDefault="00950C1B" w:rsidP="00950C1B">
      <w:pPr>
        <w:pStyle w:val="HBSNormal"/>
        <w:ind w:left="720"/>
        <w:rPr>
          <w:i/>
          <w:iCs/>
        </w:rPr>
      </w:pPr>
      <w:r w:rsidRPr="00950C1B">
        <w:rPr>
          <w:i/>
          <w:iCs/>
        </w:rPr>
        <w:t xml:space="preserve">3     </w:t>
      </w:r>
      <w:proofErr w:type="gramStart"/>
      <w:r w:rsidRPr="00950C1B">
        <w:rPr>
          <w:i/>
          <w:iCs/>
        </w:rPr>
        <w:t>Arizona  AZ</w:t>
      </w:r>
      <w:proofErr w:type="gramEnd"/>
      <w:r w:rsidRPr="00950C1B">
        <w:rPr>
          <w:i/>
          <w:iCs/>
        </w:rPr>
        <w:t xml:space="preserve">      West    6392017   232              11    45.1  48.7    6.2</w:t>
      </w:r>
    </w:p>
    <w:p w14:paraId="1EB5D39B" w14:textId="77777777" w:rsidR="00950C1B" w:rsidRPr="00950C1B" w:rsidRDefault="00950C1B" w:rsidP="00950C1B">
      <w:pPr>
        <w:pStyle w:val="HBSNormal"/>
        <w:ind w:left="720"/>
        <w:rPr>
          <w:i/>
          <w:iCs/>
        </w:rPr>
      </w:pPr>
      <w:r w:rsidRPr="00950C1B">
        <w:rPr>
          <w:i/>
          <w:iCs/>
        </w:rPr>
        <w:t xml:space="preserve">4    </w:t>
      </w:r>
      <w:proofErr w:type="gramStart"/>
      <w:r w:rsidRPr="00950C1B">
        <w:rPr>
          <w:i/>
          <w:iCs/>
        </w:rPr>
        <w:t>Arkansas  AR</w:t>
      </w:r>
      <w:proofErr w:type="gramEnd"/>
      <w:r w:rsidRPr="00950C1B">
        <w:rPr>
          <w:i/>
          <w:iCs/>
        </w:rPr>
        <w:t xml:space="preserve">     South    2915918    93               6    33.7  60.6    5.8</w:t>
      </w:r>
    </w:p>
    <w:p w14:paraId="4083959C" w14:textId="77777777" w:rsidR="00950C1B" w:rsidRPr="00950C1B" w:rsidRDefault="00950C1B" w:rsidP="00950C1B">
      <w:pPr>
        <w:pStyle w:val="HBSNormal"/>
        <w:ind w:left="720"/>
        <w:rPr>
          <w:i/>
          <w:iCs/>
        </w:rPr>
      </w:pPr>
      <w:proofErr w:type="gramStart"/>
      <w:r w:rsidRPr="00950C1B">
        <w:rPr>
          <w:i/>
          <w:iCs/>
        </w:rPr>
        <w:t>5  California</w:t>
      </w:r>
      <w:proofErr w:type="gramEnd"/>
      <w:r w:rsidRPr="00950C1B">
        <w:rPr>
          <w:i/>
          <w:iCs/>
        </w:rPr>
        <w:t xml:space="preserve">  CA      West   37253956  1257              55    61.7  31.6    6.7</w:t>
      </w:r>
    </w:p>
    <w:p w14:paraId="130F5346" w14:textId="77777777" w:rsidR="00950C1B" w:rsidRPr="00950C1B" w:rsidRDefault="00950C1B" w:rsidP="00950C1B">
      <w:pPr>
        <w:pStyle w:val="HBSNormal"/>
        <w:ind w:left="720"/>
        <w:rPr>
          <w:i/>
          <w:iCs/>
        </w:rPr>
      </w:pPr>
      <w:r w:rsidRPr="00950C1B">
        <w:rPr>
          <w:i/>
          <w:iCs/>
        </w:rPr>
        <w:t xml:space="preserve">6    </w:t>
      </w:r>
      <w:proofErr w:type="gramStart"/>
      <w:r w:rsidRPr="00950C1B">
        <w:rPr>
          <w:i/>
          <w:iCs/>
        </w:rPr>
        <w:t>Colorado  CO</w:t>
      </w:r>
      <w:proofErr w:type="gramEnd"/>
      <w:r w:rsidRPr="00950C1B">
        <w:rPr>
          <w:i/>
          <w:iCs/>
        </w:rPr>
        <w:t xml:space="preserve">      West    5029196    65               9    48.2  43.3    8.6</w:t>
      </w:r>
    </w:p>
    <w:p w14:paraId="1A1BD8BF" w14:textId="70C29CB6" w:rsidR="00950C1B" w:rsidRDefault="00950C1B" w:rsidP="00950C1B">
      <w:pPr>
        <w:pStyle w:val="HBSNormal"/>
        <w:ind w:left="720"/>
        <w:rPr>
          <w:i/>
          <w:iCs/>
        </w:rPr>
      </w:pPr>
      <w:r w:rsidRPr="00950C1B">
        <w:rPr>
          <w:i/>
          <w:iCs/>
        </w:rPr>
        <w:t xml:space="preserve">7 </w:t>
      </w:r>
      <w:proofErr w:type="gramStart"/>
      <w:r w:rsidRPr="00950C1B">
        <w:rPr>
          <w:i/>
          <w:iCs/>
        </w:rPr>
        <w:t>Connecticut  CT</w:t>
      </w:r>
      <w:proofErr w:type="gramEnd"/>
      <w:r w:rsidRPr="00950C1B">
        <w:rPr>
          <w:i/>
          <w:iCs/>
        </w:rPr>
        <w:t xml:space="preserve"> Northeast    3574097    97               7    54.6  40.9    4.5</w:t>
      </w:r>
    </w:p>
    <w:p w14:paraId="7502DD7D" w14:textId="3BDD869F" w:rsidR="00950C1B" w:rsidRDefault="00950C1B" w:rsidP="00950C1B">
      <w:pPr>
        <w:pStyle w:val="HBSNormal"/>
      </w:pPr>
      <w:r>
        <w:t xml:space="preserve">We can also take set differences using the function </w:t>
      </w:r>
      <w:proofErr w:type="spellStart"/>
      <w:proofErr w:type="gramStart"/>
      <w:r>
        <w:rPr>
          <w:b/>
          <w:bCs/>
        </w:rPr>
        <w:t>setdiff</w:t>
      </w:r>
      <w:proofErr w:type="spellEnd"/>
      <w:r>
        <w:rPr>
          <w:b/>
          <w:bCs/>
        </w:rPr>
        <w:t>(</w:t>
      </w:r>
      <w:proofErr w:type="gramEnd"/>
      <w:r>
        <w:rPr>
          <w:b/>
          <w:bCs/>
        </w:rPr>
        <w:t>)</w:t>
      </w:r>
      <w:r>
        <w:t>. Unlike intersect and union, this function is not symmetric. For example, note that you get two different answers if you switch the arguments. You can see that using this example:</w:t>
      </w:r>
    </w:p>
    <w:p w14:paraId="638A1DB3" w14:textId="77777777" w:rsidR="00950C1B" w:rsidRPr="00950C1B" w:rsidRDefault="00950C1B" w:rsidP="00950C1B">
      <w:pPr>
        <w:pStyle w:val="HBSNormal"/>
        <w:rPr>
          <w:i/>
          <w:iCs/>
        </w:rPr>
      </w:pPr>
      <w:r>
        <w:tab/>
      </w:r>
      <w:proofErr w:type="spellStart"/>
      <w:proofErr w:type="gramStart"/>
      <w:r w:rsidRPr="00950C1B">
        <w:rPr>
          <w:i/>
          <w:iCs/>
        </w:rPr>
        <w:t>setdiff</w:t>
      </w:r>
      <w:proofErr w:type="spellEnd"/>
      <w:r w:rsidRPr="00950C1B">
        <w:rPr>
          <w:i/>
          <w:iCs/>
        </w:rPr>
        <w:t>(</w:t>
      </w:r>
      <w:proofErr w:type="gramEnd"/>
      <w:r w:rsidRPr="00950C1B">
        <w:rPr>
          <w:i/>
          <w:iCs/>
        </w:rPr>
        <w:t>1:10,6:15)</w:t>
      </w:r>
    </w:p>
    <w:p w14:paraId="44A25ABB" w14:textId="77777777" w:rsidR="00950C1B" w:rsidRPr="00950C1B" w:rsidRDefault="00950C1B" w:rsidP="00950C1B">
      <w:pPr>
        <w:pStyle w:val="HBSNormal"/>
        <w:ind w:left="720"/>
        <w:rPr>
          <w:i/>
          <w:iCs/>
        </w:rPr>
      </w:pPr>
      <w:r w:rsidRPr="00950C1B">
        <w:rPr>
          <w:i/>
          <w:iCs/>
        </w:rPr>
        <w:t>[1] 1 2 3 4 5</w:t>
      </w:r>
    </w:p>
    <w:p w14:paraId="237F97B2" w14:textId="77777777" w:rsidR="00950C1B" w:rsidRPr="00950C1B" w:rsidRDefault="00950C1B" w:rsidP="00950C1B">
      <w:pPr>
        <w:pStyle w:val="HBSNormal"/>
        <w:ind w:left="720"/>
        <w:rPr>
          <w:i/>
          <w:iCs/>
        </w:rPr>
      </w:pPr>
      <w:r w:rsidRPr="00950C1B">
        <w:rPr>
          <w:i/>
          <w:iCs/>
        </w:rPr>
        <w:t xml:space="preserve">&gt; </w:t>
      </w:r>
      <w:proofErr w:type="spellStart"/>
      <w:proofErr w:type="gramStart"/>
      <w:r w:rsidRPr="00950C1B">
        <w:rPr>
          <w:i/>
          <w:iCs/>
        </w:rPr>
        <w:t>setdiff</w:t>
      </w:r>
      <w:proofErr w:type="spellEnd"/>
      <w:r w:rsidRPr="00950C1B">
        <w:rPr>
          <w:i/>
          <w:iCs/>
        </w:rPr>
        <w:t>(</w:t>
      </w:r>
      <w:proofErr w:type="gramEnd"/>
      <w:r w:rsidRPr="00950C1B">
        <w:rPr>
          <w:i/>
          <w:iCs/>
        </w:rPr>
        <w:t>6:15,1:10)</w:t>
      </w:r>
    </w:p>
    <w:p w14:paraId="3C825F6C" w14:textId="0C11DCB3" w:rsidR="00950C1B" w:rsidRDefault="00950C1B" w:rsidP="00950C1B">
      <w:pPr>
        <w:pStyle w:val="HBSNormal"/>
        <w:ind w:left="720"/>
        <w:rPr>
          <w:i/>
          <w:iCs/>
        </w:rPr>
      </w:pPr>
      <w:r w:rsidRPr="00950C1B">
        <w:rPr>
          <w:i/>
          <w:iCs/>
        </w:rPr>
        <w:t>[1] 11 12 13 14 15</w:t>
      </w:r>
    </w:p>
    <w:p w14:paraId="244C847D" w14:textId="580D61E0" w:rsidR="00950C1B" w:rsidRDefault="00950C1B" w:rsidP="00950C1B">
      <w:pPr>
        <w:pStyle w:val="HBSNormal"/>
      </w:pPr>
      <w:r>
        <w:t xml:space="preserve">And again, with the </w:t>
      </w:r>
      <w:proofErr w:type="spellStart"/>
      <w:r>
        <w:t>dplyr</w:t>
      </w:r>
      <w:proofErr w:type="spellEnd"/>
      <w:r>
        <w:t xml:space="preserve"> loaded, we can apply this to data frames. Here is an example with tab1 and tab2:</w:t>
      </w:r>
    </w:p>
    <w:p w14:paraId="20909C53" w14:textId="77777777" w:rsidR="00950C1B" w:rsidRPr="00950C1B" w:rsidRDefault="00950C1B" w:rsidP="00950C1B">
      <w:pPr>
        <w:pStyle w:val="HBSNormal"/>
        <w:rPr>
          <w:i/>
          <w:iCs/>
        </w:rPr>
      </w:pPr>
      <w:r>
        <w:tab/>
      </w:r>
      <w:r w:rsidRPr="00950C1B">
        <w:rPr>
          <w:i/>
          <w:iCs/>
        </w:rPr>
        <w:t>tab1&lt;-</w:t>
      </w:r>
      <w:proofErr w:type="gramStart"/>
      <w:r w:rsidRPr="00950C1B">
        <w:rPr>
          <w:i/>
          <w:iCs/>
        </w:rPr>
        <w:t>tab[</w:t>
      </w:r>
      <w:proofErr w:type="gramEnd"/>
      <w:r w:rsidRPr="00950C1B">
        <w:rPr>
          <w:i/>
          <w:iCs/>
        </w:rPr>
        <w:t>1:5,]</w:t>
      </w:r>
    </w:p>
    <w:p w14:paraId="1470BC86" w14:textId="3BAF2BF1" w:rsidR="00950C1B" w:rsidRDefault="00950C1B" w:rsidP="00950C1B">
      <w:pPr>
        <w:pStyle w:val="HBSNormal"/>
        <w:ind w:firstLine="720"/>
        <w:rPr>
          <w:i/>
          <w:iCs/>
        </w:rPr>
      </w:pPr>
      <w:r w:rsidRPr="00950C1B">
        <w:rPr>
          <w:i/>
          <w:iCs/>
        </w:rPr>
        <w:t>tab2&lt;-</w:t>
      </w:r>
      <w:proofErr w:type="gramStart"/>
      <w:r w:rsidRPr="00950C1B">
        <w:rPr>
          <w:i/>
          <w:iCs/>
        </w:rPr>
        <w:t>tab[</w:t>
      </w:r>
      <w:proofErr w:type="gramEnd"/>
      <w:r w:rsidRPr="00950C1B">
        <w:rPr>
          <w:i/>
          <w:iCs/>
        </w:rPr>
        <w:t>3:7,]</w:t>
      </w:r>
    </w:p>
    <w:p w14:paraId="490520C2" w14:textId="77777777" w:rsidR="00950C1B" w:rsidRPr="00950C1B" w:rsidRDefault="00950C1B" w:rsidP="00950C1B">
      <w:pPr>
        <w:pStyle w:val="HBSNormal"/>
        <w:ind w:firstLine="720"/>
        <w:rPr>
          <w:i/>
          <w:iCs/>
        </w:rPr>
      </w:pPr>
      <w:proofErr w:type="spellStart"/>
      <w:r w:rsidRPr="00950C1B">
        <w:rPr>
          <w:i/>
          <w:iCs/>
        </w:rPr>
        <w:t>setdiff</w:t>
      </w:r>
      <w:proofErr w:type="spellEnd"/>
      <w:r w:rsidRPr="00950C1B">
        <w:rPr>
          <w:i/>
          <w:iCs/>
        </w:rPr>
        <w:t>(tab</w:t>
      </w:r>
      <w:proofErr w:type="gramStart"/>
      <w:r w:rsidRPr="00950C1B">
        <w:rPr>
          <w:i/>
          <w:iCs/>
        </w:rPr>
        <w:t>1,tab</w:t>
      </w:r>
      <w:proofErr w:type="gramEnd"/>
      <w:r w:rsidRPr="00950C1B">
        <w:rPr>
          <w:i/>
          <w:iCs/>
        </w:rPr>
        <w:t>2)</w:t>
      </w:r>
    </w:p>
    <w:p w14:paraId="64C6874B" w14:textId="77777777" w:rsidR="00950C1B" w:rsidRPr="00950C1B" w:rsidRDefault="00950C1B" w:rsidP="00950C1B">
      <w:pPr>
        <w:pStyle w:val="HBSNormal"/>
        <w:ind w:firstLine="720"/>
        <w:rPr>
          <w:i/>
          <w:iCs/>
        </w:rPr>
      </w:pPr>
      <w:r w:rsidRPr="00950C1B">
        <w:rPr>
          <w:i/>
          <w:iCs/>
        </w:rPr>
        <w:t xml:space="preserve">    state </w:t>
      </w:r>
      <w:proofErr w:type="spellStart"/>
      <w:r w:rsidRPr="00950C1B">
        <w:rPr>
          <w:i/>
          <w:iCs/>
        </w:rPr>
        <w:t>abb</w:t>
      </w:r>
      <w:proofErr w:type="spellEnd"/>
      <w:r w:rsidRPr="00950C1B">
        <w:rPr>
          <w:i/>
          <w:iCs/>
        </w:rPr>
        <w:t xml:space="preserve"> region population total </w:t>
      </w:r>
      <w:proofErr w:type="spellStart"/>
      <w:r w:rsidRPr="00950C1B">
        <w:rPr>
          <w:i/>
          <w:iCs/>
        </w:rPr>
        <w:t>electoral_votes</w:t>
      </w:r>
      <w:proofErr w:type="spellEnd"/>
      <w:r w:rsidRPr="00950C1B">
        <w:rPr>
          <w:i/>
          <w:iCs/>
        </w:rPr>
        <w:t xml:space="preserve"> </w:t>
      </w:r>
      <w:proofErr w:type="spellStart"/>
      <w:r w:rsidRPr="00950C1B">
        <w:rPr>
          <w:i/>
          <w:iCs/>
        </w:rPr>
        <w:t>clinton</w:t>
      </w:r>
      <w:proofErr w:type="spellEnd"/>
      <w:r w:rsidRPr="00950C1B">
        <w:rPr>
          <w:i/>
          <w:iCs/>
        </w:rPr>
        <w:t xml:space="preserve"> trump others</w:t>
      </w:r>
    </w:p>
    <w:p w14:paraId="2F4139C4" w14:textId="77777777" w:rsidR="00950C1B" w:rsidRPr="00950C1B" w:rsidRDefault="00950C1B" w:rsidP="00950C1B">
      <w:pPr>
        <w:pStyle w:val="HBSNormal"/>
        <w:ind w:firstLine="720"/>
        <w:rPr>
          <w:i/>
          <w:iCs/>
        </w:rPr>
      </w:pPr>
      <w:r w:rsidRPr="00950C1B">
        <w:rPr>
          <w:i/>
          <w:iCs/>
        </w:rPr>
        <w:t xml:space="preserve">1 </w:t>
      </w:r>
      <w:proofErr w:type="gramStart"/>
      <w:r w:rsidRPr="00950C1B">
        <w:rPr>
          <w:i/>
          <w:iCs/>
        </w:rPr>
        <w:t>Alabama  AL</w:t>
      </w:r>
      <w:proofErr w:type="gramEnd"/>
      <w:r w:rsidRPr="00950C1B">
        <w:rPr>
          <w:i/>
          <w:iCs/>
        </w:rPr>
        <w:t xml:space="preserve">  South    4779736   135               9    34.4  62.1    3.6</w:t>
      </w:r>
    </w:p>
    <w:p w14:paraId="4A35A23A" w14:textId="7F25B729" w:rsidR="00950C1B" w:rsidRDefault="00950C1B" w:rsidP="00950C1B">
      <w:pPr>
        <w:pStyle w:val="HBSNormal"/>
        <w:ind w:firstLine="720"/>
        <w:rPr>
          <w:i/>
          <w:iCs/>
        </w:rPr>
      </w:pPr>
      <w:proofErr w:type="gramStart"/>
      <w:r w:rsidRPr="00950C1B">
        <w:rPr>
          <w:i/>
          <w:iCs/>
        </w:rPr>
        <w:t>2  Alaska</w:t>
      </w:r>
      <w:proofErr w:type="gramEnd"/>
      <w:r w:rsidRPr="00950C1B">
        <w:rPr>
          <w:i/>
          <w:iCs/>
        </w:rPr>
        <w:t xml:space="preserve">  AK   West     710231    19               3    36.6  51.3   12.2</w:t>
      </w:r>
    </w:p>
    <w:p w14:paraId="64F0899E" w14:textId="62A27B72" w:rsidR="00950C1B" w:rsidRDefault="00950C1B" w:rsidP="00950C1B">
      <w:pPr>
        <w:pStyle w:val="HBSNormal"/>
      </w:pPr>
      <w:r>
        <w:t xml:space="preserve">Finally, the function </w:t>
      </w:r>
      <w:proofErr w:type="spellStart"/>
      <w:r>
        <w:t>setequal</w:t>
      </w:r>
      <w:proofErr w:type="spellEnd"/>
      <w:r>
        <w:t xml:space="preserve"> tell us if two sets are the same regardless of order. </w:t>
      </w:r>
      <w:proofErr w:type="gramStart"/>
      <w:r>
        <w:t>So</w:t>
      </w:r>
      <w:proofErr w:type="gramEnd"/>
      <w:r>
        <w:t xml:space="preserve"> for example, if I do set equals of one through five and one through six, I get false:</w:t>
      </w:r>
    </w:p>
    <w:p w14:paraId="7DE3C930" w14:textId="77777777" w:rsidR="00950C1B" w:rsidRPr="00950C1B" w:rsidRDefault="00950C1B" w:rsidP="00950C1B">
      <w:pPr>
        <w:pStyle w:val="HBSNormal"/>
        <w:rPr>
          <w:i/>
          <w:iCs/>
        </w:rPr>
      </w:pPr>
      <w:r>
        <w:tab/>
      </w:r>
      <w:proofErr w:type="spellStart"/>
      <w:proofErr w:type="gramStart"/>
      <w:r w:rsidRPr="00950C1B">
        <w:rPr>
          <w:i/>
          <w:iCs/>
        </w:rPr>
        <w:t>setequal</w:t>
      </w:r>
      <w:proofErr w:type="spellEnd"/>
      <w:r w:rsidRPr="00950C1B">
        <w:rPr>
          <w:i/>
          <w:iCs/>
        </w:rPr>
        <w:t>(</w:t>
      </w:r>
      <w:proofErr w:type="gramEnd"/>
      <w:r w:rsidRPr="00950C1B">
        <w:rPr>
          <w:i/>
          <w:iCs/>
        </w:rPr>
        <w:t>1:5,1:6)</w:t>
      </w:r>
    </w:p>
    <w:p w14:paraId="0E66A5AD" w14:textId="66BA0261" w:rsidR="00950C1B" w:rsidRDefault="00950C1B" w:rsidP="00950C1B">
      <w:pPr>
        <w:pStyle w:val="HBSNormal"/>
        <w:ind w:firstLine="720"/>
        <w:rPr>
          <w:i/>
          <w:iCs/>
        </w:rPr>
      </w:pPr>
      <w:r w:rsidRPr="00950C1B">
        <w:rPr>
          <w:i/>
          <w:iCs/>
        </w:rPr>
        <w:t>[1] FALSE</w:t>
      </w:r>
    </w:p>
    <w:p w14:paraId="08FA2998" w14:textId="001A6458" w:rsidR="00950C1B" w:rsidRDefault="00950C1B" w:rsidP="00950C1B">
      <w:pPr>
        <w:pStyle w:val="HBSNormal"/>
        <w:rPr>
          <w:i/>
          <w:iCs/>
        </w:rPr>
      </w:pPr>
    </w:p>
    <w:p w14:paraId="0F883952" w14:textId="1186FF5C" w:rsidR="00950C1B" w:rsidRDefault="00950C1B" w:rsidP="00950C1B">
      <w:pPr>
        <w:pStyle w:val="HBSNormal"/>
      </w:pPr>
      <w:r>
        <w:lastRenderedPageBreak/>
        <w:t xml:space="preserve">Because they’re not the same vectors. But if I take set equals of one through five and five through </w:t>
      </w:r>
      <w:proofErr w:type="gramStart"/>
      <w:r>
        <w:t>one</w:t>
      </w:r>
      <w:proofErr w:type="gramEnd"/>
      <w:r>
        <w:t xml:space="preserve"> I get true:</w:t>
      </w:r>
    </w:p>
    <w:p w14:paraId="2C0D6EF1" w14:textId="77777777" w:rsidR="00950C1B" w:rsidRPr="00950C1B" w:rsidRDefault="00950C1B" w:rsidP="00950C1B">
      <w:pPr>
        <w:pStyle w:val="HBSNormal"/>
        <w:rPr>
          <w:i/>
          <w:iCs/>
        </w:rPr>
      </w:pPr>
      <w:r>
        <w:tab/>
      </w:r>
      <w:proofErr w:type="spellStart"/>
      <w:proofErr w:type="gramStart"/>
      <w:r w:rsidRPr="00950C1B">
        <w:rPr>
          <w:i/>
          <w:iCs/>
        </w:rPr>
        <w:t>setequal</w:t>
      </w:r>
      <w:proofErr w:type="spellEnd"/>
      <w:r w:rsidRPr="00950C1B">
        <w:rPr>
          <w:i/>
          <w:iCs/>
        </w:rPr>
        <w:t>(</w:t>
      </w:r>
      <w:proofErr w:type="gramEnd"/>
      <w:r w:rsidRPr="00950C1B">
        <w:rPr>
          <w:i/>
          <w:iCs/>
        </w:rPr>
        <w:t>1:5,5:1)</w:t>
      </w:r>
    </w:p>
    <w:p w14:paraId="02FF175C" w14:textId="1516445E" w:rsidR="00950C1B" w:rsidRDefault="00950C1B" w:rsidP="00950C1B">
      <w:pPr>
        <w:pStyle w:val="HBSNormal"/>
        <w:ind w:firstLine="720"/>
        <w:rPr>
          <w:i/>
          <w:iCs/>
        </w:rPr>
      </w:pPr>
      <w:r w:rsidRPr="00950C1B">
        <w:rPr>
          <w:i/>
          <w:iCs/>
        </w:rPr>
        <w:t>[1] TRUE</w:t>
      </w:r>
    </w:p>
    <w:p w14:paraId="124990CF" w14:textId="71C5915D" w:rsidR="00587D60" w:rsidRDefault="00587D60" w:rsidP="00587D60">
      <w:pPr>
        <w:pStyle w:val="HBSNormal"/>
      </w:pPr>
      <w:r>
        <w:t xml:space="preserve">Because if you ignore the </w:t>
      </w:r>
      <w:proofErr w:type="gramStart"/>
      <w:r>
        <w:t>order</w:t>
      </w:r>
      <w:proofErr w:type="gramEnd"/>
      <w:r>
        <w:t xml:space="preserve"> they are the same vectors. With </w:t>
      </w:r>
      <w:proofErr w:type="spellStart"/>
      <w:r>
        <w:t>dplyr</w:t>
      </w:r>
      <w:proofErr w:type="spellEnd"/>
      <w:r>
        <w:t xml:space="preserve"> loaded, we can use this on data frames, as well. When applied to data frames that are not equal regardless of order, it provides a useful message letting us know how the sets differ. Look what happens if I ask if tab one and tab two are set equal:</w:t>
      </w:r>
    </w:p>
    <w:p w14:paraId="2A6CD018" w14:textId="77777777" w:rsidR="00587D60" w:rsidRPr="00587D60" w:rsidRDefault="00587D60" w:rsidP="00587D60">
      <w:pPr>
        <w:pStyle w:val="HBSNormal"/>
        <w:rPr>
          <w:i/>
          <w:iCs/>
        </w:rPr>
      </w:pPr>
      <w:r>
        <w:tab/>
      </w:r>
      <w:proofErr w:type="spellStart"/>
      <w:r w:rsidRPr="00587D60">
        <w:rPr>
          <w:i/>
          <w:iCs/>
        </w:rPr>
        <w:t>setequal</w:t>
      </w:r>
      <w:proofErr w:type="spellEnd"/>
      <w:r w:rsidRPr="00587D60">
        <w:rPr>
          <w:i/>
          <w:iCs/>
        </w:rPr>
        <w:t>(tab</w:t>
      </w:r>
      <w:proofErr w:type="gramStart"/>
      <w:r w:rsidRPr="00587D60">
        <w:rPr>
          <w:i/>
          <w:iCs/>
        </w:rPr>
        <w:t>1,tab</w:t>
      </w:r>
      <w:proofErr w:type="gramEnd"/>
      <w:r w:rsidRPr="00587D60">
        <w:rPr>
          <w:i/>
          <w:iCs/>
        </w:rPr>
        <w:t>2)</w:t>
      </w:r>
    </w:p>
    <w:p w14:paraId="436683D0" w14:textId="2B77F931" w:rsidR="00587D60" w:rsidRPr="00587D60" w:rsidRDefault="00587D60" w:rsidP="00587D60">
      <w:pPr>
        <w:pStyle w:val="HBSNormal"/>
        <w:ind w:firstLine="720"/>
        <w:rPr>
          <w:i/>
          <w:iCs/>
        </w:rPr>
      </w:pPr>
      <w:r w:rsidRPr="00587D60">
        <w:rPr>
          <w:i/>
          <w:iCs/>
        </w:rPr>
        <w:t>[1] FALSE</w:t>
      </w:r>
    </w:p>
    <w:p w14:paraId="2C204B38" w14:textId="4E5AC8C2" w:rsidR="00CC1322" w:rsidRDefault="00CC1322" w:rsidP="00400E58">
      <w:pPr>
        <w:pStyle w:val="Heading2"/>
      </w:pPr>
      <w:bookmarkStart w:id="29" w:name="_Toc25419704"/>
      <w:r>
        <w:t>Web Scraping</w:t>
      </w:r>
      <w:bookmarkEnd w:id="29"/>
    </w:p>
    <w:p w14:paraId="086C0043" w14:textId="1D675802" w:rsidR="00CC1322" w:rsidRDefault="00CC1322" w:rsidP="00CC1322">
      <w:pPr>
        <w:pStyle w:val="Heading3"/>
      </w:pPr>
      <w:bookmarkStart w:id="30" w:name="_Toc25419705"/>
      <w:r>
        <w:t>Web Scraping</w:t>
      </w:r>
      <w:bookmarkEnd w:id="30"/>
    </w:p>
    <w:p w14:paraId="20A80E88" w14:textId="514B308B" w:rsidR="0027481C" w:rsidRDefault="0027481C" w:rsidP="0027481C">
      <w:pPr>
        <w:pStyle w:val="HBSNormal"/>
      </w:pPr>
      <w:r>
        <w:t>The data we need to answer questions are not always in a spreadsheet ready for us to read. For example, the US murders data set we used in R basics course originally came from this Wikipedia page:</w:t>
      </w:r>
    </w:p>
    <w:p w14:paraId="4C921724" w14:textId="1BD832EF" w:rsidR="0027481C" w:rsidRDefault="00962EAC" w:rsidP="0027481C">
      <w:pPr>
        <w:pStyle w:val="HBSNormal"/>
      </w:pPr>
      <w:hyperlink r:id="rId25" w:history="1">
        <w:r w:rsidR="0027481C">
          <w:rPr>
            <w:rStyle w:val="Hyperlink"/>
          </w:rPr>
          <w:t>https://en.wikipedia.org/wiki/Gun_violence_in_the_United_States_by_state</w:t>
        </w:r>
      </w:hyperlink>
    </w:p>
    <w:p w14:paraId="5026BA6B" w14:textId="5CC3F0D8" w:rsidR="0027481C" w:rsidRDefault="0027481C" w:rsidP="0027481C">
      <w:pPr>
        <w:pStyle w:val="HBSNormal"/>
      </w:pPr>
      <w:r>
        <w:t xml:space="preserve">You can see the data table when you visit the page, but unfortunately there is no link to the data file. To make the data frame we loaded using data frames or the CSV files that was made available through </w:t>
      </w:r>
      <w:proofErr w:type="spellStart"/>
      <w:r>
        <w:t>Dslabs</w:t>
      </w:r>
      <w:proofErr w:type="spellEnd"/>
      <w:r>
        <w:t xml:space="preserve">, we </w:t>
      </w:r>
      <w:proofErr w:type="gramStart"/>
      <w:r>
        <w:t>have to</w:t>
      </w:r>
      <w:proofErr w:type="gramEnd"/>
      <w:r>
        <w:t xml:space="preserve"> do some web scraping. Web scraping or web harvesting are the terms used to describe the process of extracting data from a website. The reason we can do this is because the information used by a browser to render web pages </w:t>
      </w:r>
      <w:r w:rsidR="00960F7D">
        <w:t xml:space="preserve">is received as text from a server. The text is computer code written in </w:t>
      </w:r>
      <w:proofErr w:type="spellStart"/>
      <w:r w:rsidR="00960F7D">
        <w:t>HyperText</w:t>
      </w:r>
      <w:proofErr w:type="spellEnd"/>
      <w:r w:rsidR="00960F7D">
        <w:t xml:space="preserve"> Markup Language or HTML. To see the code for a web page you can </w:t>
      </w:r>
      <w:proofErr w:type="gramStart"/>
      <w:r w:rsidR="00960F7D">
        <w:t>actually visit</w:t>
      </w:r>
      <w:proofErr w:type="gramEnd"/>
      <w:r w:rsidR="00960F7D">
        <w:t xml:space="preserve"> the page on your browser and then view the source code:</w:t>
      </w:r>
    </w:p>
    <w:p w14:paraId="63FB64A2" w14:textId="0A6CFCF1" w:rsidR="00960F7D" w:rsidRDefault="00960F7D" w:rsidP="00960F7D">
      <w:pPr>
        <w:pStyle w:val="HBSFigure"/>
      </w:pPr>
      <w:bookmarkStart w:id="31" w:name="_Toc25419741"/>
      <w:r>
        <w:t>Source code of the Wikipedia page on gun violence in the United States by state</w:t>
      </w:r>
      <w:bookmarkEnd w:id="31"/>
    </w:p>
    <w:p w14:paraId="4E126F71" w14:textId="12D67E3E" w:rsidR="00960F7D" w:rsidRDefault="00960F7D" w:rsidP="0027481C">
      <w:pPr>
        <w:pStyle w:val="HBSNormal"/>
        <w:rPr>
          <w:b/>
          <w:bCs/>
        </w:rPr>
      </w:pPr>
      <w:r>
        <w:rPr>
          <w:b/>
          <w:bCs/>
          <w:noProof/>
        </w:rPr>
        <w:drawing>
          <wp:inline distT="0" distB="0" distL="0" distR="0" wp14:anchorId="4DB53561" wp14:editId="7CD25CA8">
            <wp:extent cx="5934075" cy="33337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256BBA3C" w14:textId="77777777" w:rsidR="007B3A09" w:rsidRDefault="00960F7D" w:rsidP="0027481C">
      <w:pPr>
        <w:pStyle w:val="HBSNormal"/>
      </w:pPr>
      <w:r>
        <w:lastRenderedPageBreak/>
        <w:t xml:space="preserve">Because this code is accessible, we can download the HTML files, import it into R, and then write programs to extract the information we need from the page. However, once we look at HTML code, this might seem like a daunting task. But we will show you some convenient tools to facilitate the process. To get an idea of how web scraping works, </w:t>
      </w:r>
      <w:proofErr w:type="gramStart"/>
      <w:r>
        <w:t>take a look</w:t>
      </w:r>
      <w:proofErr w:type="gramEnd"/>
      <w:r>
        <w:t xml:space="preserve"> at these few lines of code from the Wikipedia page that provides the Us murders data. You can </w:t>
      </w:r>
      <w:proofErr w:type="gramStart"/>
      <w:r>
        <w:t>actually see</w:t>
      </w:r>
      <w:proofErr w:type="gramEnd"/>
      <w:r>
        <w:t xml:space="preserve"> the data if you look hard enough. We can also see a pattern of how it’s stored. If you know HTML, you know what </w:t>
      </w:r>
      <w:r w:rsidR="007B3A09">
        <w:t>these patterns</w:t>
      </w:r>
      <w:r>
        <w:t xml:space="preserve"> are, </w:t>
      </w:r>
      <w:r w:rsidR="007B3A09">
        <w:t xml:space="preserve">and you can leverage this knowledge to extract what we need. We can also take advantage of a language widely used to make web pages look pretty called Cascading Style Sheets or CSS. Although we provide tools that make it possible to scrape data without knowing HTML, for data scientist, it is quite useful to learn some HTML and some CSS. Not only does this improve you scraping skills, but it might come in handy if you’re creating a web page to showcase your work. There are plenty of online courses for learning </w:t>
      </w:r>
      <w:proofErr w:type="gramStart"/>
      <w:r w:rsidR="007B3A09">
        <w:t>these</w:t>
      </w:r>
      <w:proofErr w:type="gramEnd"/>
      <w:r w:rsidR="007B3A09">
        <w:t xml:space="preserve"> so we don’t cover them. We’re going to provide some links in the course material. The package we’re going to learn to do web scaping is part of the </w:t>
      </w:r>
      <w:proofErr w:type="spellStart"/>
      <w:r w:rsidR="007B3A09">
        <w:t>tidyverse</w:t>
      </w:r>
      <w:proofErr w:type="spellEnd"/>
      <w:r w:rsidR="007B3A09">
        <w:t xml:space="preserve"> and it’s called </w:t>
      </w:r>
      <w:proofErr w:type="spellStart"/>
      <w:r w:rsidR="007B3A09" w:rsidRPr="007B3A09">
        <w:rPr>
          <w:b/>
          <w:bCs/>
        </w:rPr>
        <w:t>rvest</w:t>
      </w:r>
      <w:proofErr w:type="spellEnd"/>
      <w:r w:rsidR="007B3A09">
        <w:t>. The first step using this package is to import the web page into R. We can do this using this code:</w:t>
      </w:r>
    </w:p>
    <w:p w14:paraId="45499BEC" w14:textId="77777777" w:rsidR="007B3A09" w:rsidRPr="007B3A09" w:rsidRDefault="007B3A09" w:rsidP="007B3A09">
      <w:pPr>
        <w:pStyle w:val="HBSNormal"/>
        <w:rPr>
          <w:i/>
          <w:iCs/>
        </w:rPr>
      </w:pPr>
      <w:r>
        <w:tab/>
        <w:t xml:space="preserve"> </w:t>
      </w:r>
      <w:r w:rsidRPr="007B3A09">
        <w:rPr>
          <w:i/>
          <w:iCs/>
        </w:rPr>
        <w:t>url&lt;-"https://en.wikipedia.org/wiki/Gun_violence_in_the_United_States_by_state"</w:t>
      </w:r>
    </w:p>
    <w:p w14:paraId="33EF945D" w14:textId="5035F5D8" w:rsidR="007B3A09" w:rsidRPr="007B3A09" w:rsidRDefault="007B3A09" w:rsidP="007B3A09">
      <w:pPr>
        <w:pStyle w:val="HBSNormal"/>
        <w:ind w:left="720"/>
        <w:rPr>
          <w:i/>
          <w:iCs/>
        </w:rPr>
      </w:pPr>
      <w:r w:rsidRPr="007B3A09">
        <w:rPr>
          <w:i/>
          <w:iCs/>
        </w:rPr>
        <w:t>h&lt;-</w:t>
      </w:r>
      <w:proofErr w:type="spellStart"/>
      <w:r w:rsidRPr="007B3A09">
        <w:rPr>
          <w:i/>
          <w:iCs/>
        </w:rPr>
        <w:t>read_html</w:t>
      </w:r>
      <w:proofErr w:type="spellEnd"/>
      <w:r w:rsidRPr="007B3A09">
        <w:rPr>
          <w:i/>
          <w:iCs/>
        </w:rPr>
        <w:t>(</w:t>
      </w:r>
      <w:proofErr w:type="spellStart"/>
      <w:r w:rsidRPr="007B3A09">
        <w:rPr>
          <w:i/>
          <w:iCs/>
        </w:rPr>
        <w:t>url</w:t>
      </w:r>
      <w:proofErr w:type="spellEnd"/>
      <w:r w:rsidRPr="007B3A09">
        <w:rPr>
          <w:i/>
          <w:iCs/>
        </w:rPr>
        <w:t>)</w:t>
      </w:r>
    </w:p>
    <w:p w14:paraId="091B8649" w14:textId="4F029B9E" w:rsidR="007B3A09" w:rsidRPr="007B3A09" w:rsidRDefault="007B3A09" w:rsidP="007B3A09">
      <w:pPr>
        <w:pStyle w:val="HBSNormal"/>
        <w:ind w:left="720"/>
        <w:rPr>
          <w:i/>
          <w:iCs/>
        </w:rPr>
      </w:pPr>
      <w:r w:rsidRPr="007B3A09">
        <w:rPr>
          <w:i/>
          <w:iCs/>
        </w:rPr>
        <w:t>class(h)</w:t>
      </w:r>
    </w:p>
    <w:p w14:paraId="49B5CD11" w14:textId="3218D45E" w:rsidR="00960F7D" w:rsidRDefault="007B3A09" w:rsidP="007B3A09">
      <w:pPr>
        <w:pStyle w:val="HBSNormal"/>
        <w:ind w:left="720"/>
        <w:rPr>
          <w:i/>
          <w:iCs/>
        </w:rPr>
      </w:pPr>
      <w:r w:rsidRPr="007B3A09">
        <w:rPr>
          <w:i/>
          <w:iCs/>
        </w:rPr>
        <w:t>[1] "</w:t>
      </w:r>
      <w:proofErr w:type="spellStart"/>
      <w:r w:rsidRPr="007B3A09">
        <w:rPr>
          <w:i/>
          <w:iCs/>
        </w:rPr>
        <w:t>xml_document</w:t>
      </w:r>
      <w:proofErr w:type="spellEnd"/>
      <w:r w:rsidRPr="007B3A09">
        <w:rPr>
          <w:i/>
          <w:iCs/>
        </w:rPr>
        <w:t>" "</w:t>
      </w:r>
      <w:proofErr w:type="spellStart"/>
      <w:r w:rsidRPr="007B3A09">
        <w:rPr>
          <w:i/>
          <w:iCs/>
        </w:rPr>
        <w:t>xml_node</w:t>
      </w:r>
      <w:proofErr w:type="spellEnd"/>
      <w:r w:rsidRPr="007B3A09">
        <w:rPr>
          <w:i/>
          <w:iCs/>
        </w:rPr>
        <w:t>"</w:t>
      </w:r>
    </w:p>
    <w:p w14:paraId="7D97D710" w14:textId="092C3543" w:rsidR="007B3A09" w:rsidRDefault="007B3A09" w:rsidP="007B3A09">
      <w:pPr>
        <w:pStyle w:val="HBSNormal"/>
        <w:rPr>
          <w:lang w:val="en-CA"/>
        </w:rPr>
      </w:pPr>
      <w:r>
        <w:t xml:space="preserve">The object h stores the entire Wikipedia page. The class of this object, as you can see, is </w:t>
      </w:r>
      <w:proofErr w:type="gramStart"/>
      <w:r>
        <w:t>actually XML</w:t>
      </w:r>
      <w:proofErr w:type="gramEnd"/>
      <w:r>
        <w:t xml:space="preserve"> document. The </w:t>
      </w:r>
      <w:proofErr w:type="spellStart"/>
      <w:r>
        <w:t>rvest</w:t>
      </w:r>
      <w:proofErr w:type="spellEnd"/>
      <w:r>
        <w:t xml:space="preserve"> package is </w:t>
      </w:r>
      <w:proofErr w:type="gramStart"/>
      <w:r>
        <w:t>actually more</w:t>
      </w:r>
      <w:proofErr w:type="gramEnd"/>
      <w:r>
        <w:t xml:space="preserve"> general. It handles XML documents, not just HTML documents. XML is a general markup language. This language can be used to represent any kind of data. HTML is a specific type of XML, specifically developed fore representing web pages. Here we focus on HTML documents. </w:t>
      </w:r>
      <w:r w:rsidR="00AD2533">
        <w:t>Now, we have this object h, how do we extract a table from the object</w:t>
      </w:r>
      <w:r w:rsidR="00AD2533">
        <w:rPr>
          <w:lang w:val="en-CA"/>
        </w:rPr>
        <w:t>? If we print h, we don’t really see much:</w:t>
      </w:r>
    </w:p>
    <w:p w14:paraId="41FDE137" w14:textId="77777777" w:rsidR="00AD2533" w:rsidRPr="00AD2533" w:rsidRDefault="00AD2533" w:rsidP="00AD2533">
      <w:pPr>
        <w:pStyle w:val="HBSNormal"/>
        <w:rPr>
          <w:i/>
          <w:iCs/>
          <w:lang w:val="en-CA"/>
        </w:rPr>
      </w:pPr>
      <w:r>
        <w:rPr>
          <w:lang w:val="en-CA"/>
        </w:rPr>
        <w:tab/>
      </w:r>
      <w:r w:rsidRPr="00AD2533">
        <w:rPr>
          <w:i/>
          <w:iCs/>
          <w:lang w:val="en-CA"/>
        </w:rPr>
        <w:t>h</w:t>
      </w:r>
    </w:p>
    <w:p w14:paraId="43B5D006" w14:textId="77777777" w:rsidR="00AD2533" w:rsidRPr="00AD2533" w:rsidRDefault="00AD2533" w:rsidP="00AD2533">
      <w:pPr>
        <w:pStyle w:val="HBSNormal"/>
        <w:ind w:left="720"/>
        <w:rPr>
          <w:i/>
          <w:iCs/>
          <w:lang w:val="en-CA"/>
        </w:rPr>
      </w:pPr>
      <w:r w:rsidRPr="00AD2533">
        <w:rPr>
          <w:i/>
          <w:iCs/>
          <w:lang w:val="en-CA"/>
        </w:rPr>
        <w:t>{</w:t>
      </w:r>
      <w:proofErr w:type="spellStart"/>
      <w:r w:rsidRPr="00AD2533">
        <w:rPr>
          <w:i/>
          <w:iCs/>
          <w:lang w:val="en-CA"/>
        </w:rPr>
        <w:t>html_document</w:t>
      </w:r>
      <w:proofErr w:type="spellEnd"/>
      <w:r w:rsidRPr="00AD2533">
        <w:rPr>
          <w:i/>
          <w:iCs/>
          <w:lang w:val="en-CA"/>
        </w:rPr>
        <w:t>}</w:t>
      </w:r>
    </w:p>
    <w:p w14:paraId="30FA563D" w14:textId="77777777" w:rsidR="00AD2533" w:rsidRPr="00AD2533" w:rsidRDefault="00AD2533" w:rsidP="00AD2533">
      <w:pPr>
        <w:pStyle w:val="HBSNormal"/>
        <w:ind w:left="720"/>
        <w:rPr>
          <w:i/>
          <w:iCs/>
          <w:lang w:val="en-CA"/>
        </w:rPr>
      </w:pPr>
      <w:r w:rsidRPr="00AD2533">
        <w:rPr>
          <w:i/>
          <w:iCs/>
          <w:lang w:val="en-CA"/>
        </w:rPr>
        <w:t>&lt;html class="client-</w:t>
      </w:r>
      <w:proofErr w:type="spellStart"/>
      <w:r w:rsidRPr="00AD2533">
        <w:rPr>
          <w:i/>
          <w:iCs/>
          <w:lang w:val="en-CA"/>
        </w:rPr>
        <w:t>nojs</w:t>
      </w:r>
      <w:proofErr w:type="spellEnd"/>
      <w:r w:rsidRPr="00AD2533">
        <w:rPr>
          <w:i/>
          <w:iCs/>
          <w:lang w:val="en-CA"/>
        </w:rPr>
        <w:t xml:space="preserve">" </w:t>
      </w:r>
      <w:proofErr w:type="spellStart"/>
      <w:r w:rsidRPr="00AD2533">
        <w:rPr>
          <w:i/>
          <w:iCs/>
          <w:lang w:val="en-CA"/>
        </w:rPr>
        <w:t>lang</w:t>
      </w:r>
      <w:proofErr w:type="spellEnd"/>
      <w:r w:rsidRPr="00AD2533">
        <w:rPr>
          <w:i/>
          <w:iCs/>
          <w:lang w:val="en-CA"/>
        </w:rPr>
        <w:t>="</w:t>
      </w:r>
      <w:proofErr w:type="spellStart"/>
      <w:r w:rsidRPr="00AD2533">
        <w:rPr>
          <w:i/>
          <w:iCs/>
          <w:lang w:val="en-CA"/>
        </w:rPr>
        <w:t>en</w:t>
      </w:r>
      <w:proofErr w:type="spellEnd"/>
      <w:r w:rsidRPr="00AD2533">
        <w:rPr>
          <w:i/>
          <w:iCs/>
          <w:lang w:val="en-CA"/>
        </w:rPr>
        <w:t xml:space="preserve">" </w:t>
      </w:r>
      <w:proofErr w:type="spellStart"/>
      <w:r w:rsidRPr="00AD2533">
        <w:rPr>
          <w:i/>
          <w:iCs/>
          <w:lang w:val="en-CA"/>
        </w:rPr>
        <w:t>dir</w:t>
      </w:r>
      <w:proofErr w:type="spellEnd"/>
      <w:r w:rsidRPr="00AD2533">
        <w:rPr>
          <w:i/>
          <w:iCs/>
          <w:lang w:val="en-CA"/>
        </w:rPr>
        <w:t>="</w:t>
      </w:r>
      <w:proofErr w:type="spellStart"/>
      <w:r w:rsidRPr="00AD2533">
        <w:rPr>
          <w:i/>
          <w:iCs/>
          <w:lang w:val="en-CA"/>
        </w:rPr>
        <w:t>ltr</w:t>
      </w:r>
      <w:proofErr w:type="spellEnd"/>
      <w:r w:rsidRPr="00AD2533">
        <w:rPr>
          <w:i/>
          <w:iCs/>
          <w:lang w:val="en-CA"/>
        </w:rPr>
        <w:t>"&gt;</w:t>
      </w:r>
    </w:p>
    <w:p w14:paraId="0ECB36C2" w14:textId="77777777" w:rsidR="00AD2533" w:rsidRPr="00AD2533" w:rsidRDefault="00AD2533" w:rsidP="00AD2533">
      <w:pPr>
        <w:pStyle w:val="HBSNormal"/>
        <w:ind w:left="720"/>
        <w:rPr>
          <w:i/>
          <w:iCs/>
          <w:lang w:val="en-CA"/>
        </w:rPr>
      </w:pPr>
      <w:r w:rsidRPr="00AD2533">
        <w:rPr>
          <w:i/>
          <w:iCs/>
          <w:lang w:val="en-CA"/>
        </w:rPr>
        <w:t>[1] &lt;head&gt;\n&lt;meta http-</w:t>
      </w:r>
      <w:proofErr w:type="spellStart"/>
      <w:r w:rsidRPr="00AD2533">
        <w:rPr>
          <w:i/>
          <w:iCs/>
          <w:lang w:val="en-CA"/>
        </w:rPr>
        <w:t>equiv</w:t>
      </w:r>
      <w:proofErr w:type="spellEnd"/>
      <w:r w:rsidRPr="00AD2533">
        <w:rPr>
          <w:i/>
          <w:iCs/>
          <w:lang w:val="en-CA"/>
        </w:rPr>
        <w:t>="Content-Type" content="text/html; charset=UTF-8"&gt;\n&lt;meta char ...</w:t>
      </w:r>
    </w:p>
    <w:p w14:paraId="250066BA" w14:textId="77777777" w:rsidR="00AD2533" w:rsidRPr="00AD2533" w:rsidRDefault="00AD2533" w:rsidP="00AD2533">
      <w:pPr>
        <w:pStyle w:val="HBSNormal"/>
        <w:ind w:left="720"/>
        <w:rPr>
          <w:i/>
          <w:iCs/>
          <w:lang w:val="en-CA"/>
        </w:rPr>
      </w:pPr>
      <w:r w:rsidRPr="00AD2533">
        <w:rPr>
          <w:i/>
          <w:iCs/>
          <w:lang w:val="en-CA"/>
        </w:rPr>
        <w:t>[2] &lt;body class="</w:t>
      </w:r>
      <w:proofErr w:type="spellStart"/>
      <w:r w:rsidRPr="00AD2533">
        <w:rPr>
          <w:i/>
          <w:iCs/>
          <w:lang w:val="en-CA"/>
        </w:rPr>
        <w:t>mediawiki</w:t>
      </w:r>
      <w:proofErr w:type="spellEnd"/>
      <w:r w:rsidRPr="00AD2533">
        <w:rPr>
          <w:i/>
          <w:iCs/>
          <w:lang w:val="en-CA"/>
        </w:rPr>
        <w:t xml:space="preserve"> </w:t>
      </w:r>
      <w:proofErr w:type="spellStart"/>
      <w:r w:rsidRPr="00AD2533">
        <w:rPr>
          <w:i/>
          <w:iCs/>
          <w:lang w:val="en-CA"/>
        </w:rPr>
        <w:t>ltr</w:t>
      </w:r>
      <w:proofErr w:type="spellEnd"/>
      <w:r w:rsidRPr="00AD2533">
        <w:rPr>
          <w:i/>
          <w:iCs/>
          <w:lang w:val="en-CA"/>
        </w:rPr>
        <w:t xml:space="preserve"> </w:t>
      </w:r>
      <w:proofErr w:type="spellStart"/>
      <w:r w:rsidRPr="00AD2533">
        <w:rPr>
          <w:i/>
          <w:iCs/>
          <w:lang w:val="en-CA"/>
        </w:rPr>
        <w:t>sitedir-ltr</w:t>
      </w:r>
      <w:proofErr w:type="spellEnd"/>
      <w:r w:rsidRPr="00AD2533">
        <w:rPr>
          <w:i/>
          <w:iCs/>
          <w:lang w:val="en-CA"/>
        </w:rPr>
        <w:t xml:space="preserve"> mw-hide-empty-</w:t>
      </w:r>
      <w:proofErr w:type="spellStart"/>
      <w:r w:rsidRPr="00AD2533">
        <w:rPr>
          <w:i/>
          <w:iCs/>
          <w:lang w:val="en-CA"/>
        </w:rPr>
        <w:t>elt</w:t>
      </w:r>
      <w:proofErr w:type="spellEnd"/>
      <w:r w:rsidRPr="00AD2533">
        <w:rPr>
          <w:i/>
          <w:iCs/>
          <w:lang w:val="en-CA"/>
        </w:rPr>
        <w:t xml:space="preserve"> ns-0 ns-subject mw-editable pa ...</w:t>
      </w:r>
    </w:p>
    <w:p w14:paraId="0003F8AD" w14:textId="4C17E717" w:rsidR="00AD2533" w:rsidRDefault="00AD2533" w:rsidP="00AD2533">
      <w:pPr>
        <w:pStyle w:val="HBSNormal"/>
        <w:rPr>
          <w:lang w:val="en-CA"/>
        </w:rPr>
      </w:pPr>
      <w:r>
        <w:rPr>
          <w:lang w:val="en-CA"/>
        </w:rPr>
        <w:t xml:space="preserve">Here we know that the information is stored in an HTML table. You can see this in a line of code of the HTML document we showed earlier. The different parts of HTML documents often define messages between the two symbols less than and greater than. These are referred to as nodes. The </w:t>
      </w:r>
      <w:proofErr w:type="spellStart"/>
      <w:r>
        <w:rPr>
          <w:lang w:val="en-CA"/>
        </w:rPr>
        <w:t>rvest</w:t>
      </w:r>
      <w:proofErr w:type="spellEnd"/>
      <w:r>
        <w:rPr>
          <w:lang w:val="en-CA"/>
        </w:rPr>
        <w:t xml:space="preserve"> package includes functions to extract nodes from HTML documents. The function </w:t>
      </w:r>
      <w:proofErr w:type="spellStart"/>
      <w:r>
        <w:rPr>
          <w:lang w:val="en-CA"/>
        </w:rPr>
        <w:t>html_nodes</w:t>
      </w:r>
      <w:proofErr w:type="spellEnd"/>
      <w:r>
        <w:rPr>
          <w:lang w:val="en-CA"/>
        </w:rPr>
        <w:t xml:space="preserve">, plural, extracts all nodes of that type, and </w:t>
      </w:r>
      <w:proofErr w:type="spellStart"/>
      <w:r>
        <w:rPr>
          <w:lang w:val="en-CA"/>
        </w:rPr>
        <w:t>html_node</w:t>
      </w:r>
      <w:proofErr w:type="spellEnd"/>
      <w:r>
        <w:rPr>
          <w:lang w:val="en-CA"/>
        </w:rPr>
        <w:t xml:space="preserve"> extracts just the first node of that type. To extract the first table, we can use this very simple code:</w:t>
      </w:r>
    </w:p>
    <w:p w14:paraId="035B0C1D" w14:textId="77777777" w:rsidR="00AD2533" w:rsidRPr="00AD2533" w:rsidRDefault="00AD2533" w:rsidP="00AD2533">
      <w:pPr>
        <w:pStyle w:val="HBSNormal"/>
        <w:rPr>
          <w:i/>
          <w:iCs/>
          <w:lang w:val="en-CA"/>
        </w:rPr>
      </w:pPr>
      <w:r>
        <w:rPr>
          <w:lang w:val="en-CA"/>
        </w:rPr>
        <w:tab/>
      </w:r>
      <w:r w:rsidRPr="00AD2533">
        <w:rPr>
          <w:i/>
          <w:iCs/>
          <w:lang w:val="en-CA"/>
        </w:rPr>
        <w:t>tab&lt;-h%&gt;%</w:t>
      </w:r>
      <w:proofErr w:type="spellStart"/>
      <w:r w:rsidRPr="00AD2533">
        <w:rPr>
          <w:i/>
          <w:iCs/>
          <w:lang w:val="en-CA"/>
        </w:rPr>
        <w:t>html_nodes</w:t>
      </w:r>
      <w:proofErr w:type="spellEnd"/>
      <w:r w:rsidRPr="00AD2533">
        <w:rPr>
          <w:i/>
          <w:iCs/>
          <w:lang w:val="en-CA"/>
        </w:rPr>
        <w:t>("table")</w:t>
      </w:r>
    </w:p>
    <w:p w14:paraId="4C093878" w14:textId="7E6DF783" w:rsidR="00AD2533" w:rsidRPr="00AD2533" w:rsidRDefault="00AD2533" w:rsidP="00AD2533">
      <w:pPr>
        <w:pStyle w:val="HBSNormal"/>
        <w:ind w:firstLine="720"/>
        <w:rPr>
          <w:i/>
          <w:iCs/>
          <w:lang w:val="en-CA"/>
        </w:rPr>
      </w:pPr>
      <w:r w:rsidRPr="00AD2533">
        <w:rPr>
          <w:i/>
          <w:iCs/>
          <w:lang w:val="en-CA"/>
        </w:rPr>
        <w:t>tab&lt;-</w:t>
      </w:r>
      <w:proofErr w:type="gramStart"/>
      <w:r w:rsidRPr="00AD2533">
        <w:rPr>
          <w:i/>
          <w:iCs/>
          <w:lang w:val="en-CA"/>
        </w:rPr>
        <w:t>tab[</w:t>
      </w:r>
      <w:proofErr w:type="gramEnd"/>
      <w:r w:rsidRPr="00AD2533">
        <w:rPr>
          <w:i/>
          <w:iCs/>
          <w:lang w:val="en-CA"/>
        </w:rPr>
        <w:t>[2]]</w:t>
      </w:r>
    </w:p>
    <w:p w14:paraId="3030DF00" w14:textId="33B85BF3" w:rsidR="007B3A09" w:rsidRDefault="00AD2533" w:rsidP="007B3A09">
      <w:pPr>
        <w:pStyle w:val="HBSNormal"/>
        <w:rPr>
          <w:lang w:val="en-CA"/>
        </w:rPr>
      </w:pPr>
      <w:r>
        <w:t xml:space="preserve">Now, instead of the entire web page, we just have the HTML code for that </w:t>
      </w:r>
      <w:proofErr w:type="gramStart"/>
      <w:r>
        <w:t>table</w:t>
      </w:r>
      <w:proofErr w:type="gramEnd"/>
      <w:r>
        <w:t xml:space="preserve"> and we can see it by printing out tab. We are not quite there yet though, because this is clearly not a tidy data set. It</w:t>
      </w:r>
      <w:r>
        <w:rPr>
          <w:lang w:val="en-CA"/>
        </w:rPr>
        <w:t xml:space="preserve">’s not even a data frame. In the code we just showed, you can definitely see a pattern, and writing code to extract just the data is very doable. In </w:t>
      </w:r>
      <w:proofErr w:type="gramStart"/>
      <w:r>
        <w:rPr>
          <w:lang w:val="en-CA"/>
        </w:rPr>
        <w:t>fact</w:t>
      </w:r>
      <w:proofErr w:type="gramEnd"/>
      <w:r>
        <w:rPr>
          <w:lang w:val="en-CA"/>
        </w:rPr>
        <w:t xml:space="preserve"> </w:t>
      </w:r>
      <w:proofErr w:type="spellStart"/>
      <w:r>
        <w:rPr>
          <w:lang w:val="en-CA"/>
        </w:rPr>
        <w:t>rvest</w:t>
      </w:r>
      <w:proofErr w:type="spellEnd"/>
      <w:r>
        <w:rPr>
          <w:lang w:val="en-CA"/>
        </w:rPr>
        <w:t xml:space="preserve"> includes a function precisely for this for converting HTML tables into data frames. Here’s the code that you would use:</w:t>
      </w:r>
    </w:p>
    <w:p w14:paraId="03D4A635" w14:textId="77777777" w:rsidR="00AD2533" w:rsidRPr="00AD2533" w:rsidRDefault="00AD2533" w:rsidP="00AD2533">
      <w:pPr>
        <w:pStyle w:val="HBSNormal"/>
        <w:rPr>
          <w:i/>
          <w:iCs/>
          <w:lang w:val="en-CA"/>
        </w:rPr>
      </w:pPr>
      <w:r>
        <w:rPr>
          <w:lang w:val="en-CA"/>
        </w:rPr>
        <w:tab/>
      </w:r>
      <w:r w:rsidRPr="00AD2533">
        <w:rPr>
          <w:i/>
          <w:iCs/>
          <w:lang w:val="en-CA"/>
        </w:rPr>
        <w:t>tab&lt;-tab%&gt;%</w:t>
      </w:r>
      <w:proofErr w:type="spellStart"/>
      <w:r w:rsidRPr="00AD2533">
        <w:rPr>
          <w:i/>
          <w:iCs/>
          <w:lang w:val="en-CA"/>
        </w:rPr>
        <w:t>html_table</w:t>
      </w:r>
      <w:proofErr w:type="spellEnd"/>
    </w:p>
    <w:p w14:paraId="42AC39A4" w14:textId="1827FB60" w:rsidR="00AD2533" w:rsidRDefault="00AD2533" w:rsidP="00AD2533">
      <w:pPr>
        <w:pStyle w:val="HBSNormal"/>
        <w:ind w:firstLine="720"/>
        <w:rPr>
          <w:i/>
          <w:iCs/>
          <w:lang w:val="en-CA"/>
        </w:rPr>
      </w:pPr>
      <w:r w:rsidRPr="00AD2533">
        <w:rPr>
          <w:i/>
          <w:iCs/>
          <w:lang w:val="en-CA"/>
        </w:rPr>
        <w:t>class(tab)</w:t>
      </w:r>
    </w:p>
    <w:p w14:paraId="2A74163C" w14:textId="77777777" w:rsidR="00446273" w:rsidRDefault="00AD2533" w:rsidP="00AD2533">
      <w:pPr>
        <w:pStyle w:val="HBSNormal"/>
        <w:rPr>
          <w:lang w:val="en-CA"/>
        </w:rPr>
      </w:pPr>
      <w:r>
        <w:rPr>
          <w:lang w:val="en-CA"/>
        </w:rPr>
        <w:t>If you this function, you will extract the table from the HTML table and now you get a data frame. We are now much closer to having a usable data table.</w:t>
      </w:r>
    </w:p>
    <w:p w14:paraId="537F8F1E" w14:textId="77777777" w:rsidR="00446273" w:rsidRDefault="00AD2533" w:rsidP="00AD2533">
      <w:pPr>
        <w:pStyle w:val="HBSNormal"/>
        <w:rPr>
          <w:lang w:val="en-CA"/>
        </w:rPr>
      </w:pPr>
      <w:r>
        <w:rPr>
          <w:lang w:val="en-CA"/>
        </w:rPr>
        <w:lastRenderedPageBreak/>
        <w:t xml:space="preserve"> Let’s change the names of the columns, which are a little bit long, and then take a look</w:t>
      </w:r>
      <w:r w:rsidR="00446273">
        <w:rPr>
          <w:lang w:val="en-CA"/>
        </w:rPr>
        <w:t>:</w:t>
      </w:r>
    </w:p>
    <w:p w14:paraId="4BFA21C8" w14:textId="77777777" w:rsidR="00446273" w:rsidRDefault="00446273" w:rsidP="00446273">
      <w:pPr>
        <w:pStyle w:val="HBSNormal"/>
        <w:ind w:left="720"/>
        <w:rPr>
          <w:i/>
          <w:iCs/>
          <w:lang w:val="en-CA"/>
        </w:rPr>
      </w:pPr>
      <w:r w:rsidRPr="00446273">
        <w:rPr>
          <w:i/>
          <w:iCs/>
          <w:lang w:val="en-CA"/>
        </w:rPr>
        <w:t>tab&lt;-tab%&gt;%</w:t>
      </w:r>
      <w:proofErr w:type="gramStart"/>
      <w:r w:rsidRPr="00446273">
        <w:rPr>
          <w:i/>
          <w:iCs/>
          <w:lang w:val="en-CA"/>
        </w:rPr>
        <w:t>setNames(</w:t>
      </w:r>
      <w:proofErr w:type="gramEnd"/>
    </w:p>
    <w:p w14:paraId="19D95A6C" w14:textId="6EB25F2D" w:rsidR="00446273" w:rsidRPr="00446273" w:rsidRDefault="00446273" w:rsidP="00446273">
      <w:pPr>
        <w:pStyle w:val="HBSNormal"/>
        <w:ind w:left="720"/>
        <w:rPr>
          <w:i/>
          <w:iCs/>
          <w:lang w:val="en-CA"/>
        </w:rPr>
      </w:pPr>
      <w:r w:rsidRPr="00446273">
        <w:rPr>
          <w:i/>
          <w:iCs/>
          <w:lang w:val="en-CA"/>
        </w:rPr>
        <w:t>c("state","population","total","murders","gun_murders","gun_ownership","total_rate","murder_rate","gun_murder_rate"))</w:t>
      </w:r>
    </w:p>
    <w:p w14:paraId="426E92C3" w14:textId="77777777" w:rsidR="00446273" w:rsidRPr="00446273" w:rsidRDefault="00446273" w:rsidP="00446273">
      <w:pPr>
        <w:pStyle w:val="HBSNormal"/>
        <w:ind w:left="720"/>
        <w:rPr>
          <w:i/>
          <w:iCs/>
          <w:lang w:val="en-CA"/>
        </w:rPr>
      </w:pPr>
      <w:r w:rsidRPr="00446273">
        <w:rPr>
          <w:i/>
          <w:iCs/>
          <w:lang w:val="en-CA"/>
        </w:rPr>
        <w:t>&gt; head(tab)</w:t>
      </w:r>
    </w:p>
    <w:p w14:paraId="27011F27" w14:textId="77777777" w:rsidR="00446273" w:rsidRPr="00446273" w:rsidRDefault="00446273" w:rsidP="00446273">
      <w:pPr>
        <w:pStyle w:val="HBSNormal"/>
        <w:ind w:left="720"/>
        <w:rPr>
          <w:i/>
          <w:iCs/>
          <w:lang w:val="en-CA"/>
        </w:rPr>
      </w:pPr>
      <w:r w:rsidRPr="00446273">
        <w:rPr>
          <w:i/>
          <w:iCs/>
          <w:lang w:val="en-CA"/>
        </w:rPr>
        <w:t xml:space="preserve">       state population total murders </w:t>
      </w:r>
      <w:proofErr w:type="spellStart"/>
      <w:r w:rsidRPr="00446273">
        <w:rPr>
          <w:i/>
          <w:iCs/>
          <w:lang w:val="en-CA"/>
        </w:rPr>
        <w:t>gun_murders</w:t>
      </w:r>
      <w:proofErr w:type="spellEnd"/>
      <w:r w:rsidRPr="00446273">
        <w:rPr>
          <w:i/>
          <w:iCs/>
          <w:lang w:val="en-CA"/>
        </w:rPr>
        <w:t xml:space="preserve"> </w:t>
      </w:r>
      <w:proofErr w:type="spellStart"/>
      <w:r w:rsidRPr="00446273">
        <w:rPr>
          <w:i/>
          <w:iCs/>
          <w:lang w:val="en-CA"/>
        </w:rPr>
        <w:t>gun_ownership</w:t>
      </w:r>
      <w:proofErr w:type="spellEnd"/>
      <w:r w:rsidRPr="00446273">
        <w:rPr>
          <w:i/>
          <w:iCs/>
          <w:lang w:val="en-CA"/>
        </w:rPr>
        <w:t xml:space="preserve"> </w:t>
      </w:r>
      <w:proofErr w:type="spellStart"/>
      <w:r w:rsidRPr="00446273">
        <w:rPr>
          <w:i/>
          <w:iCs/>
          <w:lang w:val="en-CA"/>
        </w:rPr>
        <w:t>total_rate</w:t>
      </w:r>
      <w:proofErr w:type="spellEnd"/>
      <w:r w:rsidRPr="00446273">
        <w:rPr>
          <w:i/>
          <w:iCs/>
          <w:lang w:val="en-CA"/>
        </w:rPr>
        <w:t xml:space="preserve"> </w:t>
      </w:r>
      <w:proofErr w:type="spellStart"/>
      <w:r w:rsidRPr="00446273">
        <w:rPr>
          <w:i/>
          <w:iCs/>
          <w:lang w:val="en-CA"/>
        </w:rPr>
        <w:t>murder_rate</w:t>
      </w:r>
      <w:proofErr w:type="spellEnd"/>
    </w:p>
    <w:p w14:paraId="7114EC9D" w14:textId="77777777" w:rsidR="00446273" w:rsidRPr="00446273" w:rsidRDefault="00446273" w:rsidP="00446273">
      <w:pPr>
        <w:pStyle w:val="HBSNormal"/>
        <w:ind w:left="720"/>
        <w:rPr>
          <w:i/>
          <w:iCs/>
          <w:lang w:val="en-CA"/>
        </w:rPr>
      </w:pPr>
      <w:r w:rsidRPr="00446273">
        <w:rPr>
          <w:i/>
          <w:iCs/>
          <w:lang w:val="en-CA"/>
        </w:rPr>
        <w:t xml:space="preserve">1    </w:t>
      </w:r>
      <w:proofErr w:type="gramStart"/>
      <w:r w:rsidRPr="00446273">
        <w:rPr>
          <w:i/>
          <w:iCs/>
          <w:lang w:val="en-CA"/>
        </w:rPr>
        <w:t>Alabama  4,853,875</w:t>
      </w:r>
      <w:proofErr w:type="gramEnd"/>
      <w:r w:rsidRPr="00446273">
        <w:rPr>
          <w:i/>
          <w:iCs/>
          <w:lang w:val="en-CA"/>
        </w:rPr>
        <w:t xml:space="preserve">   348    —[a]        —[a]          48.9        7.2       — [a]</w:t>
      </w:r>
    </w:p>
    <w:p w14:paraId="4AC62DE2" w14:textId="77777777" w:rsidR="00446273" w:rsidRPr="00446273" w:rsidRDefault="00446273" w:rsidP="00446273">
      <w:pPr>
        <w:pStyle w:val="HBSNormal"/>
        <w:ind w:left="720"/>
        <w:rPr>
          <w:i/>
          <w:iCs/>
          <w:lang w:val="en-CA"/>
        </w:rPr>
      </w:pPr>
      <w:r w:rsidRPr="00446273">
        <w:rPr>
          <w:i/>
          <w:iCs/>
          <w:lang w:val="en-CA"/>
        </w:rPr>
        <w:t>2     Alaska    737,709    59      57          39          61.7        8.0         7.7</w:t>
      </w:r>
    </w:p>
    <w:p w14:paraId="2FDB11D7" w14:textId="77777777" w:rsidR="00446273" w:rsidRPr="00446273" w:rsidRDefault="00446273" w:rsidP="00446273">
      <w:pPr>
        <w:pStyle w:val="HBSNormal"/>
        <w:ind w:left="720"/>
        <w:rPr>
          <w:i/>
          <w:iCs/>
          <w:lang w:val="en-CA"/>
        </w:rPr>
      </w:pPr>
      <w:r w:rsidRPr="00446273">
        <w:rPr>
          <w:i/>
          <w:iCs/>
          <w:lang w:val="en-CA"/>
        </w:rPr>
        <w:t xml:space="preserve">3    </w:t>
      </w:r>
      <w:proofErr w:type="gramStart"/>
      <w:r w:rsidRPr="00446273">
        <w:rPr>
          <w:i/>
          <w:iCs/>
          <w:lang w:val="en-CA"/>
        </w:rPr>
        <w:t>Arizona  6,817,565</w:t>
      </w:r>
      <w:proofErr w:type="gramEnd"/>
      <w:r w:rsidRPr="00446273">
        <w:rPr>
          <w:i/>
          <w:iCs/>
          <w:lang w:val="en-CA"/>
        </w:rPr>
        <w:t xml:space="preserve">   306     278         171          32.3        4.5         4.1</w:t>
      </w:r>
    </w:p>
    <w:p w14:paraId="02483DAD" w14:textId="77777777" w:rsidR="00446273" w:rsidRPr="00446273" w:rsidRDefault="00446273" w:rsidP="00446273">
      <w:pPr>
        <w:pStyle w:val="HBSNormal"/>
        <w:ind w:left="720"/>
        <w:rPr>
          <w:i/>
          <w:iCs/>
          <w:lang w:val="en-CA"/>
        </w:rPr>
      </w:pPr>
      <w:r w:rsidRPr="00446273">
        <w:rPr>
          <w:i/>
          <w:iCs/>
          <w:lang w:val="en-CA"/>
        </w:rPr>
        <w:t xml:space="preserve">4   </w:t>
      </w:r>
      <w:proofErr w:type="gramStart"/>
      <w:r w:rsidRPr="00446273">
        <w:rPr>
          <w:i/>
          <w:iCs/>
          <w:lang w:val="en-CA"/>
        </w:rPr>
        <w:t>Arkansas  2,977,853</w:t>
      </w:r>
      <w:proofErr w:type="gramEnd"/>
      <w:r w:rsidRPr="00446273">
        <w:rPr>
          <w:i/>
          <w:iCs/>
          <w:lang w:val="en-CA"/>
        </w:rPr>
        <w:t xml:space="preserve">   181     164         110          57.9        6.1         5.5</w:t>
      </w:r>
    </w:p>
    <w:p w14:paraId="2872BDC9" w14:textId="77777777" w:rsidR="00446273" w:rsidRPr="00446273" w:rsidRDefault="00446273" w:rsidP="00446273">
      <w:pPr>
        <w:pStyle w:val="HBSNormal"/>
        <w:ind w:left="720"/>
        <w:rPr>
          <w:i/>
          <w:iCs/>
          <w:lang w:val="en-CA"/>
        </w:rPr>
      </w:pPr>
      <w:r w:rsidRPr="00446273">
        <w:rPr>
          <w:i/>
          <w:iCs/>
          <w:lang w:val="en-CA"/>
        </w:rPr>
        <w:t>5 California 38,993,940 1,861   1,861       1,275          20.1        4.8         4.8</w:t>
      </w:r>
    </w:p>
    <w:p w14:paraId="54E79ABE" w14:textId="77777777" w:rsidR="00446273" w:rsidRPr="00446273" w:rsidRDefault="00446273" w:rsidP="00446273">
      <w:pPr>
        <w:pStyle w:val="HBSNormal"/>
        <w:ind w:left="720"/>
        <w:rPr>
          <w:i/>
          <w:iCs/>
          <w:lang w:val="en-CA"/>
        </w:rPr>
      </w:pPr>
      <w:r w:rsidRPr="00446273">
        <w:rPr>
          <w:i/>
          <w:iCs/>
          <w:lang w:val="en-CA"/>
        </w:rPr>
        <w:t xml:space="preserve">6   </w:t>
      </w:r>
      <w:proofErr w:type="gramStart"/>
      <w:r w:rsidRPr="00446273">
        <w:rPr>
          <w:i/>
          <w:iCs/>
          <w:lang w:val="en-CA"/>
        </w:rPr>
        <w:t>Colorado  5,448,819</w:t>
      </w:r>
      <w:proofErr w:type="gramEnd"/>
      <w:r w:rsidRPr="00446273">
        <w:rPr>
          <w:i/>
          <w:iCs/>
          <w:lang w:val="en-CA"/>
        </w:rPr>
        <w:t xml:space="preserve">   176     176         115          34.3        3.2         3.2</w:t>
      </w:r>
    </w:p>
    <w:p w14:paraId="542849E2" w14:textId="77777777" w:rsidR="00446273" w:rsidRPr="00446273" w:rsidRDefault="00446273" w:rsidP="00446273">
      <w:pPr>
        <w:pStyle w:val="HBSNormal"/>
        <w:ind w:left="720"/>
        <w:rPr>
          <w:i/>
          <w:iCs/>
          <w:lang w:val="en-CA"/>
        </w:rPr>
      </w:pPr>
      <w:r w:rsidRPr="00446273">
        <w:rPr>
          <w:i/>
          <w:iCs/>
          <w:lang w:val="en-CA"/>
        </w:rPr>
        <w:t xml:space="preserve">  </w:t>
      </w:r>
      <w:proofErr w:type="spellStart"/>
      <w:r w:rsidRPr="00446273">
        <w:rPr>
          <w:i/>
          <w:iCs/>
          <w:lang w:val="en-CA"/>
        </w:rPr>
        <w:t>gun_murder_rate</w:t>
      </w:r>
      <w:proofErr w:type="spellEnd"/>
    </w:p>
    <w:p w14:paraId="28A73B4B" w14:textId="77777777" w:rsidR="00446273" w:rsidRPr="00446273" w:rsidRDefault="00446273" w:rsidP="00446273">
      <w:pPr>
        <w:pStyle w:val="HBSNormal"/>
        <w:ind w:left="720"/>
        <w:rPr>
          <w:i/>
          <w:iCs/>
          <w:lang w:val="en-CA"/>
        </w:rPr>
      </w:pPr>
      <w:r w:rsidRPr="00446273">
        <w:rPr>
          <w:i/>
          <w:iCs/>
          <w:lang w:val="en-CA"/>
        </w:rPr>
        <w:t>1           — [a]</w:t>
      </w:r>
    </w:p>
    <w:p w14:paraId="329A7E12" w14:textId="77777777" w:rsidR="00446273" w:rsidRPr="00446273" w:rsidRDefault="00446273" w:rsidP="00446273">
      <w:pPr>
        <w:pStyle w:val="HBSNormal"/>
        <w:ind w:left="720"/>
        <w:rPr>
          <w:i/>
          <w:iCs/>
          <w:lang w:val="en-CA"/>
        </w:rPr>
      </w:pPr>
      <w:r w:rsidRPr="00446273">
        <w:rPr>
          <w:i/>
          <w:iCs/>
          <w:lang w:val="en-CA"/>
        </w:rPr>
        <w:t>2             5.3</w:t>
      </w:r>
    </w:p>
    <w:p w14:paraId="6BE33980" w14:textId="77777777" w:rsidR="00446273" w:rsidRPr="00446273" w:rsidRDefault="00446273" w:rsidP="00446273">
      <w:pPr>
        <w:pStyle w:val="HBSNormal"/>
        <w:ind w:left="720"/>
        <w:rPr>
          <w:i/>
          <w:iCs/>
          <w:lang w:val="en-CA"/>
        </w:rPr>
      </w:pPr>
      <w:r w:rsidRPr="00446273">
        <w:rPr>
          <w:i/>
          <w:iCs/>
          <w:lang w:val="en-CA"/>
        </w:rPr>
        <w:t>3             2.5</w:t>
      </w:r>
    </w:p>
    <w:p w14:paraId="0721CFDA" w14:textId="77777777" w:rsidR="00446273" w:rsidRPr="00446273" w:rsidRDefault="00446273" w:rsidP="00446273">
      <w:pPr>
        <w:pStyle w:val="HBSNormal"/>
        <w:ind w:left="720"/>
        <w:rPr>
          <w:i/>
          <w:iCs/>
          <w:lang w:val="en-CA"/>
        </w:rPr>
      </w:pPr>
      <w:r w:rsidRPr="00446273">
        <w:rPr>
          <w:i/>
          <w:iCs/>
          <w:lang w:val="en-CA"/>
        </w:rPr>
        <w:t>4             3.7</w:t>
      </w:r>
    </w:p>
    <w:p w14:paraId="372F847C" w14:textId="77777777" w:rsidR="00446273" w:rsidRPr="00446273" w:rsidRDefault="00446273" w:rsidP="00446273">
      <w:pPr>
        <w:pStyle w:val="HBSNormal"/>
        <w:ind w:left="720"/>
        <w:rPr>
          <w:i/>
          <w:iCs/>
          <w:lang w:val="en-CA"/>
        </w:rPr>
      </w:pPr>
      <w:r w:rsidRPr="00446273">
        <w:rPr>
          <w:i/>
          <w:iCs/>
          <w:lang w:val="en-CA"/>
        </w:rPr>
        <w:t>5             3.3</w:t>
      </w:r>
    </w:p>
    <w:p w14:paraId="7411B75C" w14:textId="34FA5BEB" w:rsidR="00446273" w:rsidRDefault="00446273" w:rsidP="00446273">
      <w:pPr>
        <w:pStyle w:val="HBSNormal"/>
        <w:ind w:left="720"/>
        <w:rPr>
          <w:lang w:val="en-CA"/>
        </w:rPr>
      </w:pPr>
      <w:r w:rsidRPr="00446273">
        <w:rPr>
          <w:i/>
          <w:iCs/>
          <w:lang w:val="en-CA"/>
        </w:rPr>
        <w:t>6             2.1</w:t>
      </w:r>
    </w:p>
    <w:p w14:paraId="50E350BD" w14:textId="657B442B" w:rsidR="00446273" w:rsidRDefault="00AD2533" w:rsidP="00AD2533">
      <w:pPr>
        <w:pStyle w:val="HBSNormal"/>
        <w:rPr>
          <w:lang w:val="en-CA"/>
        </w:rPr>
      </w:pPr>
      <w:r>
        <w:rPr>
          <w:lang w:val="en-CA"/>
        </w:rPr>
        <w:t>You can see that we already have a data frame very close to what we want. However, we still have some data wrangling to do. For example, notice that some of the columns that are supposed to be numbers are actually characters</w:t>
      </w:r>
      <w:r w:rsidR="00446273">
        <w:rPr>
          <w:lang w:val="en-CA"/>
        </w:rPr>
        <w:t xml:space="preserve">, and what makes it even worse is that some of them have commas, so it makes it harder to convert to numbers. Before we continue with this, we’re going to learn a little bit more about general approaches to extracting information from websites. Then we’ll get back to our example. </w:t>
      </w:r>
    </w:p>
    <w:p w14:paraId="5EEA819D" w14:textId="39814091" w:rsidR="00AD2533" w:rsidRPr="00446273" w:rsidRDefault="00446273" w:rsidP="00446273">
      <w:pPr>
        <w:rPr>
          <w:sz w:val="20"/>
          <w:lang w:val="en-CA"/>
        </w:rPr>
      </w:pPr>
      <w:r>
        <w:rPr>
          <w:lang w:val="en-CA"/>
        </w:rPr>
        <w:br w:type="page"/>
      </w:r>
    </w:p>
    <w:p w14:paraId="3252BE44" w14:textId="2E96C202" w:rsidR="00CC1322" w:rsidRDefault="00CC1322" w:rsidP="00CC1322">
      <w:pPr>
        <w:pStyle w:val="Heading3"/>
      </w:pPr>
      <w:bookmarkStart w:id="32" w:name="_Toc25419706"/>
      <w:r>
        <w:lastRenderedPageBreak/>
        <w:t>CSS Selectors</w:t>
      </w:r>
      <w:bookmarkEnd w:id="32"/>
    </w:p>
    <w:p w14:paraId="35CEE898" w14:textId="77777777" w:rsidR="00446273" w:rsidRDefault="00446273" w:rsidP="00446273">
      <w:pPr>
        <w:pStyle w:val="HBSNormal"/>
      </w:pPr>
      <w:r>
        <w:t>The default look of webpages made with the most basic HTML is quite unattractive. The aesthetically pleasing pages we see today are made using CSS. CSS is used to add style to webpages. The fact that all pages for a company have the same style is usually a result that they all use the same CSS file. The general way these CSS files work is by defining how each of the elements of a webpage will look. The title, headings, itemized lists, tables, and links, for example, each receive their own style including font, color, size, and distance from the margin, among others.</w:t>
      </w:r>
    </w:p>
    <w:p w14:paraId="5DBDDCD8" w14:textId="77777777" w:rsidR="00446273" w:rsidRDefault="00446273" w:rsidP="00446273">
      <w:pPr>
        <w:pStyle w:val="HBSNormal"/>
      </w:pPr>
    </w:p>
    <w:p w14:paraId="57CE2B33" w14:textId="77777777" w:rsidR="00446273" w:rsidRDefault="00446273" w:rsidP="00446273">
      <w:pPr>
        <w:pStyle w:val="HBSNormal"/>
      </w:pPr>
      <w:r>
        <w:t xml:space="preserve">To do this CSS leverages patterns used to define these elements, referred to as selectors. An example of pattern we used in a previous video is table but there are many </w:t>
      </w:r>
      <w:proofErr w:type="spellStart"/>
      <w:r>
        <w:t>many</w:t>
      </w:r>
      <w:proofErr w:type="spellEnd"/>
      <w:r>
        <w:t xml:space="preserve"> more. If we want to grab data from a webpage and we happen to know a selector that is unique to the part of the page, we can use the </w:t>
      </w:r>
      <w:proofErr w:type="spellStart"/>
      <w:r>
        <w:t>html_nodes</w:t>
      </w:r>
      <w:proofErr w:type="spellEnd"/>
      <w:r>
        <w:t xml:space="preserve"> function.</w:t>
      </w:r>
    </w:p>
    <w:p w14:paraId="1B5C307A" w14:textId="77777777" w:rsidR="00446273" w:rsidRDefault="00446273" w:rsidP="00446273">
      <w:pPr>
        <w:pStyle w:val="HBSNormal"/>
      </w:pPr>
    </w:p>
    <w:p w14:paraId="3ABC6FD8" w14:textId="77777777" w:rsidR="00446273" w:rsidRDefault="00446273" w:rsidP="00446273">
      <w:pPr>
        <w:pStyle w:val="HBSNormal"/>
      </w:pPr>
      <w:r>
        <w:t xml:space="preserve">However, knowing which selector to use can be quite complicated. To demonstrate </w:t>
      </w:r>
      <w:proofErr w:type="gramStart"/>
      <w:r>
        <w:t>this</w:t>
      </w:r>
      <w:proofErr w:type="gramEnd"/>
      <w:r>
        <w:t xml:space="preserve"> we will try to extract the recipe name, total preparation time, and list of ingredients from this guacamole recipe. Looking at the code for this page, it seems that the task is impossibly complex. However, selector gadgets </w:t>
      </w:r>
      <w:proofErr w:type="gramStart"/>
      <w:r>
        <w:t>actually make</w:t>
      </w:r>
      <w:proofErr w:type="gramEnd"/>
      <w:r>
        <w:t xml:space="preserve"> this possible. </w:t>
      </w:r>
      <w:proofErr w:type="spellStart"/>
      <w:r>
        <w:t>SelectorGadget</w:t>
      </w:r>
      <w:proofErr w:type="spellEnd"/>
      <w:r>
        <w:t xml:space="preserve"> is piece of software that allows you to interactively determine what CSS selector you need to extract specific components from the webpage. If you plan on scraping data other than tables, we highly recommend you install it. A Chrome extension is available which permits you to turn on the gadget highlighting parts of the page as you click through, showing the necessary selector to extract those segments.</w:t>
      </w:r>
    </w:p>
    <w:p w14:paraId="6A1B7BCC" w14:textId="77777777" w:rsidR="00446273" w:rsidRDefault="00446273" w:rsidP="00446273">
      <w:pPr>
        <w:pStyle w:val="HBSNormal"/>
      </w:pPr>
    </w:p>
    <w:p w14:paraId="3B692224" w14:textId="77777777" w:rsidR="00446273" w:rsidRDefault="00446273" w:rsidP="00446273">
      <w:pPr>
        <w:pStyle w:val="HBSNormal"/>
      </w:pPr>
      <w:r>
        <w:t xml:space="preserve">For the guacamole recipe </w:t>
      </w:r>
      <w:proofErr w:type="gramStart"/>
      <w:r>
        <w:t>page</w:t>
      </w:r>
      <w:proofErr w:type="gramEnd"/>
      <w:r>
        <w:t xml:space="preserve"> we already have done this and determined that we need the following selectors:</w:t>
      </w:r>
    </w:p>
    <w:p w14:paraId="4B4FA189" w14:textId="77777777" w:rsidR="00446273" w:rsidRDefault="00446273" w:rsidP="00446273">
      <w:pPr>
        <w:pStyle w:val="HBSNormal"/>
      </w:pPr>
    </w:p>
    <w:p w14:paraId="48F4D22C" w14:textId="77777777" w:rsidR="00446273" w:rsidRPr="00C14D43" w:rsidRDefault="00446273" w:rsidP="00C14D43">
      <w:pPr>
        <w:pStyle w:val="HBSNormal"/>
        <w:ind w:left="720"/>
        <w:rPr>
          <w:i/>
          <w:iCs/>
        </w:rPr>
      </w:pPr>
      <w:r w:rsidRPr="00C14D43">
        <w:rPr>
          <w:i/>
          <w:iCs/>
        </w:rPr>
        <w:t>h &lt;- read_html("http://www.foodnetwork.com/recipes/alton-brown/guacamole-recipe-1940609")</w:t>
      </w:r>
    </w:p>
    <w:p w14:paraId="732FADCF" w14:textId="77777777" w:rsidR="00446273" w:rsidRPr="00C14D43" w:rsidRDefault="00446273" w:rsidP="00C14D43">
      <w:pPr>
        <w:pStyle w:val="HBSNormal"/>
        <w:ind w:left="720"/>
        <w:rPr>
          <w:i/>
          <w:iCs/>
        </w:rPr>
      </w:pPr>
      <w:r w:rsidRPr="00C14D43">
        <w:rPr>
          <w:i/>
          <w:iCs/>
        </w:rPr>
        <w:t xml:space="preserve">recipe &lt;- h %&gt;% </w:t>
      </w:r>
      <w:proofErr w:type="spellStart"/>
      <w:r w:rsidRPr="00C14D43">
        <w:rPr>
          <w:i/>
          <w:iCs/>
        </w:rPr>
        <w:t>html_node</w:t>
      </w:r>
      <w:proofErr w:type="spellEnd"/>
      <w:r w:rsidRPr="00C14D43">
        <w:rPr>
          <w:i/>
          <w:iCs/>
        </w:rPr>
        <w:t>(</w:t>
      </w:r>
      <w:proofErr w:type="gramStart"/>
      <w:r w:rsidRPr="00C14D43">
        <w:rPr>
          <w:i/>
          <w:iCs/>
        </w:rPr>
        <w:t>".o</w:t>
      </w:r>
      <w:proofErr w:type="gramEnd"/>
      <w:r w:rsidRPr="00C14D43">
        <w:rPr>
          <w:i/>
          <w:iCs/>
        </w:rPr>
        <w:t>-</w:t>
      </w:r>
      <w:proofErr w:type="spellStart"/>
      <w:r w:rsidRPr="00C14D43">
        <w:rPr>
          <w:i/>
          <w:iCs/>
        </w:rPr>
        <w:t>AssetTitle</w:t>
      </w:r>
      <w:proofErr w:type="spellEnd"/>
      <w:r w:rsidRPr="00C14D43">
        <w:rPr>
          <w:i/>
          <w:iCs/>
        </w:rPr>
        <w:t>__a-</w:t>
      </w:r>
      <w:proofErr w:type="spellStart"/>
      <w:r w:rsidRPr="00C14D43">
        <w:rPr>
          <w:i/>
          <w:iCs/>
        </w:rPr>
        <w:t>HeadlineText</w:t>
      </w:r>
      <w:proofErr w:type="spellEnd"/>
      <w:r w:rsidRPr="00C14D43">
        <w:rPr>
          <w:i/>
          <w:iCs/>
        </w:rPr>
        <w:t xml:space="preserve">") %&gt;% </w:t>
      </w:r>
      <w:proofErr w:type="spellStart"/>
      <w:r w:rsidRPr="00C14D43">
        <w:rPr>
          <w:i/>
          <w:iCs/>
        </w:rPr>
        <w:t>html_text</w:t>
      </w:r>
      <w:proofErr w:type="spellEnd"/>
      <w:r w:rsidRPr="00C14D43">
        <w:rPr>
          <w:i/>
          <w:iCs/>
        </w:rPr>
        <w:t>()</w:t>
      </w:r>
    </w:p>
    <w:p w14:paraId="072BD783" w14:textId="77777777" w:rsidR="00446273" w:rsidRPr="00C14D43" w:rsidRDefault="00446273" w:rsidP="00C14D43">
      <w:pPr>
        <w:pStyle w:val="HBSNormal"/>
        <w:ind w:left="720"/>
        <w:rPr>
          <w:i/>
          <w:iCs/>
        </w:rPr>
      </w:pPr>
      <w:proofErr w:type="spellStart"/>
      <w:r w:rsidRPr="00C14D43">
        <w:rPr>
          <w:i/>
          <w:iCs/>
        </w:rPr>
        <w:t>prep_time</w:t>
      </w:r>
      <w:proofErr w:type="spellEnd"/>
      <w:r w:rsidRPr="00C14D43">
        <w:rPr>
          <w:i/>
          <w:iCs/>
        </w:rPr>
        <w:t xml:space="preserve"> &lt;- h %&gt;% </w:t>
      </w:r>
      <w:proofErr w:type="spellStart"/>
      <w:r w:rsidRPr="00C14D43">
        <w:rPr>
          <w:i/>
          <w:iCs/>
        </w:rPr>
        <w:t>html_node</w:t>
      </w:r>
      <w:proofErr w:type="spellEnd"/>
      <w:r w:rsidRPr="00C14D43">
        <w:rPr>
          <w:i/>
          <w:iCs/>
        </w:rPr>
        <w:t>(".m-</w:t>
      </w:r>
      <w:proofErr w:type="spellStart"/>
      <w:r w:rsidRPr="00C14D43">
        <w:rPr>
          <w:i/>
          <w:iCs/>
        </w:rPr>
        <w:t>RecipeInfo</w:t>
      </w:r>
      <w:proofErr w:type="spellEnd"/>
      <w:r w:rsidRPr="00C14D43">
        <w:rPr>
          <w:i/>
          <w:iCs/>
        </w:rPr>
        <w:t xml:space="preserve">__a-Description--Total") %&gt;% </w:t>
      </w:r>
      <w:proofErr w:type="spellStart"/>
      <w:r w:rsidRPr="00C14D43">
        <w:rPr>
          <w:i/>
          <w:iCs/>
        </w:rPr>
        <w:t>html_</w:t>
      </w:r>
      <w:proofErr w:type="gramStart"/>
      <w:r w:rsidRPr="00C14D43">
        <w:rPr>
          <w:i/>
          <w:iCs/>
        </w:rPr>
        <w:t>text</w:t>
      </w:r>
      <w:proofErr w:type="spellEnd"/>
      <w:r w:rsidRPr="00C14D43">
        <w:rPr>
          <w:i/>
          <w:iCs/>
        </w:rPr>
        <w:t>(</w:t>
      </w:r>
      <w:proofErr w:type="gramEnd"/>
      <w:r w:rsidRPr="00C14D43">
        <w:rPr>
          <w:i/>
          <w:iCs/>
        </w:rPr>
        <w:t>)</w:t>
      </w:r>
    </w:p>
    <w:p w14:paraId="37F77310" w14:textId="77777777" w:rsidR="00446273" w:rsidRDefault="00446273" w:rsidP="00C14D43">
      <w:pPr>
        <w:pStyle w:val="HBSNormal"/>
        <w:ind w:left="720"/>
      </w:pPr>
      <w:r w:rsidRPr="00C14D43">
        <w:rPr>
          <w:i/>
          <w:iCs/>
        </w:rPr>
        <w:t xml:space="preserve">ingredients &lt;- h %&gt;% </w:t>
      </w:r>
      <w:proofErr w:type="spellStart"/>
      <w:r w:rsidRPr="00C14D43">
        <w:rPr>
          <w:i/>
          <w:iCs/>
        </w:rPr>
        <w:t>html_nodes</w:t>
      </w:r>
      <w:proofErr w:type="spellEnd"/>
      <w:r w:rsidRPr="00C14D43">
        <w:rPr>
          <w:i/>
          <w:iCs/>
        </w:rPr>
        <w:t>(</w:t>
      </w:r>
      <w:proofErr w:type="gramStart"/>
      <w:r w:rsidRPr="00C14D43">
        <w:rPr>
          <w:i/>
          <w:iCs/>
        </w:rPr>
        <w:t>".o</w:t>
      </w:r>
      <w:proofErr w:type="gramEnd"/>
      <w:r w:rsidRPr="00C14D43">
        <w:rPr>
          <w:i/>
          <w:iCs/>
        </w:rPr>
        <w:t>-</w:t>
      </w:r>
      <w:proofErr w:type="spellStart"/>
      <w:r w:rsidRPr="00C14D43">
        <w:rPr>
          <w:i/>
          <w:iCs/>
        </w:rPr>
        <w:t>Ingredients__a</w:t>
      </w:r>
      <w:proofErr w:type="spellEnd"/>
      <w:r w:rsidRPr="00C14D43">
        <w:rPr>
          <w:i/>
          <w:iCs/>
        </w:rPr>
        <w:t xml:space="preserve">-Ingredient") %&gt;% </w:t>
      </w:r>
      <w:proofErr w:type="spellStart"/>
      <w:r w:rsidRPr="00C14D43">
        <w:rPr>
          <w:i/>
          <w:iCs/>
        </w:rPr>
        <w:t>html_text</w:t>
      </w:r>
      <w:proofErr w:type="spellEnd"/>
      <w:r w:rsidRPr="00C14D43">
        <w:rPr>
          <w:i/>
          <w:iCs/>
        </w:rPr>
        <w:t>()</w:t>
      </w:r>
    </w:p>
    <w:p w14:paraId="2B0608AD" w14:textId="77777777" w:rsidR="00446273" w:rsidRDefault="00446273" w:rsidP="00446273">
      <w:pPr>
        <w:pStyle w:val="HBSNormal"/>
      </w:pPr>
    </w:p>
    <w:p w14:paraId="2187A2DA" w14:textId="77777777" w:rsidR="00446273" w:rsidRDefault="00446273" w:rsidP="00446273">
      <w:pPr>
        <w:pStyle w:val="HBSNormal"/>
      </w:pPr>
      <w:r>
        <w:t>You can see how complex the selectors are. In any case we are now ready to extract what we want and create a list:</w:t>
      </w:r>
    </w:p>
    <w:p w14:paraId="6B7F3C0A" w14:textId="77777777" w:rsidR="00446273" w:rsidRPr="00C14D43" w:rsidRDefault="00446273" w:rsidP="00C14D43">
      <w:pPr>
        <w:pStyle w:val="HBSNormal"/>
        <w:ind w:left="720"/>
        <w:rPr>
          <w:i/>
          <w:iCs/>
        </w:rPr>
      </w:pPr>
    </w:p>
    <w:p w14:paraId="0B2F4A57" w14:textId="77777777" w:rsidR="00446273" w:rsidRPr="00C14D43" w:rsidRDefault="00446273" w:rsidP="00C14D43">
      <w:pPr>
        <w:pStyle w:val="HBSNormal"/>
        <w:ind w:left="720"/>
        <w:rPr>
          <w:i/>
          <w:iCs/>
        </w:rPr>
      </w:pPr>
      <w:r w:rsidRPr="00C14D43">
        <w:rPr>
          <w:i/>
          <w:iCs/>
        </w:rPr>
        <w:t xml:space="preserve">guacamole &lt;- </w:t>
      </w:r>
      <w:proofErr w:type="gramStart"/>
      <w:r w:rsidRPr="00C14D43">
        <w:rPr>
          <w:i/>
          <w:iCs/>
        </w:rPr>
        <w:t>list(</w:t>
      </w:r>
      <w:proofErr w:type="gramEnd"/>
      <w:r w:rsidRPr="00C14D43">
        <w:rPr>
          <w:i/>
          <w:iCs/>
        </w:rPr>
        <w:t xml:space="preserve">recipe, </w:t>
      </w:r>
      <w:proofErr w:type="spellStart"/>
      <w:r w:rsidRPr="00C14D43">
        <w:rPr>
          <w:i/>
          <w:iCs/>
        </w:rPr>
        <w:t>prep_time</w:t>
      </w:r>
      <w:proofErr w:type="spellEnd"/>
      <w:r w:rsidRPr="00C14D43">
        <w:rPr>
          <w:i/>
          <w:iCs/>
        </w:rPr>
        <w:t>, ingredients)</w:t>
      </w:r>
    </w:p>
    <w:p w14:paraId="3043A514" w14:textId="77777777" w:rsidR="00446273" w:rsidRDefault="00446273" w:rsidP="00C14D43">
      <w:pPr>
        <w:pStyle w:val="HBSNormal"/>
        <w:ind w:left="720"/>
      </w:pPr>
      <w:r w:rsidRPr="00C14D43">
        <w:rPr>
          <w:i/>
          <w:iCs/>
        </w:rPr>
        <w:t>guacamole</w:t>
      </w:r>
    </w:p>
    <w:p w14:paraId="2E20AFF5" w14:textId="77777777" w:rsidR="00446273" w:rsidRDefault="00446273" w:rsidP="00446273">
      <w:pPr>
        <w:pStyle w:val="HBSNormal"/>
      </w:pPr>
    </w:p>
    <w:p w14:paraId="370B0C9E" w14:textId="77777777" w:rsidR="00446273" w:rsidRDefault="00446273" w:rsidP="00446273">
      <w:pPr>
        <w:pStyle w:val="HBSNormal"/>
      </w:pPr>
      <w:r>
        <w:t>Since recipe pages from this website follow this general layout, we can use this code to create a function that extracts this information:</w:t>
      </w:r>
    </w:p>
    <w:p w14:paraId="3DEFCF3B" w14:textId="77777777" w:rsidR="00446273" w:rsidRPr="00C14D43" w:rsidRDefault="00446273" w:rsidP="00C14D43">
      <w:pPr>
        <w:pStyle w:val="HBSNormal"/>
        <w:ind w:left="720"/>
        <w:rPr>
          <w:i/>
          <w:iCs/>
        </w:rPr>
      </w:pPr>
    </w:p>
    <w:p w14:paraId="33EDEF5D" w14:textId="77777777" w:rsidR="00446273" w:rsidRPr="00C14D43" w:rsidRDefault="00446273" w:rsidP="00C14D43">
      <w:pPr>
        <w:pStyle w:val="HBSNormal"/>
        <w:ind w:left="720"/>
        <w:rPr>
          <w:i/>
          <w:iCs/>
        </w:rPr>
      </w:pPr>
      <w:proofErr w:type="spellStart"/>
      <w:r w:rsidRPr="00C14D43">
        <w:rPr>
          <w:i/>
          <w:iCs/>
        </w:rPr>
        <w:t>get_recipe</w:t>
      </w:r>
      <w:proofErr w:type="spellEnd"/>
      <w:r w:rsidRPr="00C14D43">
        <w:rPr>
          <w:i/>
          <w:iCs/>
        </w:rPr>
        <w:t xml:space="preserve"> &lt;- function(</w:t>
      </w:r>
      <w:proofErr w:type="spellStart"/>
      <w:r w:rsidRPr="00C14D43">
        <w:rPr>
          <w:i/>
          <w:iCs/>
        </w:rPr>
        <w:t>url</w:t>
      </w:r>
      <w:proofErr w:type="spellEnd"/>
      <w:proofErr w:type="gramStart"/>
      <w:r w:rsidRPr="00C14D43">
        <w:rPr>
          <w:i/>
          <w:iCs/>
        </w:rPr>
        <w:t>){</w:t>
      </w:r>
      <w:proofErr w:type="gramEnd"/>
    </w:p>
    <w:p w14:paraId="4A048FF6" w14:textId="77777777" w:rsidR="00446273" w:rsidRPr="00C14D43" w:rsidRDefault="00446273" w:rsidP="00C14D43">
      <w:pPr>
        <w:pStyle w:val="HBSNormal"/>
        <w:ind w:left="720"/>
        <w:rPr>
          <w:i/>
          <w:iCs/>
        </w:rPr>
      </w:pPr>
      <w:r w:rsidRPr="00C14D43">
        <w:rPr>
          <w:i/>
          <w:iCs/>
        </w:rPr>
        <w:t xml:space="preserve">    h &lt;- </w:t>
      </w:r>
      <w:proofErr w:type="spellStart"/>
      <w:r w:rsidRPr="00C14D43">
        <w:rPr>
          <w:i/>
          <w:iCs/>
        </w:rPr>
        <w:t>read_html</w:t>
      </w:r>
      <w:proofErr w:type="spellEnd"/>
      <w:r w:rsidRPr="00C14D43">
        <w:rPr>
          <w:i/>
          <w:iCs/>
        </w:rPr>
        <w:t>(</w:t>
      </w:r>
      <w:proofErr w:type="spellStart"/>
      <w:r w:rsidRPr="00C14D43">
        <w:rPr>
          <w:i/>
          <w:iCs/>
        </w:rPr>
        <w:t>url</w:t>
      </w:r>
      <w:proofErr w:type="spellEnd"/>
      <w:r w:rsidRPr="00C14D43">
        <w:rPr>
          <w:i/>
          <w:iCs/>
        </w:rPr>
        <w:t>)</w:t>
      </w:r>
    </w:p>
    <w:p w14:paraId="2C13ADA8" w14:textId="77777777" w:rsidR="00446273" w:rsidRDefault="00446273" w:rsidP="00C14D43">
      <w:pPr>
        <w:pStyle w:val="HBSNormal"/>
        <w:ind w:left="720"/>
      </w:pPr>
      <w:r w:rsidRPr="00C14D43">
        <w:rPr>
          <w:i/>
          <w:iCs/>
        </w:rPr>
        <w:t xml:space="preserve">    recipe &lt;- h %&gt;% </w:t>
      </w:r>
      <w:proofErr w:type="spellStart"/>
      <w:r w:rsidRPr="00C14D43">
        <w:rPr>
          <w:i/>
          <w:iCs/>
        </w:rPr>
        <w:t>html_node</w:t>
      </w:r>
      <w:proofErr w:type="spellEnd"/>
      <w:r w:rsidRPr="00C14D43">
        <w:rPr>
          <w:i/>
          <w:iCs/>
        </w:rPr>
        <w:t>(</w:t>
      </w:r>
      <w:proofErr w:type="gramStart"/>
      <w:r w:rsidRPr="00C14D43">
        <w:rPr>
          <w:i/>
          <w:iCs/>
        </w:rPr>
        <w:t>".o</w:t>
      </w:r>
      <w:proofErr w:type="gramEnd"/>
      <w:r w:rsidRPr="00C14D43">
        <w:rPr>
          <w:i/>
          <w:iCs/>
        </w:rPr>
        <w:t>-</w:t>
      </w:r>
      <w:proofErr w:type="spellStart"/>
      <w:r w:rsidRPr="00C14D43">
        <w:rPr>
          <w:i/>
          <w:iCs/>
        </w:rPr>
        <w:t>AssetTitle</w:t>
      </w:r>
      <w:proofErr w:type="spellEnd"/>
      <w:r w:rsidRPr="00C14D43">
        <w:rPr>
          <w:i/>
          <w:iCs/>
        </w:rPr>
        <w:t>__a-</w:t>
      </w:r>
      <w:proofErr w:type="spellStart"/>
      <w:r w:rsidRPr="00C14D43">
        <w:rPr>
          <w:i/>
          <w:iCs/>
        </w:rPr>
        <w:t>HeadlineText</w:t>
      </w:r>
      <w:proofErr w:type="spellEnd"/>
      <w:r w:rsidRPr="00C14D43">
        <w:rPr>
          <w:i/>
          <w:iCs/>
        </w:rPr>
        <w:t xml:space="preserve">") %&gt;% </w:t>
      </w:r>
      <w:proofErr w:type="spellStart"/>
      <w:r w:rsidRPr="00C14D43">
        <w:rPr>
          <w:i/>
          <w:iCs/>
        </w:rPr>
        <w:t>html_text</w:t>
      </w:r>
      <w:proofErr w:type="spellEnd"/>
      <w:r w:rsidRPr="00C14D43">
        <w:rPr>
          <w:i/>
          <w:iCs/>
        </w:rPr>
        <w:t>()</w:t>
      </w:r>
    </w:p>
    <w:p w14:paraId="09F9BEFB" w14:textId="77777777" w:rsidR="00446273" w:rsidRPr="00C14D43" w:rsidRDefault="00446273" w:rsidP="00C14D43">
      <w:pPr>
        <w:pStyle w:val="HBSNormal"/>
        <w:ind w:left="720"/>
        <w:rPr>
          <w:i/>
          <w:iCs/>
        </w:rPr>
      </w:pPr>
      <w:r w:rsidRPr="00C14D43">
        <w:rPr>
          <w:i/>
          <w:iCs/>
        </w:rPr>
        <w:lastRenderedPageBreak/>
        <w:t xml:space="preserve">    </w:t>
      </w:r>
      <w:proofErr w:type="spellStart"/>
      <w:r w:rsidRPr="00C14D43">
        <w:rPr>
          <w:i/>
          <w:iCs/>
        </w:rPr>
        <w:t>prep_time</w:t>
      </w:r>
      <w:proofErr w:type="spellEnd"/>
      <w:r w:rsidRPr="00C14D43">
        <w:rPr>
          <w:i/>
          <w:iCs/>
        </w:rPr>
        <w:t xml:space="preserve"> &lt;- h %&gt;% </w:t>
      </w:r>
      <w:proofErr w:type="spellStart"/>
      <w:r w:rsidRPr="00C14D43">
        <w:rPr>
          <w:i/>
          <w:iCs/>
        </w:rPr>
        <w:t>html_node</w:t>
      </w:r>
      <w:proofErr w:type="spellEnd"/>
      <w:r w:rsidRPr="00C14D43">
        <w:rPr>
          <w:i/>
          <w:iCs/>
        </w:rPr>
        <w:t>(".m-</w:t>
      </w:r>
      <w:proofErr w:type="spellStart"/>
      <w:r w:rsidRPr="00C14D43">
        <w:rPr>
          <w:i/>
          <w:iCs/>
        </w:rPr>
        <w:t>RecipeInfo</w:t>
      </w:r>
      <w:proofErr w:type="spellEnd"/>
      <w:r w:rsidRPr="00C14D43">
        <w:rPr>
          <w:i/>
          <w:iCs/>
        </w:rPr>
        <w:t xml:space="preserve">__a-Description--Total") %&gt;% </w:t>
      </w:r>
      <w:proofErr w:type="spellStart"/>
      <w:r w:rsidRPr="00C14D43">
        <w:rPr>
          <w:i/>
          <w:iCs/>
        </w:rPr>
        <w:t>html_</w:t>
      </w:r>
      <w:proofErr w:type="gramStart"/>
      <w:r w:rsidRPr="00C14D43">
        <w:rPr>
          <w:i/>
          <w:iCs/>
        </w:rPr>
        <w:t>text</w:t>
      </w:r>
      <w:proofErr w:type="spellEnd"/>
      <w:r w:rsidRPr="00C14D43">
        <w:rPr>
          <w:i/>
          <w:iCs/>
        </w:rPr>
        <w:t>(</w:t>
      </w:r>
      <w:proofErr w:type="gramEnd"/>
      <w:r w:rsidRPr="00C14D43">
        <w:rPr>
          <w:i/>
          <w:iCs/>
        </w:rPr>
        <w:t>)</w:t>
      </w:r>
    </w:p>
    <w:p w14:paraId="4D205875" w14:textId="77777777" w:rsidR="00446273" w:rsidRPr="00C14D43" w:rsidRDefault="00446273" w:rsidP="00C14D43">
      <w:pPr>
        <w:pStyle w:val="HBSNormal"/>
        <w:ind w:left="720"/>
        <w:rPr>
          <w:i/>
          <w:iCs/>
        </w:rPr>
      </w:pPr>
      <w:r w:rsidRPr="00C14D43">
        <w:rPr>
          <w:i/>
          <w:iCs/>
        </w:rPr>
        <w:t xml:space="preserve">    ingredients &lt;- h %&gt;% </w:t>
      </w:r>
      <w:proofErr w:type="spellStart"/>
      <w:r w:rsidRPr="00C14D43">
        <w:rPr>
          <w:i/>
          <w:iCs/>
        </w:rPr>
        <w:t>html_nodes</w:t>
      </w:r>
      <w:proofErr w:type="spellEnd"/>
      <w:r w:rsidRPr="00C14D43">
        <w:rPr>
          <w:i/>
          <w:iCs/>
        </w:rPr>
        <w:t>(</w:t>
      </w:r>
      <w:proofErr w:type="gramStart"/>
      <w:r w:rsidRPr="00C14D43">
        <w:rPr>
          <w:i/>
          <w:iCs/>
        </w:rPr>
        <w:t>".o</w:t>
      </w:r>
      <w:proofErr w:type="gramEnd"/>
      <w:r w:rsidRPr="00C14D43">
        <w:rPr>
          <w:i/>
          <w:iCs/>
        </w:rPr>
        <w:t>-</w:t>
      </w:r>
      <w:proofErr w:type="spellStart"/>
      <w:r w:rsidRPr="00C14D43">
        <w:rPr>
          <w:i/>
          <w:iCs/>
        </w:rPr>
        <w:t>Ingredients__a</w:t>
      </w:r>
      <w:proofErr w:type="spellEnd"/>
      <w:r w:rsidRPr="00C14D43">
        <w:rPr>
          <w:i/>
          <w:iCs/>
        </w:rPr>
        <w:t xml:space="preserve">-Ingredient") %&gt;% </w:t>
      </w:r>
      <w:proofErr w:type="spellStart"/>
      <w:r w:rsidRPr="00C14D43">
        <w:rPr>
          <w:i/>
          <w:iCs/>
        </w:rPr>
        <w:t>html_text</w:t>
      </w:r>
      <w:proofErr w:type="spellEnd"/>
      <w:r w:rsidRPr="00C14D43">
        <w:rPr>
          <w:i/>
          <w:iCs/>
        </w:rPr>
        <w:t>()</w:t>
      </w:r>
    </w:p>
    <w:p w14:paraId="6CEE5FF6" w14:textId="77777777" w:rsidR="00446273" w:rsidRPr="00C14D43" w:rsidRDefault="00446273" w:rsidP="00C14D43">
      <w:pPr>
        <w:pStyle w:val="HBSNormal"/>
        <w:ind w:left="720"/>
        <w:rPr>
          <w:i/>
          <w:iCs/>
        </w:rPr>
      </w:pPr>
      <w:r w:rsidRPr="00C14D43">
        <w:rPr>
          <w:i/>
          <w:iCs/>
        </w:rPr>
        <w:t xml:space="preserve">    </w:t>
      </w:r>
      <w:proofErr w:type="gramStart"/>
      <w:r w:rsidRPr="00C14D43">
        <w:rPr>
          <w:i/>
          <w:iCs/>
        </w:rPr>
        <w:t>return(</w:t>
      </w:r>
      <w:proofErr w:type="gramEnd"/>
      <w:r w:rsidRPr="00C14D43">
        <w:rPr>
          <w:i/>
          <w:iCs/>
        </w:rPr>
        <w:t xml:space="preserve">list(recipe = recipe, </w:t>
      </w:r>
      <w:proofErr w:type="spellStart"/>
      <w:r w:rsidRPr="00C14D43">
        <w:rPr>
          <w:i/>
          <w:iCs/>
        </w:rPr>
        <w:t>prep_time</w:t>
      </w:r>
      <w:proofErr w:type="spellEnd"/>
      <w:r w:rsidRPr="00C14D43">
        <w:rPr>
          <w:i/>
          <w:iCs/>
        </w:rPr>
        <w:t xml:space="preserve"> = </w:t>
      </w:r>
      <w:proofErr w:type="spellStart"/>
      <w:r w:rsidRPr="00C14D43">
        <w:rPr>
          <w:i/>
          <w:iCs/>
        </w:rPr>
        <w:t>prep_time</w:t>
      </w:r>
      <w:proofErr w:type="spellEnd"/>
      <w:r w:rsidRPr="00C14D43">
        <w:rPr>
          <w:i/>
          <w:iCs/>
        </w:rPr>
        <w:t>, ingredients = ingredients))</w:t>
      </w:r>
    </w:p>
    <w:p w14:paraId="0FE449F2" w14:textId="77777777" w:rsidR="00446273" w:rsidRDefault="00446273" w:rsidP="00C14D43">
      <w:pPr>
        <w:pStyle w:val="HBSNormal"/>
        <w:ind w:left="720"/>
      </w:pPr>
      <w:r w:rsidRPr="00C14D43">
        <w:rPr>
          <w:i/>
          <w:iCs/>
        </w:rPr>
        <w:t>}</w:t>
      </w:r>
    </w:p>
    <w:p w14:paraId="43F579D8" w14:textId="77777777" w:rsidR="00446273" w:rsidRDefault="00446273" w:rsidP="00446273">
      <w:pPr>
        <w:pStyle w:val="HBSNormal"/>
      </w:pPr>
    </w:p>
    <w:p w14:paraId="3B501E66" w14:textId="77777777" w:rsidR="00446273" w:rsidRDefault="00446273" w:rsidP="00446273">
      <w:pPr>
        <w:pStyle w:val="HBSNormal"/>
      </w:pPr>
      <w:r>
        <w:t>and then use it on any of their webpages:</w:t>
      </w:r>
    </w:p>
    <w:p w14:paraId="0BAAFB1C" w14:textId="77777777" w:rsidR="00446273" w:rsidRDefault="00446273" w:rsidP="00446273">
      <w:pPr>
        <w:pStyle w:val="HBSNormal"/>
      </w:pPr>
    </w:p>
    <w:p w14:paraId="397022A9" w14:textId="77777777" w:rsidR="00446273" w:rsidRPr="00C14D43" w:rsidRDefault="00446273" w:rsidP="00C14D43">
      <w:pPr>
        <w:pStyle w:val="HBSNormal"/>
        <w:ind w:firstLine="720"/>
        <w:rPr>
          <w:i/>
          <w:iCs/>
        </w:rPr>
      </w:pPr>
      <w:r w:rsidRPr="00C14D43">
        <w:rPr>
          <w:i/>
          <w:iCs/>
        </w:rPr>
        <w:t>get_recipe("http://www.foodnetwork.com/recipes/food-network-kitchen/pancakes-recipe-1913844")</w:t>
      </w:r>
    </w:p>
    <w:p w14:paraId="1DEE7DCC" w14:textId="77777777" w:rsidR="00446273" w:rsidRDefault="00446273" w:rsidP="00446273">
      <w:pPr>
        <w:pStyle w:val="HBSNormal"/>
      </w:pPr>
    </w:p>
    <w:p w14:paraId="689D9D91" w14:textId="615CAAC3" w:rsidR="00446273" w:rsidRPr="00446273" w:rsidRDefault="00446273" w:rsidP="00446273">
      <w:pPr>
        <w:pStyle w:val="HBSNormal"/>
      </w:pPr>
      <w:r>
        <w:t xml:space="preserve">There are several other powerful tools provided by </w:t>
      </w:r>
      <w:proofErr w:type="spellStart"/>
      <w:r>
        <w:t>rvest</w:t>
      </w:r>
      <w:proofErr w:type="spellEnd"/>
      <w:r>
        <w:t xml:space="preserve">. For example, the functions </w:t>
      </w:r>
      <w:proofErr w:type="spellStart"/>
      <w:r>
        <w:t>html_form</w:t>
      </w:r>
      <w:proofErr w:type="spellEnd"/>
      <w:r>
        <w:t xml:space="preserve">, </w:t>
      </w:r>
      <w:proofErr w:type="spellStart"/>
      <w:r>
        <w:t>set_values</w:t>
      </w:r>
      <w:proofErr w:type="spellEnd"/>
      <w:r>
        <w:t xml:space="preserve">, and </w:t>
      </w:r>
      <w:proofErr w:type="spellStart"/>
      <w:r>
        <w:t>submit_form</w:t>
      </w:r>
      <w:proofErr w:type="spellEnd"/>
      <w:r>
        <w:t xml:space="preserve"> permit you to query a webpage from R. This is a more advanced topic not covered here.</w:t>
      </w:r>
    </w:p>
    <w:p w14:paraId="492319E6" w14:textId="022FE5F4" w:rsidR="00CC1322" w:rsidRDefault="00CC1322" w:rsidP="00CC1322">
      <w:pPr>
        <w:pStyle w:val="Heading1"/>
      </w:pPr>
      <w:bookmarkStart w:id="33" w:name="_Toc25419707"/>
      <w:r>
        <w:lastRenderedPageBreak/>
        <w:t>Section 3: String Processing</w:t>
      </w:r>
      <w:bookmarkEnd w:id="33"/>
    </w:p>
    <w:p w14:paraId="5C32E295" w14:textId="4937B076" w:rsidR="00CC1322" w:rsidRDefault="00CC1322" w:rsidP="00400E58">
      <w:pPr>
        <w:pStyle w:val="Heading2"/>
      </w:pPr>
      <w:bookmarkStart w:id="34" w:name="_Toc25419708"/>
      <w:r>
        <w:t>String Processing Part 1</w:t>
      </w:r>
      <w:bookmarkEnd w:id="34"/>
    </w:p>
    <w:p w14:paraId="4315BF86" w14:textId="426F06B1" w:rsidR="00CC1322" w:rsidRDefault="00CC1322" w:rsidP="00CC1322">
      <w:pPr>
        <w:pStyle w:val="Heading3"/>
      </w:pPr>
      <w:bookmarkStart w:id="35" w:name="_Toc25419709"/>
      <w:r>
        <w:t>String Parsing</w:t>
      </w:r>
      <w:bookmarkEnd w:id="35"/>
    </w:p>
    <w:p w14:paraId="38609ABB" w14:textId="6F0F2A83" w:rsidR="006D747D" w:rsidRDefault="006D747D" w:rsidP="006D747D">
      <w:pPr>
        <w:pStyle w:val="HBSNormal"/>
      </w:pPr>
      <w:r>
        <w:t>One of the most common data wrangling challenges involves converting or extracting numeric data contained in character strings into numeric representations required to make plots, summarize data, or fit models in R also common is processing unorganized text into meaningful variable names or categorical variables. In a web scraping section, we encounter an example related to creating the murder data set we explored in previous courses. After successfully extracting the raw data from a web page into a table, we can use code like this:</w:t>
      </w:r>
    </w:p>
    <w:p w14:paraId="6222204F" w14:textId="77777777" w:rsidR="006D747D" w:rsidRPr="006D747D" w:rsidRDefault="006D747D" w:rsidP="006D747D">
      <w:pPr>
        <w:pStyle w:val="HBSNormal"/>
        <w:rPr>
          <w:i/>
          <w:iCs/>
        </w:rPr>
      </w:pPr>
      <w:r>
        <w:tab/>
      </w:r>
      <w:r w:rsidRPr="006D747D">
        <w:rPr>
          <w:i/>
          <w:iCs/>
        </w:rPr>
        <w:t>url&lt;-"https://en.wikipedia.org/wiki/Gun_violence_in_the_United_States_by_state"</w:t>
      </w:r>
    </w:p>
    <w:p w14:paraId="523E57F5" w14:textId="72BF0702" w:rsidR="006D747D" w:rsidRPr="006D747D" w:rsidRDefault="006D747D" w:rsidP="006D747D">
      <w:pPr>
        <w:pStyle w:val="HBSNormal"/>
        <w:ind w:left="720"/>
        <w:rPr>
          <w:i/>
          <w:iCs/>
        </w:rPr>
      </w:pPr>
      <w:proofErr w:type="spellStart"/>
      <w:r w:rsidRPr="006D747D">
        <w:rPr>
          <w:i/>
          <w:iCs/>
        </w:rPr>
        <w:t>murders_row</w:t>
      </w:r>
      <w:proofErr w:type="spellEnd"/>
      <w:r w:rsidRPr="006D747D">
        <w:rPr>
          <w:i/>
          <w:iCs/>
        </w:rPr>
        <w:t>&lt;-</w:t>
      </w:r>
      <w:proofErr w:type="spellStart"/>
      <w:r w:rsidRPr="006D747D">
        <w:rPr>
          <w:i/>
          <w:iCs/>
        </w:rPr>
        <w:t>read_html</w:t>
      </w:r>
      <w:proofErr w:type="spellEnd"/>
      <w:r w:rsidRPr="006D747D">
        <w:rPr>
          <w:i/>
          <w:iCs/>
        </w:rPr>
        <w:t>(</w:t>
      </w:r>
      <w:proofErr w:type="spellStart"/>
      <w:r w:rsidRPr="006D747D">
        <w:rPr>
          <w:i/>
          <w:iCs/>
        </w:rPr>
        <w:t>url</w:t>
      </w:r>
      <w:proofErr w:type="spellEnd"/>
      <w:r w:rsidRPr="006D747D">
        <w:rPr>
          <w:i/>
          <w:iCs/>
        </w:rPr>
        <w:t>)%&gt;%</w:t>
      </w:r>
      <w:proofErr w:type="spellStart"/>
      <w:r w:rsidRPr="006D747D">
        <w:rPr>
          <w:i/>
          <w:iCs/>
        </w:rPr>
        <w:t>html_nodes</w:t>
      </w:r>
      <w:proofErr w:type="spellEnd"/>
      <w:r w:rsidRPr="006D747D">
        <w:rPr>
          <w:i/>
          <w:iCs/>
        </w:rPr>
        <w:t>("table</w:t>
      </w:r>
      <w:proofErr w:type="gramStart"/>
      <w:r w:rsidRPr="006D747D">
        <w:rPr>
          <w:i/>
          <w:iCs/>
        </w:rPr>
        <w:t>")%</w:t>
      </w:r>
      <w:proofErr w:type="gramEnd"/>
      <w:r w:rsidRPr="006D747D">
        <w:rPr>
          <w:i/>
          <w:iCs/>
        </w:rPr>
        <w:t>&gt;%</w:t>
      </w:r>
      <w:proofErr w:type="spellStart"/>
      <w:r w:rsidRPr="006D747D">
        <w:rPr>
          <w:i/>
          <w:iCs/>
        </w:rPr>
        <w:t>html_table</w:t>
      </w:r>
      <w:proofErr w:type="spellEnd"/>
      <w:r w:rsidRPr="006D747D">
        <w:rPr>
          <w:i/>
          <w:iCs/>
        </w:rPr>
        <w:t>()</w:t>
      </w:r>
    </w:p>
    <w:p w14:paraId="3CC12300" w14:textId="257CC6EC" w:rsidR="006D747D" w:rsidRPr="006D747D" w:rsidRDefault="006D747D" w:rsidP="006D747D">
      <w:pPr>
        <w:pStyle w:val="HBSNormal"/>
        <w:ind w:left="720"/>
        <w:rPr>
          <w:i/>
          <w:iCs/>
        </w:rPr>
      </w:pPr>
      <w:r w:rsidRPr="006D747D">
        <w:rPr>
          <w:i/>
          <w:iCs/>
        </w:rPr>
        <w:t>murders_row&lt;-murders_row[[2]]%&gt;%setNames(c("state","population","total","murders","gun_murders","gun_ownership","total_rate","murder_rate","gun_murder_rate"))</w:t>
      </w:r>
    </w:p>
    <w:p w14:paraId="7180E0C9" w14:textId="77777777" w:rsidR="006D747D" w:rsidRPr="006D747D" w:rsidRDefault="006D747D" w:rsidP="006D747D">
      <w:pPr>
        <w:pStyle w:val="HBSNormal"/>
        <w:ind w:left="720"/>
        <w:rPr>
          <w:i/>
          <w:iCs/>
        </w:rPr>
      </w:pPr>
      <w:r w:rsidRPr="006D747D">
        <w:rPr>
          <w:i/>
          <w:iCs/>
        </w:rPr>
        <w:t>head(</w:t>
      </w:r>
      <w:proofErr w:type="spellStart"/>
      <w:r w:rsidRPr="006D747D">
        <w:rPr>
          <w:i/>
          <w:iCs/>
        </w:rPr>
        <w:t>murders_row</w:t>
      </w:r>
      <w:proofErr w:type="spellEnd"/>
      <w:r w:rsidRPr="006D747D">
        <w:rPr>
          <w:i/>
          <w:iCs/>
        </w:rPr>
        <w:t>)</w:t>
      </w:r>
    </w:p>
    <w:p w14:paraId="783C7807" w14:textId="77777777" w:rsidR="006D747D" w:rsidRPr="006D747D" w:rsidRDefault="006D747D" w:rsidP="006D747D">
      <w:pPr>
        <w:pStyle w:val="HBSNormal"/>
        <w:ind w:left="720"/>
        <w:rPr>
          <w:i/>
          <w:iCs/>
        </w:rPr>
      </w:pPr>
      <w:r w:rsidRPr="006D747D">
        <w:rPr>
          <w:i/>
          <w:iCs/>
        </w:rPr>
        <w:t xml:space="preserve">       state population total murders </w:t>
      </w:r>
      <w:proofErr w:type="spellStart"/>
      <w:r w:rsidRPr="006D747D">
        <w:rPr>
          <w:i/>
          <w:iCs/>
        </w:rPr>
        <w:t>gun_murders</w:t>
      </w:r>
      <w:proofErr w:type="spellEnd"/>
      <w:r w:rsidRPr="006D747D">
        <w:rPr>
          <w:i/>
          <w:iCs/>
        </w:rPr>
        <w:t xml:space="preserve"> </w:t>
      </w:r>
      <w:proofErr w:type="spellStart"/>
      <w:r w:rsidRPr="006D747D">
        <w:rPr>
          <w:i/>
          <w:iCs/>
        </w:rPr>
        <w:t>gun_ownership</w:t>
      </w:r>
      <w:proofErr w:type="spellEnd"/>
      <w:r w:rsidRPr="006D747D">
        <w:rPr>
          <w:i/>
          <w:iCs/>
        </w:rPr>
        <w:t xml:space="preserve"> </w:t>
      </w:r>
      <w:proofErr w:type="spellStart"/>
      <w:r w:rsidRPr="006D747D">
        <w:rPr>
          <w:i/>
          <w:iCs/>
        </w:rPr>
        <w:t>total_rate</w:t>
      </w:r>
      <w:proofErr w:type="spellEnd"/>
      <w:r w:rsidRPr="006D747D">
        <w:rPr>
          <w:i/>
          <w:iCs/>
        </w:rPr>
        <w:t xml:space="preserve"> </w:t>
      </w:r>
      <w:proofErr w:type="spellStart"/>
      <w:r w:rsidRPr="006D747D">
        <w:rPr>
          <w:i/>
          <w:iCs/>
        </w:rPr>
        <w:t>murder_rate</w:t>
      </w:r>
      <w:proofErr w:type="spellEnd"/>
    </w:p>
    <w:p w14:paraId="42D58BDF" w14:textId="77777777" w:rsidR="006D747D" w:rsidRPr="006D747D" w:rsidRDefault="006D747D" w:rsidP="006D747D">
      <w:pPr>
        <w:pStyle w:val="HBSNormal"/>
        <w:ind w:left="720"/>
        <w:rPr>
          <w:i/>
          <w:iCs/>
        </w:rPr>
      </w:pPr>
      <w:r w:rsidRPr="006D747D">
        <w:rPr>
          <w:i/>
          <w:iCs/>
        </w:rPr>
        <w:t xml:space="preserve">1    </w:t>
      </w:r>
      <w:proofErr w:type="gramStart"/>
      <w:r w:rsidRPr="006D747D">
        <w:rPr>
          <w:i/>
          <w:iCs/>
        </w:rPr>
        <w:t>Alabama  4,853,875</w:t>
      </w:r>
      <w:proofErr w:type="gramEnd"/>
      <w:r w:rsidRPr="006D747D">
        <w:rPr>
          <w:i/>
          <w:iCs/>
        </w:rPr>
        <w:t xml:space="preserve">   348    —[a]        —[a]          48.9        7.2       — [a]</w:t>
      </w:r>
    </w:p>
    <w:p w14:paraId="1563B013" w14:textId="77777777" w:rsidR="006D747D" w:rsidRPr="006D747D" w:rsidRDefault="006D747D" w:rsidP="006D747D">
      <w:pPr>
        <w:pStyle w:val="HBSNormal"/>
        <w:ind w:left="720"/>
        <w:rPr>
          <w:i/>
          <w:iCs/>
        </w:rPr>
      </w:pPr>
      <w:r w:rsidRPr="006D747D">
        <w:rPr>
          <w:i/>
          <w:iCs/>
        </w:rPr>
        <w:t>2     Alaska    737,709    59      57          39          61.7        8.0         7.7</w:t>
      </w:r>
    </w:p>
    <w:p w14:paraId="2C667603" w14:textId="77777777" w:rsidR="006D747D" w:rsidRPr="006D747D" w:rsidRDefault="006D747D" w:rsidP="006D747D">
      <w:pPr>
        <w:pStyle w:val="HBSNormal"/>
        <w:ind w:left="720"/>
        <w:rPr>
          <w:i/>
          <w:iCs/>
        </w:rPr>
      </w:pPr>
      <w:r w:rsidRPr="006D747D">
        <w:rPr>
          <w:i/>
          <w:iCs/>
        </w:rPr>
        <w:t xml:space="preserve">3    </w:t>
      </w:r>
      <w:proofErr w:type="gramStart"/>
      <w:r w:rsidRPr="006D747D">
        <w:rPr>
          <w:i/>
          <w:iCs/>
        </w:rPr>
        <w:t>Arizona  6,817,565</w:t>
      </w:r>
      <w:proofErr w:type="gramEnd"/>
      <w:r w:rsidRPr="006D747D">
        <w:rPr>
          <w:i/>
          <w:iCs/>
        </w:rPr>
        <w:t xml:space="preserve">   306     278         171          32.3        4.5         4.1</w:t>
      </w:r>
    </w:p>
    <w:p w14:paraId="71CA11E6" w14:textId="77777777" w:rsidR="006D747D" w:rsidRPr="006D747D" w:rsidRDefault="006D747D" w:rsidP="006D747D">
      <w:pPr>
        <w:pStyle w:val="HBSNormal"/>
        <w:ind w:left="720"/>
        <w:rPr>
          <w:i/>
          <w:iCs/>
        </w:rPr>
      </w:pPr>
      <w:r w:rsidRPr="006D747D">
        <w:rPr>
          <w:i/>
          <w:iCs/>
        </w:rPr>
        <w:t xml:space="preserve">4   </w:t>
      </w:r>
      <w:proofErr w:type="gramStart"/>
      <w:r w:rsidRPr="006D747D">
        <w:rPr>
          <w:i/>
          <w:iCs/>
        </w:rPr>
        <w:t>Arkansas  2,977,853</w:t>
      </w:r>
      <w:proofErr w:type="gramEnd"/>
      <w:r w:rsidRPr="006D747D">
        <w:rPr>
          <w:i/>
          <w:iCs/>
        </w:rPr>
        <w:t xml:space="preserve">   181     164         110          57.9        6.1         5.5</w:t>
      </w:r>
    </w:p>
    <w:p w14:paraId="701DA953" w14:textId="77777777" w:rsidR="006D747D" w:rsidRPr="006D747D" w:rsidRDefault="006D747D" w:rsidP="006D747D">
      <w:pPr>
        <w:pStyle w:val="HBSNormal"/>
        <w:ind w:left="720"/>
        <w:rPr>
          <w:i/>
          <w:iCs/>
        </w:rPr>
      </w:pPr>
      <w:r w:rsidRPr="006D747D">
        <w:rPr>
          <w:i/>
          <w:iCs/>
        </w:rPr>
        <w:t>5 California 38,993,940 1,861   1,861       1,275          20.1        4.8         4.8</w:t>
      </w:r>
    </w:p>
    <w:p w14:paraId="3CF5D043" w14:textId="77777777" w:rsidR="006D747D" w:rsidRPr="006D747D" w:rsidRDefault="006D747D" w:rsidP="006D747D">
      <w:pPr>
        <w:pStyle w:val="HBSNormal"/>
        <w:ind w:left="720"/>
        <w:rPr>
          <w:i/>
          <w:iCs/>
        </w:rPr>
      </w:pPr>
      <w:r w:rsidRPr="006D747D">
        <w:rPr>
          <w:i/>
          <w:iCs/>
        </w:rPr>
        <w:t xml:space="preserve">6   </w:t>
      </w:r>
      <w:proofErr w:type="gramStart"/>
      <w:r w:rsidRPr="006D747D">
        <w:rPr>
          <w:i/>
          <w:iCs/>
        </w:rPr>
        <w:t>Colorado  5,448,819</w:t>
      </w:r>
      <w:proofErr w:type="gramEnd"/>
      <w:r w:rsidRPr="006D747D">
        <w:rPr>
          <w:i/>
          <w:iCs/>
        </w:rPr>
        <w:t xml:space="preserve">   176     176         115          34.3        3.2         3.2</w:t>
      </w:r>
    </w:p>
    <w:p w14:paraId="3D435E9A" w14:textId="77777777" w:rsidR="006D747D" w:rsidRPr="006D747D" w:rsidRDefault="006D747D" w:rsidP="006D747D">
      <w:pPr>
        <w:pStyle w:val="HBSNormal"/>
        <w:ind w:left="720"/>
        <w:rPr>
          <w:i/>
          <w:iCs/>
        </w:rPr>
      </w:pPr>
      <w:r w:rsidRPr="006D747D">
        <w:rPr>
          <w:i/>
          <w:iCs/>
        </w:rPr>
        <w:t xml:space="preserve">  </w:t>
      </w:r>
      <w:proofErr w:type="spellStart"/>
      <w:r w:rsidRPr="006D747D">
        <w:rPr>
          <w:i/>
          <w:iCs/>
        </w:rPr>
        <w:t>gun_murder_rate</w:t>
      </w:r>
      <w:proofErr w:type="spellEnd"/>
    </w:p>
    <w:p w14:paraId="5C90FFA1" w14:textId="77777777" w:rsidR="006D747D" w:rsidRPr="006D747D" w:rsidRDefault="006D747D" w:rsidP="006D747D">
      <w:pPr>
        <w:pStyle w:val="HBSNormal"/>
        <w:ind w:left="720"/>
        <w:rPr>
          <w:i/>
          <w:iCs/>
        </w:rPr>
      </w:pPr>
      <w:r w:rsidRPr="006D747D">
        <w:rPr>
          <w:i/>
          <w:iCs/>
        </w:rPr>
        <w:t>1           — [a]</w:t>
      </w:r>
    </w:p>
    <w:p w14:paraId="41AB9A7B" w14:textId="77777777" w:rsidR="006D747D" w:rsidRPr="006D747D" w:rsidRDefault="006D747D" w:rsidP="006D747D">
      <w:pPr>
        <w:pStyle w:val="HBSNormal"/>
        <w:ind w:left="720"/>
        <w:rPr>
          <w:i/>
          <w:iCs/>
        </w:rPr>
      </w:pPr>
      <w:r w:rsidRPr="006D747D">
        <w:rPr>
          <w:i/>
          <w:iCs/>
        </w:rPr>
        <w:t>2             5.3</w:t>
      </w:r>
    </w:p>
    <w:p w14:paraId="6F523619" w14:textId="77777777" w:rsidR="006D747D" w:rsidRPr="006D747D" w:rsidRDefault="006D747D" w:rsidP="006D747D">
      <w:pPr>
        <w:pStyle w:val="HBSNormal"/>
        <w:ind w:left="720"/>
        <w:rPr>
          <w:i/>
          <w:iCs/>
        </w:rPr>
      </w:pPr>
      <w:r w:rsidRPr="006D747D">
        <w:rPr>
          <w:i/>
          <w:iCs/>
        </w:rPr>
        <w:t>3             2.5</w:t>
      </w:r>
    </w:p>
    <w:p w14:paraId="3FF25FFB" w14:textId="77777777" w:rsidR="006D747D" w:rsidRPr="006D747D" w:rsidRDefault="006D747D" w:rsidP="006D747D">
      <w:pPr>
        <w:pStyle w:val="HBSNormal"/>
        <w:ind w:left="720"/>
        <w:rPr>
          <w:i/>
          <w:iCs/>
        </w:rPr>
      </w:pPr>
      <w:r w:rsidRPr="006D747D">
        <w:rPr>
          <w:i/>
          <w:iCs/>
        </w:rPr>
        <w:t>4             3.7</w:t>
      </w:r>
    </w:p>
    <w:p w14:paraId="5059069C" w14:textId="77777777" w:rsidR="006D747D" w:rsidRPr="006D747D" w:rsidRDefault="006D747D" w:rsidP="006D747D">
      <w:pPr>
        <w:pStyle w:val="HBSNormal"/>
        <w:ind w:left="720"/>
        <w:rPr>
          <w:i/>
          <w:iCs/>
        </w:rPr>
      </w:pPr>
      <w:r w:rsidRPr="006D747D">
        <w:rPr>
          <w:i/>
          <w:iCs/>
        </w:rPr>
        <w:t>5             3.3</w:t>
      </w:r>
    </w:p>
    <w:p w14:paraId="4296D559" w14:textId="2529F862" w:rsidR="006D747D" w:rsidRDefault="006D747D" w:rsidP="006D747D">
      <w:pPr>
        <w:pStyle w:val="HBSNormal"/>
        <w:ind w:left="720"/>
        <w:rPr>
          <w:i/>
          <w:iCs/>
        </w:rPr>
      </w:pPr>
      <w:r w:rsidRPr="006D747D">
        <w:rPr>
          <w:i/>
          <w:iCs/>
        </w:rPr>
        <w:t>6             2.1</w:t>
      </w:r>
    </w:p>
    <w:p w14:paraId="562AA077" w14:textId="77777777" w:rsidR="006D747D" w:rsidRDefault="006D747D">
      <w:pPr>
        <w:rPr>
          <w:i/>
          <w:iCs/>
          <w:sz w:val="20"/>
        </w:rPr>
      </w:pPr>
      <w:r>
        <w:rPr>
          <w:i/>
          <w:iCs/>
        </w:rPr>
        <w:br w:type="page"/>
      </w:r>
    </w:p>
    <w:p w14:paraId="6A2193A4" w14:textId="1FAC25D4" w:rsidR="006D747D" w:rsidRDefault="006D747D" w:rsidP="006D747D">
      <w:pPr>
        <w:pStyle w:val="HBSNormal"/>
      </w:pPr>
      <w:r>
        <w:lastRenderedPageBreak/>
        <w:t xml:space="preserve">We realize that two of the columns that we expected to contain numbers </w:t>
      </w:r>
      <w:proofErr w:type="gramStart"/>
      <w:r>
        <w:t>actually contain</w:t>
      </w:r>
      <w:proofErr w:type="gramEnd"/>
      <w:r>
        <w:t xml:space="preserve"> character, here are two examples:</w:t>
      </w:r>
    </w:p>
    <w:p w14:paraId="369699B4" w14:textId="77777777" w:rsidR="006D747D" w:rsidRPr="006D747D" w:rsidRDefault="006D747D" w:rsidP="006D747D">
      <w:pPr>
        <w:pStyle w:val="HBSNormal"/>
        <w:rPr>
          <w:i/>
          <w:iCs/>
        </w:rPr>
      </w:pPr>
      <w:r>
        <w:tab/>
      </w:r>
      <w:r w:rsidRPr="006D747D">
        <w:rPr>
          <w:i/>
          <w:iCs/>
        </w:rPr>
        <w:t>class(</w:t>
      </w:r>
      <w:proofErr w:type="spellStart"/>
      <w:r w:rsidRPr="006D747D">
        <w:rPr>
          <w:i/>
          <w:iCs/>
        </w:rPr>
        <w:t>murders_row$population</w:t>
      </w:r>
      <w:proofErr w:type="spellEnd"/>
      <w:r w:rsidRPr="006D747D">
        <w:rPr>
          <w:i/>
          <w:iCs/>
        </w:rPr>
        <w:t>)</w:t>
      </w:r>
    </w:p>
    <w:p w14:paraId="4A93575F" w14:textId="77777777" w:rsidR="006D747D" w:rsidRPr="006D747D" w:rsidRDefault="006D747D" w:rsidP="006D747D">
      <w:pPr>
        <w:pStyle w:val="HBSNormal"/>
        <w:ind w:left="720"/>
        <w:rPr>
          <w:i/>
          <w:iCs/>
        </w:rPr>
      </w:pPr>
      <w:r w:rsidRPr="006D747D">
        <w:rPr>
          <w:i/>
          <w:iCs/>
        </w:rPr>
        <w:t>[1] "character"</w:t>
      </w:r>
    </w:p>
    <w:p w14:paraId="118BAE35" w14:textId="77777777" w:rsidR="006D747D" w:rsidRPr="006D747D" w:rsidRDefault="006D747D" w:rsidP="006D747D">
      <w:pPr>
        <w:pStyle w:val="HBSNormal"/>
        <w:ind w:left="720"/>
        <w:rPr>
          <w:i/>
          <w:iCs/>
        </w:rPr>
      </w:pPr>
      <w:r w:rsidRPr="006D747D">
        <w:rPr>
          <w:i/>
          <w:iCs/>
        </w:rPr>
        <w:t>&gt; class(</w:t>
      </w:r>
      <w:proofErr w:type="spellStart"/>
      <w:r w:rsidRPr="006D747D">
        <w:rPr>
          <w:i/>
          <w:iCs/>
        </w:rPr>
        <w:t>murders_row$total</w:t>
      </w:r>
      <w:proofErr w:type="spellEnd"/>
      <w:r w:rsidRPr="006D747D">
        <w:rPr>
          <w:i/>
          <w:iCs/>
        </w:rPr>
        <w:t>)</w:t>
      </w:r>
    </w:p>
    <w:p w14:paraId="2A340751" w14:textId="3B0ADF21" w:rsidR="006D747D" w:rsidRDefault="006D747D" w:rsidP="006D747D">
      <w:pPr>
        <w:pStyle w:val="HBSNormal"/>
        <w:ind w:left="720"/>
        <w:rPr>
          <w:i/>
          <w:iCs/>
        </w:rPr>
      </w:pPr>
      <w:r w:rsidRPr="006D747D">
        <w:rPr>
          <w:i/>
          <w:iCs/>
        </w:rPr>
        <w:t>[1] "character"</w:t>
      </w:r>
    </w:p>
    <w:p w14:paraId="2B1ED9D8" w14:textId="7B207172" w:rsidR="006D747D" w:rsidRPr="006D747D" w:rsidRDefault="00615F25" w:rsidP="006D747D">
      <w:pPr>
        <w:pStyle w:val="HBSNormal"/>
      </w:pPr>
      <w:r>
        <w:t xml:space="preserve">This is very common occurrence when web scraping, since web pages and other formal documents use commas in numbers to improve readability. For example, we write the number 4,853,875 like this and it’s easier to read than writing it like this with no commas. Because this is such a common task, there’s already a function, </w:t>
      </w:r>
      <w:proofErr w:type="spellStart"/>
      <w:r>
        <w:t>parse_</w:t>
      </w:r>
      <w:proofErr w:type="gramStart"/>
      <w:r>
        <w:t>number</w:t>
      </w:r>
      <w:proofErr w:type="spellEnd"/>
      <w:r>
        <w:t>(</w:t>
      </w:r>
      <w:proofErr w:type="gramEnd"/>
      <w:r>
        <w:t>), that readily does this conversion. However, many of the string processing challenges a data scientist faces are unique and often unexpected. It is, therefore, quite ambitious to have a comprehensive course on these topics. So here, we use case studies that help us demonstrate how string processing is a powerful tool needed for many data wrangling challenges. Specifically, we show the original raw data used to create the data frames we have been studying in this course and describe the string processing that was needed. By going over these case studies, we’ll cover some of the most common  tasks in string processing including removing unwanted characters from text, extracting numerical values from texts, finding and replacing characters, extracting specific parts of string converting free-form text to more uniform formats, and splitting strings into multiple values</w:t>
      </w:r>
    </w:p>
    <w:p w14:paraId="34615079" w14:textId="26AD2AB6" w:rsidR="00CC1322" w:rsidRDefault="00CC1322" w:rsidP="00CC1322">
      <w:pPr>
        <w:pStyle w:val="Heading3"/>
      </w:pPr>
      <w:bookmarkStart w:id="36" w:name="_Toc25419710"/>
      <w:r>
        <w:t>Defining Strings: Single and Double Quotes and How to Escape</w:t>
      </w:r>
      <w:bookmarkEnd w:id="36"/>
    </w:p>
    <w:p w14:paraId="5C4C4B2D" w14:textId="25DA1C10" w:rsidR="00615F25" w:rsidRDefault="00D53E42" w:rsidP="00D53E42">
      <w:pPr>
        <w:pStyle w:val="HBSNormal"/>
      </w:pPr>
      <w:r>
        <w:t>To define string in R, we can use either double quotes, like this:</w:t>
      </w:r>
    </w:p>
    <w:p w14:paraId="3B735420" w14:textId="08A31BAF" w:rsidR="00D53E42" w:rsidRDefault="00D53E42" w:rsidP="00D53E42">
      <w:pPr>
        <w:pStyle w:val="HBSNormal"/>
      </w:pPr>
      <w:r>
        <w:tab/>
      </w:r>
      <w:r w:rsidRPr="00D53E42">
        <w:t>s&lt;-"hello"</w:t>
      </w:r>
    </w:p>
    <w:p w14:paraId="7469D11A" w14:textId="70795264" w:rsidR="00D53E42" w:rsidRDefault="00D53E42" w:rsidP="00D53E42">
      <w:pPr>
        <w:pStyle w:val="HBSNormal"/>
      </w:pPr>
      <w:r>
        <w:t>or single quotes like this:</w:t>
      </w:r>
    </w:p>
    <w:p w14:paraId="795AAD20" w14:textId="2374D4FF" w:rsidR="00D53E42" w:rsidRDefault="00D53E42" w:rsidP="00D53E42">
      <w:pPr>
        <w:pStyle w:val="HBSNormal"/>
      </w:pPr>
      <w:r>
        <w:tab/>
      </w:r>
      <w:r w:rsidRPr="00D53E42">
        <w:t>s1&lt;-'hello'</w:t>
      </w:r>
    </w:p>
    <w:p w14:paraId="541C0916" w14:textId="0C7CF153" w:rsidR="00D53E42" w:rsidRDefault="00D53E42" w:rsidP="00D53E42">
      <w:pPr>
        <w:pStyle w:val="HBSNormal"/>
      </w:pPr>
      <w:r>
        <w:t>Now, what happens if your string includes double quotes? For example, if you want to write 10 inches like this: 10”. You can’t use this code:</w:t>
      </w:r>
    </w:p>
    <w:p w14:paraId="3042C5C2" w14:textId="5A4BC2AB" w:rsidR="00D53E42" w:rsidRPr="00D53E42" w:rsidRDefault="00D53E42" w:rsidP="00D53E42">
      <w:pPr>
        <w:pStyle w:val="HBSNormal"/>
        <w:rPr>
          <w:i/>
          <w:iCs/>
        </w:rPr>
      </w:pPr>
      <w:r>
        <w:tab/>
      </w:r>
      <w:r w:rsidRPr="00D53E42">
        <w:rPr>
          <w:i/>
          <w:iCs/>
        </w:rPr>
        <w:t>s&lt;</w:t>
      </w:r>
      <w:proofErr w:type="gramStart"/>
      <w:r w:rsidRPr="00D53E42">
        <w:rPr>
          <w:i/>
          <w:iCs/>
        </w:rPr>
        <w:t>-“</w:t>
      </w:r>
      <w:proofErr w:type="gramEnd"/>
      <w:r w:rsidRPr="00D53E42">
        <w:rPr>
          <w:i/>
          <w:iCs/>
        </w:rPr>
        <w:t xml:space="preserve">10”” </w:t>
      </w:r>
    </w:p>
    <w:p w14:paraId="66016D5F" w14:textId="653C2EDA" w:rsidR="00D53E42" w:rsidRDefault="00D53E42" w:rsidP="00D53E42">
      <w:pPr>
        <w:pStyle w:val="HBSNormal"/>
      </w:pPr>
      <w:r>
        <w:t xml:space="preserve">because this is just the string 10 followed by a double quote. If you type this into R you get an error, because you have an unclosed double quote. </w:t>
      </w:r>
      <w:proofErr w:type="gramStart"/>
      <w:r>
        <w:t>So</w:t>
      </w:r>
      <w:proofErr w:type="gramEnd"/>
      <w:r>
        <w:t xml:space="preserve"> to avoid this, we can use the single quotes like this:</w:t>
      </w:r>
    </w:p>
    <w:p w14:paraId="6E28D268" w14:textId="70B5960E" w:rsidR="00D53E42" w:rsidRPr="00D53E42" w:rsidRDefault="00D53E42" w:rsidP="00D53E42">
      <w:pPr>
        <w:pStyle w:val="HBSNormal"/>
        <w:rPr>
          <w:i/>
          <w:iCs/>
        </w:rPr>
      </w:pPr>
      <w:r>
        <w:tab/>
      </w:r>
      <w:r w:rsidRPr="00D53E42">
        <w:rPr>
          <w:i/>
          <w:iCs/>
        </w:rPr>
        <w:t>s&lt;</w:t>
      </w:r>
      <w:proofErr w:type="gramStart"/>
      <w:r w:rsidRPr="00D53E42">
        <w:rPr>
          <w:i/>
          <w:iCs/>
        </w:rPr>
        <w:t>-</w:t>
      </w:r>
      <w:r>
        <w:rPr>
          <w:i/>
          <w:iCs/>
        </w:rPr>
        <w:t>‘</w:t>
      </w:r>
      <w:proofErr w:type="gramEnd"/>
      <w:r w:rsidRPr="00D53E42">
        <w:rPr>
          <w:i/>
          <w:iCs/>
        </w:rPr>
        <w:t>10</w:t>
      </w:r>
      <w:r>
        <w:rPr>
          <w:i/>
          <w:iCs/>
        </w:rPr>
        <w:t>”’</w:t>
      </w:r>
    </w:p>
    <w:p w14:paraId="2172C36D" w14:textId="5C934E0C" w:rsidR="00D53E42" w:rsidRDefault="00D53E42" w:rsidP="00D53E42">
      <w:pPr>
        <w:pStyle w:val="HBSNormal"/>
      </w:pPr>
      <w:r>
        <w:t>To make sure that it’s working, in R we can use the function cat. The function cat lets us see what the string looks like. So, if we type:</w:t>
      </w:r>
    </w:p>
    <w:p w14:paraId="14ED77AE" w14:textId="77777777" w:rsidR="00D53E42" w:rsidRPr="00D53E42" w:rsidRDefault="00D53E42" w:rsidP="00D53E42">
      <w:pPr>
        <w:pStyle w:val="HBSNormal"/>
        <w:rPr>
          <w:i/>
          <w:iCs/>
        </w:rPr>
      </w:pPr>
      <w:r>
        <w:tab/>
      </w:r>
      <w:r w:rsidRPr="00D53E42">
        <w:rPr>
          <w:i/>
          <w:iCs/>
        </w:rPr>
        <w:t>cat(s)</w:t>
      </w:r>
    </w:p>
    <w:p w14:paraId="57628919" w14:textId="4586653A" w:rsidR="00D53E42" w:rsidRDefault="00D53E42" w:rsidP="00D53E42">
      <w:pPr>
        <w:pStyle w:val="HBSNormal"/>
        <w:ind w:firstLine="720"/>
        <w:rPr>
          <w:i/>
          <w:iCs/>
        </w:rPr>
      </w:pPr>
      <w:r w:rsidRPr="00D53E42">
        <w:rPr>
          <w:i/>
          <w:iCs/>
        </w:rPr>
        <w:t>10"</w:t>
      </w:r>
    </w:p>
    <w:p w14:paraId="268E736F" w14:textId="41EF2D96" w:rsidR="007B168B" w:rsidRDefault="007B168B" w:rsidP="00D53E42">
      <w:pPr>
        <w:pStyle w:val="HBSNormal"/>
      </w:pPr>
      <w:r>
        <w:t>We get the 10” as we wanted. Now, what if we want to use string to be 5 feet written like this 5’? In this case we use the double quotes like this:</w:t>
      </w:r>
    </w:p>
    <w:p w14:paraId="794E7032" w14:textId="3160692A" w:rsidR="007B168B" w:rsidRPr="007B168B" w:rsidRDefault="007B168B" w:rsidP="00D53E42">
      <w:pPr>
        <w:pStyle w:val="HBSNormal"/>
        <w:rPr>
          <w:i/>
          <w:iCs/>
        </w:rPr>
      </w:pPr>
      <w:r>
        <w:tab/>
      </w:r>
      <w:r w:rsidRPr="007B168B">
        <w:rPr>
          <w:i/>
          <w:iCs/>
        </w:rPr>
        <w:t>s&lt;-"5'"</w:t>
      </w:r>
    </w:p>
    <w:p w14:paraId="4FE62D39" w14:textId="10E5BC54" w:rsidR="00D53E42" w:rsidRDefault="007B168B" w:rsidP="00D53E42">
      <w:pPr>
        <w:pStyle w:val="HBSNormal"/>
      </w:pPr>
      <w:r>
        <w:t xml:space="preserve"> you can see it works by using cat:</w:t>
      </w:r>
    </w:p>
    <w:p w14:paraId="18E88F2D" w14:textId="77777777" w:rsidR="007B168B" w:rsidRPr="007B168B" w:rsidRDefault="007B168B" w:rsidP="007B168B">
      <w:pPr>
        <w:pStyle w:val="HBSNormal"/>
        <w:rPr>
          <w:i/>
          <w:iCs/>
        </w:rPr>
      </w:pPr>
      <w:r>
        <w:tab/>
      </w:r>
      <w:r w:rsidRPr="007B168B">
        <w:rPr>
          <w:i/>
          <w:iCs/>
        </w:rPr>
        <w:t>cat(s)</w:t>
      </w:r>
    </w:p>
    <w:p w14:paraId="58769398" w14:textId="45A0BF27" w:rsidR="007B168B" w:rsidRDefault="007B168B" w:rsidP="007B168B">
      <w:pPr>
        <w:pStyle w:val="HBSNormal"/>
        <w:ind w:firstLine="720"/>
        <w:rPr>
          <w:i/>
          <w:iCs/>
        </w:rPr>
      </w:pPr>
      <w:r w:rsidRPr="007B168B">
        <w:rPr>
          <w:i/>
          <w:iCs/>
        </w:rPr>
        <w:t>5'</w:t>
      </w:r>
    </w:p>
    <w:p w14:paraId="42D2092B" w14:textId="3B234606" w:rsidR="007B168B" w:rsidRDefault="007B168B" w:rsidP="007B168B">
      <w:pPr>
        <w:pStyle w:val="HBSNormal"/>
      </w:pPr>
      <w:proofErr w:type="gramStart"/>
      <w:r>
        <w:lastRenderedPageBreak/>
        <w:t>So</w:t>
      </w:r>
      <w:proofErr w:type="gramEnd"/>
      <w:r>
        <w:t xml:space="preserve"> we’ve learned how to write 5 feet and 10 inches separately. What if we want to write them together to represent 5 feet and 10 inches, like this 5’10”? In this case, neither the single </w:t>
      </w:r>
      <w:proofErr w:type="gramStart"/>
      <w:r>
        <w:t>or</w:t>
      </w:r>
      <w:proofErr w:type="gramEnd"/>
      <w:r>
        <w:t xml:space="preserve"> double quote will work. This will give you an error, because we closed the string after the five:</w:t>
      </w:r>
    </w:p>
    <w:p w14:paraId="534220C1" w14:textId="5898FD7E" w:rsidR="007B168B" w:rsidRDefault="007B168B" w:rsidP="007B168B">
      <w:pPr>
        <w:pStyle w:val="HBSNormal"/>
        <w:rPr>
          <w:i/>
          <w:iCs/>
        </w:rPr>
      </w:pPr>
      <w:r>
        <w:tab/>
      </w:r>
      <w:r>
        <w:rPr>
          <w:i/>
          <w:iCs/>
        </w:rPr>
        <w:t>s&lt;</w:t>
      </w:r>
      <w:proofErr w:type="gramStart"/>
      <w:r>
        <w:rPr>
          <w:i/>
          <w:iCs/>
        </w:rPr>
        <w:t>-‘</w:t>
      </w:r>
      <w:proofErr w:type="gramEnd"/>
      <w:r>
        <w:rPr>
          <w:i/>
          <w:iCs/>
        </w:rPr>
        <w:t>5’10”’</w:t>
      </w:r>
    </w:p>
    <w:p w14:paraId="0041B4F3" w14:textId="756E1DD0" w:rsidR="007B168B" w:rsidRDefault="007B168B" w:rsidP="007B168B">
      <w:pPr>
        <w:pStyle w:val="HBSNormal"/>
      </w:pPr>
      <w:r>
        <w:t>and this will give you an error, because we closed the string after the 10:</w:t>
      </w:r>
    </w:p>
    <w:p w14:paraId="2212A948" w14:textId="5A33DFB9" w:rsidR="007B168B" w:rsidRDefault="007B168B" w:rsidP="007B168B">
      <w:pPr>
        <w:pStyle w:val="HBSNormal"/>
        <w:rPr>
          <w:i/>
          <w:iCs/>
        </w:rPr>
      </w:pPr>
      <w:r>
        <w:tab/>
      </w:r>
      <w:r w:rsidRPr="007B168B">
        <w:rPr>
          <w:i/>
          <w:iCs/>
        </w:rPr>
        <w:t>s&lt;</w:t>
      </w:r>
      <w:proofErr w:type="gramStart"/>
      <w:r w:rsidRPr="007B168B">
        <w:rPr>
          <w:i/>
          <w:iCs/>
        </w:rPr>
        <w:t>-</w:t>
      </w:r>
      <w:r>
        <w:rPr>
          <w:i/>
          <w:iCs/>
        </w:rPr>
        <w:t>“</w:t>
      </w:r>
      <w:proofErr w:type="gramEnd"/>
      <w:r w:rsidRPr="007B168B">
        <w:rPr>
          <w:i/>
          <w:iCs/>
        </w:rPr>
        <w:t>5</w:t>
      </w:r>
      <w:r>
        <w:rPr>
          <w:i/>
          <w:iCs/>
        </w:rPr>
        <w:t>’</w:t>
      </w:r>
      <w:r w:rsidRPr="007B168B">
        <w:rPr>
          <w:i/>
          <w:iCs/>
        </w:rPr>
        <w:t>10</w:t>
      </w:r>
      <w:r>
        <w:rPr>
          <w:i/>
          <w:iCs/>
        </w:rPr>
        <w:t>””</w:t>
      </w:r>
    </w:p>
    <w:p w14:paraId="008DCE68" w14:textId="0D956F14" w:rsidR="007B168B" w:rsidRDefault="007B168B" w:rsidP="007B168B">
      <w:pPr>
        <w:pStyle w:val="HBSNormal"/>
      </w:pPr>
      <w:r>
        <w:t xml:space="preserve">Note that this doesn’t give you an error. If we type one of the above strings into R, it will get stuck waiting for you to close the open quote, and you’ll have to escape using the escape. In these situations where we can’t use either of the two quotes to write out the string we want, we need to escape the quotes, and for that we use the backslash. </w:t>
      </w:r>
      <w:proofErr w:type="gramStart"/>
      <w:r>
        <w:t>So</w:t>
      </w:r>
      <w:proofErr w:type="gramEnd"/>
      <w:r>
        <w:t xml:space="preserve"> we can escape either character like this:</w:t>
      </w:r>
    </w:p>
    <w:p w14:paraId="79D7C3A7" w14:textId="77777777" w:rsidR="007B168B" w:rsidRPr="007B168B" w:rsidRDefault="007B168B" w:rsidP="007B168B">
      <w:pPr>
        <w:pStyle w:val="HBSNormal"/>
        <w:rPr>
          <w:i/>
          <w:iCs/>
        </w:rPr>
      </w:pPr>
      <w:r>
        <w:tab/>
      </w:r>
      <w:r w:rsidRPr="007B168B">
        <w:rPr>
          <w:i/>
          <w:iCs/>
        </w:rPr>
        <w:t>s&lt;-'5\'10"'</w:t>
      </w:r>
    </w:p>
    <w:p w14:paraId="6579CB96" w14:textId="233BC160" w:rsidR="007B168B" w:rsidRPr="007B168B" w:rsidRDefault="007B168B" w:rsidP="007B168B">
      <w:pPr>
        <w:pStyle w:val="HBSNormal"/>
        <w:ind w:left="720"/>
        <w:rPr>
          <w:i/>
          <w:iCs/>
        </w:rPr>
      </w:pPr>
      <w:r w:rsidRPr="007B168B">
        <w:rPr>
          <w:i/>
          <w:iCs/>
        </w:rPr>
        <w:t>cat(s)</w:t>
      </w:r>
    </w:p>
    <w:p w14:paraId="38D31314" w14:textId="7F09FDBE" w:rsidR="007B168B" w:rsidRDefault="007B168B" w:rsidP="007B168B">
      <w:pPr>
        <w:pStyle w:val="HBSNormal"/>
        <w:ind w:left="720"/>
        <w:rPr>
          <w:i/>
          <w:iCs/>
        </w:rPr>
      </w:pPr>
      <w:r w:rsidRPr="007B168B">
        <w:rPr>
          <w:i/>
          <w:iCs/>
        </w:rPr>
        <w:t>5'10"</w:t>
      </w:r>
    </w:p>
    <w:p w14:paraId="3D586D77" w14:textId="03A6C57D" w:rsidR="00911399" w:rsidRDefault="00911399" w:rsidP="00911399">
      <w:pPr>
        <w:pStyle w:val="HBSNormal"/>
      </w:pPr>
      <w:r>
        <w:t>Or we can use double quotes and escape the double quotes that represent inches, like this:</w:t>
      </w:r>
    </w:p>
    <w:p w14:paraId="21ACD04A" w14:textId="77777777" w:rsidR="00911399" w:rsidRPr="00911399" w:rsidRDefault="00911399" w:rsidP="00911399">
      <w:pPr>
        <w:pStyle w:val="HBSNormal"/>
        <w:rPr>
          <w:i/>
          <w:iCs/>
        </w:rPr>
      </w:pPr>
      <w:r>
        <w:tab/>
      </w:r>
      <w:r w:rsidRPr="00911399">
        <w:rPr>
          <w:i/>
          <w:iCs/>
        </w:rPr>
        <w:t>s&lt;-"5'10\""</w:t>
      </w:r>
    </w:p>
    <w:p w14:paraId="7DBF74E1" w14:textId="22DCC72E" w:rsidR="00911399" w:rsidRPr="00911399" w:rsidRDefault="00911399" w:rsidP="00911399">
      <w:pPr>
        <w:pStyle w:val="HBSNormal"/>
        <w:ind w:left="720"/>
        <w:rPr>
          <w:i/>
          <w:iCs/>
        </w:rPr>
      </w:pPr>
      <w:r w:rsidRPr="00911399">
        <w:rPr>
          <w:i/>
          <w:iCs/>
        </w:rPr>
        <w:t>cat(s)</w:t>
      </w:r>
    </w:p>
    <w:p w14:paraId="2FF2F912" w14:textId="0AD1E86F" w:rsidR="00911399" w:rsidRDefault="00911399" w:rsidP="00911399">
      <w:pPr>
        <w:pStyle w:val="HBSNormal"/>
        <w:ind w:left="720"/>
        <w:rPr>
          <w:i/>
          <w:iCs/>
        </w:rPr>
      </w:pPr>
      <w:r w:rsidRPr="00911399">
        <w:rPr>
          <w:i/>
          <w:iCs/>
        </w:rPr>
        <w:t>5'10"</w:t>
      </w:r>
    </w:p>
    <w:p w14:paraId="31CEB10F" w14:textId="7E853DE4" w:rsidR="00911399" w:rsidRPr="00911399" w:rsidRDefault="00911399" w:rsidP="00911399">
      <w:pPr>
        <w:pStyle w:val="HBSNormal"/>
      </w:pPr>
      <w:r>
        <w:t xml:space="preserve">Escaping characters in something we often </w:t>
      </w:r>
      <w:proofErr w:type="gramStart"/>
      <w:r>
        <w:t>have to</w:t>
      </w:r>
      <w:proofErr w:type="gramEnd"/>
      <w:r>
        <w:t xml:space="preserve"> use when processing strings. We will see more examples in following videos</w:t>
      </w:r>
    </w:p>
    <w:p w14:paraId="1458EECD" w14:textId="58A462DD" w:rsidR="00CC1322" w:rsidRDefault="00CC1322" w:rsidP="00CC1322">
      <w:pPr>
        <w:pStyle w:val="Heading3"/>
      </w:pPr>
      <w:bookmarkStart w:id="37" w:name="_Toc25419711"/>
      <w:proofErr w:type="spellStart"/>
      <w:r>
        <w:t>stringr</w:t>
      </w:r>
      <w:proofErr w:type="spellEnd"/>
      <w:r>
        <w:t xml:space="preserve"> Package</w:t>
      </w:r>
      <w:bookmarkEnd w:id="37"/>
    </w:p>
    <w:p w14:paraId="3571AF0C" w14:textId="47715285" w:rsidR="00911399" w:rsidRDefault="00911399" w:rsidP="00911399">
      <w:pPr>
        <w:pStyle w:val="HBSNormal"/>
      </w:pPr>
      <w:r>
        <w:t>In general, string processing involves a string and a pattern. In R, we usually store strings in a character vector. In a previous video, we created an object called murders by scraping a table from the web. The population column has a character vector. The first three strings in this vector defined by the population variable can be seen here:</w:t>
      </w:r>
    </w:p>
    <w:p w14:paraId="683E1F97" w14:textId="77777777" w:rsidR="00911399" w:rsidRPr="00911399" w:rsidRDefault="00911399" w:rsidP="00911399">
      <w:pPr>
        <w:pStyle w:val="HBSNormal"/>
        <w:rPr>
          <w:i/>
          <w:iCs/>
        </w:rPr>
      </w:pPr>
      <w:r>
        <w:tab/>
      </w:r>
      <w:proofErr w:type="spellStart"/>
      <w:r w:rsidRPr="00911399">
        <w:rPr>
          <w:i/>
          <w:iCs/>
        </w:rPr>
        <w:t>murders_row$</w:t>
      </w:r>
      <w:proofErr w:type="gramStart"/>
      <w:r w:rsidRPr="00911399">
        <w:rPr>
          <w:i/>
          <w:iCs/>
        </w:rPr>
        <w:t>population</w:t>
      </w:r>
      <w:proofErr w:type="spellEnd"/>
      <w:r w:rsidRPr="00911399">
        <w:rPr>
          <w:i/>
          <w:iCs/>
        </w:rPr>
        <w:t>[</w:t>
      </w:r>
      <w:proofErr w:type="gramEnd"/>
      <w:r w:rsidRPr="00911399">
        <w:rPr>
          <w:i/>
          <w:iCs/>
        </w:rPr>
        <w:t>1:3]</w:t>
      </w:r>
    </w:p>
    <w:p w14:paraId="61779154" w14:textId="13208F36" w:rsidR="00911399" w:rsidRDefault="00911399" w:rsidP="00911399">
      <w:pPr>
        <w:pStyle w:val="HBSNormal"/>
        <w:ind w:firstLine="720"/>
        <w:rPr>
          <w:i/>
          <w:iCs/>
        </w:rPr>
      </w:pPr>
      <w:r w:rsidRPr="00911399">
        <w:rPr>
          <w:i/>
          <w:iCs/>
        </w:rPr>
        <w:t>[1] "4,853,875" "737,709"   "6,817,565"</w:t>
      </w:r>
    </w:p>
    <w:p w14:paraId="6322C522" w14:textId="473CB217" w:rsidR="00911399" w:rsidRDefault="00911399" w:rsidP="00911399">
      <w:pPr>
        <w:pStyle w:val="HBSNormal"/>
      </w:pPr>
      <w:r>
        <w:t>Note that the usual coercion to convert numbers doesn’t work here. Look what happens:</w:t>
      </w:r>
    </w:p>
    <w:p w14:paraId="1E94126D" w14:textId="77777777" w:rsidR="00911399" w:rsidRPr="00911399" w:rsidRDefault="00911399" w:rsidP="00911399">
      <w:pPr>
        <w:pStyle w:val="HBSNormal"/>
        <w:rPr>
          <w:i/>
          <w:iCs/>
        </w:rPr>
      </w:pPr>
      <w:r>
        <w:tab/>
      </w:r>
      <w:proofErr w:type="spellStart"/>
      <w:proofErr w:type="gramStart"/>
      <w:r w:rsidRPr="00911399">
        <w:rPr>
          <w:i/>
          <w:iCs/>
        </w:rPr>
        <w:t>as.numeric</w:t>
      </w:r>
      <w:proofErr w:type="spellEnd"/>
      <w:proofErr w:type="gramEnd"/>
      <w:r w:rsidRPr="00911399">
        <w:rPr>
          <w:i/>
          <w:iCs/>
        </w:rPr>
        <w:t>(</w:t>
      </w:r>
      <w:proofErr w:type="spellStart"/>
      <w:r w:rsidRPr="00911399">
        <w:rPr>
          <w:i/>
          <w:iCs/>
        </w:rPr>
        <w:t>murders_row$population</w:t>
      </w:r>
      <w:proofErr w:type="spellEnd"/>
      <w:r w:rsidRPr="00911399">
        <w:rPr>
          <w:i/>
          <w:iCs/>
        </w:rPr>
        <w:t>[1:3])</w:t>
      </w:r>
    </w:p>
    <w:p w14:paraId="31939BD7" w14:textId="77777777" w:rsidR="00911399" w:rsidRPr="00911399" w:rsidRDefault="00911399" w:rsidP="00911399">
      <w:pPr>
        <w:pStyle w:val="HBSNormal"/>
        <w:ind w:left="720"/>
        <w:rPr>
          <w:i/>
          <w:iCs/>
        </w:rPr>
      </w:pPr>
      <w:r w:rsidRPr="00911399">
        <w:rPr>
          <w:i/>
          <w:iCs/>
        </w:rPr>
        <w:t xml:space="preserve">[1] NA </w:t>
      </w:r>
      <w:proofErr w:type="spellStart"/>
      <w:r w:rsidRPr="00911399">
        <w:rPr>
          <w:i/>
          <w:iCs/>
        </w:rPr>
        <w:t>NA</w:t>
      </w:r>
      <w:proofErr w:type="spellEnd"/>
      <w:r w:rsidRPr="00911399">
        <w:rPr>
          <w:i/>
          <w:iCs/>
        </w:rPr>
        <w:t xml:space="preserve"> </w:t>
      </w:r>
      <w:proofErr w:type="spellStart"/>
      <w:r w:rsidRPr="00911399">
        <w:rPr>
          <w:i/>
          <w:iCs/>
        </w:rPr>
        <w:t>NA</w:t>
      </w:r>
      <w:proofErr w:type="spellEnd"/>
    </w:p>
    <w:p w14:paraId="06CE6272" w14:textId="77777777" w:rsidR="00911399" w:rsidRPr="00911399" w:rsidRDefault="00911399" w:rsidP="00911399">
      <w:pPr>
        <w:pStyle w:val="HBSNormal"/>
        <w:ind w:left="720"/>
        <w:rPr>
          <w:i/>
          <w:iCs/>
        </w:rPr>
      </w:pPr>
      <w:r w:rsidRPr="00911399">
        <w:rPr>
          <w:i/>
          <w:iCs/>
        </w:rPr>
        <w:t>Warning message:</w:t>
      </w:r>
    </w:p>
    <w:p w14:paraId="7E88E5C8" w14:textId="377F9AB2" w:rsidR="00911399" w:rsidRDefault="00911399" w:rsidP="00911399">
      <w:pPr>
        <w:pStyle w:val="HBSNormal"/>
        <w:ind w:left="720"/>
        <w:rPr>
          <w:i/>
          <w:iCs/>
        </w:rPr>
      </w:pPr>
      <w:r w:rsidRPr="00911399">
        <w:rPr>
          <w:i/>
          <w:iCs/>
        </w:rPr>
        <w:t>NAs introduced by coercion</w:t>
      </w:r>
    </w:p>
    <w:p w14:paraId="355E7462" w14:textId="793F9EFF" w:rsidR="00911399" w:rsidRPr="00421C60" w:rsidRDefault="00421C60" w:rsidP="00911399">
      <w:pPr>
        <w:pStyle w:val="HBSNormal"/>
      </w:pPr>
      <w:r>
        <w:t xml:space="preserve">This is because of the commas. The string </w:t>
      </w:r>
      <w:proofErr w:type="gramStart"/>
      <w:r w:rsidR="00C14D43">
        <w:t>processing</w:t>
      </w:r>
      <w:proofErr w:type="gramEnd"/>
      <w:r w:rsidR="00C14D43">
        <w:t xml:space="preserve"> </w:t>
      </w:r>
      <w:r>
        <w:t xml:space="preserve">we want to do here is to remove the pattern comma from the string in </w:t>
      </w:r>
      <w:proofErr w:type="spellStart"/>
      <w:r>
        <w:t>murders_raw$population</w:t>
      </w:r>
      <w:proofErr w:type="spellEnd"/>
      <w:r>
        <w:t xml:space="preserve"> and then coerce the numbers. In general, string processing tasks can be divided into detecting locating, extracting or replacing patterns in strings. In our example, we need to locate the comma and replace them with an empty character. Base R include function to perform all these tasks. However, they don’t follow a unifying convention, which makes it a bit hard to memorize and use. The </w:t>
      </w:r>
      <w:proofErr w:type="spellStart"/>
      <w:r>
        <w:rPr>
          <w:b/>
          <w:bCs/>
        </w:rPr>
        <w:t>stringr</w:t>
      </w:r>
      <w:proofErr w:type="spellEnd"/>
      <w:r>
        <w:t xml:space="preserve"> package basically repackages this functionality but using a more consistent approach of naming functions and ordering their arguments. For example, in </w:t>
      </w:r>
      <w:proofErr w:type="spellStart"/>
      <w:r>
        <w:t>stringr</w:t>
      </w:r>
      <w:proofErr w:type="spellEnd"/>
      <w:r>
        <w:t xml:space="preserve">, all the string processing functions start with str_, which means that if you type this and then hit Tab, R will autocomplete and show you all the available functions, which means we don’t necessarily have to memorize all the function names. Another advantage is that the string is always the first argument, which means we can move more easily using the pipe. </w:t>
      </w:r>
      <w:proofErr w:type="gramStart"/>
      <w:r>
        <w:t>So</w:t>
      </w:r>
      <w:proofErr w:type="gramEnd"/>
      <w:r>
        <w:t xml:space="preserve"> we’ll be focusing on the </w:t>
      </w:r>
      <w:proofErr w:type="spellStart"/>
      <w:r>
        <w:t>stringr</w:t>
      </w:r>
      <w:proofErr w:type="spellEnd"/>
      <w:r>
        <w:t xml:space="preserve"> package. However, because the R Base equivalent are so </w:t>
      </w:r>
      <w:r>
        <w:lastRenderedPageBreak/>
        <w:t xml:space="preserve">widely used, we’re going to show you a table that includes a map showing you the </w:t>
      </w:r>
      <w:proofErr w:type="spellStart"/>
      <w:r>
        <w:t>stringr</w:t>
      </w:r>
      <w:proofErr w:type="spellEnd"/>
      <w:r>
        <w:t xml:space="preserve"> function and the R Base equivalents when available.</w:t>
      </w:r>
    </w:p>
    <w:p w14:paraId="32CDF4D5" w14:textId="67343F35" w:rsidR="00CC1322" w:rsidRDefault="00CC1322" w:rsidP="00CC1322">
      <w:pPr>
        <w:pStyle w:val="Heading3"/>
      </w:pPr>
      <w:bookmarkStart w:id="38" w:name="_Toc25419712"/>
      <w:r>
        <w:t>Case Study 1: US Murders Data</w:t>
      </w:r>
      <w:bookmarkEnd w:id="38"/>
    </w:p>
    <w:p w14:paraId="5A69B97B" w14:textId="21AAEF12" w:rsidR="00A54F96" w:rsidRDefault="001C2EC6" w:rsidP="00A54F96">
      <w:pPr>
        <w:pStyle w:val="HBSNormal"/>
      </w:pPr>
      <w:r>
        <w:t xml:space="preserve">In a previous video, we scraped the web and created an object called </w:t>
      </w:r>
      <w:proofErr w:type="spellStart"/>
      <w:r>
        <w:t>murders_raw</w:t>
      </w:r>
      <w:proofErr w:type="spellEnd"/>
      <w:r>
        <w:t xml:space="preserve">. This was a table. We noted that columns needed to be parsed from characters into numbers, but that commas were making hard. We can use the </w:t>
      </w:r>
      <w:proofErr w:type="spellStart"/>
      <w:r>
        <w:rPr>
          <w:b/>
          <w:bCs/>
        </w:rPr>
        <w:t>str_</w:t>
      </w:r>
      <w:proofErr w:type="gramStart"/>
      <w:r>
        <w:rPr>
          <w:b/>
          <w:bCs/>
        </w:rPr>
        <w:t>detect</w:t>
      </w:r>
      <w:proofErr w:type="spellEnd"/>
      <w:r>
        <w:rPr>
          <w:b/>
          <w:bCs/>
        </w:rPr>
        <w:t>(</w:t>
      </w:r>
      <w:proofErr w:type="gramEnd"/>
      <w:r>
        <w:rPr>
          <w:b/>
          <w:bCs/>
        </w:rPr>
        <w:t>)</w:t>
      </w:r>
      <w:r>
        <w:t xml:space="preserve"> function to see that the columns have commas using this code:</w:t>
      </w:r>
    </w:p>
    <w:p w14:paraId="35A243E1" w14:textId="4CB3CAAE" w:rsidR="001C2EC6" w:rsidRPr="001C2EC6" w:rsidRDefault="001C2EC6" w:rsidP="00A54F96">
      <w:pPr>
        <w:pStyle w:val="HBSNormal"/>
        <w:rPr>
          <w:i/>
          <w:iCs/>
          <w:lang w:val="en-CA"/>
        </w:rPr>
      </w:pPr>
      <w:r>
        <w:rPr>
          <w:lang w:val="en-CA"/>
        </w:rPr>
        <w:tab/>
      </w:r>
      <w:r w:rsidRPr="001C2EC6">
        <w:rPr>
          <w:i/>
          <w:iCs/>
          <w:lang w:val="en-CA"/>
        </w:rPr>
        <w:t>commas&lt;-function(x)any(</w:t>
      </w:r>
      <w:proofErr w:type="spellStart"/>
      <w:r w:rsidRPr="001C2EC6">
        <w:rPr>
          <w:i/>
          <w:iCs/>
          <w:lang w:val="en-CA"/>
        </w:rPr>
        <w:t>str_detect</w:t>
      </w:r>
      <w:proofErr w:type="spellEnd"/>
      <w:r w:rsidRPr="001C2EC6">
        <w:rPr>
          <w:i/>
          <w:iCs/>
          <w:lang w:val="en-CA"/>
        </w:rPr>
        <w:t>(x,","))</w:t>
      </w:r>
    </w:p>
    <w:p w14:paraId="38D0D590" w14:textId="77777777" w:rsidR="001C2EC6" w:rsidRPr="001C2EC6" w:rsidRDefault="001C2EC6" w:rsidP="001C2EC6">
      <w:pPr>
        <w:pStyle w:val="HBSNormal"/>
        <w:rPr>
          <w:i/>
          <w:iCs/>
          <w:lang w:val="en-CA"/>
        </w:rPr>
      </w:pPr>
      <w:r w:rsidRPr="001C2EC6">
        <w:rPr>
          <w:i/>
          <w:iCs/>
          <w:lang w:val="en-CA"/>
        </w:rPr>
        <w:tab/>
      </w:r>
      <w:proofErr w:type="spellStart"/>
      <w:r w:rsidRPr="001C2EC6">
        <w:rPr>
          <w:i/>
          <w:iCs/>
          <w:lang w:val="en-CA"/>
        </w:rPr>
        <w:t>murders_row</w:t>
      </w:r>
      <w:proofErr w:type="spellEnd"/>
      <w:r w:rsidRPr="001C2EC6">
        <w:rPr>
          <w:i/>
          <w:iCs/>
          <w:lang w:val="en-CA"/>
        </w:rPr>
        <w:t>%&gt;%</w:t>
      </w:r>
      <w:proofErr w:type="spellStart"/>
      <w:r w:rsidRPr="001C2EC6">
        <w:rPr>
          <w:i/>
          <w:iCs/>
          <w:lang w:val="en-CA"/>
        </w:rPr>
        <w:t>summarize_all</w:t>
      </w:r>
      <w:proofErr w:type="spellEnd"/>
      <w:r w:rsidRPr="001C2EC6">
        <w:rPr>
          <w:i/>
          <w:iCs/>
          <w:lang w:val="en-CA"/>
        </w:rPr>
        <w:t>(funs(commas))</w:t>
      </w:r>
    </w:p>
    <w:p w14:paraId="3E9DD2F9" w14:textId="77777777" w:rsidR="001C2EC6" w:rsidRPr="001C2EC6" w:rsidRDefault="001C2EC6" w:rsidP="001C2EC6">
      <w:pPr>
        <w:pStyle w:val="HBSNormal"/>
        <w:ind w:left="720"/>
        <w:rPr>
          <w:i/>
          <w:iCs/>
          <w:lang w:val="en-CA"/>
        </w:rPr>
      </w:pPr>
      <w:r w:rsidRPr="001C2EC6">
        <w:rPr>
          <w:i/>
          <w:iCs/>
          <w:lang w:val="en-CA"/>
        </w:rPr>
        <w:t xml:space="preserve">  state population total murders </w:t>
      </w:r>
      <w:proofErr w:type="spellStart"/>
      <w:r w:rsidRPr="001C2EC6">
        <w:rPr>
          <w:i/>
          <w:iCs/>
          <w:lang w:val="en-CA"/>
        </w:rPr>
        <w:t>gun_murders</w:t>
      </w:r>
      <w:proofErr w:type="spellEnd"/>
      <w:r w:rsidRPr="001C2EC6">
        <w:rPr>
          <w:i/>
          <w:iCs/>
          <w:lang w:val="en-CA"/>
        </w:rPr>
        <w:t xml:space="preserve"> </w:t>
      </w:r>
      <w:proofErr w:type="spellStart"/>
      <w:r w:rsidRPr="001C2EC6">
        <w:rPr>
          <w:i/>
          <w:iCs/>
          <w:lang w:val="en-CA"/>
        </w:rPr>
        <w:t>gun_ownership</w:t>
      </w:r>
      <w:proofErr w:type="spellEnd"/>
      <w:r w:rsidRPr="001C2EC6">
        <w:rPr>
          <w:i/>
          <w:iCs/>
          <w:lang w:val="en-CA"/>
        </w:rPr>
        <w:t xml:space="preserve"> </w:t>
      </w:r>
      <w:proofErr w:type="spellStart"/>
      <w:r w:rsidRPr="001C2EC6">
        <w:rPr>
          <w:i/>
          <w:iCs/>
          <w:lang w:val="en-CA"/>
        </w:rPr>
        <w:t>total_rate</w:t>
      </w:r>
      <w:proofErr w:type="spellEnd"/>
      <w:r w:rsidRPr="001C2EC6">
        <w:rPr>
          <w:i/>
          <w:iCs/>
          <w:lang w:val="en-CA"/>
        </w:rPr>
        <w:t xml:space="preserve"> </w:t>
      </w:r>
      <w:proofErr w:type="spellStart"/>
      <w:r w:rsidRPr="001C2EC6">
        <w:rPr>
          <w:i/>
          <w:iCs/>
          <w:lang w:val="en-CA"/>
        </w:rPr>
        <w:t>murder_rate</w:t>
      </w:r>
      <w:proofErr w:type="spellEnd"/>
    </w:p>
    <w:p w14:paraId="47B3763E" w14:textId="77777777" w:rsidR="001C2EC6" w:rsidRPr="001C2EC6" w:rsidRDefault="001C2EC6" w:rsidP="001C2EC6">
      <w:pPr>
        <w:pStyle w:val="HBSNormal"/>
        <w:ind w:left="720"/>
        <w:rPr>
          <w:i/>
          <w:iCs/>
          <w:lang w:val="en-CA"/>
        </w:rPr>
      </w:pPr>
      <w:r w:rsidRPr="001C2EC6">
        <w:rPr>
          <w:i/>
          <w:iCs/>
          <w:lang w:val="en-CA"/>
        </w:rPr>
        <w:t xml:space="preserve">1 FALSE       </w:t>
      </w:r>
      <w:proofErr w:type="gramStart"/>
      <w:r w:rsidRPr="001C2EC6">
        <w:rPr>
          <w:i/>
          <w:iCs/>
          <w:lang w:val="en-CA"/>
        </w:rPr>
        <w:t xml:space="preserve">TRUE  </w:t>
      </w:r>
      <w:proofErr w:type="spellStart"/>
      <w:r w:rsidRPr="001C2EC6">
        <w:rPr>
          <w:i/>
          <w:iCs/>
          <w:lang w:val="en-CA"/>
        </w:rPr>
        <w:t>TRUE</w:t>
      </w:r>
      <w:proofErr w:type="spellEnd"/>
      <w:proofErr w:type="gramEnd"/>
      <w:r w:rsidRPr="001C2EC6">
        <w:rPr>
          <w:i/>
          <w:iCs/>
          <w:lang w:val="en-CA"/>
        </w:rPr>
        <w:t xml:space="preserve">    </w:t>
      </w:r>
      <w:proofErr w:type="spellStart"/>
      <w:r w:rsidRPr="001C2EC6">
        <w:rPr>
          <w:i/>
          <w:iCs/>
          <w:lang w:val="en-CA"/>
        </w:rPr>
        <w:t>TRUE</w:t>
      </w:r>
      <w:proofErr w:type="spellEnd"/>
      <w:r w:rsidRPr="001C2EC6">
        <w:rPr>
          <w:i/>
          <w:iCs/>
          <w:lang w:val="en-CA"/>
        </w:rPr>
        <w:t xml:space="preserve">        </w:t>
      </w:r>
      <w:proofErr w:type="spellStart"/>
      <w:r w:rsidRPr="001C2EC6">
        <w:rPr>
          <w:i/>
          <w:iCs/>
          <w:lang w:val="en-CA"/>
        </w:rPr>
        <w:t>TRUE</w:t>
      </w:r>
      <w:proofErr w:type="spellEnd"/>
      <w:r w:rsidRPr="001C2EC6">
        <w:rPr>
          <w:i/>
          <w:iCs/>
          <w:lang w:val="en-CA"/>
        </w:rPr>
        <w:t xml:space="preserve">         FALSE      </w:t>
      </w:r>
      <w:proofErr w:type="spellStart"/>
      <w:r w:rsidRPr="001C2EC6">
        <w:rPr>
          <w:i/>
          <w:iCs/>
          <w:lang w:val="en-CA"/>
        </w:rPr>
        <w:t>FALSE</w:t>
      </w:r>
      <w:proofErr w:type="spellEnd"/>
      <w:r w:rsidRPr="001C2EC6">
        <w:rPr>
          <w:i/>
          <w:iCs/>
          <w:lang w:val="en-CA"/>
        </w:rPr>
        <w:t xml:space="preserve">       </w:t>
      </w:r>
      <w:proofErr w:type="spellStart"/>
      <w:r w:rsidRPr="001C2EC6">
        <w:rPr>
          <w:i/>
          <w:iCs/>
          <w:lang w:val="en-CA"/>
        </w:rPr>
        <w:t>FALSE</w:t>
      </w:r>
      <w:proofErr w:type="spellEnd"/>
    </w:p>
    <w:p w14:paraId="4ACC15EB" w14:textId="77777777" w:rsidR="001C2EC6" w:rsidRPr="001C2EC6" w:rsidRDefault="001C2EC6" w:rsidP="001C2EC6">
      <w:pPr>
        <w:pStyle w:val="HBSNormal"/>
        <w:ind w:left="720"/>
        <w:rPr>
          <w:i/>
          <w:iCs/>
          <w:lang w:val="en-CA"/>
        </w:rPr>
      </w:pPr>
      <w:r w:rsidRPr="001C2EC6">
        <w:rPr>
          <w:i/>
          <w:iCs/>
          <w:lang w:val="en-CA"/>
        </w:rPr>
        <w:t xml:space="preserve">  </w:t>
      </w:r>
      <w:proofErr w:type="spellStart"/>
      <w:r w:rsidRPr="001C2EC6">
        <w:rPr>
          <w:i/>
          <w:iCs/>
          <w:lang w:val="en-CA"/>
        </w:rPr>
        <w:t>gun_murder_rate</w:t>
      </w:r>
      <w:proofErr w:type="spellEnd"/>
    </w:p>
    <w:p w14:paraId="287359FE" w14:textId="2FEE065C" w:rsidR="001C2EC6" w:rsidRDefault="001C2EC6" w:rsidP="001C2EC6">
      <w:pPr>
        <w:pStyle w:val="HBSNormal"/>
        <w:ind w:left="720"/>
        <w:rPr>
          <w:i/>
          <w:iCs/>
          <w:lang w:val="en-CA"/>
        </w:rPr>
      </w:pPr>
      <w:r w:rsidRPr="001C2EC6">
        <w:rPr>
          <w:i/>
          <w:iCs/>
          <w:lang w:val="en-CA"/>
        </w:rPr>
        <w:t>1           FALSE</w:t>
      </w:r>
    </w:p>
    <w:p w14:paraId="5976B456" w14:textId="27D58DC6" w:rsidR="001C2EC6" w:rsidRDefault="001C2EC6" w:rsidP="001C2EC6">
      <w:pPr>
        <w:pStyle w:val="HBSNormal"/>
        <w:rPr>
          <w:lang w:val="en-CA"/>
        </w:rPr>
      </w:pPr>
      <w:r>
        <w:rPr>
          <w:lang w:val="en-CA"/>
        </w:rPr>
        <w:t xml:space="preserve">We can then use the </w:t>
      </w:r>
      <w:proofErr w:type="spellStart"/>
      <w:r>
        <w:rPr>
          <w:lang w:val="en-CA"/>
        </w:rPr>
        <w:t>str_replace_all</w:t>
      </w:r>
      <w:proofErr w:type="spellEnd"/>
      <w:r>
        <w:rPr>
          <w:lang w:val="en-CA"/>
        </w:rPr>
        <w:t xml:space="preserve"> function to remove them using this code:</w:t>
      </w:r>
    </w:p>
    <w:p w14:paraId="007F58B6" w14:textId="77777777" w:rsidR="001C2EC6" w:rsidRPr="001C2EC6" w:rsidRDefault="001C2EC6" w:rsidP="001C2EC6">
      <w:pPr>
        <w:pStyle w:val="HBSNormal"/>
        <w:rPr>
          <w:i/>
          <w:iCs/>
          <w:lang w:val="en-CA"/>
        </w:rPr>
      </w:pPr>
      <w:r>
        <w:rPr>
          <w:lang w:val="en-CA"/>
        </w:rPr>
        <w:tab/>
      </w:r>
      <w:r w:rsidRPr="001C2EC6">
        <w:rPr>
          <w:i/>
          <w:iCs/>
          <w:lang w:val="en-CA"/>
        </w:rPr>
        <w:t>test_1&lt;-</w:t>
      </w:r>
      <w:proofErr w:type="spellStart"/>
      <w:r w:rsidRPr="001C2EC6">
        <w:rPr>
          <w:i/>
          <w:iCs/>
          <w:lang w:val="en-CA"/>
        </w:rPr>
        <w:t>str_replace_all</w:t>
      </w:r>
      <w:proofErr w:type="spellEnd"/>
      <w:r w:rsidRPr="001C2EC6">
        <w:rPr>
          <w:i/>
          <w:iCs/>
          <w:lang w:val="en-CA"/>
        </w:rPr>
        <w:t>(</w:t>
      </w:r>
      <w:proofErr w:type="spellStart"/>
      <w:r w:rsidRPr="001C2EC6">
        <w:rPr>
          <w:i/>
          <w:iCs/>
          <w:lang w:val="en-CA"/>
        </w:rPr>
        <w:t>murders_row$population</w:t>
      </w:r>
      <w:proofErr w:type="spellEnd"/>
      <w:r w:rsidRPr="001C2EC6">
        <w:rPr>
          <w:i/>
          <w:iCs/>
          <w:lang w:val="en-CA"/>
        </w:rPr>
        <w:t>,",","")</w:t>
      </w:r>
    </w:p>
    <w:p w14:paraId="46ACBB9F" w14:textId="348DC269" w:rsidR="001C2EC6" w:rsidRDefault="001C2EC6" w:rsidP="001C2EC6">
      <w:pPr>
        <w:pStyle w:val="HBSNormal"/>
        <w:ind w:firstLine="720"/>
        <w:rPr>
          <w:i/>
          <w:iCs/>
          <w:lang w:val="en-CA"/>
        </w:rPr>
      </w:pPr>
      <w:r w:rsidRPr="001C2EC6">
        <w:rPr>
          <w:i/>
          <w:iCs/>
          <w:lang w:val="en-CA"/>
        </w:rPr>
        <w:t>test_1&lt;-</w:t>
      </w:r>
      <w:proofErr w:type="spellStart"/>
      <w:proofErr w:type="gramStart"/>
      <w:r w:rsidRPr="001C2EC6">
        <w:rPr>
          <w:i/>
          <w:iCs/>
          <w:lang w:val="en-CA"/>
        </w:rPr>
        <w:t>as.numeric</w:t>
      </w:r>
      <w:proofErr w:type="spellEnd"/>
      <w:proofErr w:type="gramEnd"/>
      <w:r w:rsidRPr="001C2EC6">
        <w:rPr>
          <w:i/>
          <w:iCs/>
          <w:lang w:val="en-CA"/>
        </w:rPr>
        <w:t>(test_1)</w:t>
      </w:r>
    </w:p>
    <w:p w14:paraId="05271E7D" w14:textId="23258FA1" w:rsidR="001C2EC6" w:rsidRDefault="001C2EC6" w:rsidP="001C2EC6">
      <w:pPr>
        <w:pStyle w:val="HBSNormal"/>
        <w:rPr>
          <w:lang w:val="en-CA"/>
        </w:rPr>
      </w:pPr>
      <w:r>
        <w:rPr>
          <w:lang w:val="en-CA"/>
        </w:rPr>
        <w:t xml:space="preserve">We can then use the </w:t>
      </w:r>
      <w:proofErr w:type="spellStart"/>
      <w:r w:rsidRPr="001C2EC6">
        <w:rPr>
          <w:b/>
          <w:bCs/>
          <w:lang w:val="en-CA"/>
        </w:rPr>
        <w:t>mutate_</w:t>
      </w:r>
      <w:proofErr w:type="gramStart"/>
      <w:r w:rsidRPr="001C2EC6">
        <w:rPr>
          <w:b/>
          <w:bCs/>
          <w:lang w:val="en-CA"/>
        </w:rPr>
        <w:t>all</w:t>
      </w:r>
      <w:proofErr w:type="spellEnd"/>
      <w:r w:rsidRPr="001C2EC6">
        <w:rPr>
          <w:b/>
          <w:bCs/>
          <w:lang w:val="en-CA"/>
        </w:rPr>
        <w:t>(</w:t>
      </w:r>
      <w:proofErr w:type="gramEnd"/>
      <w:r w:rsidRPr="001C2EC6">
        <w:rPr>
          <w:b/>
          <w:bCs/>
          <w:lang w:val="en-CA"/>
        </w:rPr>
        <w:t>)</w:t>
      </w:r>
      <w:r>
        <w:rPr>
          <w:lang w:val="en-CA"/>
        </w:rPr>
        <w:t xml:space="preserve"> to apply this operation to each column, since it won’t affect the columns without commas. It turns out that this operation is so common, removing commas, that </w:t>
      </w:r>
      <w:proofErr w:type="spellStart"/>
      <w:r>
        <w:rPr>
          <w:lang w:val="en-CA"/>
        </w:rPr>
        <w:t>readr</w:t>
      </w:r>
      <w:proofErr w:type="spellEnd"/>
      <w:r>
        <w:rPr>
          <w:lang w:val="en-CA"/>
        </w:rPr>
        <w:t xml:space="preserve"> includes the function </w:t>
      </w:r>
      <w:proofErr w:type="spellStart"/>
      <w:r>
        <w:rPr>
          <w:lang w:val="en-CA"/>
        </w:rPr>
        <w:t>parse_</w:t>
      </w:r>
      <w:proofErr w:type="gramStart"/>
      <w:r>
        <w:rPr>
          <w:lang w:val="en-CA"/>
        </w:rPr>
        <w:t>number</w:t>
      </w:r>
      <w:proofErr w:type="spellEnd"/>
      <w:r>
        <w:rPr>
          <w:lang w:val="en-CA"/>
        </w:rPr>
        <w:t>(</w:t>
      </w:r>
      <w:proofErr w:type="gramEnd"/>
      <w:r>
        <w:rPr>
          <w:lang w:val="en-CA"/>
        </w:rPr>
        <w:t xml:space="preserve">) specifically </w:t>
      </w:r>
      <w:r w:rsidR="00C14D43">
        <w:rPr>
          <w:lang w:val="en-CA"/>
        </w:rPr>
        <w:t>meant</w:t>
      </w:r>
      <w:r>
        <w:rPr>
          <w:lang w:val="en-CA"/>
        </w:rPr>
        <w:t xml:space="preserve"> to remove non numeric characters before coercing. </w:t>
      </w:r>
      <w:proofErr w:type="gramStart"/>
      <w:r>
        <w:rPr>
          <w:lang w:val="en-CA"/>
        </w:rPr>
        <w:t>So</w:t>
      </w:r>
      <w:proofErr w:type="gramEnd"/>
      <w:r>
        <w:rPr>
          <w:lang w:val="en-CA"/>
        </w:rPr>
        <w:t xml:space="preserve"> we could have written it all like this:</w:t>
      </w:r>
    </w:p>
    <w:p w14:paraId="3D680F29" w14:textId="3F8B05AC" w:rsidR="001C2EC6" w:rsidRDefault="001C2EC6" w:rsidP="001C2EC6">
      <w:pPr>
        <w:pStyle w:val="HBSNormal"/>
        <w:rPr>
          <w:i/>
          <w:iCs/>
          <w:lang w:val="en-CA"/>
        </w:rPr>
      </w:pPr>
      <w:r>
        <w:rPr>
          <w:lang w:val="en-CA"/>
        </w:rPr>
        <w:t xml:space="preserve"> </w:t>
      </w:r>
      <w:r w:rsidR="007E571F">
        <w:rPr>
          <w:lang w:val="en-CA"/>
        </w:rPr>
        <w:tab/>
      </w:r>
      <w:r w:rsidR="007E571F" w:rsidRPr="007E571F">
        <w:rPr>
          <w:i/>
          <w:iCs/>
          <w:lang w:val="en-CA"/>
        </w:rPr>
        <w:t>test_2&lt;-</w:t>
      </w:r>
      <w:proofErr w:type="spellStart"/>
      <w:r w:rsidR="007E571F" w:rsidRPr="007E571F">
        <w:rPr>
          <w:i/>
          <w:iCs/>
          <w:lang w:val="en-CA"/>
        </w:rPr>
        <w:t>parse_number</w:t>
      </w:r>
      <w:proofErr w:type="spellEnd"/>
      <w:r w:rsidR="007E571F" w:rsidRPr="007E571F">
        <w:rPr>
          <w:i/>
          <w:iCs/>
          <w:lang w:val="en-CA"/>
        </w:rPr>
        <w:t>(</w:t>
      </w:r>
      <w:proofErr w:type="spellStart"/>
      <w:r w:rsidR="007E571F" w:rsidRPr="007E571F">
        <w:rPr>
          <w:i/>
          <w:iCs/>
          <w:lang w:val="en-CA"/>
        </w:rPr>
        <w:t>murders_row$population</w:t>
      </w:r>
      <w:proofErr w:type="spellEnd"/>
      <w:r w:rsidR="007E571F" w:rsidRPr="007E571F">
        <w:rPr>
          <w:i/>
          <w:iCs/>
          <w:lang w:val="en-CA"/>
        </w:rPr>
        <w:t>)</w:t>
      </w:r>
    </w:p>
    <w:p w14:paraId="53656842" w14:textId="67E7248F" w:rsidR="007E571F" w:rsidRDefault="007E571F" w:rsidP="001C2EC6">
      <w:pPr>
        <w:pStyle w:val="HBSNormal"/>
        <w:rPr>
          <w:lang w:val="en-CA"/>
        </w:rPr>
      </w:pPr>
      <w:r>
        <w:rPr>
          <w:lang w:val="en-CA"/>
        </w:rPr>
        <w:t xml:space="preserve">So, we can obtain our desired table using the following code. Here we’re going to use </w:t>
      </w:r>
      <w:proofErr w:type="spellStart"/>
      <w:r>
        <w:rPr>
          <w:lang w:val="en-CA"/>
        </w:rPr>
        <w:t>parse_</w:t>
      </w:r>
      <w:proofErr w:type="gramStart"/>
      <w:r>
        <w:rPr>
          <w:lang w:val="en-CA"/>
        </w:rPr>
        <w:t>number</w:t>
      </w:r>
      <w:proofErr w:type="spellEnd"/>
      <w:r>
        <w:rPr>
          <w:lang w:val="en-CA"/>
        </w:rPr>
        <w:t>(</w:t>
      </w:r>
      <w:proofErr w:type="gramEnd"/>
      <w:r>
        <w:rPr>
          <w:lang w:val="en-CA"/>
        </w:rPr>
        <w:t>):</w:t>
      </w:r>
    </w:p>
    <w:p w14:paraId="29726F32" w14:textId="62B80618" w:rsidR="007E571F" w:rsidRPr="007E571F" w:rsidRDefault="007E571F" w:rsidP="001C2EC6">
      <w:pPr>
        <w:pStyle w:val="HBSNormal"/>
        <w:rPr>
          <w:i/>
          <w:iCs/>
          <w:lang w:val="en-CA"/>
        </w:rPr>
      </w:pPr>
      <w:r>
        <w:rPr>
          <w:lang w:val="en-CA"/>
        </w:rPr>
        <w:tab/>
      </w:r>
      <w:proofErr w:type="spellStart"/>
      <w:r w:rsidRPr="007E571F">
        <w:rPr>
          <w:i/>
          <w:iCs/>
          <w:lang w:val="en-CA"/>
        </w:rPr>
        <w:t>murder_new</w:t>
      </w:r>
      <w:proofErr w:type="spellEnd"/>
      <w:r w:rsidRPr="007E571F">
        <w:rPr>
          <w:i/>
          <w:iCs/>
          <w:lang w:val="en-CA"/>
        </w:rPr>
        <w:t>&lt;-</w:t>
      </w:r>
      <w:proofErr w:type="spellStart"/>
      <w:r w:rsidRPr="007E571F">
        <w:rPr>
          <w:i/>
          <w:iCs/>
          <w:lang w:val="en-CA"/>
        </w:rPr>
        <w:t>murders_row</w:t>
      </w:r>
      <w:proofErr w:type="spellEnd"/>
      <w:r w:rsidRPr="007E571F">
        <w:rPr>
          <w:i/>
          <w:iCs/>
          <w:lang w:val="en-CA"/>
        </w:rPr>
        <w:t>%&gt;%</w:t>
      </w:r>
      <w:proofErr w:type="spellStart"/>
      <w:r w:rsidRPr="007E571F">
        <w:rPr>
          <w:i/>
          <w:iCs/>
          <w:lang w:val="en-CA"/>
        </w:rPr>
        <w:t>mutate_</w:t>
      </w:r>
      <w:proofErr w:type="gramStart"/>
      <w:r w:rsidRPr="007E571F">
        <w:rPr>
          <w:i/>
          <w:iCs/>
          <w:lang w:val="en-CA"/>
        </w:rPr>
        <w:t>at</w:t>
      </w:r>
      <w:proofErr w:type="spellEnd"/>
      <w:r w:rsidRPr="007E571F">
        <w:rPr>
          <w:i/>
          <w:iCs/>
          <w:lang w:val="en-CA"/>
        </w:rPr>
        <w:t>(</w:t>
      </w:r>
      <w:proofErr w:type="gramEnd"/>
      <w:r w:rsidRPr="007E571F">
        <w:rPr>
          <w:i/>
          <w:iCs/>
          <w:lang w:val="en-CA"/>
        </w:rPr>
        <w:t>2:3,parse_number)</w:t>
      </w:r>
    </w:p>
    <w:p w14:paraId="4F46D7AD" w14:textId="77777777" w:rsidR="007E571F" w:rsidRPr="007E571F" w:rsidRDefault="007E571F" w:rsidP="007E571F">
      <w:pPr>
        <w:pStyle w:val="HBSNormal"/>
        <w:rPr>
          <w:i/>
          <w:iCs/>
          <w:lang w:val="en-CA"/>
        </w:rPr>
      </w:pPr>
      <w:r w:rsidRPr="007E571F">
        <w:rPr>
          <w:i/>
          <w:iCs/>
          <w:lang w:val="en-CA"/>
        </w:rPr>
        <w:tab/>
      </w:r>
      <w:proofErr w:type="spellStart"/>
      <w:r w:rsidRPr="007E571F">
        <w:rPr>
          <w:i/>
          <w:iCs/>
          <w:lang w:val="en-CA"/>
        </w:rPr>
        <w:t>murder_new</w:t>
      </w:r>
      <w:proofErr w:type="spellEnd"/>
      <w:r w:rsidRPr="007E571F">
        <w:rPr>
          <w:i/>
          <w:iCs/>
          <w:lang w:val="en-CA"/>
        </w:rPr>
        <w:t>%&gt;%head</w:t>
      </w:r>
    </w:p>
    <w:p w14:paraId="6BCCED39" w14:textId="77777777" w:rsidR="007E571F" w:rsidRPr="007E571F" w:rsidRDefault="007E571F" w:rsidP="007E571F">
      <w:pPr>
        <w:pStyle w:val="HBSNormal"/>
        <w:ind w:left="720"/>
        <w:rPr>
          <w:i/>
          <w:iCs/>
          <w:lang w:val="en-CA"/>
        </w:rPr>
      </w:pPr>
      <w:r w:rsidRPr="007E571F">
        <w:rPr>
          <w:i/>
          <w:iCs/>
          <w:lang w:val="en-CA"/>
        </w:rPr>
        <w:t xml:space="preserve">       state population total murders </w:t>
      </w:r>
      <w:proofErr w:type="spellStart"/>
      <w:r w:rsidRPr="007E571F">
        <w:rPr>
          <w:i/>
          <w:iCs/>
          <w:lang w:val="en-CA"/>
        </w:rPr>
        <w:t>gun_murders</w:t>
      </w:r>
      <w:proofErr w:type="spellEnd"/>
      <w:r w:rsidRPr="007E571F">
        <w:rPr>
          <w:i/>
          <w:iCs/>
          <w:lang w:val="en-CA"/>
        </w:rPr>
        <w:t xml:space="preserve"> </w:t>
      </w:r>
      <w:proofErr w:type="spellStart"/>
      <w:r w:rsidRPr="007E571F">
        <w:rPr>
          <w:i/>
          <w:iCs/>
          <w:lang w:val="en-CA"/>
        </w:rPr>
        <w:t>gun_ownership</w:t>
      </w:r>
      <w:proofErr w:type="spellEnd"/>
      <w:r w:rsidRPr="007E571F">
        <w:rPr>
          <w:i/>
          <w:iCs/>
          <w:lang w:val="en-CA"/>
        </w:rPr>
        <w:t xml:space="preserve"> </w:t>
      </w:r>
      <w:proofErr w:type="spellStart"/>
      <w:r w:rsidRPr="007E571F">
        <w:rPr>
          <w:i/>
          <w:iCs/>
          <w:lang w:val="en-CA"/>
        </w:rPr>
        <w:t>total_rate</w:t>
      </w:r>
      <w:proofErr w:type="spellEnd"/>
      <w:r w:rsidRPr="007E571F">
        <w:rPr>
          <w:i/>
          <w:iCs/>
          <w:lang w:val="en-CA"/>
        </w:rPr>
        <w:t xml:space="preserve"> </w:t>
      </w:r>
      <w:proofErr w:type="spellStart"/>
      <w:r w:rsidRPr="007E571F">
        <w:rPr>
          <w:i/>
          <w:iCs/>
          <w:lang w:val="en-CA"/>
        </w:rPr>
        <w:t>murder_rate</w:t>
      </w:r>
      <w:proofErr w:type="spellEnd"/>
    </w:p>
    <w:p w14:paraId="2FB59AB2" w14:textId="77777777" w:rsidR="007E571F" w:rsidRPr="007E571F" w:rsidRDefault="007E571F" w:rsidP="007E571F">
      <w:pPr>
        <w:pStyle w:val="HBSNormal"/>
        <w:ind w:left="720"/>
        <w:rPr>
          <w:i/>
          <w:iCs/>
          <w:lang w:val="en-CA"/>
        </w:rPr>
      </w:pPr>
      <w:r w:rsidRPr="007E571F">
        <w:rPr>
          <w:i/>
          <w:iCs/>
          <w:lang w:val="en-CA"/>
        </w:rPr>
        <w:t>1    Alabama    4853875   348    —[</w:t>
      </w:r>
      <w:proofErr w:type="gramStart"/>
      <w:r w:rsidRPr="007E571F">
        <w:rPr>
          <w:i/>
          <w:iCs/>
          <w:lang w:val="en-CA"/>
        </w:rPr>
        <w:t xml:space="preserve">a]   </w:t>
      </w:r>
      <w:proofErr w:type="gramEnd"/>
      <w:r w:rsidRPr="007E571F">
        <w:rPr>
          <w:i/>
          <w:iCs/>
          <w:lang w:val="en-CA"/>
        </w:rPr>
        <w:t xml:space="preserve">     —[a]          48.9        7.2       — [a]</w:t>
      </w:r>
    </w:p>
    <w:p w14:paraId="64FC6339" w14:textId="77777777" w:rsidR="007E571F" w:rsidRPr="007E571F" w:rsidRDefault="007E571F" w:rsidP="007E571F">
      <w:pPr>
        <w:pStyle w:val="HBSNormal"/>
        <w:ind w:left="720"/>
        <w:rPr>
          <w:i/>
          <w:iCs/>
          <w:lang w:val="en-CA"/>
        </w:rPr>
      </w:pPr>
      <w:r w:rsidRPr="007E571F">
        <w:rPr>
          <w:i/>
          <w:iCs/>
          <w:lang w:val="en-CA"/>
        </w:rPr>
        <w:t>2     Alaska     737709    59      57          39          61.7        8.0         7.7</w:t>
      </w:r>
    </w:p>
    <w:p w14:paraId="41776344" w14:textId="77777777" w:rsidR="007E571F" w:rsidRPr="007E571F" w:rsidRDefault="007E571F" w:rsidP="007E571F">
      <w:pPr>
        <w:pStyle w:val="HBSNormal"/>
        <w:ind w:left="720"/>
        <w:rPr>
          <w:i/>
          <w:iCs/>
          <w:lang w:val="en-CA"/>
        </w:rPr>
      </w:pPr>
      <w:r w:rsidRPr="007E571F">
        <w:rPr>
          <w:i/>
          <w:iCs/>
          <w:lang w:val="en-CA"/>
        </w:rPr>
        <w:t>3    Arizona    6817565   306     278         171          32.3        4.5         4.1</w:t>
      </w:r>
    </w:p>
    <w:p w14:paraId="1C27EE37" w14:textId="77777777" w:rsidR="007E571F" w:rsidRPr="007E571F" w:rsidRDefault="007E571F" w:rsidP="007E571F">
      <w:pPr>
        <w:pStyle w:val="HBSNormal"/>
        <w:ind w:left="720"/>
        <w:rPr>
          <w:i/>
          <w:iCs/>
          <w:lang w:val="en-CA"/>
        </w:rPr>
      </w:pPr>
      <w:r w:rsidRPr="007E571F">
        <w:rPr>
          <w:i/>
          <w:iCs/>
          <w:lang w:val="en-CA"/>
        </w:rPr>
        <w:t>4   Arkansas    2977853   181     164         110          57.9        6.1         5.5</w:t>
      </w:r>
    </w:p>
    <w:p w14:paraId="1AD20701" w14:textId="77777777" w:rsidR="007E571F" w:rsidRPr="007E571F" w:rsidRDefault="007E571F" w:rsidP="007E571F">
      <w:pPr>
        <w:pStyle w:val="HBSNormal"/>
        <w:ind w:left="720"/>
        <w:rPr>
          <w:i/>
          <w:iCs/>
          <w:lang w:val="en-CA"/>
        </w:rPr>
      </w:pPr>
      <w:r w:rsidRPr="007E571F">
        <w:rPr>
          <w:i/>
          <w:iCs/>
          <w:lang w:val="en-CA"/>
        </w:rPr>
        <w:t xml:space="preserve">  </w:t>
      </w:r>
      <w:proofErr w:type="spellStart"/>
      <w:r w:rsidRPr="007E571F">
        <w:rPr>
          <w:i/>
          <w:iCs/>
          <w:lang w:val="en-CA"/>
        </w:rPr>
        <w:t>gun_murder_rate</w:t>
      </w:r>
      <w:proofErr w:type="spellEnd"/>
    </w:p>
    <w:p w14:paraId="066370FB" w14:textId="77777777" w:rsidR="007E571F" w:rsidRPr="007E571F" w:rsidRDefault="007E571F" w:rsidP="007E571F">
      <w:pPr>
        <w:pStyle w:val="HBSNormal"/>
        <w:ind w:left="720"/>
        <w:rPr>
          <w:i/>
          <w:iCs/>
          <w:lang w:val="en-CA"/>
        </w:rPr>
      </w:pPr>
      <w:r w:rsidRPr="007E571F">
        <w:rPr>
          <w:i/>
          <w:iCs/>
          <w:lang w:val="en-CA"/>
        </w:rPr>
        <w:t>1           — [a]</w:t>
      </w:r>
    </w:p>
    <w:p w14:paraId="2FF208D4" w14:textId="77777777" w:rsidR="007E571F" w:rsidRPr="007E571F" w:rsidRDefault="007E571F" w:rsidP="007E571F">
      <w:pPr>
        <w:pStyle w:val="HBSNormal"/>
        <w:ind w:left="720"/>
        <w:rPr>
          <w:i/>
          <w:iCs/>
          <w:lang w:val="en-CA"/>
        </w:rPr>
      </w:pPr>
      <w:r w:rsidRPr="007E571F">
        <w:rPr>
          <w:i/>
          <w:iCs/>
          <w:lang w:val="en-CA"/>
        </w:rPr>
        <w:t>2             5.3</w:t>
      </w:r>
    </w:p>
    <w:p w14:paraId="734976F8" w14:textId="77777777" w:rsidR="007E571F" w:rsidRPr="007E571F" w:rsidRDefault="007E571F" w:rsidP="007E571F">
      <w:pPr>
        <w:pStyle w:val="HBSNormal"/>
        <w:ind w:left="720"/>
        <w:rPr>
          <w:i/>
          <w:iCs/>
          <w:lang w:val="en-CA"/>
        </w:rPr>
      </w:pPr>
      <w:r w:rsidRPr="007E571F">
        <w:rPr>
          <w:i/>
          <w:iCs/>
          <w:lang w:val="en-CA"/>
        </w:rPr>
        <w:t>3             2.5</w:t>
      </w:r>
    </w:p>
    <w:p w14:paraId="6465ECA5" w14:textId="48CEBD68" w:rsidR="007E571F" w:rsidRDefault="007E571F" w:rsidP="007E571F">
      <w:pPr>
        <w:pStyle w:val="HBSNormal"/>
        <w:ind w:left="720"/>
        <w:rPr>
          <w:i/>
          <w:iCs/>
          <w:lang w:val="en-CA"/>
        </w:rPr>
      </w:pPr>
      <w:r w:rsidRPr="007E571F">
        <w:rPr>
          <w:i/>
          <w:iCs/>
          <w:lang w:val="en-CA"/>
        </w:rPr>
        <w:t>4             3.7</w:t>
      </w:r>
    </w:p>
    <w:p w14:paraId="3E450DD5" w14:textId="0BF53333" w:rsidR="007E571F" w:rsidRPr="007E571F" w:rsidRDefault="007E571F" w:rsidP="007E571F">
      <w:pPr>
        <w:pStyle w:val="HBSNormal"/>
        <w:rPr>
          <w:lang w:val="en-CA"/>
        </w:rPr>
      </w:pPr>
      <w:r>
        <w:rPr>
          <w:lang w:val="en-CA"/>
        </w:rPr>
        <w:t>This case is relatively simple compared to the string processing challenges that we typically face in data science. The case studies presented in the next part are a little bit more complex.</w:t>
      </w:r>
    </w:p>
    <w:p w14:paraId="0B207072" w14:textId="06DEFEC9" w:rsidR="00CC1322" w:rsidRDefault="00CC1322" w:rsidP="00400E58">
      <w:pPr>
        <w:pStyle w:val="Heading2"/>
      </w:pPr>
      <w:bookmarkStart w:id="39" w:name="_Toc25419713"/>
      <w:r>
        <w:lastRenderedPageBreak/>
        <w:t>String Processing Part 2</w:t>
      </w:r>
      <w:bookmarkEnd w:id="39"/>
    </w:p>
    <w:p w14:paraId="22B87365" w14:textId="58B9D530" w:rsidR="00CC1322" w:rsidRDefault="00CC1322" w:rsidP="00CC1322">
      <w:pPr>
        <w:pStyle w:val="Heading3"/>
      </w:pPr>
      <w:bookmarkStart w:id="40" w:name="_Toc25419714"/>
      <w:r>
        <w:t>Case Study 2: Reported Heights</w:t>
      </w:r>
      <w:bookmarkEnd w:id="40"/>
    </w:p>
    <w:p w14:paraId="07F071BD" w14:textId="77777777" w:rsidR="000750B1" w:rsidRDefault="000750B1" w:rsidP="007E571F">
      <w:pPr>
        <w:pStyle w:val="HBSNormal"/>
      </w:pPr>
      <w:r>
        <w:t xml:space="preserve">In previous courses, we used a heights data set in the </w:t>
      </w:r>
      <w:proofErr w:type="spellStart"/>
      <w:r>
        <w:t>dslabs</w:t>
      </w:r>
      <w:proofErr w:type="spellEnd"/>
      <w:r>
        <w:t xml:space="preserve"> package. The </w:t>
      </w:r>
      <w:proofErr w:type="spellStart"/>
      <w:r>
        <w:t>dslabs</w:t>
      </w:r>
      <w:proofErr w:type="spellEnd"/>
      <w:r>
        <w:t xml:space="preserve"> package also includes the raw data from which these heights were obtained. You can load it like this:</w:t>
      </w:r>
    </w:p>
    <w:p w14:paraId="0F25B752" w14:textId="77777777" w:rsidR="000750B1" w:rsidRPr="000750B1" w:rsidRDefault="000750B1" w:rsidP="000750B1">
      <w:pPr>
        <w:pStyle w:val="HBSNormal"/>
        <w:rPr>
          <w:i/>
          <w:iCs/>
        </w:rPr>
      </w:pPr>
      <w:r>
        <w:tab/>
      </w:r>
      <w:r w:rsidRPr="000750B1">
        <w:rPr>
          <w:i/>
          <w:iCs/>
        </w:rPr>
        <w:t>library(</w:t>
      </w:r>
      <w:proofErr w:type="spellStart"/>
      <w:r w:rsidRPr="000750B1">
        <w:rPr>
          <w:i/>
          <w:iCs/>
        </w:rPr>
        <w:t>dslabs</w:t>
      </w:r>
      <w:proofErr w:type="spellEnd"/>
      <w:r w:rsidRPr="000750B1">
        <w:rPr>
          <w:i/>
          <w:iCs/>
        </w:rPr>
        <w:t>)</w:t>
      </w:r>
    </w:p>
    <w:p w14:paraId="1FC503DC" w14:textId="68E646B0" w:rsidR="000750B1" w:rsidRPr="000750B1" w:rsidRDefault="000750B1" w:rsidP="000750B1">
      <w:pPr>
        <w:pStyle w:val="HBSNormal"/>
        <w:ind w:firstLine="720"/>
        <w:rPr>
          <w:i/>
          <w:iCs/>
        </w:rPr>
      </w:pPr>
      <w:r w:rsidRPr="000750B1">
        <w:rPr>
          <w:i/>
          <w:iCs/>
        </w:rPr>
        <w:t>data("</w:t>
      </w:r>
      <w:proofErr w:type="spellStart"/>
      <w:r w:rsidRPr="000750B1">
        <w:rPr>
          <w:i/>
          <w:iCs/>
        </w:rPr>
        <w:t>reported_heights</w:t>
      </w:r>
      <w:proofErr w:type="spellEnd"/>
      <w:r w:rsidRPr="000750B1">
        <w:rPr>
          <w:i/>
          <w:iCs/>
        </w:rPr>
        <w:t>")</w:t>
      </w:r>
    </w:p>
    <w:p w14:paraId="6C346BF9" w14:textId="334BFA17" w:rsidR="007E571F" w:rsidRDefault="000750B1" w:rsidP="007E571F">
      <w:pPr>
        <w:pStyle w:val="HBSNormal"/>
      </w:pPr>
      <w:r>
        <w:t xml:space="preserve"> These heights were obtained using a web form in which students were asked to enter their heights into a form. They could enter anything, but the instructions asked for heights inches. We compiled over 1000 submissions, but unfortunately the column vector with the reported heights had several non-numeric entries, and as a result became a character vector. We can see it here:</w:t>
      </w:r>
    </w:p>
    <w:p w14:paraId="19AE5A96" w14:textId="77777777" w:rsidR="000750B1" w:rsidRPr="000750B1" w:rsidRDefault="000750B1" w:rsidP="000750B1">
      <w:pPr>
        <w:pStyle w:val="HBSNormal"/>
        <w:rPr>
          <w:i/>
          <w:iCs/>
        </w:rPr>
      </w:pPr>
      <w:r>
        <w:tab/>
      </w:r>
      <w:r w:rsidRPr="000750B1">
        <w:rPr>
          <w:i/>
          <w:iCs/>
        </w:rPr>
        <w:t>class(</w:t>
      </w:r>
      <w:proofErr w:type="spellStart"/>
      <w:r w:rsidRPr="000750B1">
        <w:rPr>
          <w:i/>
          <w:iCs/>
        </w:rPr>
        <w:t>reported_heights$height</w:t>
      </w:r>
      <w:proofErr w:type="spellEnd"/>
      <w:r w:rsidRPr="000750B1">
        <w:rPr>
          <w:i/>
          <w:iCs/>
        </w:rPr>
        <w:t>)</w:t>
      </w:r>
    </w:p>
    <w:p w14:paraId="04C608B2" w14:textId="3779C4B7" w:rsidR="000750B1" w:rsidRDefault="000750B1" w:rsidP="000750B1">
      <w:pPr>
        <w:pStyle w:val="HBSNormal"/>
        <w:ind w:firstLine="720"/>
        <w:rPr>
          <w:i/>
          <w:iCs/>
        </w:rPr>
      </w:pPr>
      <w:r w:rsidRPr="000750B1">
        <w:rPr>
          <w:i/>
          <w:iCs/>
        </w:rPr>
        <w:t>[1] "character"</w:t>
      </w:r>
    </w:p>
    <w:p w14:paraId="557C779F" w14:textId="34E19D52" w:rsidR="000750B1" w:rsidRDefault="000750B1" w:rsidP="000750B1">
      <w:pPr>
        <w:pStyle w:val="HBSNormal"/>
      </w:pPr>
      <w:r>
        <w:t>If we try to parse it into a number, we get a warning, There’s a lot of NAs:</w:t>
      </w:r>
    </w:p>
    <w:p w14:paraId="306E7383" w14:textId="77777777" w:rsidR="000750B1" w:rsidRPr="000750B1" w:rsidRDefault="000750B1" w:rsidP="000750B1">
      <w:pPr>
        <w:pStyle w:val="HBSNormal"/>
        <w:rPr>
          <w:i/>
          <w:iCs/>
        </w:rPr>
      </w:pPr>
      <w:r>
        <w:tab/>
      </w:r>
      <w:r w:rsidRPr="000750B1">
        <w:rPr>
          <w:i/>
          <w:iCs/>
        </w:rPr>
        <w:t>x&lt;-</w:t>
      </w:r>
      <w:proofErr w:type="spellStart"/>
      <w:proofErr w:type="gramStart"/>
      <w:r w:rsidRPr="000750B1">
        <w:rPr>
          <w:i/>
          <w:iCs/>
        </w:rPr>
        <w:t>as.numeric</w:t>
      </w:r>
      <w:proofErr w:type="spellEnd"/>
      <w:proofErr w:type="gramEnd"/>
      <w:r w:rsidRPr="000750B1">
        <w:rPr>
          <w:i/>
          <w:iCs/>
        </w:rPr>
        <w:t>(</w:t>
      </w:r>
      <w:proofErr w:type="spellStart"/>
      <w:r w:rsidRPr="000750B1">
        <w:rPr>
          <w:i/>
          <w:iCs/>
        </w:rPr>
        <w:t>reported_heights$height</w:t>
      </w:r>
      <w:proofErr w:type="spellEnd"/>
      <w:r w:rsidRPr="000750B1">
        <w:rPr>
          <w:i/>
          <w:iCs/>
        </w:rPr>
        <w:t>)</w:t>
      </w:r>
    </w:p>
    <w:p w14:paraId="185234A5" w14:textId="77777777" w:rsidR="000750B1" w:rsidRPr="000750B1" w:rsidRDefault="000750B1" w:rsidP="000750B1">
      <w:pPr>
        <w:pStyle w:val="HBSNormal"/>
        <w:ind w:left="720"/>
        <w:rPr>
          <w:i/>
          <w:iCs/>
        </w:rPr>
      </w:pPr>
      <w:r w:rsidRPr="000750B1">
        <w:rPr>
          <w:i/>
          <w:iCs/>
        </w:rPr>
        <w:t>Warning message:</w:t>
      </w:r>
    </w:p>
    <w:p w14:paraId="4E5D1327" w14:textId="1CEBCF5D" w:rsidR="000750B1" w:rsidRDefault="000750B1" w:rsidP="000750B1">
      <w:pPr>
        <w:pStyle w:val="HBSNormal"/>
        <w:ind w:left="720"/>
        <w:rPr>
          <w:i/>
          <w:iCs/>
        </w:rPr>
      </w:pPr>
      <w:r w:rsidRPr="000750B1">
        <w:rPr>
          <w:i/>
          <w:iCs/>
        </w:rPr>
        <w:t>NAs introduced by coercion</w:t>
      </w:r>
    </w:p>
    <w:p w14:paraId="1D7ED271" w14:textId="67390562" w:rsidR="000750B1" w:rsidRDefault="000750B1" w:rsidP="000750B1">
      <w:pPr>
        <w:pStyle w:val="HBSNormal"/>
      </w:pPr>
      <w:r>
        <w:t>Although most values appear to be height in inches as requested, here are the first five:</w:t>
      </w:r>
    </w:p>
    <w:p w14:paraId="4BC36E4E" w14:textId="77777777" w:rsidR="000750B1" w:rsidRPr="000750B1" w:rsidRDefault="000750B1" w:rsidP="000750B1">
      <w:pPr>
        <w:pStyle w:val="HBSNormal"/>
        <w:rPr>
          <w:i/>
          <w:iCs/>
        </w:rPr>
      </w:pPr>
      <w:r>
        <w:tab/>
      </w:r>
      <w:r w:rsidRPr="000750B1">
        <w:rPr>
          <w:i/>
          <w:iCs/>
        </w:rPr>
        <w:t>head(x)</w:t>
      </w:r>
    </w:p>
    <w:p w14:paraId="11907A83" w14:textId="6F0705AC" w:rsidR="000750B1" w:rsidRDefault="000750B1" w:rsidP="000750B1">
      <w:pPr>
        <w:pStyle w:val="HBSNormal"/>
        <w:ind w:firstLine="720"/>
        <w:rPr>
          <w:i/>
          <w:iCs/>
        </w:rPr>
      </w:pPr>
      <w:r w:rsidRPr="000750B1">
        <w:rPr>
          <w:i/>
          <w:iCs/>
        </w:rPr>
        <w:t>[1] 75 70 68 74 61 65</w:t>
      </w:r>
    </w:p>
    <w:p w14:paraId="7B718075" w14:textId="02CECC79" w:rsidR="000750B1" w:rsidRDefault="000750B1" w:rsidP="000750B1">
      <w:pPr>
        <w:pStyle w:val="HBSNormal"/>
      </w:pPr>
      <w:r>
        <w:t>We do end up with many NAs. You can see how many using this code:</w:t>
      </w:r>
    </w:p>
    <w:p w14:paraId="510D221A" w14:textId="77777777" w:rsidR="000750B1" w:rsidRPr="000750B1" w:rsidRDefault="000750B1" w:rsidP="000750B1">
      <w:pPr>
        <w:pStyle w:val="HBSNormal"/>
        <w:rPr>
          <w:i/>
          <w:iCs/>
        </w:rPr>
      </w:pPr>
      <w:r>
        <w:tab/>
      </w:r>
      <w:r w:rsidRPr="000750B1">
        <w:rPr>
          <w:i/>
          <w:iCs/>
        </w:rPr>
        <w:t>sum(is.na(x))</w:t>
      </w:r>
    </w:p>
    <w:p w14:paraId="5286EF09" w14:textId="1EBA6529" w:rsidR="000750B1" w:rsidRDefault="000750B1" w:rsidP="000750B1">
      <w:pPr>
        <w:pStyle w:val="HBSNormal"/>
        <w:ind w:firstLine="720"/>
        <w:rPr>
          <w:i/>
          <w:iCs/>
        </w:rPr>
      </w:pPr>
      <w:r w:rsidRPr="000750B1">
        <w:rPr>
          <w:i/>
          <w:iCs/>
        </w:rPr>
        <w:t>[1] 81</w:t>
      </w:r>
    </w:p>
    <w:p w14:paraId="6FC7A025" w14:textId="59CA8F2A" w:rsidR="000750B1" w:rsidRDefault="000750B1" w:rsidP="000750B1">
      <w:pPr>
        <w:pStyle w:val="HBSNormal"/>
      </w:pPr>
      <w:r>
        <w:t>We can see some of the entries that not successfully converted by using the filter function to keep only the entries that resulted in NAs. We can write this code:</w:t>
      </w:r>
    </w:p>
    <w:p w14:paraId="3A8D99B5" w14:textId="77777777" w:rsidR="000750B1" w:rsidRPr="000750B1" w:rsidRDefault="000750B1" w:rsidP="000750B1">
      <w:pPr>
        <w:pStyle w:val="HBSNormal"/>
        <w:rPr>
          <w:i/>
          <w:iCs/>
        </w:rPr>
      </w:pPr>
      <w:r>
        <w:tab/>
      </w:r>
      <w:proofErr w:type="spellStart"/>
      <w:r w:rsidRPr="000750B1">
        <w:rPr>
          <w:i/>
          <w:iCs/>
        </w:rPr>
        <w:t>reported_heights</w:t>
      </w:r>
      <w:proofErr w:type="spellEnd"/>
      <w:r w:rsidRPr="000750B1">
        <w:rPr>
          <w:i/>
          <w:iCs/>
        </w:rPr>
        <w:t>%&gt;%mutate(</w:t>
      </w:r>
      <w:proofErr w:type="spellStart"/>
      <w:r w:rsidRPr="000750B1">
        <w:rPr>
          <w:i/>
          <w:iCs/>
        </w:rPr>
        <w:t>new_height</w:t>
      </w:r>
      <w:proofErr w:type="spellEnd"/>
      <w:r w:rsidRPr="000750B1">
        <w:rPr>
          <w:i/>
          <w:iCs/>
        </w:rPr>
        <w:t>=</w:t>
      </w:r>
      <w:proofErr w:type="spellStart"/>
      <w:proofErr w:type="gramStart"/>
      <w:r w:rsidRPr="000750B1">
        <w:rPr>
          <w:i/>
          <w:iCs/>
        </w:rPr>
        <w:t>as.numeric</w:t>
      </w:r>
      <w:proofErr w:type="spellEnd"/>
      <w:proofErr w:type="gramEnd"/>
      <w:r w:rsidRPr="000750B1">
        <w:rPr>
          <w:i/>
          <w:iCs/>
        </w:rPr>
        <w:t>(height))%&gt;%</w:t>
      </w:r>
    </w:p>
    <w:p w14:paraId="654E8E71" w14:textId="77777777" w:rsidR="000750B1" w:rsidRPr="000750B1" w:rsidRDefault="000750B1" w:rsidP="000750B1">
      <w:pPr>
        <w:pStyle w:val="HBSNormal"/>
        <w:ind w:left="720"/>
        <w:rPr>
          <w:i/>
          <w:iCs/>
        </w:rPr>
      </w:pPr>
      <w:r w:rsidRPr="000750B1">
        <w:rPr>
          <w:i/>
          <w:iCs/>
        </w:rPr>
        <w:t>+     filter(is.na(</w:t>
      </w:r>
      <w:proofErr w:type="spellStart"/>
      <w:r w:rsidRPr="000750B1">
        <w:rPr>
          <w:i/>
          <w:iCs/>
        </w:rPr>
        <w:t>new_height</w:t>
      </w:r>
      <w:proofErr w:type="spellEnd"/>
      <w:proofErr w:type="gramStart"/>
      <w:r w:rsidRPr="000750B1">
        <w:rPr>
          <w:i/>
          <w:iCs/>
        </w:rPr>
        <w:t>))%</w:t>
      </w:r>
      <w:proofErr w:type="gramEnd"/>
      <w:r w:rsidRPr="000750B1">
        <w:rPr>
          <w:i/>
          <w:iCs/>
        </w:rPr>
        <w:t>&gt;%</w:t>
      </w:r>
    </w:p>
    <w:p w14:paraId="11BB6F27" w14:textId="77777777" w:rsidR="000750B1" w:rsidRPr="000750B1" w:rsidRDefault="000750B1" w:rsidP="000750B1">
      <w:pPr>
        <w:pStyle w:val="HBSNormal"/>
        <w:ind w:left="720"/>
        <w:rPr>
          <w:i/>
          <w:iCs/>
        </w:rPr>
      </w:pPr>
      <w:r w:rsidRPr="000750B1">
        <w:rPr>
          <w:i/>
          <w:iCs/>
        </w:rPr>
        <w:t>+     head(n=10)</w:t>
      </w:r>
    </w:p>
    <w:p w14:paraId="5EA3E66F" w14:textId="77777777" w:rsidR="000750B1" w:rsidRPr="000750B1" w:rsidRDefault="000750B1" w:rsidP="000750B1">
      <w:pPr>
        <w:pStyle w:val="HBSNormal"/>
        <w:ind w:left="720"/>
        <w:rPr>
          <w:i/>
          <w:iCs/>
        </w:rPr>
      </w:pPr>
      <w:r w:rsidRPr="000750B1">
        <w:rPr>
          <w:i/>
          <w:iCs/>
        </w:rPr>
        <w:t xml:space="preserve">            </w:t>
      </w:r>
      <w:proofErr w:type="spellStart"/>
      <w:r w:rsidRPr="000750B1">
        <w:rPr>
          <w:i/>
          <w:iCs/>
        </w:rPr>
        <w:t>time_stamp</w:t>
      </w:r>
      <w:proofErr w:type="spellEnd"/>
      <w:r w:rsidRPr="000750B1">
        <w:rPr>
          <w:i/>
          <w:iCs/>
        </w:rPr>
        <w:t xml:space="preserve">    sex                 height </w:t>
      </w:r>
      <w:proofErr w:type="spellStart"/>
      <w:r w:rsidRPr="000750B1">
        <w:rPr>
          <w:i/>
          <w:iCs/>
        </w:rPr>
        <w:t>new_height</w:t>
      </w:r>
      <w:proofErr w:type="spellEnd"/>
    </w:p>
    <w:p w14:paraId="50CC242A" w14:textId="77777777" w:rsidR="000750B1" w:rsidRPr="000750B1" w:rsidRDefault="000750B1" w:rsidP="000750B1">
      <w:pPr>
        <w:pStyle w:val="HBSNormal"/>
        <w:ind w:left="720"/>
        <w:rPr>
          <w:i/>
          <w:iCs/>
        </w:rPr>
      </w:pPr>
      <w:proofErr w:type="gramStart"/>
      <w:r w:rsidRPr="000750B1">
        <w:rPr>
          <w:i/>
          <w:iCs/>
        </w:rPr>
        <w:t>1  2014</w:t>
      </w:r>
      <w:proofErr w:type="gramEnd"/>
      <w:r w:rsidRPr="000750B1">
        <w:rPr>
          <w:i/>
          <w:iCs/>
        </w:rPr>
        <w:t>-09-02 15:16:28   Male                  5' 4"         NA</w:t>
      </w:r>
    </w:p>
    <w:p w14:paraId="4294320E" w14:textId="77777777" w:rsidR="000750B1" w:rsidRPr="000750B1" w:rsidRDefault="000750B1" w:rsidP="000750B1">
      <w:pPr>
        <w:pStyle w:val="HBSNormal"/>
        <w:ind w:left="720"/>
        <w:rPr>
          <w:i/>
          <w:iCs/>
        </w:rPr>
      </w:pPr>
      <w:proofErr w:type="gramStart"/>
      <w:r w:rsidRPr="000750B1">
        <w:rPr>
          <w:i/>
          <w:iCs/>
        </w:rPr>
        <w:t>2  2014</w:t>
      </w:r>
      <w:proofErr w:type="gramEnd"/>
      <w:r w:rsidRPr="000750B1">
        <w:rPr>
          <w:i/>
          <w:iCs/>
        </w:rPr>
        <w:t>-09-02 15:16:37 Female                  165cm         NA</w:t>
      </w:r>
    </w:p>
    <w:p w14:paraId="4A5111E9" w14:textId="77777777" w:rsidR="000750B1" w:rsidRPr="000750B1" w:rsidRDefault="000750B1" w:rsidP="000750B1">
      <w:pPr>
        <w:pStyle w:val="HBSNormal"/>
        <w:ind w:left="720"/>
        <w:rPr>
          <w:i/>
          <w:iCs/>
        </w:rPr>
      </w:pPr>
      <w:proofErr w:type="gramStart"/>
      <w:r w:rsidRPr="000750B1">
        <w:rPr>
          <w:i/>
          <w:iCs/>
        </w:rPr>
        <w:t>3  2014</w:t>
      </w:r>
      <w:proofErr w:type="gramEnd"/>
      <w:r w:rsidRPr="000750B1">
        <w:rPr>
          <w:i/>
          <w:iCs/>
        </w:rPr>
        <w:t>-09-02 15:16:52   Male                    5'7         NA</w:t>
      </w:r>
    </w:p>
    <w:p w14:paraId="2328F4C8" w14:textId="77777777" w:rsidR="000750B1" w:rsidRPr="000750B1" w:rsidRDefault="000750B1" w:rsidP="000750B1">
      <w:pPr>
        <w:pStyle w:val="HBSNormal"/>
        <w:ind w:left="720"/>
        <w:rPr>
          <w:i/>
          <w:iCs/>
        </w:rPr>
      </w:pPr>
      <w:proofErr w:type="gramStart"/>
      <w:r w:rsidRPr="000750B1">
        <w:rPr>
          <w:i/>
          <w:iCs/>
        </w:rPr>
        <w:t>4  2014</w:t>
      </w:r>
      <w:proofErr w:type="gramEnd"/>
      <w:r w:rsidRPr="000750B1">
        <w:rPr>
          <w:i/>
          <w:iCs/>
        </w:rPr>
        <w:t>-09-02 15:16:56   Male                  &gt;9000         NA</w:t>
      </w:r>
    </w:p>
    <w:p w14:paraId="75436E07" w14:textId="77777777" w:rsidR="000750B1" w:rsidRPr="000750B1" w:rsidRDefault="000750B1" w:rsidP="000750B1">
      <w:pPr>
        <w:pStyle w:val="HBSNormal"/>
        <w:ind w:left="720"/>
        <w:rPr>
          <w:i/>
          <w:iCs/>
        </w:rPr>
      </w:pPr>
      <w:proofErr w:type="gramStart"/>
      <w:r w:rsidRPr="000750B1">
        <w:rPr>
          <w:i/>
          <w:iCs/>
        </w:rPr>
        <w:t>5  2014</w:t>
      </w:r>
      <w:proofErr w:type="gramEnd"/>
      <w:r w:rsidRPr="000750B1">
        <w:rPr>
          <w:i/>
          <w:iCs/>
        </w:rPr>
        <w:t>-09-02 15:16:56   Male                   5'7"         NA</w:t>
      </w:r>
    </w:p>
    <w:p w14:paraId="36E0E66C" w14:textId="77777777" w:rsidR="000750B1" w:rsidRPr="000750B1" w:rsidRDefault="000750B1" w:rsidP="000750B1">
      <w:pPr>
        <w:pStyle w:val="HBSNormal"/>
        <w:ind w:left="720"/>
        <w:rPr>
          <w:i/>
          <w:iCs/>
        </w:rPr>
      </w:pPr>
      <w:proofErr w:type="gramStart"/>
      <w:r w:rsidRPr="000750B1">
        <w:rPr>
          <w:i/>
          <w:iCs/>
        </w:rPr>
        <w:t>6  2014</w:t>
      </w:r>
      <w:proofErr w:type="gramEnd"/>
      <w:r w:rsidRPr="000750B1">
        <w:rPr>
          <w:i/>
          <w:iCs/>
        </w:rPr>
        <w:t>-09-02 15:17:09 Female                   5'3"         NA</w:t>
      </w:r>
    </w:p>
    <w:p w14:paraId="6CF49C04" w14:textId="77777777" w:rsidR="000750B1" w:rsidRPr="000750B1" w:rsidRDefault="000750B1" w:rsidP="000750B1">
      <w:pPr>
        <w:pStyle w:val="HBSNormal"/>
        <w:ind w:left="720"/>
        <w:rPr>
          <w:i/>
          <w:iCs/>
        </w:rPr>
      </w:pPr>
      <w:proofErr w:type="gramStart"/>
      <w:r w:rsidRPr="000750B1">
        <w:rPr>
          <w:i/>
          <w:iCs/>
        </w:rPr>
        <w:lastRenderedPageBreak/>
        <w:t>7  2014</w:t>
      </w:r>
      <w:proofErr w:type="gramEnd"/>
      <w:r w:rsidRPr="000750B1">
        <w:rPr>
          <w:i/>
          <w:iCs/>
        </w:rPr>
        <w:t>-09-02 15:18:00   Male 5 feet and 8.11 inches         NA</w:t>
      </w:r>
    </w:p>
    <w:p w14:paraId="7F123D09" w14:textId="77777777" w:rsidR="000750B1" w:rsidRPr="000750B1" w:rsidRDefault="000750B1" w:rsidP="000750B1">
      <w:pPr>
        <w:pStyle w:val="HBSNormal"/>
        <w:ind w:left="720"/>
        <w:rPr>
          <w:i/>
          <w:iCs/>
        </w:rPr>
      </w:pPr>
      <w:proofErr w:type="gramStart"/>
      <w:r w:rsidRPr="000750B1">
        <w:rPr>
          <w:i/>
          <w:iCs/>
        </w:rPr>
        <w:t>8  2014</w:t>
      </w:r>
      <w:proofErr w:type="gramEnd"/>
      <w:r w:rsidRPr="000750B1">
        <w:rPr>
          <w:i/>
          <w:iCs/>
        </w:rPr>
        <w:t>-09-02 15:19:48   Male                   5'11         NA</w:t>
      </w:r>
    </w:p>
    <w:p w14:paraId="79BC7E93" w14:textId="77777777" w:rsidR="000750B1" w:rsidRPr="000750B1" w:rsidRDefault="000750B1" w:rsidP="000750B1">
      <w:pPr>
        <w:pStyle w:val="HBSNormal"/>
        <w:ind w:left="720"/>
        <w:rPr>
          <w:i/>
          <w:iCs/>
        </w:rPr>
      </w:pPr>
      <w:proofErr w:type="gramStart"/>
      <w:r w:rsidRPr="000750B1">
        <w:rPr>
          <w:i/>
          <w:iCs/>
        </w:rPr>
        <w:t>9  2014</w:t>
      </w:r>
      <w:proofErr w:type="gramEnd"/>
      <w:r w:rsidRPr="000750B1">
        <w:rPr>
          <w:i/>
          <w:iCs/>
        </w:rPr>
        <w:t>-09-04 00:46:45   Male                  5'9''         NA</w:t>
      </w:r>
    </w:p>
    <w:p w14:paraId="4F50B46E" w14:textId="77777777" w:rsidR="000750B1" w:rsidRPr="000750B1" w:rsidRDefault="000750B1" w:rsidP="000750B1">
      <w:pPr>
        <w:pStyle w:val="HBSNormal"/>
        <w:ind w:left="720"/>
        <w:rPr>
          <w:i/>
          <w:iCs/>
        </w:rPr>
      </w:pPr>
      <w:r w:rsidRPr="000750B1">
        <w:rPr>
          <w:i/>
          <w:iCs/>
        </w:rPr>
        <w:t>10 2014-09-04 10:29:44   Male                 5'10''         NA</w:t>
      </w:r>
    </w:p>
    <w:p w14:paraId="6626B082" w14:textId="77777777" w:rsidR="000750B1" w:rsidRPr="000750B1" w:rsidRDefault="000750B1" w:rsidP="000750B1">
      <w:pPr>
        <w:pStyle w:val="HBSNormal"/>
        <w:ind w:left="720"/>
        <w:rPr>
          <w:i/>
          <w:iCs/>
        </w:rPr>
      </w:pPr>
      <w:r w:rsidRPr="000750B1">
        <w:rPr>
          <w:i/>
          <w:iCs/>
        </w:rPr>
        <w:t>Warning message:</w:t>
      </w:r>
    </w:p>
    <w:p w14:paraId="4AE333F8" w14:textId="58407D63" w:rsidR="000750B1" w:rsidRDefault="000750B1" w:rsidP="000750B1">
      <w:pPr>
        <w:pStyle w:val="HBSNormal"/>
        <w:ind w:left="720"/>
        <w:rPr>
          <w:i/>
          <w:iCs/>
        </w:rPr>
      </w:pPr>
      <w:r w:rsidRPr="000750B1">
        <w:rPr>
          <w:i/>
          <w:iCs/>
        </w:rPr>
        <w:t>NAs introduced by coercion</w:t>
      </w:r>
    </w:p>
    <w:p w14:paraId="17CC5E58" w14:textId="6FF331A5" w:rsidR="004A1815" w:rsidRDefault="000750B1" w:rsidP="000750B1">
      <w:pPr>
        <w:pStyle w:val="HBSNormal"/>
      </w:pPr>
      <w:r>
        <w:t xml:space="preserve">Now, look at the entries that </w:t>
      </w:r>
      <w:r w:rsidR="004A1815">
        <w:t xml:space="preserve">turn out to be non-numeric. We immediately see what’s happening. Some of students did not report their heights in inches as requested. We could discard these and continue, however, many of the entries follow patterns that, in principle, we can easily convert to inches. For example, in the output above, we see various cases that use the following format </w:t>
      </w:r>
      <w:proofErr w:type="spellStart"/>
      <w:r w:rsidR="004A1815">
        <w:t>x’y</w:t>
      </w:r>
      <w:proofErr w:type="spellEnd"/>
      <w:r w:rsidR="004A1815">
        <w:t xml:space="preserve">” with x representing feet and y representing inches. Each of these cases can be read and converted to inches by a human. For example, if you write 5’4” it is equal to 5*12+4 which is 64 inches. </w:t>
      </w:r>
      <w:proofErr w:type="gramStart"/>
      <w:r w:rsidR="004A1815">
        <w:t>So</w:t>
      </w:r>
      <w:proofErr w:type="gramEnd"/>
      <w:r w:rsidR="004A1815">
        <w:t xml:space="preserve"> we could fix all the problematic entries by hand. However, humans are prone to making mistakes. Also, because we plan on continuing to collect data going forward, it’ll be convenient to write code that automatically does this. A first step in this type of task is to survey the problematic entries and try to define specific patterns followed by a large group of entries. The larger these groups, the more entries we can fix with a single programmatic approach. We want to find patterns that can be accurately described with a rule, such as a digit followed by a feet symbol followed by one or two digits followed by an </w:t>
      </w:r>
      <w:proofErr w:type="gramStart"/>
      <w:r w:rsidR="004A1815">
        <w:t>inches</w:t>
      </w:r>
      <w:proofErr w:type="gramEnd"/>
      <w:r w:rsidR="004A1815">
        <w:t xml:space="preserve"> symbol. To look for such patterns, it helps remove the entries that are consistent with being inches, a view only the problematic entries. We write a function to automatically do this. We only keep entries that either result in NAs when applying as numeric or are outside a range of plausible heights. We permit a range that covers about 99.99999% if the adult population. We also use </w:t>
      </w:r>
      <w:proofErr w:type="spellStart"/>
      <w:proofErr w:type="gramStart"/>
      <w:r w:rsidR="004A1815" w:rsidRPr="004A1815">
        <w:rPr>
          <w:b/>
          <w:bCs/>
        </w:rPr>
        <w:t>suppresWarnings</w:t>
      </w:r>
      <w:proofErr w:type="spellEnd"/>
      <w:r w:rsidR="004A1815" w:rsidRPr="004A1815">
        <w:rPr>
          <w:b/>
          <w:bCs/>
        </w:rPr>
        <w:t>(</w:t>
      </w:r>
      <w:proofErr w:type="gramEnd"/>
      <w:r w:rsidR="004A1815" w:rsidRPr="004A1815">
        <w:rPr>
          <w:b/>
          <w:bCs/>
        </w:rPr>
        <w:t>)</w:t>
      </w:r>
      <w:r w:rsidR="004A1815">
        <w:rPr>
          <w:b/>
          <w:bCs/>
        </w:rPr>
        <w:t xml:space="preserve"> </w:t>
      </w:r>
      <w:r w:rsidR="004A42BD">
        <w:t xml:space="preserve">throughout the code to avoid the warning messages we know </w:t>
      </w:r>
      <w:proofErr w:type="spellStart"/>
      <w:r w:rsidR="004A42BD">
        <w:t>as.numeric</w:t>
      </w:r>
      <w:proofErr w:type="spellEnd"/>
      <w:r w:rsidR="004A42BD">
        <w:t xml:space="preserve"> will give us. </w:t>
      </w:r>
      <w:proofErr w:type="gramStart"/>
      <w:r w:rsidR="004A42BD">
        <w:t>So</w:t>
      </w:r>
      <w:proofErr w:type="gramEnd"/>
      <w:r w:rsidR="004A42BD">
        <w:t xml:space="preserve"> here is what the function looks like:</w:t>
      </w:r>
    </w:p>
    <w:p w14:paraId="744C2115" w14:textId="77777777" w:rsidR="004A42BD" w:rsidRPr="004A42BD" w:rsidRDefault="004A42BD" w:rsidP="004A42BD">
      <w:pPr>
        <w:pStyle w:val="HBSNormal"/>
        <w:rPr>
          <w:i/>
          <w:iCs/>
        </w:rPr>
      </w:pPr>
      <w:r>
        <w:tab/>
      </w:r>
      <w:proofErr w:type="spellStart"/>
      <w:r w:rsidRPr="004A42BD">
        <w:rPr>
          <w:i/>
          <w:iCs/>
        </w:rPr>
        <w:t>not_inches</w:t>
      </w:r>
      <w:proofErr w:type="spellEnd"/>
      <w:r w:rsidRPr="004A42BD">
        <w:rPr>
          <w:i/>
          <w:iCs/>
        </w:rPr>
        <w:t>&lt;-function(</w:t>
      </w:r>
      <w:proofErr w:type="spellStart"/>
      <w:proofErr w:type="gramStart"/>
      <w:r w:rsidRPr="004A42BD">
        <w:rPr>
          <w:i/>
          <w:iCs/>
        </w:rPr>
        <w:t>x,smallest</w:t>
      </w:r>
      <w:proofErr w:type="spellEnd"/>
      <w:proofErr w:type="gramEnd"/>
      <w:r w:rsidRPr="004A42BD">
        <w:rPr>
          <w:i/>
          <w:iCs/>
        </w:rPr>
        <w:t>=50,tallest=84){</w:t>
      </w:r>
    </w:p>
    <w:p w14:paraId="279E212F" w14:textId="77777777" w:rsidR="004A42BD" w:rsidRPr="004A42BD" w:rsidRDefault="004A42BD" w:rsidP="004A42BD">
      <w:pPr>
        <w:pStyle w:val="HBSNormal"/>
        <w:ind w:left="720"/>
        <w:rPr>
          <w:i/>
          <w:iCs/>
        </w:rPr>
      </w:pPr>
      <w:r w:rsidRPr="004A42BD">
        <w:rPr>
          <w:i/>
          <w:iCs/>
        </w:rPr>
        <w:t>+     inches&lt;-</w:t>
      </w:r>
      <w:proofErr w:type="spellStart"/>
      <w:r w:rsidRPr="004A42BD">
        <w:rPr>
          <w:i/>
          <w:iCs/>
        </w:rPr>
        <w:t>suppressWarnings</w:t>
      </w:r>
      <w:proofErr w:type="spellEnd"/>
      <w:r w:rsidRPr="004A42BD">
        <w:rPr>
          <w:i/>
          <w:iCs/>
        </w:rPr>
        <w:t>(</w:t>
      </w:r>
      <w:proofErr w:type="spellStart"/>
      <w:proofErr w:type="gramStart"/>
      <w:r w:rsidRPr="004A42BD">
        <w:rPr>
          <w:i/>
          <w:iCs/>
        </w:rPr>
        <w:t>as.numeric</w:t>
      </w:r>
      <w:proofErr w:type="spellEnd"/>
      <w:proofErr w:type="gramEnd"/>
      <w:r w:rsidRPr="004A42BD">
        <w:rPr>
          <w:i/>
          <w:iCs/>
        </w:rPr>
        <w:t>(x))</w:t>
      </w:r>
    </w:p>
    <w:p w14:paraId="786BD9F8" w14:textId="77777777" w:rsidR="004A42BD" w:rsidRPr="004A42BD" w:rsidRDefault="004A42BD" w:rsidP="004A42BD">
      <w:pPr>
        <w:pStyle w:val="HBSNormal"/>
        <w:ind w:left="720"/>
        <w:rPr>
          <w:i/>
          <w:iCs/>
        </w:rPr>
      </w:pPr>
      <w:r w:rsidRPr="004A42BD">
        <w:rPr>
          <w:i/>
          <w:iCs/>
        </w:rPr>
        <w:t xml:space="preserve">+     </w:t>
      </w:r>
      <w:proofErr w:type="spellStart"/>
      <w:r w:rsidRPr="004A42BD">
        <w:rPr>
          <w:i/>
          <w:iCs/>
        </w:rPr>
        <w:t>ind</w:t>
      </w:r>
      <w:proofErr w:type="spellEnd"/>
      <w:r w:rsidRPr="004A42BD">
        <w:rPr>
          <w:i/>
          <w:iCs/>
        </w:rPr>
        <w:t>&lt;-is.na(inches)|inches&lt;</w:t>
      </w:r>
      <w:proofErr w:type="spellStart"/>
      <w:r w:rsidRPr="004A42BD">
        <w:rPr>
          <w:i/>
          <w:iCs/>
        </w:rPr>
        <w:t>smallest|inches</w:t>
      </w:r>
      <w:proofErr w:type="spellEnd"/>
      <w:r w:rsidRPr="004A42BD">
        <w:rPr>
          <w:i/>
          <w:iCs/>
        </w:rPr>
        <w:t>&gt;tallest</w:t>
      </w:r>
    </w:p>
    <w:p w14:paraId="5C95ED63" w14:textId="77777777" w:rsidR="004A42BD" w:rsidRPr="004A42BD" w:rsidRDefault="004A42BD" w:rsidP="004A42BD">
      <w:pPr>
        <w:pStyle w:val="HBSNormal"/>
        <w:ind w:left="720"/>
        <w:rPr>
          <w:i/>
          <w:iCs/>
        </w:rPr>
      </w:pPr>
      <w:r w:rsidRPr="004A42BD">
        <w:rPr>
          <w:i/>
          <w:iCs/>
        </w:rPr>
        <w:t xml:space="preserve">+     </w:t>
      </w:r>
      <w:proofErr w:type="spellStart"/>
      <w:r w:rsidRPr="004A42BD">
        <w:rPr>
          <w:i/>
          <w:iCs/>
        </w:rPr>
        <w:t>ind</w:t>
      </w:r>
      <w:proofErr w:type="spellEnd"/>
    </w:p>
    <w:p w14:paraId="5FC48ABD" w14:textId="470C3FAD" w:rsidR="004A42BD" w:rsidRDefault="004A42BD" w:rsidP="004A42BD">
      <w:pPr>
        <w:pStyle w:val="HBSNormal"/>
        <w:ind w:left="720"/>
        <w:rPr>
          <w:i/>
          <w:iCs/>
        </w:rPr>
      </w:pPr>
      <w:r w:rsidRPr="004A42BD">
        <w:rPr>
          <w:i/>
          <w:iCs/>
        </w:rPr>
        <w:t>+ }</w:t>
      </w:r>
    </w:p>
    <w:p w14:paraId="3BF3B7C6" w14:textId="4C7FFBD0" w:rsidR="004A42BD" w:rsidRDefault="004A42BD" w:rsidP="004A42BD">
      <w:pPr>
        <w:pStyle w:val="HBSNormal"/>
      </w:pPr>
      <w:r>
        <w:t>We apply this function, and find that there are these many entries that are problematic:</w:t>
      </w:r>
    </w:p>
    <w:p w14:paraId="7E66311E" w14:textId="77777777" w:rsidR="004A42BD" w:rsidRPr="004A42BD" w:rsidRDefault="004A42BD" w:rsidP="004A42BD">
      <w:pPr>
        <w:pStyle w:val="HBSNormal"/>
        <w:rPr>
          <w:i/>
          <w:iCs/>
        </w:rPr>
      </w:pPr>
      <w:r>
        <w:tab/>
      </w:r>
      <w:r w:rsidRPr="004A42BD">
        <w:rPr>
          <w:i/>
          <w:iCs/>
        </w:rPr>
        <w:t>problems&lt;-</w:t>
      </w:r>
      <w:proofErr w:type="spellStart"/>
      <w:r w:rsidRPr="004A42BD">
        <w:rPr>
          <w:i/>
          <w:iCs/>
        </w:rPr>
        <w:t>reported_heights</w:t>
      </w:r>
      <w:proofErr w:type="spellEnd"/>
      <w:r w:rsidRPr="004A42BD">
        <w:rPr>
          <w:i/>
          <w:iCs/>
        </w:rPr>
        <w:t>%&gt;%</w:t>
      </w:r>
    </w:p>
    <w:p w14:paraId="317745CF" w14:textId="77777777" w:rsidR="004A42BD" w:rsidRPr="004A42BD" w:rsidRDefault="004A42BD" w:rsidP="004A42BD">
      <w:pPr>
        <w:pStyle w:val="HBSNormal"/>
        <w:ind w:left="720"/>
        <w:rPr>
          <w:i/>
          <w:iCs/>
        </w:rPr>
      </w:pPr>
      <w:r w:rsidRPr="004A42BD">
        <w:rPr>
          <w:i/>
          <w:iCs/>
        </w:rPr>
        <w:t>+     filter(</w:t>
      </w:r>
      <w:proofErr w:type="spellStart"/>
      <w:r w:rsidRPr="004A42BD">
        <w:rPr>
          <w:i/>
          <w:iCs/>
        </w:rPr>
        <w:t>not_inches</w:t>
      </w:r>
      <w:proofErr w:type="spellEnd"/>
      <w:r w:rsidRPr="004A42BD">
        <w:rPr>
          <w:i/>
          <w:iCs/>
        </w:rPr>
        <w:t>(height</w:t>
      </w:r>
      <w:proofErr w:type="gramStart"/>
      <w:r w:rsidRPr="004A42BD">
        <w:rPr>
          <w:i/>
          <w:iCs/>
        </w:rPr>
        <w:t>))%</w:t>
      </w:r>
      <w:proofErr w:type="gramEnd"/>
      <w:r w:rsidRPr="004A42BD">
        <w:rPr>
          <w:i/>
          <w:iCs/>
        </w:rPr>
        <w:t>&gt;%</w:t>
      </w:r>
    </w:p>
    <w:p w14:paraId="47BDDE0E" w14:textId="77777777" w:rsidR="004A42BD" w:rsidRPr="004A42BD" w:rsidRDefault="004A42BD" w:rsidP="004A42BD">
      <w:pPr>
        <w:pStyle w:val="HBSNormal"/>
        <w:ind w:left="720"/>
        <w:rPr>
          <w:i/>
          <w:iCs/>
        </w:rPr>
      </w:pPr>
      <w:r w:rsidRPr="004A42BD">
        <w:rPr>
          <w:i/>
          <w:iCs/>
        </w:rPr>
        <w:t xml:space="preserve">+   </w:t>
      </w:r>
      <w:proofErr w:type="gramStart"/>
      <w:r w:rsidRPr="004A42BD">
        <w:rPr>
          <w:i/>
          <w:iCs/>
        </w:rPr>
        <w:t xml:space="preserve">  .</w:t>
      </w:r>
      <w:proofErr w:type="gramEnd"/>
      <w:r w:rsidRPr="004A42BD">
        <w:rPr>
          <w:i/>
          <w:iCs/>
        </w:rPr>
        <w:t>$height</w:t>
      </w:r>
    </w:p>
    <w:p w14:paraId="59FCA057" w14:textId="77777777" w:rsidR="004A42BD" w:rsidRPr="004A42BD" w:rsidRDefault="004A42BD" w:rsidP="004A42BD">
      <w:pPr>
        <w:pStyle w:val="HBSNormal"/>
        <w:ind w:left="720"/>
        <w:rPr>
          <w:i/>
          <w:iCs/>
        </w:rPr>
      </w:pPr>
      <w:r w:rsidRPr="004A42BD">
        <w:rPr>
          <w:i/>
          <w:iCs/>
        </w:rPr>
        <w:t>&gt; length(problems)</w:t>
      </w:r>
    </w:p>
    <w:p w14:paraId="64EC397F" w14:textId="591D8B21" w:rsidR="004A42BD" w:rsidRDefault="004A42BD" w:rsidP="004A42BD">
      <w:pPr>
        <w:pStyle w:val="HBSNormal"/>
        <w:ind w:left="720"/>
        <w:rPr>
          <w:i/>
          <w:iCs/>
        </w:rPr>
      </w:pPr>
      <w:r w:rsidRPr="004A42BD">
        <w:rPr>
          <w:i/>
          <w:iCs/>
        </w:rPr>
        <w:t>[1] 292</w:t>
      </w:r>
    </w:p>
    <w:p w14:paraId="5D6F644D" w14:textId="4C3EF4A7" w:rsidR="004A42BD" w:rsidRDefault="004A42BD" w:rsidP="004A42BD">
      <w:pPr>
        <w:pStyle w:val="HBSNormal"/>
      </w:pPr>
      <w:r>
        <w:t>We can now view all the cases by simply printing them. We don’t do that here because there are so many of them. But after surveying them carefully, we notice three patterns that are followed by three large groups of entries.</w:t>
      </w:r>
    </w:p>
    <w:p w14:paraId="263C7A05" w14:textId="76264A12" w:rsidR="004A42BD" w:rsidRDefault="004A42BD" w:rsidP="00BE5405">
      <w:pPr>
        <w:pStyle w:val="HBSNormal"/>
        <w:numPr>
          <w:ilvl w:val="0"/>
          <w:numId w:val="4"/>
        </w:numPr>
      </w:pPr>
      <w:r>
        <w:t xml:space="preserve">A pattern of the form </w:t>
      </w:r>
      <w:proofErr w:type="spellStart"/>
      <w:r>
        <w:t>x’y</w:t>
      </w:r>
      <w:proofErr w:type="spellEnd"/>
      <w:r>
        <w:t xml:space="preserve"> or x’ y” or </w:t>
      </w:r>
      <w:proofErr w:type="spellStart"/>
      <w:r>
        <w:t>x’y</w:t>
      </w:r>
      <w:proofErr w:type="spellEnd"/>
      <w:r>
        <w:t>\” here is 10 examples:</w:t>
      </w:r>
    </w:p>
    <w:p w14:paraId="6F563BD6" w14:textId="77777777" w:rsidR="004A42BD" w:rsidRPr="004A42BD" w:rsidRDefault="004A42BD" w:rsidP="004A42BD">
      <w:pPr>
        <w:pStyle w:val="HBSNormal"/>
        <w:ind w:left="720"/>
        <w:rPr>
          <w:i/>
          <w:iCs/>
        </w:rPr>
      </w:pPr>
      <w:r w:rsidRPr="004A42BD">
        <w:rPr>
          <w:i/>
          <w:iCs/>
        </w:rPr>
        <w:t>pattern&lt;-"^\\d\\s*'\\s*</w:t>
      </w:r>
      <w:proofErr w:type="gramStart"/>
      <w:r w:rsidRPr="004A42BD">
        <w:rPr>
          <w:i/>
          <w:iCs/>
        </w:rPr>
        <w:t>\\d{</w:t>
      </w:r>
      <w:proofErr w:type="gramEnd"/>
      <w:r w:rsidRPr="004A42BD">
        <w:rPr>
          <w:i/>
          <w:iCs/>
        </w:rPr>
        <w:t>1,2}\\.*\\d*'*\"*$"</w:t>
      </w:r>
    </w:p>
    <w:p w14:paraId="5A4271A8" w14:textId="77777777" w:rsidR="004A42BD" w:rsidRPr="004A42BD" w:rsidRDefault="004A42BD" w:rsidP="004A42BD">
      <w:pPr>
        <w:pStyle w:val="HBSNormal"/>
        <w:ind w:left="720"/>
        <w:rPr>
          <w:i/>
          <w:iCs/>
        </w:rPr>
      </w:pPr>
      <w:r w:rsidRPr="004A42BD">
        <w:rPr>
          <w:i/>
          <w:iCs/>
        </w:rPr>
        <w:t xml:space="preserve">&gt; </w:t>
      </w:r>
      <w:proofErr w:type="spellStart"/>
      <w:r w:rsidRPr="004A42BD">
        <w:rPr>
          <w:i/>
          <w:iCs/>
        </w:rPr>
        <w:t>str_subset</w:t>
      </w:r>
      <w:proofErr w:type="spellEnd"/>
      <w:r w:rsidRPr="004A42BD">
        <w:rPr>
          <w:i/>
          <w:iCs/>
        </w:rPr>
        <w:t>(</w:t>
      </w:r>
      <w:proofErr w:type="spellStart"/>
      <w:proofErr w:type="gramStart"/>
      <w:r w:rsidRPr="004A42BD">
        <w:rPr>
          <w:i/>
          <w:iCs/>
        </w:rPr>
        <w:t>problems,pattern</w:t>
      </w:r>
      <w:proofErr w:type="spellEnd"/>
      <w:proofErr w:type="gramEnd"/>
      <w:r w:rsidRPr="004A42BD">
        <w:rPr>
          <w:i/>
          <w:iCs/>
        </w:rPr>
        <w:t>)%&gt;%head(n=10)%&gt;%cat</w:t>
      </w:r>
    </w:p>
    <w:p w14:paraId="35F49A23" w14:textId="2F3E9380" w:rsidR="004A42BD" w:rsidRDefault="004A42BD" w:rsidP="004A42BD">
      <w:pPr>
        <w:pStyle w:val="HBSNormal"/>
        <w:ind w:left="720"/>
        <w:rPr>
          <w:i/>
          <w:iCs/>
        </w:rPr>
      </w:pPr>
      <w:r w:rsidRPr="004A42BD">
        <w:rPr>
          <w:i/>
          <w:iCs/>
        </w:rPr>
        <w:t>5' 4" 5'7 5'7" 5'3" 5'11 5'9'' 5'10'' 5' 10 5'5" 5'2"</w:t>
      </w:r>
    </w:p>
    <w:p w14:paraId="0EAD6347" w14:textId="302D5429" w:rsidR="004A42BD" w:rsidRDefault="004A42BD" w:rsidP="00BE5405">
      <w:pPr>
        <w:pStyle w:val="HBSNormal"/>
        <w:numPr>
          <w:ilvl w:val="0"/>
          <w:numId w:val="4"/>
        </w:numPr>
      </w:pPr>
      <w:r>
        <w:lastRenderedPageBreak/>
        <w:t xml:space="preserve">A pattern </w:t>
      </w:r>
      <w:proofErr w:type="spellStart"/>
      <w:r>
        <w:t>x.y</w:t>
      </w:r>
      <w:proofErr w:type="spellEnd"/>
      <w:r>
        <w:t xml:space="preserve"> or </w:t>
      </w:r>
      <w:proofErr w:type="spellStart"/>
      <w:proofErr w:type="gramStart"/>
      <w:r>
        <w:t>x,y</w:t>
      </w:r>
      <w:proofErr w:type="spellEnd"/>
      <w:proofErr w:type="gramEnd"/>
      <w:r>
        <w:t xml:space="preserve"> here is 10 examples:</w:t>
      </w:r>
    </w:p>
    <w:p w14:paraId="79ADBCE8" w14:textId="77777777" w:rsidR="004A42BD" w:rsidRPr="004A42BD" w:rsidRDefault="004A42BD" w:rsidP="004A42BD">
      <w:pPr>
        <w:pStyle w:val="HBSNormal"/>
        <w:ind w:left="360"/>
        <w:rPr>
          <w:i/>
          <w:iCs/>
        </w:rPr>
      </w:pPr>
      <w:r w:rsidRPr="004A42BD">
        <w:rPr>
          <w:i/>
          <w:iCs/>
        </w:rPr>
        <w:t>pattern&lt;-"^[4-</w:t>
      </w:r>
      <w:proofErr w:type="gramStart"/>
      <w:r w:rsidRPr="004A42BD">
        <w:rPr>
          <w:i/>
          <w:iCs/>
        </w:rPr>
        <w:t>6]\\s</w:t>
      </w:r>
      <w:proofErr w:type="gramEnd"/>
      <w:r w:rsidRPr="004A42BD">
        <w:rPr>
          <w:i/>
          <w:iCs/>
        </w:rPr>
        <w:t>*[\\.|,]\\s*([0-9]|10|11)$"</w:t>
      </w:r>
    </w:p>
    <w:p w14:paraId="1935016D" w14:textId="77777777" w:rsidR="004A42BD" w:rsidRPr="004A42BD" w:rsidRDefault="004A42BD" w:rsidP="004A42BD">
      <w:pPr>
        <w:pStyle w:val="HBSNormal"/>
        <w:ind w:left="360"/>
        <w:rPr>
          <w:i/>
          <w:iCs/>
        </w:rPr>
      </w:pPr>
      <w:r w:rsidRPr="004A42BD">
        <w:rPr>
          <w:i/>
          <w:iCs/>
        </w:rPr>
        <w:t xml:space="preserve">&gt; </w:t>
      </w:r>
      <w:proofErr w:type="spellStart"/>
      <w:r w:rsidRPr="004A42BD">
        <w:rPr>
          <w:i/>
          <w:iCs/>
        </w:rPr>
        <w:t>str_subset</w:t>
      </w:r>
      <w:proofErr w:type="spellEnd"/>
      <w:r w:rsidRPr="004A42BD">
        <w:rPr>
          <w:i/>
          <w:iCs/>
        </w:rPr>
        <w:t>(</w:t>
      </w:r>
      <w:proofErr w:type="spellStart"/>
      <w:proofErr w:type="gramStart"/>
      <w:r w:rsidRPr="004A42BD">
        <w:rPr>
          <w:i/>
          <w:iCs/>
        </w:rPr>
        <w:t>problems,pattern</w:t>
      </w:r>
      <w:proofErr w:type="spellEnd"/>
      <w:proofErr w:type="gramEnd"/>
      <w:r w:rsidRPr="004A42BD">
        <w:rPr>
          <w:i/>
          <w:iCs/>
        </w:rPr>
        <w:t>)%&gt;%head(n=10)%&gt;%cat</w:t>
      </w:r>
    </w:p>
    <w:p w14:paraId="5602831C" w14:textId="70EAA5F3" w:rsidR="004A42BD" w:rsidRDefault="004A42BD" w:rsidP="004A42BD">
      <w:pPr>
        <w:pStyle w:val="HBSNormal"/>
        <w:ind w:left="360"/>
        <w:rPr>
          <w:i/>
          <w:iCs/>
        </w:rPr>
      </w:pPr>
      <w:r w:rsidRPr="004A42BD">
        <w:rPr>
          <w:i/>
          <w:iCs/>
        </w:rPr>
        <w:t>5.3 5.5 6.5 5.8 5.6 5,3 5.9 6,8 5.5 6.2</w:t>
      </w:r>
    </w:p>
    <w:p w14:paraId="74ED490B" w14:textId="0A190E05" w:rsidR="004A42BD" w:rsidRDefault="004A42BD" w:rsidP="00BE5405">
      <w:pPr>
        <w:pStyle w:val="HBSNormal"/>
        <w:numPr>
          <w:ilvl w:val="0"/>
          <w:numId w:val="4"/>
        </w:numPr>
      </w:pPr>
      <w:r>
        <w:t>Entries reported in centimeter, here is 10 examples:</w:t>
      </w:r>
    </w:p>
    <w:p w14:paraId="7052C606" w14:textId="77777777" w:rsidR="004A42BD" w:rsidRPr="004A42BD" w:rsidRDefault="004A42BD" w:rsidP="004A42BD">
      <w:pPr>
        <w:pStyle w:val="HBSNormal"/>
        <w:ind w:left="360"/>
        <w:rPr>
          <w:i/>
          <w:iCs/>
        </w:rPr>
      </w:pPr>
      <w:r w:rsidRPr="004A42BD">
        <w:rPr>
          <w:i/>
          <w:iCs/>
        </w:rPr>
        <w:t>ind&lt;-which(between(suppressWarnings(</w:t>
      </w:r>
      <w:proofErr w:type="gramStart"/>
      <w:r w:rsidRPr="004A42BD">
        <w:rPr>
          <w:i/>
          <w:iCs/>
        </w:rPr>
        <w:t>as.numeric</w:t>
      </w:r>
      <w:proofErr w:type="gramEnd"/>
      <w:r w:rsidRPr="004A42BD">
        <w:rPr>
          <w:i/>
          <w:iCs/>
        </w:rPr>
        <w:t>(problems))/2.54,54,81))</w:t>
      </w:r>
    </w:p>
    <w:p w14:paraId="3283B86F" w14:textId="77777777" w:rsidR="004A42BD" w:rsidRPr="004A42BD" w:rsidRDefault="004A42BD" w:rsidP="004A42BD">
      <w:pPr>
        <w:pStyle w:val="HBSNormal"/>
        <w:ind w:left="360"/>
        <w:rPr>
          <w:i/>
          <w:iCs/>
        </w:rPr>
      </w:pPr>
      <w:r w:rsidRPr="004A42BD">
        <w:rPr>
          <w:i/>
          <w:iCs/>
        </w:rPr>
        <w:t xml:space="preserve">&gt; </w:t>
      </w:r>
      <w:proofErr w:type="spellStart"/>
      <w:r w:rsidRPr="004A42BD">
        <w:rPr>
          <w:i/>
          <w:iCs/>
        </w:rPr>
        <w:t>ind</w:t>
      </w:r>
      <w:proofErr w:type="spellEnd"/>
      <w:r w:rsidRPr="004A42BD">
        <w:rPr>
          <w:i/>
          <w:iCs/>
        </w:rPr>
        <w:t>&lt;-</w:t>
      </w:r>
      <w:proofErr w:type="spellStart"/>
      <w:r w:rsidRPr="004A42BD">
        <w:rPr>
          <w:i/>
          <w:iCs/>
        </w:rPr>
        <w:t>ind</w:t>
      </w:r>
      <w:proofErr w:type="spellEnd"/>
      <w:proofErr w:type="gramStart"/>
      <w:r w:rsidRPr="004A42BD">
        <w:rPr>
          <w:i/>
          <w:iCs/>
        </w:rPr>
        <w:t>[!is.na</w:t>
      </w:r>
      <w:proofErr w:type="gramEnd"/>
      <w:r w:rsidRPr="004A42BD">
        <w:rPr>
          <w:i/>
          <w:iCs/>
        </w:rPr>
        <w:t>(</w:t>
      </w:r>
      <w:proofErr w:type="spellStart"/>
      <w:r w:rsidRPr="004A42BD">
        <w:rPr>
          <w:i/>
          <w:iCs/>
        </w:rPr>
        <w:t>ind</w:t>
      </w:r>
      <w:proofErr w:type="spellEnd"/>
      <w:r w:rsidRPr="004A42BD">
        <w:rPr>
          <w:i/>
          <w:iCs/>
        </w:rPr>
        <w:t>)]</w:t>
      </w:r>
    </w:p>
    <w:p w14:paraId="024755AA" w14:textId="77777777" w:rsidR="004A42BD" w:rsidRPr="004A42BD" w:rsidRDefault="004A42BD" w:rsidP="004A42BD">
      <w:pPr>
        <w:pStyle w:val="HBSNormal"/>
        <w:ind w:left="360"/>
        <w:rPr>
          <w:i/>
          <w:iCs/>
        </w:rPr>
      </w:pPr>
      <w:r w:rsidRPr="004A42BD">
        <w:rPr>
          <w:i/>
          <w:iCs/>
        </w:rPr>
        <w:t>&gt; problems[</w:t>
      </w:r>
      <w:proofErr w:type="spellStart"/>
      <w:r w:rsidRPr="004A42BD">
        <w:rPr>
          <w:i/>
          <w:iCs/>
        </w:rPr>
        <w:t>ind</w:t>
      </w:r>
      <w:proofErr w:type="spellEnd"/>
      <w:r w:rsidRPr="004A42BD">
        <w:rPr>
          <w:i/>
          <w:iCs/>
        </w:rPr>
        <w:t>]%&gt;%head(n=</w:t>
      </w:r>
      <w:proofErr w:type="gramStart"/>
      <w:r w:rsidRPr="004A42BD">
        <w:rPr>
          <w:i/>
          <w:iCs/>
        </w:rPr>
        <w:t>10)%</w:t>
      </w:r>
      <w:proofErr w:type="gramEnd"/>
      <w:r w:rsidRPr="004A42BD">
        <w:rPr>
          <w:i/>
          <w:iCs/>
        </w:rPr>
        <w:t>&gt;%cat</w:t>
      </w:r>
    </w:p>
    <w:p w14:paraId="7E3B7BBA" w14:textId="05AE1E59" w:rsidR="004A42BD" w:rsidRPr="004A42BD" w:rsidRDefault="004A42BD" w:rsidP="004A42BD">
      <w:pPr>
        <w:pStyle w:val="HBSNormal"/>
        <w:ind w:left="360"/>
        <w:rPr>
          <w:i/>
          <w:iCs/>
        </w:rPr>
      </w:pPr>
      <w:r w:rsidRPr="004A42BD">
        <w:rPr>
          <w:i/>
          <w:iCs/>
        </w:rPr>
        <w:t>150 175 177 178 163 175 178 165 165 180</w:t>
      </w:r>
    </w:p>
    <w:p w14:paraId="127BB269" w14:textId="6DF0C660" w:rsidR="004A42BD" w:rsidRPr="004A42BD" w:rsidRDefault="004A42BD" w:rsidP="004A42BD">
      <w:pPr>
        <w:pStyle w:val="HBSNormal"/>
      </w:pPr>
      <w:r>
        <w:t>Once seen that these large groups follow specific patterns, we can develop a plan of attack. Keep in mind that there is rarely just one way to perform these tasks. Here, we pick one that helps us teach several useful techniques. But surely, there is a more efficient way of performing the task we’re about to show you.</w:t>
      </w:r>
    </w:p>
    <w:p w14:paraId="192FB00D" w14:textId="6EC61A78" w:rsidR="00CC1322" w:rsidRDefault="00CC1322" w:rsidP="00CC1322">
      <w:pPr>
        <w:pStyle w:val="Heading3"/>
      </w:pPr>
      <w:bookmarkStart w:id="41" w:name="_Toc25419715"/>
      <w:r>
        <w:t>Regex</w:t>
      </w:r>
      <w:bookmarkEnd w:id="41"/>
    </w:p>
    <w:p w14:paraId="40F24D34" w14:textId="014A2113" w:rsidR="00311A0F" w:rsidRDefault="00311A0F" w:rsidP="00311A0F">
      <w:pPr>
        <w:pStyle w:val="HBSNormal"/>
      </w:pPr>
      <w:r>
        <w:t xml:space="preserve">We have seen three patterns that define many problematic entries. We will convert entries fitting the first two patterns into standardized one. We’ll then leverage this standardization to extract the feet and inches and convert to inches. We will then define a procedure for identifying entries that are in centimeters and convert these to inches. After applying these </w:t>
      </w:r>
      <w:r w:rsidR="00351E5B">
        <w:t>steps,</w:t>
      </w:r>
      <w:r>
        <w:t xml:space="preserve"> we will then check again to see what entries were not </w:t>
      </w:r>
      <w:r w:rsidR="00351E5B">
        <w:t>fixed and</w:t>
      </w:r>
      <w:r>
        <w:t xml:space="preserve"> see if we can tweak our approach to be more comprehensive. This is very common in data science. There’s a lot of interactive approaches that are applied. At the end, we hope to have a script that makes web-based data collection methods robust to the most common user mistakes. To achieve our goal, we will use a technique that enables us to </w:t>
      </w:r>
      <w:proofErr w:type="gramStart"/>
      <w:r>
        <w:t>actually detect</w:t>
      </w:r>
      <w:proofErr w:type="gramEnd"/>
      <w:r>
        <w:t xml:space="preserve"> patterns, and </w:t>
      </w:r>
      <w:r w:rsidR="00351E5B">
        <w:t xml:space="preserve">extract these parts we want, regular expressions or </w:t>
      </w:r>
      <w:r w:rsidR="00351E5B">
        <w:rPr>
          <w:b/>
          <w:bCs/>
        </w:rPr>
        <w:t>regex</w:t>
      </w:r>
      <w:r w:rsidR="00351E5B">
        <w:t xml:space="preserve">. A regex is way to describe specific patterns of a character of text that can be used to determine if a given string matches the pattern. A set of rules have been defined to do this efficiently and precisely, and we’re going to show you some examples. We can learn more about these rules by reading tutorials that can be found online. There’s also a cheat sheets that are very useful. The patterns applied to the </w:t>
      </w:r>
      <w:proofErr w:type="spellStart"/>
      <w:r w:rsidR="00351E5B">
        <w:t>stringr</w:t>
      </w:r>
      <w:proofErr w:type="spellEnd"/>
      <w:r w:rsidR="00351E5B">
        <w:t xml:space="preserve"> function can be a regex, rather that a standard string. We’ll learn how this works through a series of examples. Technically, any string is a regex. Perhaps the simplest example is a single character. So, the comma that we used before here is the code:</w:t>
      </w:r>
    </w:p>
    <w:p w14:paraId="2AAA0B47" w14:textId="77777777" w:rsidR="00351E5B" w:rsidRPr="00351E5B" w:rsidRDefault="00351E5B" w:rsidP="00351E5B">
      <w:pPr>
        <w:pStyle w:val="HBSNormal"/>
        <w:rPr>
          <w:i/>
          <w:iCs/>
        </w:rPr>
      </w:pPr>
      <w:r>
        <w:tab/>
      </w:r>
      <w:proofErr w:type="spellStart"/>
      <w:r w:rsidRPr="00351E5B">
        <w:rPr>
          <w:i/>
          <w:iCs/>
        </w:rPr>
        <w:t>str_detect</w:t>
      </w:r>
      <w:proofErr w:type="spellEnd"/>
      <w:r w:rsidRPr="00351E5B">
        <w:rPr>
          <w:i/>
          <w:iCs/>
        </w:rPr>
        <w:t>(</w:t>
      </w:r>
      <w:proofErr w:type="spellStart"/>
      <w:r w:rsidRPr="00351E5B">
        <w:rPr>
          <w:i/>
          <w:iCs/>
        </w:rPr>
        <w:t>murders_row$</w:t>
      </w:r>
      <w:proofErr w:type="gramStart"/>
      <w:r w:rsidRPr="00351E5B">
        <w:rPr>
          <w:i/>
          <w:iCs/>
        </w:rPr>
        <w:t>total,pattern</w:t>
      </w:r>
      <w:proofErr w:type="spellEnd"/>
      <w:proofErr w:type="gramEnd"/>
      <w:r w:rsidRPr="00351E5B">
        <w:rPr>
          <w:i/>
          <w:iCs/>
        </w:rPr>
        <w:t>)</w:t>
      </w:r>
    </w:p>
    <w:p w14:paraId="587F6939" w14:textId="77777777" w:rsidR="00351E5B" w:rsidRPr="00351E5B" w:rsidRDefault="00351E5B" w:rsidP="00351E5B">
      <w:pPr>
        <w:pStyle w:val="HBSNormal"/>
        <w:ind w:left="720"/>
        <w:rPr>
          <w:i/>
          <w:iCs/>
        </w:rPr>
      </w:pPr>
      <w:r w:rsidRPr="00351E5B">
        <w:rPr>
          <w:i/>
          <w:iCs/>
        </w:rPr>
        <w:t xml:space="preserve"> [1] FALSE </w:t>
      </w:r>
      <w:proofErr w:type="spellStart"/>
      <w:r w:rsidRPr="00351E5B">
        <w:rPr>
          <w:i/>
          <w:iCs/>
        </w:rPr>
        <w:t>FALSE</w:t>
      </w:r>
      <w:proofErr w:type="spellEnd"/>
      <w:r w:rsidRPr="00351E5B">
        <w:rPr>
          <w:i/>
          <w:iCs/>
        </w:rPr>
        <w:t xml:space="preserve"> </w:t>
      </w:r>
      <w:proofErr w:type="spellStart"/>
      <w:r w:rsidRPr="00351E5B">
        <w:rPr>
          <w:i/>
          <w:iCs/>
        </w:rPr>
        <w:t>FALSE</w:t>
      </w:r>
      <w:proofErr w:type="spellEnd"/>
      <w:r w:rsidRPr="00351E5B">
        <w:rPr>
          <w:i/>
          <w:iCs/>
        </w:rPr>
        <w:t xml:space="preserve"> </w:t>
      </w:r>
      <w:proofErr w:type="spellStart"/>
      <w:proofErr w:type="gramStart"/>
      <w:r w:rsidRPr="00351E5B">
        <w:rPr>
          <w:i/>
          <w:iCs/>
        </w:rPr>
        <w:t>FALSE</w:t>
      </w:r>
      <w:proofErr w:type="spellEnd"/>
      <w:r w:rsidRPr="00351E5B">
        <w:rPr>
          <w:i/>
          <w:iCs/>
        </w:rPr>
        <w:t xml:space="preserve">  TRUE</w:t>
      </w:r>
      <w:proofErr w:type="gramEnd"/>
      <w:r w:rsidRPr="00351E5B">
        <w:rPr>
          <w:i/>
          <w:iCs/>
        </w:rPr>
        <w:t xml:space="preserve"> FALSE</w:t>
      </w:r>
    </w:p>
    <w:p w14:paraId="2AF4A605" w14:textId="77777777" w:rsidR="00351E5B" w:rsidRPr="00351E5B" w:rsidRDefault="00351E5B" w:rsidP="00351E5B">
      <w:pPr>
        <w:pStyle w:val="HBSNormal"/>
        <w:ind w:left="720"/>
        <w:rPr>
          <w:i/>
          <w:iCs/>
        </w:rPr>
      </w:pPr>
      <w:r w:rsidRPr="00351E5B">
        <w:rPr>
          <w:i/>
          <w:iCs/>
        </w:rPr>
        <w:t xml:space="preserve"> [7] FALSE </w:t>
      </w:r>
      <w:proofErr w:type="spellStart"/>
      <w:r w:rsidRPr="00351E5B">
        <w:rPr>
          <w:i/>
          <w:iCs/>
        </w:rPr>
        <w:t>FALSE</w:t>
      </w:r>
      <w:proofErr w:type="spellEnd"/>
      <w:r w:rsidRPr="00351E5B">
        <w:rPr>
          <w:i/>
          <w:iCs/>
        </w:rPr>
        <w:t xml:space="preserve"> </w:t>
      </w:r>
      <w:proofErr w:type="spellStart"/>
      <w:proofErr w:type="gramStart"/>
      <w:r w:rsidRPr="00351E5B">
        <w:rPr>
          <w:i/>
          <w:iCs/>
        </w:rPr>
        <w:t>FALSE</w:t>
      </w:r>
      <w:proofErr w:type="spellEnd"/>
      <w:r w:rsidRPr="00351E5B">
        <w:rPr>
          <w:i/>
          <w:iCs/>
        </w:rPr>
        <w:t xml:space="preserve">  TRUE</w:t>
      </w:r>
      <w:proofErr w:type="gramEnd"/>
      <w:r w:rsidRPr="00351E5B">
        <w:rPr>
          <w:i/>
          <w:iCs/>
        </w:rPr>
        <w:t xml:space="preserve"> FALSE </w:t>
      </w:r>
      <w:proofErr w:type="spellStart"/>
      <w:r w:rsidRPr="00351E5B">
        <w:rPr>
          <w:i/>
          <w:iCs/>
        </w:rPr>
        <w:t>FALSE</w:t>
      </w:r>
      <w:proofErr w:type="spellEnd"/>
    </w:p>
    <w:p w14:paraId="0691E064" w14:textId="77777777" w:rsidR="00351E5B" w:rsidRPr="00351E5B" w:rsidRDefault="00351E5B" w:rsidP="00351E5B">
      <w:pPr>
        <w:pStyle w:val="HBSNormal"/>
        <w:ind w:left="720"/>
        <w:rPr>
          <w:i/>
          <w:iCs/>
        </w:rPr>
      </w:pPr>
      <w:r w:rsidRPr="00351E5B">
        <w:rPr>
          <w:i/>
          <w:iCs/>
        </w:rPr>
        <w:t xml:space="preserve">[13] FALSE </w:t>
      </w:r>
      <w:proofErr w:type="spellStart"/>
      <w:r w:rsidRPr="00351E5B">
        <w:rPr>
          <w:i/>
          <w:iCs/>
        </w:rPr>
        <w:t>FALSE</w:t>
      </w:r>
      <w:proofErr w:type="spellEnd"/>
      <w:r w:rsidRPr="00351E5B">
        <w:rPr>
          <w:i/>
          <w:iCs/>
        </w:rPr>
        <w:t xml:space="preserve"> </w:t>
      </w:r>
      <w:proofErr w:type="spellStart"/>
      <w:r w:rsidRPr="00351E5B">
        <w:rPr>
          <w:i/>
          <w:iCs/>
        </w:rPr>
        <w:t>FALSE</w:t>
      </w:r>
      <w:proofErr w:type="spellEnd"/>
      <w:r w:rsidRPr="00351E5B">
        <w:rPr>
          <w:i/>
          <w:iCs/>
        </w:rPr>
        <w:t xml:space="preserve"> </w:t>
      </w:r>
      <w:proofErr w:type="spellStart"/>
      <w:r w:rsidRPr="00351E5B">
        <w:rPr>
          <w:i/>
          <w:iCs/>
        </w:rPr>
        <w:t>FALSE</w:t>
      </w:r>
      <w:proofErr w:type="spellEnd"/>
      <w:r w:rsidRPr="00351E5B">
        <w:rPr>
          <w:i/>
          <w:iCs/>
        </w:rPr>
        <w:t xml:space="preserve"> </w:t>
      </w:r>
      <w:proofErr w:type="spellStart"/>
      <w:r w:rsidRPr="00351E5B">
        <w:rPr>
          <w:i/>
          <w:iCs/>
        </w:rPr>
        <w:t>FALSE</w:t>
      </w:r>
      <w:proofErr w:type="spellEnd"/>
      <w:r w:rsidRPr="00351E5B">
        <w:rPr>
          <w:i/>
          <w:iCs/>
        </w:rPr>
        <w:t xml:space="preserve"> </w:t>
      </w:r>
      <w:proofErr w:type="spellStart"/>
      <w:r w:rsidRPr="00351E5B">
        <w:rPr>
          <w:i/>
          <w:iCs/>
        </w:rPr>
        <w:t>FALSE</w:t>
      </w:r>
      <w:proofErr w:type="spellEnd"/>
    </w:p>
    <w:p w14:paraId="255A1640" w14:textId="77777777" w:rsidR="00351E5B" w:rsidRPr="00351E5B" w:rsidRDefault="00351E5B" w:rsidP="00351E5B">
      <w:pPr>
        <w:pStyle w:val="HBSNormal"/>
        <w:ind w:left="720"/>
        <w:rPr>
          <w:i/>
          <w:iCs/>
        </w:rPr>
      </w:pPr>
      <w:r w:rsidRPr="00351E5B">
        <w:rPr>
          <w:i/>
          <w:iCs/>
        </w:rPr>
        <w:t xml:space="preserve">[19] FALSE </w:t>
      </w:r>
      <w:proofErr w:type="spellStart"/>
      <w:r w:rsidRPr="00351E5B">
        <w:rPr>
          <w:i/>
          <w:iCs/>
        </w:rPr>
        <w:t>FALSE</w:t>
      </w:r>
      <w:proofErr w:type="spellEnd"/>
      <w:r w:rsidRPr="00351E5B">
        <w:rPr>
          <w:i/>
          <w:iCs/>
        </w:rPr>
        <w:t xml:space="preserve"> </w:t>
      </w:r>
      <w:proofErr w:type="spellStart"/>
      <w:r w:rsidRPr="00351E5B">
        <w:rPr>
          <w:i/>
          <w:iCs/>
        </w:rPr>
        <w:t>FALSE</w:t>
      </w:r>
      <w:proofErr w:type="spellEnd"/>
      <w:r w:rsidRPr="00351E5B">
        <w:rPr>
          <w:i/>
          <w:iCs/>
        </w:rPr>
        <w:t xml:space="preserve"> </w:t>
      </w:r>
      <w:proofErr w:type="spellStart"/>
      <w:r w:rsidRPr="00351E5B">
        <w:rPr>
          <w:i/>
          <w:iCs/>
        </w:rPr>
        <w:t>FALSE</w:t>
      </w:r>
      <w:proofErr w:type="spellEnd"/>
      <w:r w:rsidRPr="00351E5B">
        <w:rPr>
          <w:i/>
          <w:iCs/>
        </w:rPr>
        <w:t xml:space="preserve"> </w:t>
      </w:r>
      <w:proofErr w:type="spellStart"/>
      <w:r w:rsidRPr="00351E5B">
        <w:rPr>
          <w:i/>
          <w:iCs/>
        </w:rPr>
        <w:t>FALSE</w:t>
      </w:r>
      <w:proofErr w:type="spellEnd"/>
      <w:r w:rsidRPr="00351E5B">
        <w:rPr>
          <w:i/>
          <w:iCs/>
        </w:rPr>
        <w:t xml:space="preserve"> </w:t>
      </w:r>
      <w:proofErr w:type="spellStart"/>
      <w:r w:rsidRPr="00351E5B">
        <w:rPr>
          <w:i/>
          <w:iCs/>
        </w:rPr>
        <w:t>FALSE</w:t>
      </w:r>
      <w:proofErr w:type="spellEnd"/>
    </w:p>
    <w:p w14:paraId="0C145864" w14:textId="77777777" w:rsidR="00351E5B" w:rsidRPr="00351E5B" w:rsidRDefault="00351E5B" w:rsidP="00351E5B">
      <w:pPr>
        <w:pStyle w:val="HBSNormal"/>
        <w:ind w:left="720"/>
        <w:rPr>
          <w:i/>
          <w:iCs/>
        </w:rPr>
      </w:pPr>
      <w:r w:rsidRPr="00351E5B">
        <w:rPr>
          <w:i/>
          <w:iCs/>
        </w:rPr>
        <w:t xml:space="preserve">[25] FALSE </w:t>
      </w:r>
      <w:proofErr w:type="spellStart"/>
      <w:r w:rsidRPr="00351E5B">
        <w:rPr>
          <w:i/>
          <w:iCs/>
        </w:rPr>
        <w:t>FALSE</w:t>
      </w:r>
      <w:proofErr w:type="spellEnd"/>
      <w:r w:rsidRPr="00351E5B">
        <w:rPr>
          <w:i/>
          <w:iCs/>
        </w:rPr>
        <w:t xml:space="preserve"> </w:t>
      </w:r>
      <w:proofErr w:type="spellStart"/>
      <w:r w:rsidRPr="00351E5B">
        <w:rPr>
          <w:i/>
          <w:iCs/>
        </w:rPr>
        <w:t>FALSE</w:t>
      </w:r>
      <w:proofErr w:type="spellEnd"/>
      <w:r w:rsidRPr="00351E5B">
        <w:rPr>
          <w:i/>
          <w:iCs/>
        </w:rPr>
        <w:t xml:space="preserve"> </w:t>
      </w:r>
      <w:proofErr w:type="spellStart"/>
      <w:r w:rsidRPr="00351E5B">
        <w:rPr>
          <w:i/>
          <w:iCs/>
        </w:rPr>
        <w:t>FALSE</w:t>
      </w:r>
      <w:proofErr w:type="spellEnd"/>
      <w:r w:rsidRPr="00351E5B">
        <w:rPr>
          <w:i/>
          <w:iCs/>
        </w:rPr>
        <w:t xml:space="preserve"> </w:t>
      </w:r>
      <w:proofErr w:type="spellStart"/>
      <w:r w:rsidRPr="00351E5B">
        <w:rPr>
          <w:i/>
          <w:iCs/>
        </w:rPr>
        <w:t>FALSE</w:t>
      </w:r>
      <w:proofErr w:type="spellEnd"/>
      <w:r w:rsidRPr="00351E5B">
        <w:rPr>
          <w:i/>
          <w:iCs/>
        </w:rPr>
        <w:t xml:space="preserve"> </w:t>
      </w:r>
      <w:proofErr w:type="spellStart"/>
      <w:r w:rsidRPr="00351E5B">
        <w:rPr>
          <w:i/>
          <w:iCs/>
        </w:rPr>
        <w:t>FALSE</w:t>
      </w:r>
      <w:proofErr w:type="spellEnd"/>
    </w:p>
    <w:p w14:paraId="038F9E38" w14:textId="77777777" w:rsidR="00351E5B" w:rsidRPr="00351E5B" w:rsidRDefault="00351E5B" w:rsidP="00351E5B">
      <w:pPr>
        <w:pStyle w:val="HBSNormal"/>
        <w:ind w:left="720"/>
        <w:rPr>
          <w:i/>
          <w:iCs/>
        </w:rPr>
      </w:pPr>
      <w:r w:rsidRPr="00351E5B">
        <w:rPr>
          <w:i/>
          <w:iCs/>
        </w:rPr>
        <w:t xml:space="preserve">[31] FALSE </w:t>
      </w:r>
      <w:proofErr w:type="spellStart"/>
      <w:r w:rsidRPr="00351E5B">
        <w:rPr>
          <w:i/>
          <w:iCs/>
        </w:rPr>
        <w:t>FALSE</w:t>
      </w:r>
      <w:proofErr w:type="spellEnd"/>
      <w:r w:rsidRPr="00351E5B">
        <w:rPr>
          <w:i/>
          <w:iCs/>
        </w:rPr>
        <w:t xml:space="preserve"> </w:t>
      </w:r>
      <w:proofErr w:type="spellStart"/>
      <w:r w:rsidRPr="00351E5B">
        <w:rPr>
          <w:i/>
          <w:iCs/>
        </w:rPr>
        <w:t>FALSE</w:t>
      </w:r>
      <w:proofErr w:type="spellEnd"/>
      <w:r w:rsidRPr="00351E5B">
        <w:rPr>
          <w:i/>
          <w:iCs/>
        </w:rPr>
        <w:t xml:space="preserve"> </w:t>
      </w:r>
      <w:proofErr w:type="spellStart"/>
      <w:r w:rsidRPr="00351E5B">
        <w:rPr>
          <w:i/>
          <w:iCs/>
        </w:rPr>
        <w:t>FALSE</w:t>
      </w:r>
      <w:proofErr w:type="spellEnd"/>
      <w:r w:rsidRPr="00351E5B">
        <w:rPr>
          <w:i/>
          <w:iCs/>
        </w:rPr>
        <w:t xml:space="preserve"> </w:t>
      </w:r>
      <w:proofErr w:type="spellStart"/>
      <w:r w:rsidRPr="00351E5B">
        <w:rPr>
          <w:i/>
          <w:iCs/>
        </w:rPr>
        <w:t>FALSE</w:t>
      </w:r>
      <w:proofErr w:type="spellEnd"/>
      <w:r w:rsidRPr="00351E5B">
        <w:rPr>
          <w:i/>
          <w:iCs/>
        </w:rPr>
        <w:t xml:space="preserve"> </w:t>
      </w:r>
      <w:proofErr w:type="spellStart"/>
      <w:r w:rsidRPr="00351E5B">
        <w:rPr>
          <w:i/>
          <w:iCs/>
        </w:rPr>
        <w:t>FALSE</w:t>
      </w:r>
      <w:proofErr w:type="spellEnd"/>
    </w:p>
    <w:p w14:paraId="37B56C10" w14:textId="77777777" w:rsidR="00351E5B" w:rsidRPr="00351E5B" w:rsidRDefault="00351E5B" w:rsidP="00351E5B">
      <w:pPr>
        <w:pStyle w:val="HBSNormal"/>
        <w:ind w:left="720"/>
        <w:rPr>
          <w:i/>
          <w:iCs/>
        </w:rPr>
      </w:pPr>
      <w:r w:rsidRPr="00351E5B">
        <w:rPr>
          <w:i/>
          <w:iCs/>
        </w:rPr>
        <w:t xml:space="preserve">[37] FALSE </w:t>
      </w:r>
      <w:proofErr w:type="spellStart"/>
      <w:r w:rsidRPr="00351E5B">
        <w:rPr>
          <w:i/>
          <w:iCs/>
        </w:rPr>
        <w:t>FALSE</w:t>
      </w:r>
      <w:proofErr w:type="spellEnd"/>
      <w:r w:rsidRPr="00351E5B">
        <w:rPr>
          <w:i/>
          <w:iCs/>
        </w:rPr>
        <w:t xml:space="preserve"> </w:t>
      </w:r>
      <w:proofErr w:type="spellStart"/>
      <w:r w:rsidRPr="00351E5B">
        <w:rPr>
          <w:i/>
          <w:iCs/>
        </w:rPr>
        <w:t>FALSE</w:t>
      </w:r>
      <w:proofErr w:type="spellEnd"/>
      <w:r w:rsidRPr="00351E5B">
        <w:rPr>
          <w:i/>
          <w:iCs/>
        </w:rPr>
        <w:t xml:space="preserve"> </w:t>
      </w:r>
      <w:proofErr w:type="spellStart"/>
      <w:r w:rsidRPr="00351E5B">
        <w:rPr>
          <w:i/>
          <w:iCs/>
        </w:rPr>
        <w:t>FALSE</w:t>
      </w:r>
      <w:proofErr w:type="spellEnd"/>
      <w:r w:rsidRPr="00351E5B">
        <w:rPr>
          <w:i/>
          <w:iCs/>
        </w:rPr>
        <w:t xml:space="preserve"> </w:t>
      </w:r>
      <w:proofErr w:type="spellStart"/>
      <w:r w:rsidRPr="00351E5B">
        <w:rPr>
          <w:i/>
          <w:iCs/>
        </w:rPr>
        <w:t>FALSE</w:t>
      </w:r>
      <w:proofErr w:type="spellEnd"/>
      <w:r w:rsidRPr="00351E5B">
        <w:rPr>
          <w:i/>
          <w:iCs/>
        </w:rPr>
        <w:t xml:space="preserve"> </w:t>
      </w:r>
      <w:proofErr w:type="spellStart"/>
      <w:r w:rsidRPr="00351E5B">
        <w:rPr>
          <w:i/>
          <w:iCs/>
        </w:rPr>
        <w:t>FALSE</w:t>
      </w:r>
      <w:proofErr w:type="spellEnd"/>
    </w:p>
    <w:p w14:paraId="45FF719C" w14:textId="77777777" w:rsidR="00351E5B" w:rsidRPr="00351E5B" w:rsidRDefault="00351E5B" w:rsidP="00351E5B">
      <w:pPr>
        <w:pStyle w:val="HBSNormal"/>
        <w:ind w:left="720"/>
        <w:rPr>
          <w:i/>
          <w:iCs/>
        </w:rPr>
      </w:pPr>
      <w:r w:rsidRPr="00351E5B">
        <w:rPr>
          <w:i/>
          <w:iCs/>
        </w:rPr>
        <w:t xml:space="preserve">[43] </w:t>
      </w:r>
      <w:proofErr w:type="gramStart"/>
      <w:r w:rsidRPr="00351E5B">
        <w:rPr>
          <w:i/>
          <w:iCs/>
        </w:rPr>
        <w:t>FALSE  TRUE</w:t>
      </w:r>
      <w:proofErr w:type="gramEnd"/>
      <w:r w:rsidRPr="00351E5B">
        <w:rPr>
          <w:i/>
          <w:iCs/>
        </w:rPr>
        <w:t xml:space="preserve"> FALSE </w:t>
      </w:r>
      <w:proofErr w:type="spellStart"/>
      <w:r w:rsidRPr="00351E5B">
        <w:rPr>
          <w:i/>
          <w:iCs/>
        </w:rPr>
        <w:t>FALSE</w:t>
      </w:r>
      <w:proofErr w:type="spellEnd"/>
      <w:r w:rsidRPr="00351E5B">
        <w:rPr>
          <w:i/>
          <w:iCs/>
        </w:rPr>
        <w:t xml:space="preserve"> </w:t>
      </w:r>
      <w:proofErr w:type="spellStart"/>
      <w:r w:rsidRPr="00351E5B">
        <w:rPr>
          <w:i/>
          <w:iCs/>
        </w:rPr>
        <w:t>FALSE</w:t>
      </w:r>
      <w:proofErr w:type="spellEnd"/>
      <w:r w:rsidRPr="00351E5B">
        <w:rPr>
          <w:i/>
          <w:iCs/>
        </w:rPr>
        <w:t xml:space="preserve"> </w:t>
      </w:r>
      <w:proofErr w:type="spellStart"/>
      <w:r w:rsidRPr="00351E5B">
        <w:rPr>
          <w:i/>
          <w:iCs/>
        </w:rPr>
        <w:t>FALSE</w:t>
      </w:r>
      <w:proofErr w:type="spellEnd"/>
    </w:p>
    <w:p w14:paraId="45C3AE42" w14:textId="73F7A1D1" w:rsidR="00351E5B" w:rsidRDefault="00351E5B" w:rsidP="00351E5B">
      <w:pPr>
        <w:pStyle w:val="HBSNormal"/>
        <w:ind w:left="720"/>
        <w:rPr>
          <w:i/>
          <w:iCs/>
        </w:rPr>
      </w:pPr>
      <w:r w:rsidRPr="00351E5B">
        <w:rPr>
          <w:i/>
          <w:iCs/>
        </w:rPr>
        <w:t xml:space="preserve">[49] FALSE </w:t>
      </w:r>
      <w:proofErr w:type="spellStart"/>
      <w:r w:rsidRPr="00351E5B">
        <w:rPr>
          <w:i/>
          <w:iCs/>
        </w:rPr>
        <w:t>FALSE</w:t>
      </w:r>
      <w:proofErr w:type="spellEnd"/>
      <w:r w:rsidRPr="00351E5B">
        <w:rPr>
          <w:i/>
          <w:iCs/>
        </w:rPr>
        <w:t xml:space="preserve"> </w:t>
      </w:r>
      <w:proofErr w:type="spellStart"/>
      <w:r w:rsidRPr="00351E5B">
        <w:rPr>
          <w:i/>
          <w:iCs/>
        </w:rPr>
        <w:t>FALSE</w:t>
      </w:r>
      <w:proofErr w:type="spellEnd"/>
    </w:p>
    <w:p w14:paraId="37DEA89F" w14:textId="0BADA1CE" w:rsidR="00351E5B" w:rsidRPr="00351E5B" w:rsidRDefault="00351E5B" w:rsidP="00351E5B">
      <w:pPr>
        <w:rPr>
          <w:i/>
          <w:iCs/>
          <w:sz w:val="20"/>
        </w:rPr>
      </w:pPr>
      <w:r>
        <w:rPr>
          <w:i/>
          <w:iCs/>
        </w:rPr>
        <w:br w:type="page"/>
      </w:r>
    </w:p>
    <w:p w14:paraId="517822C4" w14:textId="2F8AF57F" w:rsidR="00351E5B" w:rsidRDefault="00351E5B" w:rsidP="00351E5B">
      <w:pPr>
        <w:pStyle w:val="HBSNormal"/>
      </w:pPr>
      <w:r>
        <w:lastRenderedPageBreak/>
        <w:t>Is a simple example of searching with a regex. We noted that an entry included centimeters, cm. This is also a simple example of a regex. We can show all the entries that use “cm” like this:</w:t>
      </w:r>
    </w:p>
    <w:p w14:paraId="4092B96C" w14:textId="77777777" w:rsidR="00351E5B" w:rsidRPr="00351E5B" w:rsidRDefault="00351E5B" w:rsidP="00351E5B">
      <w:pPr>
        <w:pStyle w:val="HBSNormal"/>
        <w:rPr>
          <w:i/>
          <w:iCs/>
        </w:rPr>
      </w:pPr>
      <w:r>
        <w:tab/>
      </w:r>
      <w:proofErr w:type="spellStart"/>
      <w:r w:rsidRPr="00351E5B">
        <w:rPr>
          <w:i/>
          <w:iCs/>
        </w:rPr>
        <w:t>str_subset</w:t>
      </w:r>
      <w:proofErr w:type="spellEnd"/>
      <w:r w:rsidRPr="00351E5B">
        <w:rPr>
          <w:i/>
          <w:iCs/>
        </w:rPr>
        <w:t>(reported_</w:t>
      </w:r>
      <w:proofErr w:type="spellStart"/>
      <w:r w:rsidRPr="00351E5B">
        <w:rPr>
          <w:i/>
          <w:iCs/>
        </w:rPr>
        <w:t>heights$height</w:t>
      </w:r>
      <w:proofErr w:type="spellEnd"/>
      <w:r w:rsidRPr="00351E5B">
        <w:rPr>
          <w:i/>
          <w:iCs/>
        </w:rPr>
        <w:t>,"cm")</w:t>
      </w:r>
    </w:p>
    <w:p w14:paraId="00F8C4EF" w14:textId="526C540C" w:rsidR="00351E5B" w:rsidRDefault="00351E5B" w:rsidP="00351E5B">
      <w:pPr>
        <w:pStyle w:val="HBSNormal"/>
        <w:ind w:firstLine="720"/>
        <w:rPr>
          <w:i/>
          <w:iCs/>
        </w:rPr>
      </w:pPr>
      <w:r w:rsidRPr="00351E5B">
        <w:rPr>
          <w:i/>
          <w:iCs/>
        </w:rPr>
        <w:t>[1] "165cm</w:t>
      </w:r>
      <w:proofErr w:type="gramStart"/>
      <w:r w:rsidRPr="00351E5B">
        <w:rPr>
          <w:i/>
          <w:iCs/>
        </w:rPr>
        <w:t>"  "</w:t>
      </w:r>
      <w:proofErr w:type="gramEnd"/>
      <w:r w:rsidRPr="00351E5B">
        <w:rPr>
          <w:i/>
          <w:iCs/>
        </w:rPr>
        <w:t>170 cm"</w:t>
      </w:r>
    </w:p>
    <w:p w14:paraId="20E13E95" w14:textId="5816AA32" w:rsidR="00351E5B" w:rsidRDefault="00351E5B" w:rsidP="00351E5B">
      <w:pPr>
        <w:pStyle w:val="HBSNormal"/>
      </w:pPr>
      <w:r>
        <w:t>Now let’s consider a slightly more complicated example. Let’s ask which of the following strings satisfy your pattern. We’re going to define “yes as the ones that do and “no as the ones that don’t and then create one vector of strings, called s, including both</w:t>
      </w:r>
      <w:r w:rsidR="008A34A7">
        <w:t>:</w:t>
      </w:r>
    </w:p>
    <w:p w14:paraId="75247421" w14:textId="77777777" w:rsidR="008A34A7" w:rsidRPr="008A34A7" w:rsidRDefault="008A34A7" w:rsidP="008A34A7">
      <w:pPr>
        <w:pStyle w:val="HBSNormal"/>
        <w:rPr>
          <w:i/>
          <w:iCs/>
        </w:rPr>
      </w:pPr>
      <w:r>
        <w:tab/>
      </w:r>
      <w:r w:rsidRPr="008A34A7">
        <w:rPr>
          <w:i/>
          <w:iCs/>
        </w:rPr>
        <w:t>yes&lt;-</w:t>
      </w:r>
      <w:proofErr w:type="gramStart"/>
      <w:r w:rsidRPr="008A34A7">
        <w:rPr>
          <w:i/>
          <w:iCs/>
        </w:rPr>
        <w:t>c(</w:t>
      </w:r>
      <w:proofErr w:type="gramEnd"/>
      <w:r w:rsidRPr="008A34A7">
        <w:rPr>
          <w:i/>
          <w:iCs/>
        </w:rPr>
        <w:t>"180 cm","70 inches")</w:t>
      </w:r>
    </w:p>
    <w:p w14:paraId="12881B24" w14:textId="77777777" w:rsidR="008A34A7" w:rsidRPr="008A34A7" w:rsidRDefault="008A34A7" w:rsidP="008A34A7">
      <w:pPr>
        <w:pStyle w:val="HBSNormal"/>
        <w:ind w:left="720"/>
        <w:rPr>
          <w:i/>
          <w:iCs/>
        </w:rPr>
      </w:pPr>
      <w:r w:rsidRPr="008A34A7">
        <w:rPr>
          <w:i/>
          <w:iCs/>
        </w:rPr>
        <w:t>&gt; no&lt;-</w:t>
      </w:r>
      <w:proofErr w:type="gramStart"/>
      <w:r w:rsidRPr="008A34A7">
        <w:rPr>
          <w:i/>
          <w:iCs/>
        </w:rPr>
        <w:t>c(</w:t>
      </w:r>
      <w:proofErr w:type="gramEnd"/>
      <w:r w:rsidRPr="008A34A7">
        <w:rPr>
          <w:i/>
          <w:iCs/>
        </w:rPr>
        <w:t>"180","70''")</w:t>
      </w:r>
    </w:p>
    <w:p w14:paraId="788C3679" w14:textId="4CC95300" w:rsidR="008A34A7" w:rsidRDefault="008A34A7" w:rsidP="008A34A7">
      <w:pPr>
        <w:pStyle w:val="HBSNormal"/>
        <w:ind w:left="720"/>
        <w:rPr>
          <w:i/>
          <w:iCs/>
        </w:rPr>
      </w:pPr>
      <w:r w:rsidRPr="008A34A7">
        <w:rPr>
          <w:i/>
          <w:iCs/>
        </w:rPr>
        <w:t>&gt; s&lt;-c(</w:t>
      </w:r>
      <w:proofErr w:type="spellStart"/>
      <w:proofErr w:type="gramStart"/>
      <w:r w:rsidRPr="008A34A7">
        <w:rPr>
          <w:i/>
          <w:iCs/>
        </w:rPr>
        <w:t>yes,no</w:t>
      </w:r>
      <w:proofErr w:type="spellEnd"/>
      <w:proofErr w:type="gramEnd"/>
      <w:r w:rsidRPr="008A34A7">
        <w:rPr>
          <w:i/>
          <w:iCs/>
        </w:rPr>
        <w:t>)</w:t>
      </w:r>
    </w:p>
    <w:p w14:paraId="628209D4" w14:textId="49E1F480" w:rsidR="008A34A7" w:rsidRDefault="008A34A7" w:rsidP="008A34A7">
      <w:pPr>
        <w:pStyle w:val="HBSNormal"/>
      </w:pPr>
      <w:r>
        <w:t xml:space="preserve">So, we’re asking which of the strings include the pattern “cm” or the pattern “inches”. We could call </w:t>
      </w:r>
      <w:proofErr w:type="spellStart"/>
      <w:r>
        <w:t>str_detect</w:t>
      </w:r>
      <w:proofErr w:type="spellEnd"/>
      <w:r>
        <w:t xml:space="preserve"> twice, like this:</w:t>
      </w:r>
    </w:p>
    <w:p w14:paraId="3627078F" w14:textId="77777777" w:rsidR="008A34A7" w:rsidRPr="008A34A7" w:rsidRDefault="008A34A7" w:rsidP="008A34A7">
      <w:pPr>
        <w:pStyle w:val="HBSNormal"/>
        <w:rPr>
          <w:i/>
          <w:iCs/>
        </w:rPr>
      </w:pPr>
      <w:r>
        <w:tab/>
      </w:r>
      <w:proofErr w:type="spellStart"/>
      <w:r w:rsidRPr="008A34A7">
        <w:rPr>
          <w:i/>
          <w:iCs/>
        </w:rPr>
        <w:t>str_detect</w:t>
      </w:r>
      <w:proofErr w:type="spellEnd"/>
      <w:r w:rsidRPr="008A34A7">
        <w:rPr>
          <w:i/>
          <w:iCs/>
        </w:rPr>
        <w:t>(</w:t>
      </w:r>
      <w:proofErr w:type="spellStart"/>
      <w:r w:rsidRPr="008A34A7">
        <w:rPr>
          <w:i/>
          <w:iCs/>
        </w:rPr>
        <w:t>s,"cm</w:t>
      </w:r>
      <w:proofErr w:type="spellEnd"/>
      <w:proofErr w:type="gramStart"/>
      <w:r w:rsidRPr="008A34A7">
        <w:rPr>
          <w:i/>
          <w:iCs/>
        </w:rPr>
        <w:t>")|</w:t>
      </w:r>
      <w:proofErr w:type="spellStart"/>
      <w:proofErr w:type="gramEnd"/>
      <w:r w:rsidRPr="008A34A7">
        <w:rPr>
          <w:i/>
          <w:iCs/>
        </w:rPr>
        <w:t>str_detect</w:t>
      </w:r>
      <w:proofErr w:type="spellEnd"/>
      <w:r w:rsidRPr="008A34A7">
        <w:rPr>
          <w:i/>
          <w:iCs/>
        </w:rPr>
        <w:t>(</w:t>
      </w:r>
      <w:proofErr w:type="spellStart"/>
      <w:r w:rsidRPr="008A34A7">
        <w:rPr>
          <w:i/>
          <w:iCs/>
        </w:rPr>
        <w:t>s,"inches</w:t>
      </w:r>
      <w:proofErr w:type="spellEnd"/>
      <w:r w:rsidRPr="008A34A7">
        <w:rPr>
          <w:i/>
          <w:iCs/>
        </w:rPr>
        <w:t>")</w:t>
      </w:r>
    </w:p>
    <w:p w14:paraId="7C6D9CC0" w14:textId="19CD6E82" w:rsidR="008A34A7" w:rsidRDefault="008A34A7" w:rsidP="008A34A7">
      <w:pPr>
        <w:pStyle w:val="HBSNormal"/>
        <w:ind w:firstLine="720"/>
        <w:rPr>
          <w:i/>
          <w:iCs/>
        </w:rPr>
      </w:pPr>
      <w:r w:rsidRPr="008A34A7">
        <w:rPr>
          <w:i/>
          <w:iCs/>
        </w:rPr>
        <w:t>[1</w:t>
      </w:r>
      <w:proofErr w:type="gramStart"/>
      <w:r w:rsidRPr="008A34A7">
        <w:rPr>
          <w:i/>
          <w:iCs/>
        </w:rPr>
        <w:t>]  TRUE</w:t>
      </w:r>
      <w:proofErr w:type="gramEnd"/>
      <w:r w:rsidRPr="008A34A7">
        <w:rPr>
          <w:i/>
          <w:iCs/>
        </w:rPr>
        <w:t xml:space="preserve">  </w:t>
      </w:r>
      <w:proofErr w:type="spellStart"/>
      <w:r w:rsidRPr="008A34A7">
        <w:rPr>
          <w:i/>
          <w:iCs/>
        </w:rPr>
        <w:t>TRUE</w:t>
      </w:r>
      <w:proofErr w:type="spellEnd"/>
      <w:r w:rsidRPr="008A34A7">
        <w:rPr>
          <w:i/>
          <w:iCs/>
        </w:rPr>
        <w:t xml:space="preserve"> FALSE </w:t>
      </w:r>
      <w:proofErr w:type="spellStart"/>
      <w:r w:rsidRPr="008A34A7">
        <w:rPr>
          <w:i/>
          <w:iCs/>
        </w:rPr>
        <w:t>FALSE</w:t>
      </w:r>
      <w:proofErr w:type="spellEnd"/>
    </w:p>
    <w:p w14:paraId="79152AD8" w14:textId="10582F1D" w:rsidR="008A34A7" w:rsidRDefault="008A34A7" w:rsidP="008A34A7">
      <w:pPr>
        <w:pStyle w:val="HBSNormal"/>
      </w:pPr>
      <w:r>
        <w:t>However, we don’t need to do this. The main feature that distinguishes the regex language from plain strings is that we can use special characters. These are characters that have a meaning. We start by introducing this character “|</w:t>
      </w:r>
      <w:proofErr w:type="gramStart"/>
      <w:r>
        <w:t>” ,</w:t>
      </w:r>
      <w:proofErr w:type="gramEnd"/>
      <w:r>
        <w:t xml:space="preserve"> which means “or”. </w:t>
      </w:r>
      <w:proofErr w:type="gramStart"/>
      <w:r>
        <w:t>So</w:t>
      </w:r>
      <w:proofErr w:type="gramEnd"/>
      <w:r>
        <w:t xml:space="preserve"> if you want to know if either “cm” or “inches” appears in the string we can use the regex cm bar inches like this: </w:t>
      </w:r>
      <w:proofErr w:type="spellStart"/>
      <w:r>
        <w:t>cm|inches</w:t>
      </w:r>
      <w:proofErr w:type="spellEnd"/>
      <w:r>
        <w:t xml:space="preserve"> and obtain the correct answer. Another special character that will be useful for identifying feet and inches values is the \d which means any digit (0,1…9). The backslash is used to distinguish it from the character “d” in R, we have to escape the backslash, so we actually have to use “</w:t>
      </w:r>
      <w:r w:rsidRPr="008A34A7">
        <w:t>\\d</w:t>
      </w:r>
      <w:r>
        <w:t>”. Here’s an example:</w:t>
      </w:r>
    </w:p>
    <w:p w14:paraId="166B7131" w14:textId="77777777" w:rsidR="008A34A7" w:rsidRPr="008A34A7" w:rsidRDefault="008A34A7" w:rsidP="008A34A7">
      <w:pPr>
        <w:pStyle w:val="HBSNormal"/>
        <w:rPr>
          <w:i/>
          <w:iCs/>
        </w:rPr>
      </w:pPr>
      <w:r>
        <w:tab/>
      </w:r>
      <w:r w:rsidRPr="008A34A7">
        <w:rPr>
          <w:i/>
          <w:iCs/>
        </w:rPr>
        <w:t>yes&lt;-</w:t>
      </w:r>
      <w:proofErr w:type="gramStart"/>
      <w:r w:rsidRPr="008A34A7">
        <w:rPr>
          <w:i/>
          <w:iCs/>
        </w:rPr>
        <w:t>c(</w:t>
      </w:r>
      <w:proofErr w:type="gramEnd"/>
      <w:r w:rsidRPr="008A34A7">
        <w:rPr>
          <w:i/>
          <w:iCs/>
        </w:rPr>
        <w:t>"5","6","5'10","5 feet","4'11")</w:t>
      </w:r>
    </w:p>
    <w:p w14:paraId="32E22444" w14:textId="77777777" w:rsidR="008A34A7" w:rsidRPr="008A34A7" w:rsidRDefault="008A34A7" w:rsidP="008A34A7">
      <w:pPr>
        <w:pStyle w:val="HBSNormal"/>
        <w:ind w:left="720"/>
        <w:rPr>
          <w:i/>
          <w:iCs/>
        </w:rPr>
      </w:pPr>
      <w:r w:rsidRPr="008A34A7">
        <w:rPr>
          <w:i/>
          <w:iCs/>
        </w:rPr>
        <w:t>&gt; no&lt;-c("</w:t>
      </w:r>
      <w:proofErr w:type="gramStart"/>
      <w:r w:rsidRPr="008A34A7">
        <w:rPr>
          <w:i/>
          <w:iCs/>
        </w:rPr>
        <w:t>","."</w:t>
      </w:r>
      <w:proofErr w:type="gramEnd"/>
      <w:r w:rsidRPr="008A34A7">
        <w:rPr>
          <w:i/>
          <w:iCs/>
        </w:rPr>
        <w:t>,"</w:t>
      </w:r>
      <w:proofErr w:type="spellStart"/>
      <w:r w:rsidRPr="008A34A7">
        <w:rPr>
          <w:i/>
          <w:iCs/>
        </w:rPr>
        <w:t>Five","six</w:t>
      </w:r>
      <w:proofErr w:type="spellEnd"/>
      <w:r w:rsidRPr="008A34A7">
        <w:rPr>
          <w:i/>
          <w:iCs/>
        </w:rPr>
        <w:t>")</w:t>
      </w:r>
    </w:p>
    <w:p w14:paraId="289618C6" w14:textId="77777777" w:rsidR="008A34A7" w:rsidRPr="008A34A7" w:rsidRDefault="008A34A7" w:rsidP="008A34A7">
      <w:pPr>
        <w:pStyle w:val="HBSNormal"/>
        <w:ind w:left="720"/>
        <w:rPr>
          <w:i/>
          <w:iCs/>
        </w:rPr>
      </w:pPr>
      <w:r w:rsidRPr="008A34A7">
        <w:rPr>
          <w:i/>
          <w:iCs/>
        </w:rPr>
        <w:t>&gt; s&lt;-c(</w:t>
      </w:r>
      <w:proofErr w:type="spellStart"/>
      <w:proofErr w:type="gramStart"/>
      <w:r w:rsidRPr="008A34A7">
        <w:rPr>
          <w:i/>
          <w:iCs/>
        </w:rPr>
        <w:t>yes,no</w:t>
      </w:r>
      <w:proofErr w:type="spellEnd"/>
      <w:proofErr w:type="gramEnd"/>
      <w:r w:rsidRPr="008A34A7">
        <w:rPr>
          <w:i/>
          <w:iCs/>
        </w:rPr>
        <w:t>)</w:t>
      </w:r>
    </w:p>
    <w:p w14:paraId="21413621" w14:textId="77777777" w:rsidR="008A34A7" w:rsidRPr="008A34A7" w:rsidRDefault="008A34A7" w:rsidP="008A34A7">
      <w:pPr>
        <w:pStyle w:val="HBSNormal"/>
        <w:ind w:left="720"/>
        <w:rPr>
          <w:i/>
          <w:iCs/>
        </w:rPr>
      </w:pPr>
      <w:r w:rsidRPr="008A34A7">
        <w:rPr>
          <w:i/>
          <w:iCs/>
        </w:rPr>
        <w:t>&gt; pattern&lt;-"\\d"</w:t>
      </w:r>
    </w:p>
    <w:p w14:paraId="5DC64D6E" w14:textId="77777777" w:rsidR="008A34A7" w:rsidRPr="008A34A7" w:rsidRDefault="008A34A7" w:rsidP="008A34A7">
      <w:pPr>
        <w:pStyle w:val="HBSNormal"/>
        <w:ind w:left="720"/>
        <w:rPr>
          <w:i/>
          <w:iCs/>
        </w:rPr>
      </w:pPr>
      <w:r w:rsidRPr="008A34A7">
        <w:rPr>
          <w:i/>
          <w:iCs/>
        </w:rPr>
        <w:t xml:space="preserve">&gt; </w:t>
      </w:r>
      <w:proofErr w:type="spellStart"/>
      <w:r w:rsidRPr="008A34A7">
        <w:rPr>
          <w:i/>
          <w:iCs/>
        </w:rPr>
        <w:t>str_detect</w:t>
      </w:r>
      <w:proofErr w:type="spellEnd"/>
      <w:r w:rsidRPr="008A34A7">
        <w:rPr>
          <w:i/>
          <w:iCs/>
        </w:rPr>
        <w:t>(</w:t>
      </w:r>
      <w:proofErr w:type="spellStart"/>
      <w:proofErr w:type="gramStart"/>
      <w:r w:rsidRPr="008A34A7">
        <w:rPr>
          <w:i/>
          <w:iCs/>
        </w:rPr>
        <w:t>s,pattern</w:t>
      </w:r>
      <w:proofErr w:type="spellEnd"/>
      <w:proofErr w:type="gramEnd"/>
      <w:r w:rsidRPr="008A34A7">
        <w:rPr>
          <w:i/>
          <w:iCs/>
        </w:rPr>
        <w:t>)</w:t>
      </w:r>
    </w:p>
    <w:p w14:paraId="1B954CB4" w14:textId="77777777" w:rsidR="008A34A7" w:rsidRPr="008A34A7" w:rsidRDefault="008A34A7" w:rsidP="008A34A7">
      <w:pPr>
        <w:pStyle w:val="HBSNormal"/>
        <w:ind w:left="720"/>
        <w:rPr>
          <w:i/>
          <w:iCs/>
        </w:rPr>
      </w:pPr>
      <w:r w:rsidRPr="008A34A7">
        <w:rPr>
          <w:i/>
          <w:iCs/>
        </w:rPr>
        <w:t>[1</w:t>
      </w:r>
      <w:proofErr w:type="gramStart"/>
      <w:r w:rsidRPr="008A34A7">
        <w:rPr>
          <w:i/>
          <w:iCs/>
        </w:rPr>
        <w:t>]  TRUE</w:t>
      </w:r>
      <w:proofErr w:type="gramEnd"/>
      <w:r w:rsidRPr="008A34A7">
        <w:rPr>
          <w:i/>
          <w:iCs/>
        </w:rPr>
        <w:t xml:space="preserve">  </w:t>
      </w:r>
      <w:proofErr w:type="spellStart"/>
      <w:r w:rsidRPr="008A34A7">
        <w:rPr>
          <w:i/>
          <w:iCs/>
        </w:rPr>
        <w:t>TRUE</w:t>
      </w:r>
      <w:proofErr w:type="spellEnd"/>
      <w:r w:rsidRPr="008A34A7">
        <w:rPr>
          <w:i/>
          <w:iCs/>
        </w:rPr>
        <w:t xml:space="preserve">  </w:t>
      </w:r>
      <w:proofErr w:type="spellStart"/>
      <w:r w:rsidRPr="008A34A7">
        <w:rPr>
          <w:i/>
          <w:iCs/>
        </w:rPr>
        <w:t>TRUE</w:t>
      </w:r>
      <w:proofErr w:type="spellEnd"/>
      <w:r w:rsidRPr="008A34A7">
        <w:rPr>
          <w:i/>
          <w:iCs/>
        </w:rPr>
        <w:t xml:space="preserve">  </w:t>
      </w:r>
      <w:proofErr w:type="spellStart"/>
      <w:r w:rsidRPr="008A34A7">
        <w:rPr>
          <w:i/>
          <w:iCs/>
        </w:rPr>
        <w:t>TRUE</w:t>
      </w:r>
      <w:proofErr w:type="spellEnd"/>
      <w:r w:rsidRPr="008A34A7">
        <w:rPr>
          <w:i/>
          <w:iCs/>
        </w:rPr>
        <w:t xml:space="preserve">  </w:t>
      </w:r>
      <w:proofErr w:type="spellStart"/>
      <w:r w:rsidRPr="008A34A7">
        <w:rPr>
          <w:i/>
          <w:iCs/>
        </w:rPr>
        <w:t>TRUE</w:t>
      </w:r>
      <w:proofErr w:type="spellEnd"/>
      <w:r w:rsidRPr="008A34A7">
        <w:rPr>
          <w:i/>
          <w:iCs/>
        </w:rPr>
        <w:t xml:space="preserve"> FALSE</w:t>
      </w:r>
    </w:p>
    <w:p w14:paraId="3B47A89B" w14:textId="49AC63C4" w:rsidR="008A34A7" w:rsidRPr="008A34A7" w:rsidRDefault="008A34A7" w:rsidP="008A34A7">
      <w:pPr>
        <w:pStyle w:val="HBSNormal"/>
        <w:ind w:left="720"/>
        <w:rPr>
          <w:i/>
          <w:iCs/>
        </w:rPr>
      </w:pPr>
      <w:r w:rsidRPr="008A34A7">
        <w:rPr>
          <w:i/>
          <w:iCs/>
        </w:rPr>
        <w:t xml:space="preserve">[7] FALSE </w:t>
      </w:r>
      <w:proofErr w:type="spellStart"/>
      <w:r w:rsidRPr="008A34A7">
        <w:rPr>
          <w:i/>
          <w:iCs/>
        </w:rPr>
        <w:t>FALSE</w:t>
      </w:r>
      <w:proofErr w:type="spellEnd"/>
      <w:r w:rsidRPr="008A34A7">
        <w:rPr>
          <w:i/>
          <w:iCs/>
        </w:rPr>
        <w:t xml:space="preserve"> </w:t>
      </w:r>
      <w:proofErr w:type="spellStart"/>
      <w:r w:rsidRPr="008A34A7">
        <w:rPr>
          <w:i/>
          <w:iCs/>
        </w:rPr>
        <w:t>FALSE</w:t>
      </w:r>
      <w:proofErr w:type="spellEnd"/>
    </w:p>
    <w:p w14:paraId="70385962" w14:textId="071B244D" w:rsidR="008A34A7" w:rsidRDefault="001E5D08" w:rsidP="008A34A7">
      <w:pPr>
        <w:pStyle w:val="HBSNormal"/>
      </w:pPr>
      <w:r>
        <w:t xml:space="preserve">We see that we </w:t>
      </w:r>
      <w:proofErr w:type="gramStart"/>
      <w:r>
        <w:t>actually get</w:t>
      </w:r>
      <w:proofErr w:type="gramEnd"/>
      <w:r>
        <w:t xml:space="preserve"> the right answer: 5 trues followed by four </w:t>
      </w:r>
      <w:proofErr w:type="spellStart"/>
      <w:r>
        <w:t>falses</w:t>
      </w:r>
      <w:proofErr w:type="spellEnd"/>
      <w:r>
        <w:t xml:space="preserve">. We take this opportunity to introduce the very useful </w:t>
      </w:r>
      <w:proofErr w:type="spellStart"/>
      <w:r w:rsidRPr="001E5D08">
        <w:rPr>
          <w:b/>
          <w:bCs/>
        </w:rPr>
        <w:t>str_</w:t>
      </w:r>
      <w:proofErr w:type="gramStart"/>
      <w:r w:rsidRPr="001E5D08">
        <w:rPr>
          <w:b/>
          <w:bCs/>
        </w:rPr>
        <w:t>view</w:t>
      </w:r>
      <w:proofErr w:type="spellEnd"/>
      <w:r w:rsidRPr="001E5D08">
        <w:rPr>
          <w:b/>
          <w:bCs/>
        </w:rPr>
        <w:t>(</w:t>
      </w:r>
      <w:proofErr w:type="gramEnd"/>
      <w:r w:rsidRPr="001E5D08">
        <w:rPr>
          <w:b/>
          <w:bCs/>
        </w:rPr>
        <w:t>)</w:t>
      </w:r>
      <w:r>
        <w:t xml:space="preserve"> function. This is a helpful function for troubleshooting, as it </w:t>
      </w:r>
      <w:proofErr w:type="gramStart"/>
      <w:r>
        <w:t>show</w:t>
      </w:r>
      <w:proofErr w:type="gramEnd"/>
      <w:r>
        <w:t xml:space="preserve"> us the first match for each string. </w:t>
      </w:r>
      <w:proofErr w:type="gramStart"/>
      <w:r>
        <w:t>So</w:t>
      </w:r>
      <w:proofErr w:type="gramEnd"/>
      <w:r>
        <w:t xml:space="preserve"> if we type:</w:t>
      </w:r>
    </w:p>
    <w:p w14:paraId="63227781" w14:textId="1B2B0D70" w:rsidR="001E5D08" w:rsidRDefault="001E5D08" w:rsidP="008A34A7">
      <w:pPr>
        <w:pStyle w:val="HBSNormal"/>
      </w:pPr>
      <w:r>
        <w:tab/>
      </w:r>
      <w:proofErr w:type="spellStart"/>
      <w:r w:rsidRPr="001E5D08">
        <w:t>str_view</w:t>
      </w:r>
      <w:proofErr w:type="spellEnd"/>
      <w:r w:rsidRPr="001E5D08">
        <w:t>(</w:t>
      </w:r>
      <w:proofErr w:type="spellStart"/>
      <w:proofErr w:type="gramStart"/>
      <w:r w:rsidRPr="001E5D08">
        <w:t>s,pattern</w:t>
      </w:r>
      <w:proofErr w:type="spellEnd"/>
      <w:proofErr w:type="gramEnd"/>
      <w:r w:rsidRPr="001E5D08">
        <w:t>)</w:t>
      </w:r>
      <w:r>
        <w:t>.</w:t>
      </w:r>
    </w:p>
    <w:p w14:paraId="75F84BB5" w14:textId="77777777" w:rsidR="001E5D08" w:rsidRDefault="001E5D08" w:rsidP="008A34A7">
      <w:pPr>
        <w:pStyle w:val="HBSNormal"/>
      </w:pPr>
      <w:r>
        <w:t xml:space="preserve">The </w:t>
      </w:r>
      <w:proofErr w:type="spellStart"/>
      <w:r w:rsidRPr="001E5D08">
        <w:rPr>
          <w:b/>
          <w:bCs/>
        </w:rPr>
        <w:t>str_view_</w:t>
      </w:r>
      <w:proofErr w:type="gramStart"/>
      <w:r w:rsidRPr="001E5D08">
        <w:rPr>
          <w:b/>
          <w:bCs/>
        </w:rPr>
        <w:t>all</w:t>
      </w:r>
      <w:proofErr w:type="spellEnd"/>
      <w:r>
        <w:rPr>
          <w:b/>
          <w:bCs/>
        </w:rPr>
        <w:t>(</w:t>
      </w:r>
      <w:proofErr w:type="gramEnd"/>
      <w:r>
        <w:rPr>
          <w:b/>
          <w:bCs/>
        </w:rPr>
        <w:t>)</w:t>
      </w:r>
      <w:r>
        <w:t xml:space="preserve"> shows us all the matches. </w:t>
      </w:r>
      <w:proofErr w:type="gramStart"/>
      <w:r>
        <w:t>So</w:t>
      </w:r>
      <w:proofErr w:type="gramEnd"/>
      <w:r>
        <w:t xml:space="preserve"> if we use it here, we can see that all the digits are highlighted. There are many other special characters in regex. We’ll learn some others, but you can see most or all of them in the cheat sheet.</w:t>
      </w:r>
    </w:p>
    <w:p w14:paraId="5DAF419A" w14:textId="14511A01" w:rsidR="001E5D08" w:rsidRPr="001E5D08" w:rsidRDefault="001E5D08" w:rsidP="001E5D08">
      <w:r>
        <w:br w:type="page"/>
      </w:r>
      <w:r>
        <w:lastRenderedPageBreak/>
        <w:t xml:space="preserve"> </w:t>
      </w:r>
    </w:p>
    <w:p w14:paraId="5581ABB4" w14:textId="2513D43B" w:rsidR="00CC1322" w:rsidRDefault="00CC1322" w:rsidP="00CC1322">
      <w:pPr>
        <w:pStyle w:val="Heading3"/>
      </w:pPr>
      <w:bookmarkStart w:id="42" w:name="_Toc25419716"/>
      <w:r>
        <w:t>Character Classes, Anchors and Quantifiers</w:t>
      </w:r>
      <w:bookmarkEnd w:id="42"/>
    </w:p>
    <w:p w14:paraId="04C1949C" w14:textId="5126DACF" w:rsidR="001E5D08" w:rsidRDefault="004A5203" w:rsidP="001E5D08">
      <w:pPr>
        <w:pStyle w:val="HBSNormal"/>
        <w:rPr>
          <w:lang w:val="en-CA"/>
        </w:rPr>
      </w:pPr>
      <w:r>
        <w:t>As we`ve done already</w:t>
      </w:r>
      <w:r w:rsidR="00005F8A">
        <w:t xml:space="preserve"> in the previous part</w:t>
      </w:r>
      <w:r>
        <w:t>, you</w:t>
      </w:r>
      <w:r>
        <w:rPr>
          <w:lang w:val="en-CA"/>
        </w:rPr>
        <w:t xml:space="preserve">’ll see that we create strings to test our regex. To do </w:t>
      </w:r>
      <w:r w:rsidR="00005F8A">
        <w:rPr>
          <w:lang w:val="en-CA"/>
        </w:rPr>
        <w:t xml:space="preserve">this, we define that we know should match the pattern that we’re testing, and some that we know should not. We’ll call them “yes” and “no” respectively, this permits us to check for the two types of errors, failing to match and incorrectly matching. </w:t>
      </w:r>
    </w:p>
    <w:p w14:paraId="5AA5183B" w14:textId="3D8CDB2C" w:rsidR="00005F8A" w:rsidRDefault="00005F8A" w:rsidP="001E5D08">
      <w:pPr>
        <w:pStyle w:val="HBSNormal"/>
        <w:rPr>
          <w:lang w:val="en-CA"/>
        </w:rPr>
      </w:pPr>
      <w:r>
        <w:rPr>
          <w:lang w:val="en-CA"/>
        </w:rPr>
        <w:t xml:space="preserve">Character classes are used to define a series of characters that can be matched. We define character classes with the square brackets. So, for example, if we want the parent to match only if we have a 5 or a 6, we can use the regex, [56]. </w:t>
      </w:r>
      <w:proofErr w:type="gramStart"/>
      <w:r>
        <w:rPr>
          <w:lang w:val="en-CA"/>
        </w:rPr>
        <w:t>So</w:t>
      </w:r>
      <w:proofErr w:type="gramEnd"/>
      <w:r>
        <w:rPr>
          <w:lang w:val="en-CA"/>
        </w:rPr>
        <w:t xml:space="preserve"> we test it out, you can see that we only detect 5s and 6s:</w:t>
      </w:r>
    </w:p>
    <w:p w14:paraId="5FC10ADD" w14:textId="1E46E8E4" w:rsidR="00005F8A" w:rsidRDefault="00005F8A" w:rsidP="001E5D08">
      <w:pPr>
        <w:pStyle w:val="HBSNormal"/>
        <w:rPr>
          <w:i/>
          <w:iCs/>
          <w:lang w:val="en-CA"/>
        </w:rPr>
      </w:pPr>
      <w:r>
        <w:rPr>
          <w:lang w:val="en-CA"/>
        </w:rPr>
        <w:tab/>
      </w:r>
      <w:proofErr w:type="spellStart"/>
      <w:r w:rsidRPr="00005F8A">
        <w:rPr>
          <w:i/>
          <w:iCs/>
          <w:lang w:val="en-CA"/>
        </w:rPr>
        <w:t>str_view</w:t>
      </w:r>
      <w:proofErr w:type="spellEnd"/>
      <w:r w:rsidRPr="00005F8A">
        <w:rPr>
          <w:i/>
          <w:iCs/>
          <w:lang w:val="en-CA"/>
        </w:rPr>
        <w:t>(s,"[56]")</w:t>
      </w:r>
    </w:p>
    <w:p w14:paraId="2161457A" w14:textId="7F1E5C78" w:rsidR="00005F8A" w:rsidRPr="00005F8A" w:rsidRDefault="00005F8A" w:rsidP="001E5D08">
      <w:pPr>
        <w:pStyle w:val="HBSNormal"/>
        <w:rPr>
          <w:lang w:val="en-CA"/>
        </w:rPr>
      </w:pPr>
      <w:r>
        <w:rPr>
          <w:lang w:val="en-CA"/>
        </w:rPr>
        <w:t xml:space="preserve">Suppose we want to match values between 4 and 7. A common way to define a character class is with ranges. </w:t>
      </w:r>
      <w:proofErr w:type="gramStart"/>
      <w:r>
        <w:rPr>
          <w:lang w:val="en-CA"/>
        </w:rPr>
        <w:t>So</w:t>
      </w:r>
      <w:proofErr w:type="gramEnd"/>
      <w:r>
        <w:rPr>
          <w:lang w:val="en-CA"/>
        </w:rPr>
        <w:t xml:space="preserve"> for example, if we use [0-9] is equivalent to using \d. It’s all the digits. </w:t>
      </w:r>
      <w:proofErr w:type="gramStart"/>
      <w:r>
        <w:rPr>
          <w:lang w:val="en-CA"/>
        </w:rPr>
        <w:t>So</w:t>
      </w:r>
      <w:proofErr w:type="gramEnd"/>
      <w:r>
        <w:rPr>
          <w:lang w:val="en-CA"/>
        </w:rPr>
        <w:t xml:space="preserve"> the pattern [4-7] will match the numbers 4, 5, 6, and 7. We can see it in this example. However, it is important to know that in regex, everything is a character. There are no numbers. </w:t>
      </w:r>
      <w:proofErr w:type="gramStart"/>
      <w:r>
        <w:rPr>
          <w:lang w:val="en-CA"/>
        </w:rPr>
        <w:t>So</w:t>
      </w:r>
      <w:proofErr w:type="gramEnd"/>
      <w:r>
        <w:rPr>
          <w:lang w:val="en-CA"/>
        </w:rPr>
        <w:t xml:space="preserve"> 4 is the character 4, not the number 4. Note, for example, that if we type [1-20] this does not mean 1,2,3,4,5 up to 20. It means that characters 1 through 2 and then the character 0.</w:t>
      </w:r>
    </w:p>
    <w:p w14:paraId="395FE58D" w14:textId="042BE600" w:rsidR="00005F8A" w:rsidRDefault="003C3A53" w:rsidP="001E5D08">
      <w:pPr>
        <w:pStyle w:val="HBSNormal"/>
        <w:rPr>
          <w:lang w:val="en-CA"/>
        </w:rPr>
      </w:pPr>
      <w:r>
        <w:rPr>
          <w:lang w:val="en-CA"/>
        </w:rPr>
        <w:t xml:space="preserve">Note that characters do have an order and the digits do follow the numeric order. </w:t>
      </w:r>
      <w:proofErr w:type="gramStart"/>
      <w:r>
        <w:rPr>
          <w:lang w:val="en-CA"/>
        </w:rPr>
        <w:t>So</w:t>
      </w:r>
      <w:proofErr w:type="gramEnd"/>
      <w:r>
        <w:rPr>
          <w:lang w:val="en-CA"/>
        </w:rPr>
        <w:t xml:space="preserve"> 0 come before 1, which comes before 2, and so on. For the same reason, we can define letters as ranges. So [a-z] are all the </w:t>
      </w:r>
      <w:proofErr w:type="gramStart"/>
      <w:r>
        <w:rPr>
          <w:lang w:val="en-CA"/>
        </w:rPr>
        <w:t>lower case</w:t>
      </w:r>
      <w:proofErr w:type="gramEnd"/>
      <w:r>
        <w:rPr>
          <w:lang w:val="en-CA"/>
        </w:rPr>
        <w:t xml:space="preserve"> letters, like [A-Z] are all the letters that are uppercase. If you want all the letters, then we would write it like this.</w:t>
      </w:r>
    </w:p>
    <w:p w14:paraId="13FCB338" w14:textId="5206073A" w:rsidR="003C3A53" w:rsidRDefault="003C3A53" w:rsidP="001E5D08">
      <w:pPr>
        <w:pStyle w:val="HBSNormal"/>
        <w:rPr>
          <w:lang w:val="en-CA"/>
        </w:rPr>
      </w:pPr>
      <w:r>
        <w:rPr>
          <w:lang w:val="en-CA"/>
        </w:rPr>
        <w:t xml:space="preserve">What if we want the pattern to match when we have exactly one digit? This will useful in our case studies since feet are never more than one digit. </w:t>
      </w:r>
      <w:proofErr w:type="gramStart"/>
      <w:r>
        <w:rPr>
          <w:lang w:val="en-CA"/>
        </w:rPr>
        <w:t>So</w:t>
      </w:r>
      <w:proofErr w:type="gramEnd"/>
      <w:r>
        <w:rPr>
          <w:lang w:val="en-CA"/>
        </w:rPr>
        <w:t xml:space="preserve"> a restriction will help us. One way to do this with regex is by using anchors which let us define pattern that must start or end at specific places. The two most common are the caret ^ and the dollar sign $ which represent the beginning and end of a string respectively. </w:t>
      </w:r>
      <w:proofErr w:type="gramStart"/>
      <w:r>
        <w:rPr>
          <w:lang w:val="en-CA"/>
        </w:rPr>
        <w:t>So</w:t>
      </w:r>
      <w:proofErr w:type="gramEnd"/>
      <w:r>
        <w:rPr>
          <w:lang w:val="en-CA"/>
        </w:rPr>
        <w:t xml:space="preserve"> the pattern ^\\d$ is read as start of the string followed by one digit followed by the end of the string. Note how this pattern now only detect the strings with exactly one digit. We can see it in this example. Note that the 1 in the example we just show does not match because there’s a space in front, so it’s not just one digit. For the inches part we can have one or two digits. This can be specified in regex with quantifiers. This is done by following the pattern by curly brackets with the possible number of times the previous entry repeats. So, the pattern for one or two digits is like this </w:t>
      </w:r>
      <w:hyperlink w:history="1">
        <w:r w:rsidRPr="004759AF">
          <w:rPr>
            <w:rStyle w:val="Hyperlink"/>
            <w:lang w:val="en-CA"/>
          </w:rPr>
          <w:t>\\d{1,2}</w:t>
        </w:r>
      </w:hyperlink>
      <w:r>
        <w:rPr>
          <w:lang w:val="en-CA"/>
        </w:rPr>
        <w:t>, so this code will do what we want:</w:t>
      </w:r>
    </w:p>
    <w:p w14:paraId="752D280D" w14:textId="77777777" w:rsidR="003C3A53" w:rsidRPr="003C3A53" w:rsidRDefault="003C3A53" w:rsidP="003C3A53">
      <w:pPr>
        <w:pStyle w:val="HBSNormal"/>
        <w:rPr>
          <w:i/>
          <w:iCs/>
          <w:lang w:val="en-CA"/>
        </w:rPr>
      </w:pPr>
      <w:r>
        <w:rPr>
          <w:lang w:val="en-CA"/>
        </w:rPr>
        <w:tab/>
      </w:r>
      <w:r w:rsidRPr="003C3A53">
        <w:rPr>
          <w:i/>
          <w:iCs/>
          <w:lang w:val="en-CA"/>
        </w:rPr>
        <w:t>pattern&lt;-"^</w:t>
      </w:r>
      <w:proofErr w:type="gramStart"/>
      <w:r w:rsidRPr="003C3A53">
        <w:rPr>
          <w:i/>
          <w:iCs/>
          <w:lang w:val="en-CA"/>
        </w:rPr>
        <w:t>\\d{</w:t>
      </w:r>
      <w:proofErr w:type="gramEnd"/>
      <w:r w:rsidRPr="003C3A53">
        <w:rPr>
          <w:i/>
          <w:iCs/>
          <w:lang w:val="en-CA"/>
        </w:rPr>
        <w:t>1,2}$"</w:t>
      </w:r>
    </w:p>
    <w:p w14:paraId="60666F02" w14:textId="7DAE4183" w:rsidR="003C3A53" w:rsidRPr="003C3A53" w:rsidRDefault="003C3A53" w:rsidP="003C3A53">
      <w:pPr>
        <w:pStyle w:val="HBSNormal"/>
        <w:ind w:left="720"/>
        <w:rPr>
          <w:i/>
          <w:iCs/>
          <w:lang w:val="en-CA"/>
        </w:rPr>
      </w:pPr>
      <w:r w:rsidRPr="003C3A53">
        <w:rPr>
          <w:i/>
          <w:iCs/>
          <w:lang w:val="en-CA"/>
        </w:rPr>
        <w:t>yes&lt;-</w:t>
      </w:r>
      <w:proofErr w:type="gramStart"/>
      <w:r w:rsidRPr="003C3A53">
        <w:rPr>
          <w:i/>
          <w:iCs/>
          <w:lang w:val="en-CA"/>
        </w:rPr>
        <w:t>c(</w:t>
      </w:r>
      <w:proofErr w:type="gramEnd"/>
      <w:r w:rsidRPr="003C3A53">
        <w:rPr>
          <w:i/>
          <w:iCs/>
          <w:lang w:val="en-CA"/>
        </w:rPr>
        <w:t>"1","5","9","12")</w:t>
      </w:r>
    </w:p>
    <w:p w14:paraId="54BD9C55" w14:textId="20F340E9" w:rsidR="003C3A53" w:rsidRPr="003C3A53" w:rsidRDefault="003C3A53" w:rsidP="003C3A53">
      <w:pPr>
        <w:pStyle w:val="HBSNormal"/>
        <w:ind w:left="720"/>
        <w:rPr>
          <w:i/>
          <w:iCs/>
          <w:lang w:val="en-CA"/>
        </w:rPr>
      </w:pPr>
      <w:r w:rsidRPr="003C3A53">
        <w:rPr>
          <w:i/>
          <w:iCs/>
          <w:lang w:val="en-CA"/>
        </w:rPr>
        <w:t>no&lt;-c("123","a4","b")</w:t>
      </w:r>
    </w:p>
    <w:p w14:paraId="4C5029B1" w14:textId="15DC6304" w:rsidR="003C3A53" w:rsidRDefault="003C3A53" w:rsidP="003C3A53">
      <w:pPr>
        <w:pStyle w:val="HBSNormal"/>
        <w:ind w:left="720"/>
        <w:rPr>
          <w:i/>
          <w:iCs/>
          <w:lang w:val="en-CA"/>
        </w:rPr>
      </w:pPr>
      <w:proofErr w:type="spellStart"/>
      <w:r w:rsidRPr="003C3A53">
        <w:rPr>
          <w:i/>
          <w:iCs/>
          <w:lang w:val="en-CA"/>
        </w:rPr>
        <w:t>str_view</w:t>
      </w:r>
      <w:proofErr w:type="spellEnd"/>
      <w:r w:rsidRPr="003C3A53">
        <w:rPr>
          <w:i/>
          <w:iCs/>
          <w:lang w:val="en-CA"/>
        </w:rPr>
        <w:t>(c(</w:t>
      </w:r>
      <w:proofErr w:type="spellStart"/>
      <w:proofErr w:type="gramStart"/>
      <w:r w:rsidRPr="003C3A53">
        <w:rPr>
          <w:i/>
          <w:iCs/>
          <w:lang w:val="en-CA"/>
        </w:rPr>
        <w:t>yes,no</w:t>
      </w:r>
      <w:proofErr w:type="spellEnd"/>
      <w:proofErr w:type="gramEnd"/>
      <w:r w:rsidRPr="003C3A53">
        <w:rPr>
          <w:i/>
          <w:iCs/>
          <w:lang w:val="en-CA"/>
        </w:rPr>
        <w:t>),pattern)</w:t>
      </w:r>
    </w:p>
    <w:p w14:paraId="42CF3C70" w14:textId="6D8D3733" w:rsidR="003C3A53" w:rsidRDefault="00146177" w:rsidP="003C3A53">
      <w:pPr>
        <w:pStyle w:val="HBSNormal"/>
        <w:rPr>
          <w:lang w:val="en-CA"/>
        </w:rPr>
      </w:pPr>
      <w:r>
        <w:rPr>
          <w:lang w:val="en-CA"/>
        </w:rPr>
        <w:t>It will find all the numbers that are two digits or one digit. In this case, 1,2, 3 does not match but 1,2 does. So now, to look for one feet and inches pattern, we can add the symbol for feet and the symbol for inches after the digits. With what we learned, we can now construct an example for the pattern x feet and y inches, with the x representing feet and the y inches. It’s going to look like this:</w:t>
      </w:r>
    </w:p>
    <w:p w14:paraId="5D8B8B93" w14:textId="7164940D" w:rsidR="00146177" w:rsidRDefault="00146177" w:rsidP="003C3A53">
      <w:pPr>
        <w:pStyle w:val="HBSNormal"/>
        <w:rPr>
          <w:i/>
          <w:iCs/>
          <w:lang w:val="en-CA"/>
        </w:rPr>
      </w:pPr>
      <w:r>
        <w:rPr>
          <w:lang w:val="en-CA"/>
        </w:rPr>
        <w:tab/>
      </w:r>
      <w:r w:rsidRPr="00146177">
        <w:rPr>
          <w:i/>
          <w:iCs/>
          <w:lang w:val="en-CA"/>
        </w:rPr>
        <w:t>pattern&lt;-"^[4-7]'</w:t>
      </w:r>
      <w:proofErr w:type="gramStart"/>
      <w:r w:rsidRPr="00146177">
        <w:rPr>
          <w:i/>
          <w:iCs/>
          <w:lang w:val="en-CA"/>
        </w:rPr>
        <w:t>\\d{</w:t>
      </w:r>
      <w:proofErr w:type="gramEnd"/>
      <w:r w:rsidRPr="00146177">
        <w:rPr>
          <w:i/>
          <w:iCs/>
          <w:lang w:val="en-CA"/>
        </w:rPr>
        <w:t>1,2}\"$"</w:t>
      </w:r>
    </w:p>
    <w:p w14:paraId="3A90A671" w14:textId="77777777" w:rsidR="00146177" w:rsidRDefault="00146177">
      <w:pPr>
        <w:rPr>
          <w:i/>
          <w:iCs/>
          <w:sz w:val="20"/>
          <w:lang w:val="en-CA"/>
        </w:rPr>
      </w:pPr>
      <w:r>
        <w:rPr>
          <w:i/>
          <w:iCs/>
          <w:lang w:val="en-CA"/>
        </w:rPr>
        <w:br w:type="page"/>
      </w:r>
    </w:p>
    <w:p w14:paraId="1DDE3A05" w14:textId="77777777" w:rsidR="00146177" w:rsidRDefault="00146177" w:rsidP="003C3A53">
      <w:pPr>
        <w:pStyle w:val="HBSNormal"/>
        <w:rPr>
          <w:i/>
          <w:iCs/>
          <w:lang w:val="en-CA"/>
        </w:rPr>
      </w:pPr>
    </w:p>
    <w:p w14:paraId="352BB57A" w14:textId="04892812" w:rsidR="00146177" w:rsidRDefault="00146177" w:rsidP="003C3A53">
      <w:pPr>
        <w:pStyle w:val="HBSNormal"/>
        <w:rPr>
          <w:lang w:val="en-CA"/>
        </w:rPr>
      </w:pPr>
      <w:r>
        <w:rPr>
          <w:lang w:val="en-CA"/>
        </w:rPr>
        <w:t xml:space="preserve">This pattern is now getting complex, but we can look at it carefully and break it down. The caret ^ means start of the string, [4-7] one digit either 4, 5, 6, or 7, the feet symbol “, </w:t>
      </w:r>
      <w:hyperlink w:history="1">
        <w:r w:rsidRPr="004759AF">
          <w:rPr>
            <w:rStyle w:val="Hyperlink"/>
            <w:lang w:val="en-CA"/>
          </w:rPr>
          <w:t>\\d{1,2}</w:t>
        </w:r>
      </w:hyperlink>
      <w:r>
        <w:rPr>
          <w:lang w:val="en-CA"/>
        </w:rPr>
        <w:t xml:space="preserve"> means one or two digits and then \” is the inches symbol, and then we end with the dollar sign, which means the end of the string. Let’s test it out:</w:t>
      </w:r>
    </w:p>
    <w:p w14:paraId="1CD2DBF6" w14:textId="0B833BC3" w:rsidR="00146177" w:rsidRPr="00146177" w:rsidRDefault="00146177" w:rsidP="003C3A53">
      <w:pPr>
        <w:pStyle w:val="HBSNormal"/>
        <w:rPr>
          <w:i/>
          <w:iCs/>
          <w:lang w:val="en-CA"/>
        </w:rPr>
      </w:pPr>
      <w:r>
        <w:rPr>
          <w:lang w:val="en-CA"/>
        </w:rPr>
        <w:tab/>
      </w:r>
      <w:r w:rsidRPr="00146177">
        <w:rPr>
          <w:i/>
          <w:iCs/>
          <w:lang w:val="en-CA"/>
        </w:rPr>
        <w:t>yes&lt;-</w:t>
      </w:r>
      <w:proofErr w:type="gramStart"/>
      <w:r w:rsidRPr="00146177">
        <w:rPr>
          <w:i/>
          <w:iCs/>
          <w:lang w:val="en-CA"/>
        </w:rPr>
        <w:t>c(</w:t>
      </w:r>
      <w:proofErr w:type="gramEnd"/>
      <w:r w:rsidRPr="00146177">
        <w:rPr>
          <w:i/>
          <w:iCs/>
          <w:lang w:val="en-CA"/>
        </w:rPr>
        <w:t>"5'7\"","6'2\"","5'12\"")</w:t>
      </w:r>
    </w:p>
    <w:p w14:paraId="1D5B2B6A" w14:textId="77777777" w:rsidR="00146177" w:rsidRPr="00146177" w:rsidRDefault="00146177" w:rsidP="00146177">
      <w:pPr>
        <w:pStyle w:val="HBSNormal"/>
        <w:rPr>
          <w:i/>
          <w:iCs/>
          <w:lang w:val="en-CA"/>
        </w:rPr>
      </w:pPr>
      <w:r w:rsidRPr="00146177">
        <w:rPr>
          <w:i/>
          <w:iCs/>
          <w:lang w:val="en-CA"/>
        </w:rPr>
        <w:tab/>
        <w:t>no&lt;-</w:t>
      </w:r>
      <w:proofErr w:type="gramStart"/>
      <w:r w:rsidRPr="00146177">
        <w:rPr>
          <w:i/>
          <w:iCs/>
          <w:lang w:val="en-CA"/>
        </w:rPr>
        <w:t>c(</w:t>
      </w:r>
      <w:proofErr w:type="gramEnd"/>
      <w:r w:rsidRPr="00146177">
        <w:rPr>
          <w:i/>
          <w:iCs/>
          <w:lang w:val="en-CA"/>
        </w:rPr>
        <w:t>"6,2\"","6.2\"","I an 5'11\"","3'2\"","64")</w:t>
      </w:r>
    </w:p>
    <w:p w14:paraId="4D9D53B4" w14:textId="7FD405E1" w:rsidR="00146177" w:rsidRPr="00146177" w:rsidRDefault="00146177" w:rsidP="00146177">
      <w:pPr>
        <w:pStyle w:val="HBSNormal"/>
        <w:ind w:left="720"/>
        <w:rPr>
          <w:i/>
          <w:iCs/>
          <w:lang w:val="en-CA"/>
        </w:rPr>
      </w:pPr>
      <w:proofErr w:type="spellStart"/>
      <w:r w:rsidRPr="00146177">
        <w:rPr>
          <w:i/>
          <w:iCs/>
          <w:lang w:val="en-CA"/>
        </w:rPr>
        <w:t>str_detect</w:t>
      </w:r>
      <w:proofErr w:type="spellEnd"/>
      <w:r w:rsidRPr="00146177">
        <w:rPr>
          <w:i/>
          <w:iCs/>
          <w:lang w:val="en-CA"/>
        </w:rPr>
        <w:t>(</w:t>
      </w:r>
      <w:proofErr w:type="spellStart"/>
      <w:proofErr w:type="gramStart"/>
      <w:r w:rsidRPr="00146177">
        <w:rPr>
          <w:i/>
          <w:iCs/>
          <w:lang w:val="en-CA"/>
        </w:rPr>
        <w:t>yes,pattern</w:t>
      </w:r>
      <w:proofErr w:type="spellEnd"/>
      <w:proofErr w:type="gramEnd"/>
      <w:r w:rsidRPr="00146177">
        <w:rPr>
          <w:i/>
          <w:iCs/>
          <w:lang w:val="en-CA"/>
        </w:rPr>
        <w:t>)</w:t>
      </w:r>
    </w:p>
    <w:p w14:paraId="27A10432" w14:textId="4E8E0035" w:rsidR="00146177" w:rsidRPr="00146177" w:rsidRDefault="00146177" w:rsidP="00146177">
      <w:pPr>
        <w:pStyle w:val="HBSNormal"/>
        <w:ind w:left="720"/>
        <w:rPr>
          <w:i/>
          <w:iCs/>
          <w:lang w:val="en-CA"/>
        </w:rPr>
      </w:pPr>
      <w:r w:rsidRPr="00146177">
        <w:rPr>
          <w:i/>
          <w:iCs/>
          <w:lang w:val="en-CA"/>
        </w:rPr>
        <w:t xml:space="preserve">TRUE </w:t>
      </w:r>
      <w:proofErr w:type="spellStart"/>
      <w:r w:rsidRPr="00146177">
        <w:rPr>
          <w:i/>
          <w:iCs/>
          <w:lang w:val="en-CA"/>
        </w:rPr>
        <w:t>TRUE</w:t>
      </w:r>
      <w:proofErr w:type="spellEnd"/>
      <w:r w:rsidRPr="00146177">
        <w:rPr>
          <w:i/>
          <w:iCs/>
          <w:lang w:val="en-CA"/>
        </w:rPr>
        <w:t xml:space="preserve"> </w:t>
      </w:r>
      <w:proofErr w:type="spellStart"/>
      <w:r w:rsidRPr="00146177">
        <w:rPr>
          <w:i/>
          <w:iCs/>
          <w:lang w:val="en-CA"/>
        </w:rPr>
        <w:t>TRUE</w:t>
      </w:r>
      <w:proofErr w:type="spellEnd"/>
    </w:p>
    <w:p w14:paraId="672AC9E7" w14:textId="0AA5D040" w:rsidR="00146177" w:rsidRPr="00146177" w:rsidRDefault="00146177" w:rsidP="00146177">
      <w:pPr>
        <w:pStyle w:val="HBSNormal"/>
        <w:ind w:left="720"/>
        <w:rPr>
          <w:i/>
          <w:iCs/>
          <w:lang w:val="en-CA"/>
        </w:rPr>
      </w:pPr>
      <w:proofErr w:type="spellStart"/>
      <w:r w:rsidRPr="00146177">
        <w:rPr>
          <w:i/>
          <w:iCs/>
          <w:lang w:val="en-CA"/>
        </w:rPr>
        <w:t>str_detect</w:t>
      </w:r>
      <w:proofErr w:type="spellEnd"/>
      <w:r w:rsidRPr="00146177">
        <w:rPr>
          <w:i/>
          <w:iCs/>
          <w:lang w:val="en-CA"/>
        </w:rPr>
        <w:t>(</w:t>
      </w:r>
      <w:proofErr w:type="spellStart"/>
      <w:proofErr w:type="gramStart"/>
      <w:r w:rsidRPr="00146177">
        <w:rPr>
          <w:i/>
          <w:iCs/>
          <w:lang w:val="en-CA"/>
        </w:rPr>
        <w:t>no,pattern</w:t>
      </w:r>
      <w:proofErr w:type="spellEnd"/>
      <w:proofErr w:type="gramEnd"/>
      <w:r w:rsidRPr="00146177">
        <w:rPr>
          <w:i/>
          <w:iCs/>
          <w:lang w:val="en-CA"/>
        </w:rPr>
        <w:t>)</w:t>
      </w:r>
    </w:p>
    <w:p w14:paraId="44985758" w14:textId="21B0957B" w:rsidR="00146177" w:rsidRDefault="00146177" w:rsidP="00146177">
      <w:pPr>
        <w:pStyle w:val="HBSNormal"/>
        <w:ind w:left="720"/>
        <w:rPr>
          <w:i/>
          <w:iCs/>
          <w:lang w:val="en-CA"/>
        </w:rPr>
      </w:pPr>
      <w:r w:rsidRPr="00146177">
        <w:rPr>
          <w:i/>
          <w:iCs/>
          <w:lang w:val="en-CA"/>
        </w:rPr>
        <w:t xml:space="preserve">FALSE </w:t>
      </w:r>
      <w:proofErr w:type="spellStart"/>
      <w:r w:rsidRPr="00146177">
        <w:rPr>
          <w:i/>
          <w:iCs/>
          <w:lang w:val="en-CA"/>
        </w:rPr>
        <w:t>FALSE</w:t>
      </w:r>
      <w:proofErr w:type="spellEnd"/>
      <w:r w:rsidRPr="00146177">
        <w:rPr>
          <w:i/>
          <w:iCs/>
          <w:lang w:val="en-CA"/>
        </w:rPr>
        <w:t xml:space="preserve"> </w:t>
      </w:r>
      <w:proofErr w:type="spellStart"/>
      <w:r w:rsidRPr="00146177">
        <w:rPr>
          <w:i/>
          <w:iCs/>
          <w:lang w:val="en-CA"/>
        </w:rPr>
        <w:t>FALSE</w:t>
      </w:r>
      <w:proofErr w:type="spellEnd"/>
      <w:r w:rsidRPr="00146177">
        <w:rPr>
          <w:i/>
          <w:iCs/>
          <w:lang w:val="en-CA"/>
        </w:rPr>
        <w:t xml:space="preserve"> </w:t>
      </w:r>
      <w:proofErr w:type="spellStart"/>
      <w:r w:rsidRPr="00146177">
        <w:rPr>
          <w:i/>
          <w:iCs/>
          <w:lang w:val="en-CA"/>
        </w:rPr>
        <w:t>FALSE</w:t>
      </w:r>
      <w:proofErr w:type="spellEnd"/>
      <w:r w:rsidRPr="00146177">
        <w:rPr>
          <w:i/>
          <w:iCs/>
          <w:lang w:val="en-CA"/>
        </w:rPr>
        <w:t xml:space="preserve"> </w:t>
      </w:r>
      <w:proofErr w:type="spellStart"/>
      <w:r w:rsidRPr="00146177">
        <w:rPr>
          <w:i/>
          <w:iCs/>
          <w:lang w:val="en-CA"/>
        </w:rPr>
        <w:t>FALSE</w:t>
      </w:r>
      <w:proofErr w:type="spellEnd"/>
    </w:p>
    <w:p w14:paraId="0E635153" w14:textId="3887115C" w:rsidR="00146177" w:rsidRPr="00146177" w:rsidRDefault="00146177" w:rsidP="00146177">
      <w:pPr>
        <w:pStyle w:val="HBSNormal"/>
        <w:rPr>
          <w:lang w:val="en-CA"/>
        </w:rPr>
      </w:pPr>
      <w:r>
        <w:rPr>
          <w:lang w:val="en-CA"/>
        </w:rPr>
        <w:t>For now, we’re permitting the inches to be 12 or larger. We will add a restriction later as a regex for this is a bit more complex than we’re ready to show now.</w:t>
      </w:r>
    </w:p>
    <w:p w14:paraId="6AA4EF15" w14:textId="7674F18E" w:rsidR="00CC1322" w:rsidRDefault="00CC1322" w:rsidP="00CC1322">
      <w:pPr>
        <w:pStyle w:val="Heading3"/>
      </w:pPr>
      <w:bookmarkStart w:id="43" w:name="_Toc25419717"/>
      <w:r>
        <w:t>Search and Replace with Regex</w:t>
      </w:r>
      <w:bookmarkEnd w:id="43"/>
    </w:p>
    <w:p w14:paraId="7F63C8F2" w14:textId="7D4A5403" w:rsidR="00D9717C" w:rsidRDefault="00D9717C" w:rsidP="00D9717C">
      <w:pPr>
        <w:pStyle w:val="HBSNormal"/>
      </w:pPr>
      <w:r>
        <w:t>Earlier, we talked about the object problems containing the strings that do not appear to be in inches. We can see that only these many of them match the pattern we defined. To see why this is, we show examples that expose why we don’t have more matches. Here are some examples:</w:t>
      </w:r>
    </w:p>
    <w:p w14:paraId="08E26641" w14:textId="77777777" w:rsidR="00D9717C" w:rsidRPr="00D9717C" w:rsidRDefault="00D9717C" w:rsidP="00D9717C">
      <w:pPr>
        <w:pStyle w:val="HBSNormal"/>
        <w:rPr>
          <w:i/>
          <w:iCs/>
        </w:rPr>
      </w:pPr>
      <w:r>
        <w:tab/>
      </w:r>
      <w:r w:rsidRPr="00D9717C">
        <w:rPr>
          <w:i/>
          <w:iCs/>
        </w:rPr>
        <w:t>sum(</w:t>
      </w:r>
      <w:proofErr w:type="spellStart"/>
      <w:r w:rsidRPr="00D9717C">
        <w:rPr>
          <w:i/>
          <w:iCs/>
        </w:rPr>
        <w:t>str_detect</w:t>
      </w:r>
      <w:proofErr w:type="spellEnd"/>
      <w:r w:rsidRPr="00D9717C">
        <w:rPr>
          <w:i/>
          <w:iCs/>
        </w:rPr>
        <w:t>(</w:t>
      </w:r>
      <w:proofErr w:type="spellStart"/>
      <w:proofErr w:type="gramStart"/>
      <w:r w:rsidRPr="00D9717C">
        <w:rPr>
          <w:i/>
          <w:iCs/>
        </w:rPr>
        <w:t>problems,pattern</w:t>
      </w:r>
      <w:proofErr w:type="spellEnd"/>
      <w:proofErr w:type="gramEnd"/>
      <w:r w:rsidRPr="00D9717C">
        <w:rPr>
          <w:i/>
          <w:iCs/>
        </w:rPr>
        <w:t>))</w:t>
      </w:r>
    </w:p>
    <w:p w14:paraId="2785E649" w14:textId="2F9DCC10" w:rsidR="00D9717C" w:rsidRPr="00D9717C" w:rsidRDefault="00D9717C" w:rsidP="00D9717C">
      <w:pPr>
        <w:pStyle w:val="HBSNormal"/>
        <w:ind w:firstLine="720"/>
        <w:rPr>
          <w:i/>
          <w:iCs/>
        </w:rPr>
      </w:pPr>
      <w:r w:rsidRPr="00D9717C">
        <w:rPr>
          <w:i/>
          <w:iCs/>
        </w:rPr>
        <w:t>14</w:t>
      </w:r>
    </w:p>
    <w:p w14:paraId="53AA5AD4" w14:textId="00B373FE" w:rsidR="00D9717C" w:rsidRDefault="00D9717C" w:rsidP="00D9717C">
      <w:pPr>
        <w:pStyle w:val="HBSNormal"/>
        <w:ind w:firstLine="720"/>
        <w:rPr>
          <w:i/>
          <w:iCs/>
        </w:rPr>
      </w:pPr>
      <w:r w:rsidRPr="00D9717C">
        <w:rPr>
          <w:i/>
          <w:iCs/>
        </w:rPr>
        <w:t>problems[c(2,10,11,12,15</w:t>
      </w:r>
      <w:proofErr w:type="gramStart"/>
      <w:r w:rsidRPr="00D9717C">
        <w:rPr>
          <w:i/>
          <w:iCs/>
        </w:rPr>
        <w:t>)]%</w:t>
      </w:r>
      <w:proofErr w:type="gramEnd"/>
      <w:r w:rsidRPr="00D9717C">
        <w:rPr>
          <w:i/>
          <w:iCs/>
        </w:rPr>
        <w:t>&gt;%</w:t>
      </w:r>
      <w:proofErr w:type="spellStart"/>
      <w:r w:rsidRPr="00D9717C">
        <w:rPr>
          <w:i/>
          <w:iCs/>
        </w:rPr>
        <w:t>str_view</w:t>
      </w:r>
      <w:proofErr w:type="spellEnd"/>
      <w:r w:rsidRPr="00D9717C">
        <w:rPr>
          <w:i/>
          <w:iCs/>
        </w:rPr>
        <w:t>(pattern)</w:t>
      </w:r>
    </w:p>
    <w:p w14:paraId="7F759443" w14:textId="25760A75" w:rsidR="00D9717C" w:rsidRDefault="00D9717C" w:rsidP="00D9717C">
      <w:pPr>
        <w:pStyle w:val="HBSNormal"/>
      </w:pPr>
      <w:r>
        <w:t xml:space="preserve">We see that only two of them match. A first problem we see immediately is that some students wrote out the </w:t>
      </w:r>
      <w:proofErr w:type="gramStart"/>
      <w:r>
        <w:t>words</w:t>
      </w:r>
      <w:proofErr w:type="gramEnd"/>
      <w:r>
        <w:t xml:space="preserve"> feet and inches. We can see the entries that did this with the function </w:t>
      </w:r>
      <w:proofErr w:type="spellStart"/>
      <w:r w:rsidRPr="00D9717C">
        <w:rPr>
          <w:b/>
          <w:bCs/>
        </w:rPr>
        <w:t>string_</w:t>
      </w:r>
      <w:proofErr w:type="gramStart"/>
      <w:r w:rsidRPr="00D9717C">
        <w:rPr>
          <w:b/>
          <w:bCs/>
        </w:rPr>
        <w:t>subset</w:t>
      </w:r>
      <w:proofErr w:type="spellEnd"/>
      <w:r w:rsidRPr="00D9717C">
        <w:rPr>
          <w:b/>
          <w:bCs/>
        </w:rPr>
        <w:t>(</w:t>
      </w:r>
      <w:proofErr w:type="gramEnd"/>
      <w:r w:rsidRPr="00D9717C">
        <w:rPr>
          <w:b/>
          <w:bCs/>
        </w:rPr>
        <w:t>)</w:t>
      </w:r>
      <w:r w:rsidRPr="00D9717C">
        <w:t xml:space="preserve"> like this:</w:t>
      </w:r>
    </w:p>
    <w:p w14:paraId="14E588E2" w14:textId="77777777" w:rsidR="00904C4B" w:rsidRPr="00904C4B" w:rsidRDefault="00D9717C" w:rsidP="00904C4B">
      <w:pPr>
        <w:pStyle w:val="HBSNormal"/>
        <w:rPr>
          <w:i/>
          <w:iCs/>
        </w:rPr>
      </w:pPr>
      <w:r>
        <w:tab/>
      </w:r>
      <w:proofErr w:type="spellStart"/>
      <w:r w:rsidR="00904C4B" w:rsidRPr="00904C4B">
        <w:rPr>
          <w:i/>
          <w:iCs/>
        </w:rPr>
        <w:t>str_subset</w:t>
      </w:r>
      <w:proofErr w:type="spellEnd"/>
      <w:r w:rsidR="00904C4B" w:rsidRPr="00904C4B">
        <w:rPr>
          <w:i/>
          <w:iCs/>
        </w:rPr>
        <w:t>(</w:t>
      </w:r>
      <w:proofErr w:type="spellStart"/>
      <w:r w:rsidR="00904C4B" w:rsidRPr="00904C4B">
        <w:rPr>
          <w:i/>
          <w:iCs/>
        </w:rPr>
        <w:t>problems,"inches</w:t>
      </w:r>
      <w:proofErr w:type="spellEnd"/>
      <w:r w:rsidR="00904C4B" w:rsidRPr="00904C4B">
        <w:rPr>
          <w:i/>
          <w:iCs/>
        </w:rPr>
        <w:t>")</w:t>
      </w:r>
    </w:p>
    <w:p w14:paraId="44C0F861" w14:textId="77777777" w:rsidR="00904C4B" w:rsidRPr="00904C4B" w:rsidRDefault="00904C4B" w:rsidP="00904C4B">
      <w:pPr>
        <w:pStyle w:val="HBSNormal"/>
        <w:ind w:left="720"/>
        <w:rPr>
          <w:i/>
          <w:iCs/>
        </w:rPr>
      </w:pPr>
      <w:r w:rsidRPr="00904C4B">
        <w:rPr>
          <w:i/>
          <w:iCs/>
        </w:rPr>
        <w:t>[1] "5 feet and 8.11 inches"</w:t>
      </w:r>
    </w:p>
    <w:p w14:paraId="3A057682" w14:textId="77777777" w:rsidR="00904C4B" w:rsidRPr="00904C4B" w:rsidRDefault="00904C4B" w:rsidP="00904C4B">
      <w:pPr>
        <w:pStyle w:val="HBSNormal"/>
        <w:ind w:left="720"/>
        <w:rPr>
          <w:i/>
          <w:iCs/>
        </w:rPr>
      </w:pPr>
      <w:r w:rsidRPr="00904C4B">
        <w:rPr>
          <w:i/>
          <w:iCs/>
        </w:rPr>
        <w:t>[2] "Five foot eight inches"</w:t>
      </w:r>
    </w:p>
    <w:p w14:paraId="7EA027D3" w14:textId="77777777" w:rsidR="00904C4B" w:rsidRPr="00904C4B" w:rsidRDefault="00904C4B" w:rsidP="00904C4B">
      <w:pPr>
        <w:pStyle w:val="HBSNormal"/>
        <w:ind w:left="720"/>
        <w:rPr>
          <w:i/>
          <w:iCs/>
        </w:rPr>
      </w:pPr>
      <w:r w:rsidRPr="00904C4B">
        <w:rPr>
          <w:i/>
          <w:iCs/>
        </w:rPr>
        <w:t xml:space="preserve">[3] "5 feet 7inches"        </w:t>
      </w:r>
    </w:p>
    <w:p w14:paraId="6124B83F" w14:textId="77777777" w:rsidR="00904C4B" w:rsidRPr="00904C4B" w:rsidRDefault="00904C4B" w:rsidP="00904C4B">
      <w:pPr>
        <w:pStyle w:val="HBSNormal"/>
        <w:ind w:left="720"/>
        <w:rPr>
          <w:i/>
          <w:iCs/>
        </w:rPr>
      </w:pPr>
      <w:r w:rsidRPr="00904C4B">
        <w:rPr>
          <w:i/>
          <w:iCs/>
        </w:rPr>
        <w:t xml:space="preserve">[4] "5ft 9 inches"          </w:t>
      </w:r>
    </w:p>
    <w:p w14:paraId="58BD269F" w14:textId="77777777" w:rsidR="00904C4B" w:rsidRPr="00904C4B" w:rsidRDefault="00904C4B" w:rsidP="00904C4B">
      <w:pPr>
        <w:pStyle w:val="HBSNormal"/>
        <w:ind w:left="720"/>
        <w:rPr>
          <w:i/>
          <w:iCs/>
        </w:rPr>
      </w:pPr>
      <w:r w:rsidRPr="00904C4B">
        <w:rPr>
          <w:i/>
          <w:iCs/>
        </w:rPr>
        <w:t xml:space="preserve">[5] "5 ft 9 inches"         </w:t>
      </w:r>
    </w:p>
    <w:p w14:paraId="3C7BF8BB" w14:textId="160BA53B" w:rsidR="00D9717C" w:rsidRDefault="00904C4B" w:rsidP="00904C4B">
      <w:pPr>
        <w:pStyle w:val="HBSNormal"/>
        <w:ind w:left="720"/>
        <w:rPr>
          <w:i/>
          <w:iCs/>
        </w:rPr>
      </w:pPr>
      <w:r w:rsidRPr="00904C4B">
        <w:rPr>
          <w:i/>
          <w:iCs/>
        </w:rPr>
        <w:t>[6] "5 feet 6 inches"</w:t>
      </w:r>
    </w:p>
    <w:p w14:paraId="57CE83DA" w14:textId="0AB460CA" w:rsidR="00904C4B" w:rsidRDefault="00904C4B" w:rsidP="00904C4B">
      <w:pPr>
        <w:pStyle w:val="HBSNormal"/>
      </w:pPr>
      <w:r>
        <w:t>We see several examples; we also see that some entries use the single quotes twice to represent inches instead of the double quotes. We can see some examples using the string subset option. Here they are. A first thing we can do to solve this problem is to replace the different ways of representing inches and feet with a uniform symbol. We’ll use a single quote for feet, and for inches, we’ll simply not use anything. So, 5’y will mean 5 feet and y inches. Now, if we no longer use the inches symbol at the end, we can change our pattern accordingly by taking it out of the pattern. So, our pattern will be this then:</w:t>
      </w:r>
    </w:p>
    <w:p w14:paraId="52AD2805" w14:textId="44F1D530" w:rsidR="00904C4B" w:rsidRDefault="00904C4B" w:rsidP="00904C4B">
      <w:pPr>
        <w:pStyle w:val="HBSNormal"/>
        <w:rPr>
          <w:i/>
          <w:iCs/>
        </w:rPr>
      </w:pPr>
      <w:r>
        <w:tab/>
      </w:r>
      <w:r w:rsidRPr="00904C4B">
        <w:rPr>
          <w:i/>
          <w:iCs/>
        </w:rPr>
        <w:t>pattern&lt;-"^[4-7]'</w:t>
      </w:r>
      <w:proofErr w:type="gramStart"/>
      <w:r w:rsidRPr="00904C4B">
        <w:rPr>
          <w:i/>
          <w:iCs/>
        </w:rPr>
        <w:t>\\d{</w:t>
      </w:r>
      <w:proofErr w:type="gramEnd"/>
      <w:r w:rsidRPr="00904C4B">
        <w:rPr>
          <w:i/>
          <w:iCs/>
        </w:rPr>
        <w:t>1,2}$"</w:t>
      </w:r>
    </w:p>
    <w:p w14:paraId="0C8C67EF" w14:textId="41615AAC" w:rsidR="00904C4B" w:rsidRDefault="00904C4B" w:rsidP="00904C4B">
      <w:pPr>
        <w:pStyle w:val="HBSNormal"/>
      </w:pPr>
      <w:r>
        <w:lastRenderedPageBreak/>
        <w:t>If we do this replacement before the matching, we get many more matches. So, we’re going to use the string replace function to replace feet, ft foot with the feet symbol, and we’re going to replace inches in two single double quotes and slash double quotes with nothing:</w:t>
      </w:r>
    </w:p>
    <w:p w14:paraId="6025C6D7" w14:textId="77777777" w:rsidR="00904C4B" w:rsidRPr="00904C4B" w:rsidRDefault="00904C4B" w:rsidP="00904C4B">
      <w:pPr>
        <w:pStyle w:val="HBSNormal"/>
        <w:rPr>
          <w:i/>
          <w:iCs/>
        </w:rPr>
      </w:pPr>
      <w:r>
        <w:tab/>
      </w:r>
      <w:r w:rsidRPr="00904C4B">
        <w:rPr>
          <w:i/>
          <w:iCs/>
        </w:rPr>
        <w:t>problems%&gt;%</w:t>
      </w:r>
    </w:p>
    <w:p w14:paraId="244A0CE9" w14:textId="77777777" w:rsidR="00904C4B" w:rsidRPr="00904C4B" w:rsidRDefault="00904C4B" w:rsidP="00904C4B">
      <w:pPr>
        <w:pStyle w:val="HBSNormal"/>
        <w:ind w:left="720"/>
        <w:rPr>
          <w:i/>
          <w:iCs/>
        </w:rPr>
      </w:pPr>
      <w:r w:rsidRPr="00904C4B">
        <w:rPr>
          <w:i/>
          <w:iCs/>
        </w:rPr>
        <w:t xml:space="preserve">+     </w:t>
      </w:r>
      <w:proofErr w:type="spellStart"/>
      <w:r w:rsidRPr="00904C4B">
        <w:rPr>
          <w:i/>
          <w:iCs/>
        </w:rPr>
        <w:t>str_replace</w:t>
      </w:r>
      <w:proofErr w:type="spellEnd"/>
      <w:r w:rsidRPr="00904C4B">
        <w:rPr>
          <w:i/>
          <w:iCs/>
        </w:rPr>
        <w:t>("</w:t>
      </w:r>
      <w:proofErr w:type="spellStart"/>
      <w:r w:rsidRPr="00904C4B">
        <w:rPr>
          <w:i/>
          <w:iCs/>
        </w:rPr>
        <w:t>feet|ft|foot</w:t>
      </w:r>
      <w:proofErr w:type="spellEnd"/>
      <w:r w:rsidRPr="00904C4B">
        <w:rPr>
          <w:i/>
          <w:iCs/>
        </w:rPr>
        <w:t>","'</w:t>
      </w:r>
      <w:proofErr w:type="gramStart"/>
      <w:r w:rsidRPr="00904C4B">
        <w:rPr>
          <w:i/>
          <w:iCs/>
        </w:rPr>
        <w:t>")%</w:t>
      </w:r>
      <w:proofErr w:type="gramEnd"/>
      <w:r w:rsidRPr="00904C4B">
        <w:rPr>
          <w:i/>
          <w:iCs/>
        </w:rPr>
        <w:t>&gt;%</w:t>
      </w:r>
    </w:p>
    <w:p w14:paraId="47DE0236" w14:textId="77777777" w:rsidR="00904C4B" w:rsidRPr="00904C4B" w:rsidRDefault="00904C4B" w:rsidP="00904C4B">
      <w:pPr>
        <w:pStyle w:val="HBSNormal"/>
        <w:ind w:left="720"/>
        <w:rPr>
          <w:i/>
          <w:iCs/>
        </w:rPr>
      </w:pPr>
      <w:r w:rsidRPr="00904C4B">
        <w:rPr>
          <w:i/>
          <w:iCs/>
        </w:rPr>
        <w:t xml:space="preserve">+     </w:t>
      </w:r>
      <w:proofErr w:type="spellStart"/>
      <w:r w:rsidRPr="00904C4B">
        <w:rPr>
          <w:i/>
          <w:iCs/>
        </w:rPr>
        <w:t>str_replace</w:t>
      </w:r>
      <w:proofErr w:type="spellEnd"/>
      <w:r w:rsidRPr="00904C4B">
        <w:rPr>
          <w:i/>
          <w:iCs/>
        </w:rPr>
        <w:t>("</w:t>
      </w:r>
      <w:proofErr w:type="spellStart"/>
      <w:r w:rsidRPr="00904C4B">
        <w:rPr>
          <w:i/>
          <w:iCs/>
        </w:rPr>
        <w:t>inches|in</w:t>
      </w:r>
      <w:proofErr w:type="spellEnd"/>
      <w:r w:rsidRPr="00904C4B">
        <w:rPr>
          <w:i/>
          <w:iCs/>
        </w:rPr>
        <w:t>|''|\"","</w:t>
      </w:r>
      <w:proofErr w:type="gramStart"/>
      <w:r w:rsidRPr="00904C4B">
        <w:rPr>
          <w:i/>
          <w:iCs/>
        </w:rPr>
        <w:t>")%</w:t>
      </w:r>
      <w:proofErr w:type="gramEnd"/>
      <w:r w:rsidRPr="00904C4B">
        <w:rPr>
          <w:i/>
          <w:iCs/>
        </w:rPr>
        <w:t>&gt;%</w:t>
      </w:r>
    </w:p>
    <w:p w14:paraId="2B07BAF8" w14:textId="77777777" w:rsidR="00904C4B" w:rsidRPr="00904C4B" w:rsidRDefault="00904C4B" w:rsidP="00904C4B">
      <w:pPr>
        <w:pStyle w:val="HBSNormal"/>
        <w:ind w:left="720"/>
        <w:rPr>
          <w:i/>
          <w:iCs/>
        </w:rPr>
      </w:pPr>
      <w:r w:rsidRPr="00904C4B">
        <w:rPr>
          <w:i/>
          <w:iCs/>
        </w:rPr>
        <w:t xml:space="preserve">+     </w:t>
      </w:r>
      <w:proofErr w:type="spellStart"/>
      <w:r w:rsidRPr="00904C4B">
        <w:rPr>
          <w:i/>
          <w:iCs/>
        </w:rPr>
        <w:t>str_detect</w:t>
      </w:r>
      <w:proofErr w:type="spellEnd"/>
      <w:r w:rsidRPr="00904C4B">
        <w:rPr>
          <w:i/>
          <w:iCs/>
        </w:rPr>
        <w:t>(pattern)%&gt;%</w:t>
      </w:r>
    </w:p>
    <w:p w14:paraId="629C7E67" w14:textId="77777777" w:rsidR="00904C4B" w:rsidRPr="00904C4B" w:rsidRDefault="00904C4B" w:rsidP="00904C4B">
      <w:pPr>
        <w:pStyle w:val="HBSNormal"/>
        <w:ind w:left="720"/>
        <w:rPr>
          <w:i/>
          <w:iCs/>
        </w:rPr>
      </w:pPr>
      <w:r w:rsidRPr="00904C4B">
        <w:rPr>
          <w:i/>
          <w:iCs/>
        </w:rPr>
        <w:t>+     sum</w:t>
      </w:r>
    </w:p>
    <w:p w14:paraId="4EE060AC" w14:textId="2AEA52D4" w:rsidR="00904C4B" w:rsidRDefault="00904C4B" w:rsidP="00904C4B">
      <w:pPr>
        <w:pStyle w:val="HBSNormal"/>
        <w:ind w:left="720"/>
        <w:rPr>
          <w:i/>
          <w:iCs/>
        </w:rPr>
      </w:pPr>
      <w:r w:rsidRPr="00904C4B">
        <w:rPr>
          <w:i/>
          <w:iCs/>
        </w:rPr>
        <w:t>[1] 48</w:t>
      </w:r>
    </w:p>
    <w:p w14:paraId="7A785898" w14:textId="6A9028F3" w:rsidR="00726811" w:rsidRDefault="00726811" w:rsidP="00726811">
      <w:pPr>
        <w:pStyle w:val="HBSNormal"/>
      </w:pPr>
      <w:r>
        <w:t xml:space="preserve">We get many more matches; however, we still have many cases to go. Note that in the code we just showed, we leveraged the </w:t>
      </w:r>
      <w:proofErr w:type="spellStart"/>
      <w:r>
        <w:t>stringr</w:t>
      </w:r>
      <w:proofErr w:type="spellEnd"/>
      <w:r>
        <w:t xml:space="preserve"> consistency and use the pipe. Another problem we have are spaces. For example the pattern 5’ 4” does not match because there is a space between the </w:t>
      </w:r>
      <w:proofErr w:type="gramStart"/>
      <w:r>
        <w:t>‘ and</w:t>
      </w:r>
      <w:proofErr w:type="gramEnd"/>
      <w:r>
        <w:t xml:space="preserve"> 4 which our pattern does not permit. Spaces are characters and R does not ignore them. You can write this function to see that these two strings are not the same:</w:t>
      </w:r>
    </w:p>
    <w:p w14:paraId="22BBF21F" w14:textId="77777777" w:rsidR="00726811" w:rsidRPr="00726811" w:rsidRDefault="00726811" w:rsidP="00726811">
      <w:pPr>
        <w:pStyle w:val="HBSNormal"/>
        <w:rPr>
          <w:i/>
          <w:iCs/>
        </w:rPr>
      </w:pPr>
      <w:r>
        <w:tab/>
      </w:r>
      <w:proofErr w:type="gramStart"/>
      <w:r w:rsidRPr="00726811">
        <w:rPr>
          <w:i/>
          <w:iCs/>
        </w:rPr>
        <w:t>identical(</w:t>
      </w:r>
      <w:proofErr w:type="gramEnd"/>
      <w:r w:rsidRPr="00726811">
        <w:rPr>
          <w:i/>
          <w:iCs/>
        </w:rPr>
        <w:t>"</w:t>
      </w:r>
      <w:proofErr w:type="spellStart"/>
      <w:r w:rsidRPr="00726811">
        <w:rPr>
          <w:i/>
          <w:iCs/>
        </w:rPr>
        <w:t>Hi","Hi</w:t>
      </w:r>
      <w:proofErr w:type="spellEnd"/>
      <w:r w:rsidRPr="00726811">
        <w:rPr>
          <w:i/>
          <w:iCs/>
        </w:rPr>
        <w:t xml:space="preserve"> ")</w:t>
      </w:r>
    </w:p>
    <w:p w14:paraId="377FD99B" w14:textId="246F155D" w:rsidR="00726811" w:rsidRDefault="00726811" w:rsidP="00726811">
      <w:pPr>
        <w:pStyle w:val="HBSNormal"/>
        <w:ind w:firstLine="720"/>
        <w:rPr>
          <w:i/>
          <w:iCs/>
        </w:rPr>
      </w:pPr>
      <w:r w:rsidRPr="00726811">
        <w:rPr>
          <w:i/>
          <w:iCs/>
        </w:rPr>
        <w:t>FALSE</w:t>
      </w:r>
    </w:p>
    <w:p w14:paraId="5493545F" w14:textId="304B6EED" w:rsidR="00726811" w:rsidRDefault="00726811" w:rsidP="00726811">
      <w:pPr>
        <w:pStyle w:val="HBSNormal"/>
      </w:pPr>
      <w:r>
        <w:t xml:space="preserve">There is a space in one and not the other. In regex, we can represent spaces, white space, as with \s. </w:t>
      </w:r>
      <w:proofErr w:type="gramStart"/>
      <w:r>
        <w:t>So</w:t>
      </w:r>
      <w:proofErr w:type="gramEnd"/>
      <w:r>
        <w:t xml:space="preserve"> to find patterns like 5’ and then another digit, we can change our pattern to the following:</w:t>
      </w:r>
    </w:p>
    <w:p w14:paraId="06AA659F" w14:textId="77777777" w:rsidR="00726811" w:rsidRPr="00726811" w:rsidRDefault="00726811" w:rsidP="00726811">
      <w:pPr>
        <w:pStyle w:val="HBSNormal"/>
        <w:rPr>
          <w:i/>
          <w:iCs/>
        </w:rPr>
      </w:pPr>
      <w:r>
        <w:tab/>
      </w:r>
      <w:r w:rsidRPr="00726811">
        <w:rPr>
          <w:i/>
          <w:iCs/>
        </w:rPr>
        <w:t>pattern_2&lt;-"^[4-7]'</w:t>
      </w:r>
      <w:proofErr w:type="gramStart"/>
      <w:r w:rsidRPr="00726811">
        <w:rPr>
          <w:i/>
          <w:iCs/>
        </w:rPr>
        <w:t>\\s\\d{</w:t>
      </w:r>
      <w:proofErr w:type="gramEnd"/>
      <w:r w:rsidRPr="00726811">
        <w:rPr>
          <w:i/>
          <w:iCs/>
        </w:rPr>
        <w:t>1,2}\"$"</w:t>
      </w:r>
    </w:p>
    <w:p w14:paraId="52093FBB" w14:textId="24615112" w:rsidR="00726811" w:rsidRPr="00726811" w:rsidRDefault="00726811" w:rsidP="00726811">
      <w:pPr>
        <w:pStyle w:val="HBSNormal"/>
        <w:ind w:left="720"/>
        <w:rPr>
          <w:i/>
          <w:iCs/>
        </w:rPr>
      </w:pPr>
      <w:proofErr w:type="spellStart"/>
      <w:r w:rsidRPr="00726811">
        <w:rPr>
          <w:i/>
          <w:iCs/>
        </w:rPr>
        <w:t>str_subset</w:t>
      </w:r>
      <w:proofErr w:type="spellEnd"/>
      <w:r w:rsidRPr="00726811">
        <w:rPr>
          <w:i/>
          <w:iCs/>
        </w:rPr>
        <w:t>(</w:t>
      </w:r>
      <w:proofErr w:type="gramStart"/>
      <w:r w:rsidRPr="00726811">
        <w:rPr>
          <w:i/>
          <w:iCs/>
        </w:rPr>
        <w:t>problems,pattern</w:t>
      </w:r>
      <w:proofErr w:type="gramEnd"/>
      <w:r w:rsidRPr="00726811">
        <w:rPr>
          <w:i/>
          <w:iCs/>
        </w:rPr>
        <w:t>_2)</w:t>
      </w:r>
    </w:p>
    <w:p w14:paraId="58EB4297" w14:textId="446FE466" w:rsidR="00726811" w:rsidRDefault="00726811" w:rsidP="00726811">
      <w:pPr>
        <w:pStyle w:val="HBSNormal"/>
        <w:ind w:left="720"/>
        <w:rPr>
          <w:i/>
          <w:iCs/>
        </w:rPr>
      </w:pPr>
      <w:r w:rsidRPr="00726811">
        <w:rPr>
          <w:i/>
          <w:iCs/>
        </w:rPr>
        <w:t>[1] "5' 4\"</w:t>
      </w:r>
      <w:proofErr w:type="gramStart"/>
      <w:r w:rsidRPr="00726811">
        <w:rPr>
          <w:i/>
          <w:iCs/>
        </w:rPr>
        <w:t>"  "</w:t>
      </w:r>
      <w:proofErr w:type="gramEnd"/>
      <w:r w:rsidRPr="00726811">
        <w:rPr>
          <w:i/>
          <w:iCs/>
        </w:rPr>
        <w:t>5' 11\"" "5' 7\""</w:t>
      </w:r>
    </w:p>
    <w:p w14:paraId="1399F420" w14:textId="3D37B6E8" w:rsidR="00726811" w:rsidRDefault="00726811" w:rsidP="00726811">
      <w:pPr>
        <w:pStyle w:val="HBSNormal"/>
      </w:pPr>
      <w:r>
        <w:t xml:space="preserve">We can see that we find a few examples. We don’t need more than one regex pattern, </w:t>
      </w:r>
      <w:proofErr w:type="gramStart"/>
      <w:r>
        <w:t>We</w:t>
      </w:r>
      <w:proofErr w:type="gramEnd"/>
      <w:r>
        <w:t xml:space="preserve"> can use quantifiers for this as well. </w:t>
      </w:r>
      <w:proofErr w:type="gramStart"/>
      <w:r>
        <w:t>So</w:t>
      </w:r>
      <w:proofErr w:type="gramEnd"/>
      <w:r>
        <w:t xml:space="preserve"> we want a pattern to permit spaces but no to require them. Even if there are several spaces like this, we will still want it to match. There is a quantifier exactly </w:t>
      </w:r>
      <w:proofErr w:type="gramStart"/>
      <w:r>
        <w:t>for  this</w:t>
      </w:r>
      <w:proofErr w:type="gramEnd"/>
      <w:r>
        <w:t xml:space="preserve"> purpose. In regex, the asterisk * means zero or more instances of the previous character. </w:t>
      </w:r>
      <w:proofErr w:type="gramStart"/>
      <w:r>
        <w:t>So</w:t>
      </w:r>
      <w:proofErr w:type="gramEnd"/>
      <w:r>
        <w:t xml:space="preserve"> let’s do a quick example:</w:t>
      </w:r>
    </w:p>
    <w:p w14:paraId="321D5013" w14:textId="77777777" w:rsidR="00726811" w:rsidRPr="00726811" w:rsidRDefault="00726811" w:rsidP="00726811">
      <w:pPr>
        <w:pStyle w:val="HBSNormal"/>
        <w:rPr>
          <w:i/>
          <w:iCs/>
        </w:rPr>
      </w:pPr>
      <w:r>
        <w:tab/>
      </w:r>
      <w:r w:rsidRPr="00726811">
        <w:rPr>
          <w:i/>
          <w:iCs/>
        </w:rPr>
        <w:t>yes&lt;-c("AB","A1B","A11B","A111B","A1111B")</w:t>
      </w:r>
    </w:p>
    <w:p w14:paraId="2995B4F5" w14:textId="0AC5A096" w:rsidR="00726811" w:rsidRPr="00726811" w:rsidRDefault="00726811" w:rsidP="00726811">
      <w:pPr>
        <w:pStyle w:val="HBSNormal"/>
        <w:ind w:left="720"/>
        <w:rPr>
          <w:i/>
          <w:iCs/>
        </w:rPr>
      </w:pPr>
      <w:r w:rsidRPr="00726811">
        <w:rPr>
          <w:i/>
          <w:iCs/>
        </w:rPr>
        <w:t>no&lt;-c("A2B","A21B")</w:t>
      </w:r>
    </w:p>
    <w:p w14:paraId="6F4BDC7D" w14:textId="6D39A605" w:rsidR="00726811" w:rsidRPr="00726811" w:rsidRDefault="00726811" w:rsidP="00726811">
      <w:pPr>
        <w:pStyle w:val="HBSNormal"/>
        <w:ind w:left="720"/>
        <w:rPr>
          <w:i/>
          <w:iCs/>
        </w:rPr>
      </w:pPr>
      <w:proofErr w:type="spellStart"/>
      <w:r w:rsidRPr="00726811">
        <w:rPr>
          <w:i/>
          <w:iCs/>
        </w:rPr>
        <w:t>str_detect</w:t>
      </w:r>
      <w:proofErr w:type="spellEnd"/>
      <w:r w:rsidRPr="00726811">
        <w:rPr>
          <w:i/>
          <w:iCs/>
        </w:rPr>
        <w:t>(yes,"A1*B")</w:t>
      </w:r>
    </w:p>
    <w:p w14:paraId="4C569E2C" w14:textId="77777777" w:rsidR="00726811" w:rsidRPr="00726811" w:rsidRDefault="00726811" w:rsidP="00726811">
      <w:pPr>
        <w:pStyle w:val="HBSNormal"/>
        <w:ind w:left="720"/>
        <w:rPr>
          <w:i/>
          <w:iCs/>
        </w:rPr>
      </w:pPr>
      <w:r w:rsidRPr="00726811">
        <w:rPr>
          <w:i/>
          <w:iCs/>
        </w:rPr>
        <w:t xml:space="preserve">[1] TRUE </w:t>
      </w:r>
      <w:proofErr w:type="spellStart"/>
      <w:r w:rsidRPr="00726811">
        <w:rPr>
          <w:i/>
          <w:iCs/>
        </w:rPr>
        <w:t>TRUE</w:t>
      </w:r>
      <w:proofErr w:type="spellEnd"/>
      <w:r w:rsidRPr="00726811">
        <w:rPr>
          <w:i/>
          <w:iCs/>
        </w:rPr>
        <w:t xml:space="preserve"> </w:t>
      </w:r>
      <w:proofErr w:type="spellStart"/>
      <w:r w:rsidRPr="00726811">
        <w:rPr>
          <w:i/>
          <w:iCs/>
        </w:rPr>
        <w:t>TRUE</w:t>
      </w:r>
      <w:proofErr w:type="spellEnd"/>
      <w:r w:rsidRPr="00726811">
        <w:rPr>
          <w:i/>
          <w:iCs/>
        </w:rPr>
        <w:t xml:space="preserve"> </w:t>
      </w:r>
      <w:proofErr w:type="spellStart"/>
      <w:r w:rsidRPr="00726811">
        <w:rPr>
          <w:i/>
          <w:iCs/>
        </w:rPr>
        <w:t>TRUE</w:t>
      </w:r>
      <w:proofErr w:type="spellEnd"/>
      <w:r w:rsidRPr="00726811">
        <w:rPr>
          <w:i/>
          <w:iCs/>
        </w:rPr>
        <w:t xml:space="preserve"> </w:t>
      </w:r>
      <w:proofErr w:type="spellStart"/>
      <w:r w:rsidRPr="00726811">
        <w:rPr>
          <w:i/>
          <w:iCs/>
        </w:rPr>
        <w:t>TRUE</w:t>
      </w:r>
      <w:proofErr w:type="spellEnd"/>
    </w:p>
    <w:p w14:paraId="31FED414" w14:textId="23E238A3" w:rsidR="00726811" w:rsidRPr="00726811" w:rsidRDefault="00726811" w:rsidP="00726811">
      <w:pPr>
        <w:pStyle w:val="HBSNormal"/>
        <w:ind w:left="720"/>
        <w:rPr>
          <w:i/>
          <w:iCs/>
        </w:rPr>
      </w:pPr>
      <w:proofErr w:type="spellStart"/>
      <w:r w:rsidRPr="00726811">
        <w:rPr>
          <w:i/>
          <w:iCs/>
        </w:rPr>
        <w:t>str_detect</w:t>
      </w:r>
      <w:proofErr w:type="spellEnd"/>
      <w:r w:rsidRPr="00726811">
        <w:rPr>
          <w:i/>
          <w:iCs/>
        </w:rPr>
        <w:t>(no,"A1*B")</w:t>
      </w:r>
    </w:p>
    <w:p w14:paraId="1D70C890" w14:textId="462DEC54" w:rsidR="00C440B2" w:rsidRDefault="00726811" w:rsidP="00726811">
      <w:pPr>
        <w:pStyle w:val="HBSNormal"/>
        <w:ind w:left="720"/>
        <w:rPr>
          <w:i/>
          <w:iCs/>
        </w:rPr>
      </w:pPr>
      <w:r w:rsidRPr="00726811">
        <w:rPr>
          <w:i/>
          <w:iCs/>
        </w:rPr>
        <w:t xml:space="preserve">[1] FALSE </w:t>
      </w:r>
      <w:proofErr w:type="spellStart"/>
      <w:r w:rsidRPr="00726811">
        <w:rPr>
          <w:i/>
          <w:iCs/>
        </w:rPr>
        <w:t>FALSE</w:t>
      </w:r>
      <w:proofErr w:type="spellEnd"/>
    </w:p>
    <w:p w14:paraId="6AD029CE" w14:textId="77777777" w:rsidR="00C440B2" w:rsidRDefault="00C440B2">
      <w:pPr>
        <w:rPr>
          <w:i/>
          <w:iCs/>
          <w:sz w:val="20"/>
        </w:rPr>
      </w:pPr>
      <w:r>
        <w:rPr>
          <w:i/>
          <w:iCs/>
        </w:rPr>
        <w:br w:type="page"/>
      </w:r>
    </w:p>
    <w:p w14:paraId="67C330A4" w14:textId="77777777" w:rsidR="00726811" w:rsidRDefault="00726811" w:rsidP="00726811">
      <w:pPr>
        <w:pStyle w:val="HBSNormal"/>
        <w:ind w:left="720"/>
        <w:rPr>
          <w:i/>
          <w:iCs/>
        </w:rPr>
      </w:pPr>
    </w:p>
    <w:p w14:paraId="745C78D2" w14:textId="3055B524" w:rsidR="00726811" w:rsidRDefault="00C440B2" w:rsidP="00726811">
      <w:pPr>
        <w:pStyle w:val="HBSNormal"/>
      </w:pPr>
      <w:r>
        <w:t xml:space="preserve">We see that it finds all the yes and none of the no. Note that if matches the first string which has zero 1s and all the strings which have one or more 1s. </w:t>
      </w:r>
      <w:proofErr w:type="gramStart"/>
      <w:r>
        <w:t>So</w:t>
      </w:r>
      <w:proofErr w:type="gramEnd"/>
      <w:r>
        <w:t xml:space="preserve"> we can improve our pattern by adding the asterisk after the space character \s. Now there are two other similar quantifiers. For none or once, we use the question mark “?”, and for one or more we can use the plus sign +. You can see how they differ by testing it out with this code:</w:t>
      </w:r>
    </w:p>
    <w:p w14:paraId="55A4DB93" w14:textId="77777777" w:rsidR="00C440B2" w:rsidRPr="00C440B2" w:rsidRDefault="00C440B2" w:rsidP="00C440B2">
      <w:pPr>
        <w:pStyle w:val="HBSNormal"/>
        <w:ind w:left="720"/>
        <w:rPr>
          <w:i/>
          <w:iCs/>
        </w:rPr>
      </w:pPr>
      <w:r w:rsidRPr="00C440B2">
        <w:rPr>
          <w:i/>
          <w:iCs/>
        </w:rPr>
        <w:tab/>
      </w:r>
      <w:proofErr w:type="spellStart"/>
      <w:proofErr w:type="gramStart"/>
      <w:r w:rsidRPr="00C440B2">
        <w:rPr>
          <w:i/>
          <w:iCs/>
        </w:rPr>
        <w:t>data.frame</w:t>
      </w:r>
      <w:proofErr w:type="spellEnd"/>
      <w:proofErr w:type="gramEnd"/>
      <w:r w:rsidRPr="00C440B2">
        <w:rPr>
          <w:i/>
          <w:iCs/>
        </w:rPr>
        <w:t>(string=c("AB","A1B","A11B","A111B","A1111B"),</w:t>
      </w:r>
    </w:p>
    <w:p w14:paraId="30886DC5" w14:textId="77777777" w:rsidR="00C440B2" w:rsidRPr="00C440B2" w:rsidRDefault="00C440B2" w:rsidP="00C440B2">
      <w:pPr>
        <w:pStyle w:val="HBSNormal"/>
        <w:ind w:left="720"/>
        <w:rPr>
          <w:i/>
          <w:iCs/>
        </w:rPr>
      </w:pPr>
      <w:r w:rsidRPr="00C440B2">
        <w:rPr>
          <w:i/>
          <w:iCs/>
        </w:rPr>
        <w:t xml:space="preserve">+            </w:t>
      </w:r>
      <w:proofErr w:type="spellStart"/>
      <w:r w:rsidRPr="00C440B2">
        <w:rPr>
          <w:i/>
          <w:iCs/>
        </w:rPr>
        <w:t>none_or_more</w:t>
      </w:r>
      <w:proofErr w:type="spellEnd"/>
      <w:r w:rsidRPr="00C440B2">
        <w:rPr>
          <w:i/>
          <w:iCs/>
        </w:rPr>
        <w:t>=</w:t>
      </w:r>
      <w:proofErr w:type="spellStart"/>
      <w:r w:rsidRPr="00C440B2">
        <w:rPr>
          <w:i/>
          <w:iCs/>
        </w:rPr>
        <w:t>str_detect</w:t>
      </w:r>
      <w:proofErr w:type="spellEnd"/>
      <w:r w:rsidRPr="00C440B2">
        <w:rPr>
          <w:i/>
          <w:iCs/>
        </w:rPr>
        <w:t>(yes,"A1*B"),</w:t>
      </w:r>
    </w:p>
    <w:p w14:paraId="7CE7F076" w14:textId="77777777" w:rsidR="00C440B2" w:rsidRPr="00C440B2" w:rsidRDefault="00C440B2" w:rsidP="00C440B2">
      <w:pPr>
        <w:pStyle w:val="HBSNormal"/>
        <w:ind w:left="720"/>
        <w:rPr>
          <w:i/>
          <w:iCs/>
        </w:rPr>
      </w:pPr>
      <w:r w:rsidRPr="00C440B2">
        <w:rPr>
          <w:i/>
          <w:iCs/>
        </w:rPr>
        <w:t xml:space="preserve">+            </w:t>
      </w:r>
      <w:proofErr w:type="spellStart"/>
      <w:r w:rsidRPr="00C440B2">
        <w:rPr>
          <w:i/>
          <w:iCs/>
        </w:rPr>
        <w:t>none_or_once</w:t>
      </w:r>
      <w:proofErr w:type="spellEnd"/>
      <w:r w:rsidRPr="00C440B2">
        <w:rPr>
          <w:i/>
          <w:iCs/>
        </w:rPr>
        <w:t>=</w:t>
      </w:r>
      <w:proofErr w:type="spellStart"/>
      <w:r w:rsidRPr="00C440B2">
        <w:rPr>
          <w:i/>
          <w:iCs/>
        </w:rPr>
        <w:t>str_detect</w:t>
      </w:r>
      <w:proofErr w:type="spellEnd"/>
      <w:r w:rsidRPr="00C440B2">
        <w:rPr>
          <w:i/>
          <w:iCs/>
        </w:rPr>
        <w:t>(yes,"A</w:t>
      </w:r>
      <w:proofErr w:type="gramStart"/>
      <w:r w:rsidRPr="00C440B2">
        <w:rPr>
          <w:i/>
          <w:iCs/>
        </w:rPr>
        <w:t>1?B</w:t>
      </w:r>
      <w:proofErr w:type="gramEnd"/>
      <w:r w:rsidRPr="00C440B2">
        <w:rPr>
          <w:i/>
          <w:iCs/>
        </w:rPr>
        <w:t>"),</w:t>
      </w:r>
    </w:p>
    <w:p w14:paraId="6900CD29" w14:textId="77777777" w:rsidR="00C440B2" w:rsidRPr="00C440B2" w:rsidRDefault="00C440B2" w:rsidP="00C440B2">
      <w:pPr>
        <w:pStyle w:val="HBSNormal"/>
        <w:ind w:left="720"/>
        <w:rPr>
          <w:i/>
          <w:iCs/>
        </w:rPr>
      </w:pPr>
      <w:r w:rsidRPr="00C440B2">
        <w:rPr>
          <w:i/>
          <w:iCs/>
        </w:rPr>
        <w:t xml:space="preserve">+            </w:t>
      </w:r>
      <w:proofErr w:type="spellStart"/>
      <w:r w:rsidRPr="00C440B2">
        <w:rPr>
          <w:i/>
          <w:iCs/>
        </w:rPr>
        <w:t>once_or_more</w:t>
      </w:r>
      <w:proofErr w:type="spellEnd"/>
      <w:r w:rsidRPr="00C440B2">
        <w:rPr>
          <w:i/>
          <w:iCs/>
        </w:rPr>
        <w:t>=</w:t>
      </w:r>
      <w:proofErr w:type="spellStart"/>
      <w:r w:rsidRPr="00C440B2">
        <w:rPr>
          <w:i/>
          <w:iCs/>
        </w:rPr>
        <w:t>str_detect</w:t>
      </w:r>
      <w:proofErr w:type="spellEnd"/>
      <w:r w:rsidRPr="00C440B2">
        <w:rPr>
          <w:i/>
          <w:iCs/>
        </w:rPr>
        <w:t>(yes,"A1+B"))</w:t>
      </w:r>
    </w:p>
    <w:p w14:paraId="5ECB861E" w14:textId="77777777" w:rsidR="00C440B2" w:rsidRPr="00C440B2" w:rsidRDefault="00C440B2" w:rsidP="00C440B2">
      <w:pPr>
        <w:pStyle w:val="HBSNormal"/>
        <w:ind w:left="720"/>
        <w:rPr>
          <w:i/>
          <w:iCs/>
        </w:rPr>
      </w:pPr>
      <w:r w:rsidRPr="00C440B2">
        <w:rPr>
          <w:i/>
          <w:iCs/>
        </w:rPr>
        <w:t xml:space="preserve">  string </w:t>
      </w:r>
      <w:proofErr w:type="spellStart"/>
      <w:r w:rsidRPr="00C440B2">
        <w:rPr>
          <w:i/>
          <w:iCs/>
        </w:rPr>
        <w:t>none_or_more</w:t>
      </w:r>
      <w:proofErr w:type="spellEnd"/>
      <w:r w:rsidRPr="00C440B2">
        <w:rPr>
          <w:i/>
          <w:iCs/>
        </w:rPr>
        <w:t xml:space="preserve"> </w:t>
      </w:r>
      <w:proofErr w:type="spellStart"/>
      <w:r w:rsidRPr="00C440B2">
        <w:rPr>
          <w:i/>
          <w:iCs/>
        </w:rPr>
        <w:t>none_or_once</w:t>
      </w:r>
      <w:proofErr w:type="spellEnd"/>
      <w:r w:rsidRPr="00C440B2">
        <w:rPr>
          <w:i/>
          <w:iCs/>
        </w:rPr>
        <w:t xml:space="preserve"> </w:t>
      </w:r>
      <w:proofErr w:type="spellStart"/>
      <w:r w:rsidRPr="00C440B2">
        <w:rPr>
          <w:i/>
          <w:iCs/>
        </w:rPr>
        <w:t>once_or_more</w:t>
      </w:r>
      <w:proofErr w:type="spellEnd"/>
    </w:p>
    <w:p w14:paraId="40E52023" w14:textId="77777777" w:rsidR="00C440B2" w:rsidRPr="00C440B2" w:rsidRDefault="00C440B2" w:rsidP="00C440B2">
      <w:pPr>
        <w:pStyle w:val="HBSNormal"/>
        <w:ind w:left="720"/>
        <w:rPr>
          <w:i/>
          <w:iCs/>
        </w:rPr>
      </w:pPr>
      <w:r w:rsidRPr="00C440B2">
        <w:rPr>
          <w:i/>
          <w:iCs/>
        </w:rPr>
        <w:t xml:space="preserve">1     AB         TRUE         </w:t>
      </w:r>
      <w:proofErr w:type="spellStart"/>
      <w:r w:rsidRPr="00C440B2">
        <w:rPr>
          <w:i/>
          <w:iCs/>
        </w:rPr>
        <w:t>TRUE</w:t>
      </w:r>
      <w:proofErr w:type="spellEnd"/>
      <w:r w:rsidRPr="00C440B2">
        <w:rPr>
          <w:i/>
          <w:iCs/>
        </w:rPr>
        <w:t xml:space="preserve">        FALSE</w:t>
      </w:r>
    </w:p>
    <w:p w14:paraId="310EC67E" w14:textId="77777777" w:rsidR="00C440B2" w:rsidRPr="00C440B2" w:rsidRDefault="00C440B2" w:rsidP="00C440B2">
      <w:pPr>
        <w:pStyle w:val="HBSNormal"/>
        <w:ind w:left="720"/>
        <w:rPr>
          <w:i/>
          <w:iCs/>
        </w:rPr>
      </w:pPr>
      <w:r w:rsidRPr="00C440B2">
        <w:rPr>
          <w:i/>
          <w:iCs/>
        </w:rPr>
        <w:t xml:space="preserve">2    A1B         TRUE         </w:t>
      </w:r>
      <w:proofErr w:type="spellStart"/>
      <w:r w:rsidRPr="00C440B2">
        <w:rPr>
          <w:i/>
          <w:iCs/>
        </w:rPr>
        <w:t>TRUE</w:t>
      </w:r>
      <w:proofErr w:type="spellEnd"/>
      <w:r w:rsidRPr="00C440B2">
        <w:rPr>
          <w:i/>
          <w:iCs/>
        </w:rPr>
        <w:t xml:space="preserve">         </w:t>
      </w:r>
      <w:proofErr w:type="spellStart"/>
      <w:r w:rsidRPr="00C440B2">
        <w:rPr>
          <w:i/>
          <w:iCs/>
        </w:rPr>
        <w:t>TRUE</w:t>
      </w:r>
      <w:proofErr w:type="spellEnd"/>
    </w:p>
    <w:p w14:paraId="1EE19935" w14:textId="77777777" w:rsidR="00C440B2" w:rsidRPr="00C440B2" w:rsidRDefault="00C440B2" w:rsidP="00C440B2">
      <w:pPr>
        <w:pStyle w:val="HBSNormal"/>
        <w:ind w:left="720"/>
        <w:rPr>
          <w:i/>
          <w:iCs/>
        </w:rPr>
      </w:pPr>
      <w:r w:rsidRPr="00C440B2">
        <w:rPr>
          <w:i/>
          <w:iCs/>
        </w:rPr>
        <w:t>3   A11B         TRUE        FALSE         TRUE</w:t>
      </w:r>
    </w:p>
    <w:p w14:paraId="4FBF3A07" w14:textId="77777777" w:rsidR="00C440B2" w:rsidRPr="00C440B2" w:rsidRDefault="00C440B2" w:rsidP="00C440B2">
      <w:pPr>
        <w:pStyle w:val="HBSNormal"/>
        <w:ind w:left="720"/>
        <w:rPr>
          <w:i/>
          <w:iCs/>
        </w:rPr>
      </w:pPr>
      <w:proofErr w:type="gramStart"/>
      <w:r w:rsidRPr="00C440B2">
        <w:rPr>
          <w:i/>
          <w:iCs/>
        </w:rPr>
        <w:t>4  A</w:t>
      </w:r>
      <w:proofErr w:type="gramEnd"/>
      <w:r w:rsidRPr="00C440B2">
        <w:rPr>
          <w:i/>
          <w:iCs/>
        </w:rPr>
        <w:t>111B         TRUE        FALSE         TRUE</w:t>
      </w:r>
    </w:p>
    <w:p w14:paraId="408FE633" w14:textId="4EE0B520" w:rsidR="00C440B2" w:rsidRDefault="00C440B2" w:rsidP="00C440B2">
      <w:pPr>
        <w:pStyle w:val="HBSNormal"/>
        <w:ind w:left="720"/>
        <w:rPr>
          <w:i/>
          <w:iCs/>
        </w:rPr>
      </w:pPr>
      <w:r w:rsidRPr="00C440B2">
        <w:rPr>
          <w:i/>
          <w:iCs/>
        </w:rPr>
        <w:t>5 A1111B         TRUE        FALSE         TRUE</w:t>
      </w:r>
    </w:p>
    <w:p w14:paraId="1D917F0B" w14:textId="240FD590" w:rsidR="00C440B2" w:rsidRDefault="00C440B2" w:rsidP="00C440B2">
      <w:pPr>
        <w:pStyle w:val="HBSNormal"/>
      </w:pPr>
      <w:r>
        <w:t>We will use all three in our reported height examples as you will see later. Right now, to improve our pattern, we can add the asterisks after the \s in front and after the feet symbol to permit space between the feet symbol and the numbers. Now we match and we get a few more entries here’s the example:</w:t>
      </w:r>
    </w:p>
    <w:p w14:paraId="3FAF0B58" w14:textId="77777777" w:rsidR="00C440B2" w:rsidRPr="00C440B2" w:rsidRDefault="00C440B2" w:rsidP="00C440B2">
      <w:pPr>
        <w:pStyle w:val="HBSNormal"/>
        <w:rPr>
          <w:i/>
          <w:iCs/>
        </w:rPr>
      </w:pPr>
      <w:r w:rsidRPr="00C440B2">
        <w:rPr>
          <w:i/>
          <w:iCs/>
        </w:rPr>
        <w:tab/>
        <w:t>pattern&lt;-"^[4-</w:t>
      </w:r>
      <w:proofErr w:type="gramStart"/>
      <w:r w:rsidRPr="00C440B2">
        <w:rPr>
          <w:i/>
          <w:iCs/>
        </w:rPr>
        <w:t>7]\\s</w:t>
      </w:r>
      <w:proofErr w:type="gramEnd"/>
      <w:r w:rsidRPr="00C440B2">
        <w:rPr>
          <w:i/>
          <w:iCs/>
        </w:rPr>
        <w:t>*'\\s*\\d{1,2}$"</w:t>
      </w:r>
    </w:p>
    <w:p w14:paraId="395302D0" w14:textId="4711BD8A" w:rsidR="00C440B2" w:rsidRPr="00C440B2" w:rsidRDefault="00C440B2" w:rsidP="00C440B2">
      <w:pPr>
        <w:pStyle w:val="HBSNormal"/>
        <w:ind w:left="720"/>
        <w:rPr>
          <w:i/>
          <w:iCs/>
        </w:rPr>
      </w:pPr>
      <w:r w:rsidRPr="00C440B2">
        <w:rPr>
          <w:i/>
          <w:iCs/>
        </w:rPr>
        <w:t>problems%&gt;%</w:t>
      </w:r>
    </w:p>
    <w:p w14:paraId="409FC938" w14:textId="77777777" w:rsidR="00C440B2" w:rsidRPr="00C440B2" w:rsidRDefault="00C440B2" w:rsidP="00C440B2">
      <w:pPr>
        <w:pStyle w:val="HBSNormal"/>
        <w:ind w:left="720"/>
        <w:rPr>
          <w:i/>
          <w:iCs/>
        </w:rPr>
      </w:pPr>
      <w:r w:rsidRPr="00C440B2">
        <w:rPr>
          <w:i/>
          <w:iCs/>
        </w:rPr>
        <w:t xml:space="preserve">+     </w:t>
      </w:r>
      <w:proofErr w:type="spellStart"/>
      <w:r w:rsidRPr="00C440B2">
        <w:rPr>
          <w:i/>
          <w:iCs/>
        </w:rPr>
        <w:t>str_replace</w:t>
      </w:r>
      <w:proofErr w:type="spellEnd"/>
      <w:r w:rsidRPr="00C440B2">
        <w:rPr>
          <w:i/>
          <w:iCs/>
        </w:rPr>
        <w:t>("</w:t>
      </w:r>
      <w:proofErr w:type="spellStart"/>
      <w:r w:rsidRPr="00C440B2">
        <w:rPr>
          <w:i/>
          <w:iCs/>
        </w:rPr>
        <w:t>feet|ft|foot</w:t>
      </w:r>
      <w:proofErr w:type="spellEnd"/>
      <w:r w:rsidRPr="00C440B2">
        <w:rPr>
          <w:i/>
          <w:iCs/>
        </w:rPr>
        <w:t>","'</w:t>
      </w:r>
      <w:proofErr w:type="gramStart"/>
      <w:r w:rsidRPr="00C440B2">
        <w:rPr>
          <w:i/>
          <w:iCs/>
        </w:rPr>
        <w:t>")%</w:t>
      </w:r>
      <w:proofErr w:type="gramEnd"/>
      <w:r w:rsidRPr="00C440B2">
        <w:rPr>
          <w:i/>
          <w:iCs/>
        </w:rPr>
        <w:t>&gt;%</w:t>
      </w:r>
    </w:p>
    <w:p w14:paraId="4CF73326" w14:textId="77777777" w:rsidR="00C440B2" w:rsidRPr="00C440B2" w:rsidRDefault="00C440B2" w:rsidP="00C440B2">
      <w:pPr>
        <w:pStyle w:val="HBSNormal"/>
        <w:ind w:left="720"/>
        <w:rPr>
          <w:i/>
          <w:iCs/>
        </w:rPr>
      </w:pPr>
      <w:r w:rsidRPr="00C440B2">
        <w:rPr>
          <w:i/>
          <w:iCs/>
        </w:rPr>
        <w:t xml:space="preserve">+     </w:t>
      </w:r>
      <w:proofErr w:type="spellStart"/>
      <w:r w:rsidRPr="00C440B2">
        <w:rPr>
          <w:i/>
          <w:iCs/>
        </w:rPr>
        <w:t>str_replace</w:t>
      </w:r>
      <w:proofErr w:type="spellEnd"/>
      <w:r w:rsidRPr="00C440B2">
        <w:rPr>
          <w:i/>
          <w:iCs/>
        </w:rPr>
        <w:t>("</w:t>
      </w:r>
      <w:proofErr w:type="spellStart"/>
      <w:r w:rsidRPr="00C440B2">
        <w:rPr>
          <w:i/>
          <w:iCs/>
        </w:rPr>
        <w:t>inches|in</w:t>
      </w:r>
      <w:proofErr w:type="spellEnd"/>
      <w:r w:rsidRPr="00C440B2">
        <w:rPr>
          <w:i/>
          <w:iCs/>
        </w:rPr>
        <w:t>|''|\"","</w:t>
      </w:r>
      <w:proofErr w:type="gramStart"/>
      <w:r w:rsidRPr="00C440B2">
        <w:rPr>
          <w:i/>
          <w:iCs/>
        </w:rPr>
        <w:t>")%</w:t>
      </w:r>
      <w:proofErr w:type="gramEnd"/>
      <w:r w:rsidRPr="00C440B2">
        <w:rPr>
          <w:i/>
          <w:iCs/>
        </w:rPr>
        <w:t>&gt;%</w:t>
      </w:r>
    </w:p>
    <w:p w14:paraId="42720F6C" w14:textId="77777777" w:rsidR="00C440B2" w:rsidRPr="00C440B2" w:rsidRDefault="00C440B2" w:rsidP="00C440B2">
      <w:pPr>
        <w:pStyle w:val="HBSNormal"/>
        <w:ind w:left="720"/>
        <w:rPr>
          <w:i/>
          <w:iCs/>
        </w:rPr>
      </w:pPr>
      <w:r w:rsidRPr="00C440B2">
        <w:rPr>
          <w:i/>
          <w:iCs/>
        </w:rPr>
        <w:t xml:space="preserve">+     </w:t>
      </w:r>
      <w:proofErr w:type="spellStart"/>
      <w:r w:rsidRPr="00C440B2">
        <w:rPr>
          <w:i/>
          <w:iCs/>
        </w:rPr>
        <w:t>str_detect</w:t>
      </w:r>
      <w:proofErr w:type="spellEnd"/>
      <w:r w:rsidRPr="00C440B2">
        <w:rPr>
          <w:i/>
          <w:iCs/>
        </w:rPr>
        <w:t>(pattern)%&gt;%</w:t>
      </w:r>
    </w:p>
    <w:p w14:paraId="2CC67B2D" w14:textId="77777777" w:rsidR="00C440B2" w:rsidRPr="00C440B2" w:rsidRDefault="00C440B2" w:rsidP="00C440B2">
      <w:pPr>
        <w:pStyle w:val="HBSNormal"/>
        <w:ind w:left="720"/>
        <w:rPr>
          <w:i/>
          <w:iCs/>
        </w:rPr>
      </w:pPr>
      <w:r w:rsidRPr="00C440B2">
        <w:rPr>
          <w:i/>
          <w:iCs/>
        </w:rPr>
        <w:t>+     sum</w:t>
      </w:r>
    </w:p>
    <w:p w14:paraId="0E80BF0C" w14:textId="0EA126C9" w:rsidR="00C440B2" w:rsidRDefault="00C440B2" w:rsidP="00C440B2">
      <w:pPr>
        <w:pStyle w:val="HBSNormal"/>
        <w:ind w:firstLine="720"/>
        <w:rPr>
          <w:i/>
          <w:iCs/>
        </w:rPr>
      </w:pPr>
      <w:r w:rsidRPr="00C440B2">
        <w:rPr>
          <w:i/>
          <w:iCs/>
        </w:rPr>
        <w:t>[1] 53</w:t>
      </w:r>
    </w:p>
    <w:p w14:paraId="5759A3B7" w14:textId="77A3E822" w:rsidR="00A16FC9" w:rsidRDefault="00C440B2" w:rsidP="00C440B2">
      <w:pPr>
        <w:pStyle w:val="HBSNormal"/>
      </w:pPr>
      <w:r>
        <w:t xml:space="preserve">We might be tempted to avoid doing this by removing all the spaces with the function string replace all. However, when doing such an operation, we need to make sure that it does not </w:t>
      </w:r>
      <w:r w:rsidR="00A16FC9">
        <w:t xml:space="preserve">have some unintended effect. In our reported heights example, this will be a problem because some entries are of x y with </w:t>
      </w:r>
      <w:proofErr w:type="gramStart"/>
      <w:r w:rsidR="00A16FC9">
        <w:t>“ “</w:t>
      </w:r>
      <w:proofErr w:type="gramEnd"/>
      <w:r w:rsidR="00A16FC9">
        <w:t xml:space="preserve"> separating the feet from the inches. If we move all spaces, we will incorrectly turn x y into </w:t>
      </w:r>
      <w:proofErr w:type="spellStart"/>
      <w:r w:rsidR="00A16FC9">
        <w:t>xy</w:t>
      </w:r>
      <w:proofErr w:type="spellEnd"/>
      <w:r w:rsidR="00A16FC9">
        <w:t xml:space="preserve">, which implies that 6’1” person would turn into 61 inches person instead of a </w:t>
      </w:r>
      <w:proofErr w:type="gramStart"/>
      <w:r w:rsidR="00A16FC9">
        <w:t>73 inch</w:t>
      </w:r>
      <w:proofErr w:type="gramEnd"/>
      <w:r w:rsidR="00A16FC9">
        <w:t xml:space="preserve"> person. </w:t>
      </w:r>
    </w:p>
    <w:p w14:paraId="660D5CF5" w14:textId="77777777" w:rsidR="00A16FC9" w:rsidRDefault="00A16FC9">
      <w:pPr>
        <w:rPr>
          <w:sz w:val="20"/>
        </w:rPr>
      </w:pPr>
      <w:r>
        <w:br w:type="page"/>
      </w:r>
    </w:p>
    <w:p w14:paraId="19B2B3AE" w14:textId="77777777" w:rsidR="00C440B2" w:rsidRPr="00C440B2" w:rsidRDefault="00C440B2" w:rsidP="00C440B2">
      <w:pPr>
        <w:pStyle w:val="HBSNormal"/>
        <w:rPr>
          <w:lang w:val="en-CA"/>
        </w:rPr>
      </w:pPr>
    </w:p>
    <w:p w14:paraId="5474D889" w14:textId="29B3FF8B" w:rsidR="00CC1322" w:rsidRDefault="00CC1322" w:rsidP="00CC1322">
      <w:pPr>
        <w:pStyle w:val="Heading3"/>
      </w:pPr>
      <w:bookmarkStart w:id="44" w:name="_Toc25419718"/>
      <w:r>
        <w:t>Groups with Regex</w:t>
      </w:r>
      <w:bookmarkEnd w:id="44"/>
    </w:p>
    <w:p w14:paraId="795F377B" w14:textId="68CED17F" w:rsidR="00A16FC9" w:rsidRDefault="0054016D" w:rsidP="00A16FC9">
      <w:pPr>
        <w:pStyle w:val="HBSNormal"/>
        <w:rPr>
          <w:lang w:val="en-CA"/>
        </w:rPr>
      </w:pPr>
      <w:r>
        <w:t xml:space="preserve">The second a large group of problematic entries were of the form </w:t>
      </w:r>
      <w:proofErr w:type="spellStart"/>
      <w:r>
        <w:t>x.y</w:t>
      </w:r>
      <w:proofErr w:type="spellEnd"/>
      <w:r>
        <w:t xml:space="preserve"> </w:t>
      </w:r>
      <w:proofErr w:type="spellStart"/>
      <w:proofErr w:type="gramStart"/>
      <w:r>
        <w:t>x,y</w:t>
      </w:r>
      <w:proofErr w:type="spellEnd"/>
      <w:proofErr w:type="gramEnd"/>
      <w:r>
        <w:t xml:space="preserve"> or x y . We want to change all these to our common format, x</w:t>
      </w:r>
      <w:r>
        <w:rPr>
          <w:lang w:val="en-CA"/>
        </w:rPr>
        <w:t>’y. The option of just search and replace is not doable here because we would change value such as 70.5 into 70’5. Our strategy will therefore be to search for a very specific pattern that assures us feet and inches are being provided. Then for those that match, replace appropriately. Groups are a powerful aspect of regex that permits the extraction of values.  Groups are defined using parentheses. They don’t affect the pattern matching per se. Instead, it permits tools to identify specific parts of the patter so we can extract them. For example, we want to change height like 5.6 to five feet, six inches. To avoid changing patterns such as 70.2, we’ll require that the first digit be between 4 and 7, we can do that using the range operation and that the second be none or more digits. We can do that using \\d</w:t>
      </w:r>
      <w:proofErr w:type="gramStart"/>
      <w:r>
        <w:rPr>
          <w:lang w:val="en-CA"/>
        </w:rPr>
        <w:t>* .</w:t>
      </w:r>
      <w:proofErr w:type="gramEnd"/>
      <w:r>
        <w:rPr>
          <w:lang w:val="en-CA"/>
        </w:rPr>
        <w:t xml:space="preserve"> Let’s start by defining a simple pattern that match this:</w:t>
      </w:r>
    </w:p>
    <w:p w14:paraId="6147E8C0" w14:textId="30FBD79D" w:rsidR="0054016D" w:rsidRDefault="0054016D" w:rsidP="00A16FC9">
      <w:pPr>
        <w:pStyle w:val="HBSNormal"/>
        <w:rPr>
          <w:i/>
          <w:iCs/>
          <w:lang w:val="en-CA"/>
        </w:rPr>
      </w:pPr>
      <w:r>
        <w:rPr>
          <w:lang w:val="en-CA"/>
        </w:rPr>
        <w:tab/>
      </w:r>
      <w:proofErr w:type="spellStart"/>
      <w:r>
        <w:rPr>
          <w:i/>
          <w:iCs/>
          <w:lang w:val="en-CA"/>
        </w:rPr>
        <w:t>p</w:t>
      </w:r>
      <w:r w:rsidRPr="0054016D">
        <w:rPr>
          <w:i/>
          <w:iCs/>
          <w:lang w:val="en-CA"/>
        </w:rPr>
        <w:t>attern_without_groups</w:t>
      </w:r>
      <w:proofErr w:type="spellEnd"/>
      <w:r w:rsidRPr="0054016D">
        <w:rPr>
          <w:i/>
          <w:iCs/>
          <w:lang w:val="en-CA"/>
        </w:rPr>
        <w:t>&lt;</w:t>
      </w:r>
      <w:proofErr w:type="gramStart"/>
      <w:r w:rsidRPr="0054016D">
        <w:rPr>
          <w:i/>
          <w:iCs/>
          <w:lang w:val="en-CA"/>
        </w:rPr>
        <w:t>-</w:t>
      </w:r>
      <w:r>
        <w:rPr>
          <w:i/>
          <w:iCs/>
          <w:lang w:val="en-CA"/>
        </w:rPr>
        <w:t>“</w:t>
      </w:r>
      <w:proofErr w:type="gramEnd"/>
      <w:r w:rsidRPr="0054016D">
        <w:rPr>
          <w:i/>
          <w:iCs/>
          <w:lang w:val="en-CA"/>
        </w:rPr>
        <w:t>^[4-7],\\d*$</w:t>
      </w:r>
      <w:r>
        <w:rPr>
          <w:i/>
          <w:iCs/>
          <w:lang w:val="en-CA"/>
        </w:rPr>
        <w:t>”</w:t>
      </w:r>
    </w:p>
    <w:p w14:paraId="35D7F0A0" w14:textId="1DCC1CA1" w:rsidR="0054016D" w:rsidRDefault="0054016D" w:rsidP="00A16FC9">
      <w:pPr>
        <w:pStyle w:val="HBSNormal"/>
        <w:rPr>
          <w:lang w:val="en-CA"/>
        </w:rPr>
      </w:pPr>
      <w:r>
        <w:rPr>
          <w:lang w:val="en-CA"/>
        </w:rPr>
        <w:t>We want to extract the digits so that we can then form the new version using a single quote. These are two groups, so we encapsulate them with parentheses like this:</w:t>
      </w:r>
    </w:p>
    <w:p w14:paraId="3A7318B1" w14:textId="407D68DB" w:rsidR="0054016D" w:rsidRDefault="0054016D" w:rsidP="00A16FC9">
      <w:pPr>
        <w:pStyle w:val="HBSNormal"/>
        <w:rPr>
          <w:i/>
          <w:iCs/>
          <w:lang w:val="en-CA"/>
        </w:rPr>
      </w:pPr>
      <w:r>
        <w:rPr>
          <w:lang w:val="en-CA"/>
        </w:rPr>
        <w:tab/>
      </w:r>
      <w:proofErr w:type="spellStart"/>
      <w:r w:rsidRPr="0054016D">
        <w:rPr>
          <w:i/>
          <w:iCs/>
          <w:lang w:val="en-CA"/>
        </w:rPr>
        <w:t>pattern_with_groups</w:t>
      </w:r>
      <w:proofErr w:type="spellEnd"/>
      <w:r w:rsidRPr="0054016D">
        <w:rPr>
          <w:i/>
          <w:iCs/>
          <w:lang w:val="en-CA"/>
        </w:rPr>
        <w:t>&lt;-"^([4-7]</w:t>
      </w:r>
      <w:proofErr w:type="gramStart"/>
      <w:r w:rsidRPr="0054016D">
        <w:rPr>
          <w:i/>
          <w:iCs/>
          <w:lang w:val="en-CA"/>
        </w:rPr>
        <w:t>),(</w:t>
      </w:r>
      <w:proofErr w:type="gramEnd"/>
      <w:r w:rsidRPr="0054016D">
        <w:rPr>
          <w:i/>
          <w:iCs/>
          <w:lang w:val="en-CA"/>
        </w:rPr>
        <w:t>\\d*)$"</w:t>
      </w:r>
    </w:p>
    <w:p w14:paraId="23784256" w14:textId="04296396" w:rsidR="0054016D" w:rsidRDefault="0091461B" w:rsidP="00A16FC9">
      <w:pPr>
        <w:pStyle w:val="HBSNormal"/>
        <w:rPr>
          <w:lang w:val="en-CA"/>
        </w:rPr>
      </w:pPr>
      <w:r>
        <w:rPr>
          <w:lang w:val="en-CA"/>
        </w:rPr>
        <w:t>Note that we encapsulate the part of the pattern that matches the parts we want to keep, the parts we want to extract. Before we continue, notice that adding groups does not affect the detections since it only signals that we want to save what is captured by the groups. We can see that by writing this code:</w:t>
      </w:r>
    </w:p>
    <w:p w14:paraId="47425B1D" w14:textId="77777777" w:rsidR="0091461B" w:rsidRPr="0091461B" w:rsidRDefault="0091461B" w:rsidP="0091461B">
      <w:pPr>
        <w:pStyle w:val="HBSNormal"/>
        <w:rPr>
          <w:i/>
          <w:iCs/>
          <w:lang w:val="en-CA"/>
        </w:rPr>
      </w:pPr>
      <w:r>
        <w:rPr>
          <w:lang w:val="en-CA"/>
        </w:rPr>
        <w:tab/>
      </w:r>
      <w:proofErr w:type="spellStart"/>
      <w:r w:rsidRPr="0091461B">
        <w:rPr>
          <w:i/>
          <w:iCs/>
          <w:lang w:val="en-CA"/>
        </w:rPr>
        <w:t>pattern_without_groups</w:t>
      </w:r>
      <w:proofErr w:type="spellEnd"/>
      <w:r w:rsidRPr="0091461B">
        <w:rPr>
          <w:i/>
          <w:iCs/>
          <w:lang w:val="en-CA"/>
        </w:rPr>
        <w:t>&lt;-"</w:t>
      </w:r>
      <w:proofErr w:type="gramStart"/>
      <w:r w:rsidRPr="0091461B">
        <w:rPr>
          <w:i/>
          <w:iCs/>
          <w:lang w:val="en-CA"/>
        </w:rPr>
        <w:t>^[</w:t>
      </w:r>
      <w:proofErr w:type="gramEnd"/>
      <w:r w:rsidRPr="0091461B">
        <w:rPr>
          <w:i/>
          <w:iCs/>
          <w:lang w:val="en-CA"/>
        </w:rPr>
        <w:t>4-7],\\d*$"</w:t>
      </w:r>
    </w:p>
    <w:p w14:paraId="57AE41F9" w14:textId="521AF0C3" w:rsidR="0091461B" w:rsidRPr="0091461B" w:rsidRDefault="0091461B" w:rsidP="0091461B">
      <w:pPr>
        <w:pStyle w:val="HBSNormal"/>
        <w:ind w:left="720"/>
        <w:rPr>
          <w:i/>
          <w:iCs/>
          <w:lang w:val="en-CA"/>
        </w:rPr>
      </w:pPr>
      <w:proofErr w:type="spellStart"/>
      <w:r w:rsidRPr="0091461B">
        <w:rPr>
          <w:i/>
          <w:iCs/>
          <w:lang w:val="en-CA"/>
        </w:rPr>
        <w:t>pattern_with_groups</w:t>
      </w:r>
      <w:proofErr w:type="spellEnd"/>
      <w:r w:rsidRPr="0091461B">
        <w:rPr>
          <w:i/>
          <w:iCs/>
          <w:lang w:val="en-CA"/>
        </w:rPr>
        <w:t>&lt;-"^([4-7]</w:t>
      </w:r>
      <w:proofErr w:type="gramStart"/>
      <w:r w:rsidRPr="0091461B">
        <w:rPr>
          <w:i/>
          <w:iCs/>
          <w:lang w:val="en-CA"/>
        </w:rPr>
        <w:t>),(</w:t>
      </w:r>
      <w:proofErr w:type="gramEnd"/>
      <w:r w:rsidRPr="0091461B">
        <w:rPr>
          <w:i/>
          <w:iCs/>
          <w:lang w:val="en-CA"/>
        </w:rPr>
        <w:t>\\d*)$"</w:t>
      </w:r>
    </w:p>
    <w:p w14:paraId="5325D083" w14:textId="258B3B31" w:rsidR="0091461B" w:rsidRPr="0091461B" w:rsidRDefault="0091461B" w:rsidP="0091461B">
      <w:pPr>
        <w:pStyle w:val="HBSNormal"/>
        <w:ind w:left="720"/>
        <w:rPr>
          <w:i/>
          <w:iCs/>
          <w:lang w:val="en-CA"/>
        </w:rPr>
      </w:pPr>
      <w:r w:rsidRPr="0091461B">
        <w:rPr>
          <w:i/>
          <w:iCs/>
          <w:lang w:val="en-CA"/>
        </w:rPr>
        <w:t>yes&lt;-</w:t>
      </w:r>
      <w:proofErr w:type="gramStart"/>
      <w:r w:rsidRPr="0091461B">
        <w:rPr>
          <w:i/>
          <w:iCs/>
          <w:lang w:val="en-CA"/>
        </w:rPr>
        <w:t>c(</w:t>
      </w:r>
      <w:proofErr w:type="gramEnd"/>
      <w:r w:rsidRPr="0091461B">
        <w:rPr>
          <w:i/>
          <w:iCs/>
          <w:lang w:val="en-CA"/>
        </w:rPr>
        <w:t>"5,9","5,11","6,","6,1")</w:t>
      </w:r>
    </w:p>
    <w:p w14:paraId="6CBD105F" w14:textId="36DBB0B4" w:rsidR="0091461B" w:rsidRPr="0091461B" w:rsidRDefault="0091461B" w:rsidP="0091461B">
      <w:pPr>
        <w:pStyle w:val="HBSNormal"/>
        <w:ind w:left="720"/>
        <w:rPr>
          <w:i/>
          <w:iCs/>
          <w:lang w:val="en-CA"/>
        </w:rPr>
      </w:pPr>
      <w:r w:rsidRPr="0091461B">
        <w:rPr>
          <w:i/>
          <w:iCs/>
          <w:lang w:val="en-CA"/>
        </w:rPr>
        <w:t>no&lt;-</w:t>
      </w:r>
      <w:proofErr w:type="gramStart"/>
      <w:r w:rsidRPr="0091461B">
        <w:rPr>
          <w:i/>
          <w:iCs/>
          <w:lang w:val="en-CA"/>
        </w:rPr>
        <w:t>c(</w:t>
      </w:r>
      <w:proofErr w:type="gramEnd"/>
      <w:r w:rsidRPr="0091461B">
        <w:rPr>
          <w:i/>
          <w:iCs/>
          <w:lang w:val="en-CA"/>
        </w:rPr>
        <w:t>"5'9",",","2,8","6.1.1")</w:t>
      </w:r>
    </w:p>
    <w:p w14:paraId="2C2A0419" w14:textId="75C53AAC" w:rsidR="0091461B" w:rsidRPr="0091461B" w:rsidRDefault="0091461B" w:rsidP="0091461B">
      <w:pPr>
        <w:pStyle w:val="HBSNormal"/>
        <w:ind w:left="720"/>
        <w:rPr>
          <w:i/>
          <w:iCs/>
          <w:lang w:val="en-CA"/>
        </w:rPr>
      </w:pPr>
      <w:r w:rsidRPr="0091461B">
        <w:rPr>
          <w:i/>
          <w:iCs/>
          <w:lang w:val="en-CA"/>
        </w:rPr>
        <w:t>s&lt;-c(</w:t>
      </w:r>
      <w:proofErr w:type="spellStart"/>
      <w:proofErr w:type="gramStart"/>
      <w:r w:rsidRPr="0091461B">
        <w:rPr>
          <w:i/>
          <w:iCs/>
          <w:lang w:val="en-CA"/>
        </w:rPr>
        <w:t>yes,no</w:t>
      </w:r>
      <w:proofErr w:type="spellEnd"/>
      <w:proofErr w:type="gramEnd"/>
      <w:r w:rsidRPr="0091461B">
        <w:rPr>
          <w:i/>
          <w:iCs/>
          <w:lang w:val="en-CA"/>
        </w:rPr>
        <w:t>)</w:t>
      </w:r>
    </w:p>
    <w:p w14:paraId="62EC0906" w14:textId="104B4C59" w:rsidR="0091461B" w:rsidRPr="0091461B" w:rsidRDefault="0091461B" w:rsidP="0091461B">
      <w:pPr>
        <w:pStyle w:val="HBSNormal"/>
        <w:ind w:left="720"/>
        <w:rPr>
          <w:i/>
          <w:iCs/>
          <w:lang w:val="en-CA"/>
        </w:rPr>
      </w:pPr>
      <w:proofErr w:type="spellStart"/>
      <w:r w:rsidRPr="0091461B">
        <w:rPr>
          <w:i/>
          <w:iCs/>
          <w:lang w:val="en-CA"/>
        </w:rPr>
        <w:t>str_detect</w:t>
      </w:r>
      <w:proofErr w:type="spellEnd"/>
      <w:r w:rsidRPr="0091461B">
        <w:rPr>
          <w:i/>
          <w:iCs/>
          <w:lang w:val="en-CA"/>
        </w:rPr>
        <w:t>(</w:t>
      </w:r>
      <w:proofErr w:type="spellStart"/>
      <w:proofErr w:type="gramStart"/>
      <w:r w:rsidRPr="0091461B">
        <w:rPr>
          <w:i/>
          <w:iCs/>
          <w:lang w:val="en-CA"/>
        </w:rPr>
        <w:t>s,pattern</w:t>
      </w:r>
      <w:proofErr w:type="gramEnd"/>
      <w:r w:rsidRPr="0091461B">
        <w:rPr>
          <w:i/>
          <w:iCs/>
          <w:lang w:val="en-CA"/>
        </w:rPr>
        <w:t>_without_groups</w:t>
      </w:r>
      <w:proofErr w:type="spellEnd"/>
      <w:r w:rsidRPr="0091461B">
        <w:rPr>
          <w:i/>
          <w:iCs/>
          <w:lang w:val="en-CA"/>
        </w:rPr>
        <w:t>)</w:t>
      </w:r>
    </w:p>
    <w:p w14:paraId="14231222" w14:textId="77777777" w:rsidR="0091461B" w:rsidRPr="0091461B" w:rsidRDefault="0091461B" w:rsidP="0091461B">
      <w:pPr>
        <w:pStyle w:val="HBSNormal"/>
        <w:ind w:left="720"/>
        <w:rPr>
          <w:i/>
          <w:iCs/>
          <w:lang w:val="en-CA"/>
        </w:rPr>
      </w:pPr>
      <w:r w:rsidRPr="0091461B">
        <w:rPr>
          <w:i/>
          <w:iCs/>
          <w:lang w:val="en-CA"/>
        </w:rPr>
        <w:t>[1</w:t>
      </w:r>
      <w:proofErr w:type="gramStart"/>
      <w:r w:rsidRPr="0091461B">
        <w:rPr>
          <w:i/>
          <w:iCs/>
          <w:lang w:val="en-CA"/>
        </w:rPr>
        <w:t>]  TRUE</w:t>
      </w:r>
      <w:proofErr w:type="gramEnd"/>
      <w:r w:rsidRPr="0091461B">
        <w:rPr>
          <w:i/>
          <w:iCs/>
          <w:lang w:val="en-CA"/>
        </w:rPr>
        <w:t xml:space="preserve">  </w:t>
      </w:r>
      <w:proofErr w:type="spellStart"/>
      <w:r w:rsidRPr="0091461B">
        <w:rPr>
          <w:i/>
          <w:iCs/>
          <w:lang w:val="en-CA"/>
        </w:rPr>
        <w:t>TRUE</w:t>
      </w:r>
      <w:proofErr w:type="spellEnd"/>
      <w:r w:rsidRPr="0091461B">
        <w:rPr>
          <w:i/>
          <w:iCs/>
          <w:lang w:val="en-CA"/>
        </w:rPr>
        <w:t xml:space="preserve">  </w:t>
      </w:r>
      <w:proofErr w:type="spellStart"/>
      <w:r w:rsidRPr="0091461B">
        <w:rPr>
          <w:i/>
          <w:iCs/>
          <w:lang w:val="en-CA"/>
        </w:rPr>
        <w:t>TRUE</w:t>
      </w:r>
      <w:proofErr w:type="spellEnd"/>
      <w:r w:rsidRPr="0091461B">
        <w:rPr>
          <w:i/>
          <w:iCs/>
          <w:lang w:val="en-CA"/>
        </w:rPr>
        <w:t xml:space="preserve">  </w:t>
      </w:r>
      <w:proofErr w:type="spellStart"/>
      <w:r w:rsidRPr="0091461B">
        <w:rPr>
          <w:i/>
          <w:iCs/>
          <w:lang w:val="en-CA"/>
        </w:rPr>
        <w:t>TRUE</w:t>
      </w:r>
      <w:proofErr w:type="spellEnd"/>
      <w:r w:rsidRPr="0091461B">
        <w:rPr>
          <w:i/>
          <w:iCs/>
          <w:lang w:val="en-CA"/>
        </w:rPr>
        <w:t xml:space="preserve"> FALSE </w:t>
      </w:r>
      <w:proofErr w:type="spellStart"/>
      <w:r w:rsidRPr="0091461B">
        <w:rPr>
          <w:i/>
          <w:iCs/>
          <w:lang w:val="en-CA"/>
        </w:rPr>
        <w:t>FALSE</w:t>
      </w:r>
      <w:proofErr w:type="spellEnd"/>
    </w:p>
    <w:p w14:paraId="207B6BDC" w14:textId="77777777" w:rsidR="0091461B" w:rsidRPr="0091461B" w:rsidRDefault="0091461B" w:rsidP="0091461B">
      <w:pPr>
        <w:pStyle w:val="HBSNormal"/>
        <w:ind w:left="720"/>
        <w:rPr>
          <w:i/>
          <w:iCs/>
          <w:lang w:val="en-CA"/>
        </w:rPr>
      </w:pPr>
      <w:r w:rsidRPr="0091461B">
        <w:rPr>
          <w:i/>
          <w:iCs/>
          <w:lang w:val="en-CA"/>
        </w:rPr>
        <w:t xml:space="preserve">[7] FALSE </w:t>
      </w:r>
      <w:proofErr w:type="spellStart"/>
      <w:r w:rsidRPr="0091461B">
        <w:rPr>
          <w:i/>
          <w:iCs/>
          <w:lang w:val="en-CA"/>
        </w:rPr>
        <w:t>FALSE</w:t>
      </w:r>
      <w:proofErr w:type="spellEnd"/>
    </w:p>
    <w:p w14:paraId="39E591AB" w14:textId="66F56A96" w:rsidR="0091461B" w:rsidRPr="0091461B" w:rsidRDefault="0091461B" w:rsidP="0091461B">
      <w:pPr>
        <w:pStyle w:val="HBSNormal"/>
        <w:ind w:left="720"/>
        <w:rPr>
          <w:i/>
          <w:iCs/>
          <w:lang w:val="en-CA"/>
        </w:rPr>
      </w:pPr>
      <w:proofErr w:type="spellStart"/>
      <w:r w:rsidRPr="0091461B">
        <w:rPr>
          <w:i/>
          <w:iCs/>
          <w:lang w:val="en-CA"/>
        </w:rPr>
        <w:t>str_detect</w:t>
      </w:r>
      <w:proofErr w:type="spellEnd"/>
      <w:r w:rsidRPr="0091461B">
        <w:rPr>
          <w:i/>
          <w:iCs/>
          <w:lang w:val="en-CA"/>
        </w:rPr>
        <w:t>(</w:t>
      </w:r>
      <w:proofErr w:type="spellStart"/>
      <w:proofErr w:type="gramStart"/>
      <w:r w:rsidRPr="0091461B">
        <w:rPr>
          <w:i/>
          <w:iCs/>
          <w:lang w:val="en-CA"/>
        </w:rPr>
        <w:t>s,pattern</w:t>
      </w:r>
      <w:proofErr w:type="gramEnd"/>
      <w:r w:rsidRPr="0091461B">
        <w:rPr>
          <w:i/>
          <w:iCs/>
          <w:lang w:val="en-CA"/>
        </w:rPr>
        <w:t>_with_groups</w:t>
      </w:r>
      <w:proofErr w:type="spellEnd"/>
      <w:r w:rsidRPr="0091461B">
        <w:rPr>
          <w:i/>
          <w:iCs/>
          <w:lang w:val="en-CA"/>
        </w:rPr>
        <w:t>)</w:t>
      </w:r>
    </w:p>
    <w:p w14:paraId="3712102F" w14:textId="77777777" w:rsidR="0091461B" w:rsidRPr="0091461B" w:rsidRDefault="0091461B" w:rsidP="0091461B">
      <w:pPr>
        <w:pStyle w:val="HBSNormal"/>
        <w:ind w:left="720"/>
        <w:rPr>
          <w:i/>
          <w:iCs/>
          <w:lang w:val="en-CA"/>
        </w:rPr>
      </w:pPr>
      <w:r w:rsidRPr="0091461B">
        <w:rPr>
          <w:i/>
          <w:iCs/>
          <w:lang w:val="en-CA"/>
        </w:rPr>
        <w:t>[1</w:t>
      </w:r>
      <w:proofErr w:type="gramStart"/>
      <w:r w:rsidRPr="0091461B">
        <w:rPr>
          <w:i/>
          <w:iCs/>
          <w:lang w:val="en-CA"/>
        </w:rPr>
        <w:t>]  TRUE</w:t>
      </w:r>
      <w:proofErr w:type="gramEnd"/>
      <w:r w:rsidRPr="0091461B">
        <w:rPr>
          <w:i/>
          <w:iCs/>
          <w:lang w:val="en-CA"/>
        </w:rPr>
        <w:t xml:space="preserve">  </w:t>
      </w:r>
      <w:proofErr w:type="spellStart"/>
      <w:r w:rsidRPr="0091461B">
        <w:rPr>
          <w:i/>
          <w:iCs/>
          <w:lang w:val="en-CA"/>
        </w:rPr>
        <w:t>TRUE</w:t>
      </w:r>
      <w:proofErr w:type="spellEnd"/>
      <w:r w:rsidRPr="0091461B">
        <w:rPr>
          <w:i/>
          <w:iCs/>
          <w:lang w:val="en-CA"/>
        </w:rPr>
        <w:t xml:space="preserve">  </w:t>
      </w:r>
      <w:proofErr w:type="spellStart"/>
      <w:r w:rsidRPr="0091461B">
        <w:rPr>
          <w:i/>
          <w:iCs/>
          <w:lang w:val="en-CA"/>
        </w:rPr>
        <w:t>TRUE</w:t>
      </w:r>
      <w:proofErr w:type="spellEnd"/>
      <w:r w:rsidRPr="0091461B">
        <w:rPr>
          <w:i/>
          <w:iCs/>
          <w:lang w:val="en-CA"/>
        </w:rPr>
        <w:t xml:space="preserve">  </w:t>
      </w:r>
      <w:proofErr w:type="spellStart"/>
      <w:r w:rsidRPr="0091461B">
        <w:rPr>
          <w:i/>
          <w:iCs/>
          <w:lang w:val="en-CA"/>
        </w:rPr>
        <w:t>TRUE</w:t>
      </w:r>
      <w:proofErr w:type="spellEnd"/>
      <w:r w:rsidRPr="0091461B">
        <w:rPr>
          <w:i/>
          <w:iCs/>
          <w:lang w:val="en-CA"/>
        </w:rPr>
        <w:t xml:space="preserve"> FALSE </w:t>
      </w:r>
      <w:proofErr w:type="spellStart"/>
      <w:r w:rsidRPr="0091461B">
        <w:rPr>
          <w:i/>
          <w:iCs/>
          <w:lang w:val="en-CA"/>
        </w:rPr>
        <w:t>FALSE</w:t>
      </w:r>
      <w:proofErr w:type="spellEnd"/>
    </w:p>
    <w:p w14:paraId="42DE1588" w14:textId="7006DFB2" w:rsidR="0091461B" w:rsidRDefault="0091461B" w:rsidP="0091461B">
      <w:pPr>
        <w:pStyle w:val="HBSNormal"/>
        <w:ind w:left="720"/>
        <w:rPr>
          <w:i/>
          <w:iCs/>
          <w:lang w:val="en-CA"/>
        </w:rPr>
      </w:pPr>
      <w:r w:rsidRPr="0091461B">
        <w:rPr>
          <w:i/>
          <w:iCs/>
          <w:lang w:val="en-CA"/>
        </w:rPr>
        <w:t xml:space="preserve">[7] FALSE </w:t>
      </w:r>
      <w:proofErr w:type="spellStart"/>
      <w:r w:rsidRPr="0091461B">
        <w:rPr>
          <w:i/>
          <w:iCs/>
          <w:lang w:val="en-CA"/>
        </w:rPr>
        <w:t>FALSE</w:t>
      </w:r>
      <w:proofErr w:type="spellEnd"/>
    </w:p>
    <w:p w14:paraId="52CA49F0" w14:textId="77777777" w:rsidR="0091461B" w:rsidRDefault="0091461B" w:rsidP="0091461B">
      <w:pPr>
        <w:pStyle w:val="HBSNormal"/>
        <w:rPr>
          <w:lang w:val="en-CA"/>
        </w:rPr>
      </w:pPr>
      <w:r>
        <w:rPr>
          <w:lang w:val="en-CA"/>
        </w:rPr>
        <w:t xml:space="preserve">Once we define groups, we can use a function </w:t>
      </w:r>
      <w:proofErr w:type="spellStart"/>
      <w:r>
        <w:rPr>
          <w:lang w:val="en-CA"/>
        </w:rPr>
        <w:t>str_match</w:t>
      </w:r>
      <w:proofErr w:type="spellEnd"/>
      <w:r>
        <w:rPr>
          <w:lang w:val="en-CA"/>
        </w:rPr>
        <w:t xml:space="preserve"> to extract the values these groups define, like this. Look what happens if we write this code:</w:t>
      </w:r>
    </w:p>
    <w:p w14:paraId="08C5C71B" w14:textId="77777777" w:rsidR="0091461B" w:rsidRPr="0091461B" w:rsidRDefault="0091461B" w:rsidP="0091461B">
      <w:pPr>
        <w:pStyle w:val="HBSNormal"/>
        <w:rPr>
          <w:i/>
          <w:iCs/>
          <w:lang w:val="en-CA"/>
        </w:rPr>
      </w:pPr>
      <w:r>
        <w:rPr>
          <w:lang w:val="en-CA"/>
        </w:rPr>
        <w:tab/>
      </w:r>
      <w:proofErr w:type="spellStart"/>
      <w:r w:rsidRPr="0091461B">
        <w:rPr>
          <w:i/>
          <w:iCs/>
          <w:lang w:val="en-CA"/>
        </w:rPr>
        <w:t>str_match</w:t>
      </w:r>
      <w:proofErr w:type="spellEnd"/>
      <w:r w:rsidRPr="0091461B">
        <w:rPr>
          <w:i/>
          <w:iCs/>
          <w:lang w:val="en-CA"/>
        </w:rPr>
        <w:t>(</w:t>
      </w:r>
      <w:proofErr w:type="spellStart"/>
      <w:proofErr w:type="gramStart"/>
      <w:r w:rsidRPr="0091461B">
        <w:rPr>
          <w:i/>
          <w:iCs/>
          <w:lang w:val="en-CA"/>
        </w:rPr>
        <w:t>s,pattern</w:t>
      </w:r>
      <w:proofErr w:type="gramEnd"/>
      <w:r w:rsidRPr="0091461B">
        <w:rPr>
          <w:i/>
          <w:iCs/>
          <w:lang w:val="en-CA"/>
        </w:rPr>
        <w:t>_with_groups</w:t>
      </w:r>
      <w:proofErr w:type="spellEnd"/>
      <w:r w:rsidRPr="0091461B">
        <w:rPr>
          <w:i/>
          <w:iCs/>
          <w:lang w:val="en-CA"/>
        </w:rPr>
        <w:t>)</w:t>
      </w:r>
    </w:p>
    <w:p w14:paraId="2673FBD3" w14:textId="77777777" w:rsidR="0091461B" w:rsidRPr="0091461B" w:rsidRDefault="0091461B" w:rsidP="0091461B">
      <w:pPr>
        <w:pStyle w:val="HBSNormal"/>
        <w:ind w:left="720"/>
        <w:rPr>
          <w:i/>
          <w:iCs/>
          <w:lang w:val="en-CA"/>
        </w:rPr>
      </w:pPr>
      <w:r w:rsidRPr="0091461B">
        <w:rPr>
          <w:i/>
          <w:iCs/>
          <w:lang w:val="en-CA"/>
        </w:rPr>
        <w:t xml:space="preserve">     [,1]</w:t>
      </w:r>
      <w:proofErr w:type="gramStart"/>
      <w:r w:rsidRPr="0091461B">
        <w:rPr>
          <w:i/>
          <w:iCs/>
          <w:lang w:val="en-CA"/>
        </w:rPr>
        <w:t xml:space="preserve">   [</w:t>
      </w:r>
      <w:proofErr w:type="gramEnd"/>
      <w:r w:rsidRPr="0091461B">
        <w:rPr>
          <w:i/>
          <w:iCs/>
          <w:lang w:val="en-CA"/>
        </w:rPr>
        <w:t>,2] [,3]</w:t>
      </w:r>
    </w:p>
    <w:p w14:paraId="4A909D27" w14:textId="77777777" w:rsidR="0091461B" w:rsidRPr="0091461B" w:rsidRDefault="0091461B" w:rsidP="0091461B">
      <w:pPr>
        <w:pStyle w:val="HBSNormal"/>
        <w:ind w:left="720"/>
        <w:rPr>
          <w:i/>
          <w:iCs/>
          <w:lang w:val="en-CA"/>
        </w:rPr>
      </w:pPr>
      <w:r w:rsidRPr="0091461B">
        <w:rPr>
          <w:i/>
          <w:iCs/>
          <w:lang w:val="en-CA"/>
        </w:rPr>
        <w:t>[1,] "5,9</w:t>
      </w:r>
      <w:proofErr w:type="gramStart"/>
      <w:r w:rsidRPr="0091461B">
        <w:rPr>
          <w:i/>
          <w:iCs/>
          <w:lang w:val="en-CA"/>
        </w:rPr>
        <w:t>"  "</w:t>
      </w:r>
      <w:proofErr w:type="gramEnd"/>
      <w:r w:rsidRPr="0091461B">
        <w:rPr>
          <w:i/>
          <w:iCs/>
          <w:lang w:val="en-CA"/>
        </w:rPr>
        <w:t xml:space="preserve">5"  "9" </w:t>
      </w:r>
    </w:p>
    <w:p w14:paraId="28E9B04B" w14:textId="77777777" w:rsidR="0091461B" w:rsidRPr="0091461B" w:rsidRDefault="0091461B" w:rsidP="0091461B">
      <w:pPr>
        <w:pStyle w:val="HBSNormal"/>
        <w:ind w:left="720"/>
        <w:rPr>
          <w:i/>
          <w:iCs/>
          <w:lang w:val="en-CA"/>
        </w:rPr>
      </w:pPr>
      <w:r w:rsidRPr="0091461B">
        <w:rPr>
          <w:i/>
          <w:iCs/>
          <w:lang w:val="en-CA"/>
        </w:rPr>
        <w:t>[2,] "5,11" "5</w:t>
      </w:r>
      <w:proofErr w:type="gramStart"/>
      <w:r w:rsidRPr="0091461B">
        <w:rPr>
          <w:i/>
          <w:iCs/>
          <w:lang w:val="en-CA"/>
        </w:rPr>
        <w:t>"  "</w:t>
      </w:r>
      <w:proofErr w:type="gramEnd"/>
      <w:r w:rsidRPr="0091461B">
        <w:rPr>
          <w:i/>
          <w:iCs/>
          <w:lang w:val="en-CA"/>
        </w:rPr>
        <w:t>11"</w:t>
      </w:r>
    </w:p>
    <w:p w14:paraId="281CFFE5" w14:textId="77777777" w:rsidR="0091461B" w:rsidRPr="0091461B" w:rsidRDefault="0091461B" w:rsidP="0091461B">
      <w:pPr>
        <w:pStyle w:val="HBSNormal"/>
        <w:ind w:left="720"/>
        <w:rPr>
          <w:i/>
          <w:iCs/>
          <w:lang w:val="en-CA"/>
        </w:rPr>
      </w:pPr>
      <w:r w:rsidRPr="0091461B">
        <w:rPr>
          <w:i/>
          <w:iCs/>
          <w:lang w:val="en-CA"/>
        </w:rPr>
        <w:t>[3,] "6,"   "6</w:t>
      </w:r>
      <w:proofErr w:type="gramStart"/>
      <w:r w:rsidRPr="0091461B">
        <w:rPr>
          <w:i/>
          <w:iCs/>
          <w:lang w:val="en-CA"/>
        </w:rPr>
        <w:t>"  "</w:t>
      </w:r>
      <w:proofErr w:type="gramEnd"/>
      <w:r w:rsidRPr="0091461B">
        <w:rPr>
          <w:i/>
          <w:iCs/>
          <w:lang w:val="en-CA"/>
        </w:rPr>
        <w:t xml:space="preserve">"  </w:t>
      </w:r>
    </w:p>
    <w:p w14:paraId="7B91B513" w14:textId="77777777" w:rsidR="0091461B" w:rsidRPr="0091461B" w:rsidRDefault="0091461B" w:rsidP="0091461B">
      <w:pPr>
        <w:pStyle w:val="HBSNormal"/>
        <w:ind w:left="720"/>
        <w:rPr>
          <w:i/>
          <w:iCs/>
          <w:lang w:val="en-CA"/>
        </w:rPr>
      </w:pPr>
      <w:r w:rsidRPr="0091461B">
        <w:rPr>
          <w:i/>
          <w:iCs/>
          <w:lang w:val="en-CA"/>
        </w:rPr>
        <w:t>[4,] "6,1</w:t>
      </w:r>
      <w:proofErr w:type="gramStart"/>
      <w:r w:rsidRPr="0091461B">
        <w:rPr>
          <w:i/>
          <w:iCs/>
          <w:lang w:val="en-CA"/>
        </w:rPr>
        <w:t>"  "</w:t>
      </w:r>
      <w:proofErr w:type="gramEnd"/>
      <w:r w:rsidRPr="0091461B">
        <w:rPr>
          <w:i/>
          <w:iCs/>
          <w:lang w:val="en-CA"/>
        </w:rPr>
        <w:t xml:space="preserve">6"  "1" </w:t>
      </w:r>
    </w:p>
    <w:p w14:paraId="1FDCA5A5" w14:textId="77777777" w:rsidR="0091461B" w:rsidRPr="0091461B" w:rsidRDefault="0091461B" w:rsidP="0091461B">
      <w:pPr>
        <w:pStyle w:val="HBSNormal"/>
        <w:ind w:left="720"/>
        <w:rPr>
          <w:i/>
          <w:iCs/>
          <w:lang w:val="en-CA"/>
        </w:rPr>
      </w:pPr>
      <w:r w:rsidRPr="0091461B">
        <w:rPr>
          <w:i/>
          <w:iCs/>
          <w:lang w:val="en-CA"/>
        </w:rPr>
        <w:lastRenderedPageBreak/>
        <w:t xml:space="preserve">[5,] NA     </w:t>
      </w:r>
      <w:proofErr w:type="spellStart"/>
      <w:r w:rsidRPr="0091461B">
        <w:rPr>
          <w:i/>
          <w:iCs/>
          <w:lang w:val="en-CA"/>
        </w:rPr>
        <w:t>NA</w:t>
      </w:r>
      <w:proofErr w:type="spellEnd"/>
      <w:r w:rsidRPr="0091461B">
        <w:rPr>
          <w:i/>
          <w:iCs/>
          <w:lang w:val="en-CA"/>
        </w:rPr>
        <w:t xml:space="preserve">   </w:t>
      </w:r>
      <w:proofErr w:type="spellStart"/>
      <w:r w:rsidRPr="0091461B">
        <w:rPr>
          <w:i/>
          <w:iCs/>
          <w:lang w:val="en-CA"/>
        </w:rPr>
        <w:t>NA</w:t>
      </w:r>
      <w:proofErr w:type="spellEnd"/>
      <w:r w:rsidRPr="0091461B">
        <w:rPr>
          <w:i/>
          <w:iCs/>
          <w:lang w:val="en-CA"/>
        </w:rPr>
        <w:t xml:space="preserve">  </w:t>
      </w:r>
    </w:p>
    <w:p w14:paraId="6ECB7BA3" w14:textId="77777777" w:rsidR="0091461B" w:rsidRPr="0091461B" w:rsidRDefault="0091461B" w:rsidP="0091461B">
      <w:pPr>
        <w:pStyle w:val="HBSNormal"/>
        <w:ind w:left="720"/>
        <w:rPr>
          <w:i/>
          <w:iCs/>
          <w:lang w:val="en-CA"/>
        </w:rPr>
      </w:pPr>
      <w:r w:rsidRPr="0091461B">
        <w:rPr>
          <w:i/>
          <w:iCs/>
          <w:lang w:val="en-CA"/>
        </w:rPr>
        <w:t xml:space="preserve">[6,] NA     </w:t>
      </w:r>
      <w:proofErr w:type="spellStart"/>
      <w:r w:rsidRPr="0091461B">
        <w:rPr>
          <w:i/>
          <w:iCs/>
          <w:lang w:val="en-CA"/>
        </w:rPr>
        <w:t>NA</w:t>
      </w:r>
      <w:proofErr w:type="spellEnd"/>
      <w:r w:rsidRPr="0091461B">
        <w:rPr>
          <w:i/>
          <w:iCs/>
          <w:lang w:val="en-CA"/>
        </w:rPr>
        <w:t xml:space="preserve">   </w:t>
      </w:r>
      <w:proofErr w:type="spellStart"/>
      <w:r w:rsidRPr="0091461B">
        <w:rPr>
          <w:i/>
          <w:iCs/>
          <w:lang w:val="en-CA"/>
        </w:rPr>
        <w:t>NA</w:t>
      </w:r>
      <w:proofErr w:type="spellEnd"/>
      <w:r w:rsidRPr="0091461B">
        <w:rPr>
          <w:i/>
          <w:iCs/>
          <w:lang w:val="en-CA"/>
        </w:rPr>
        <w:t xml:space="preserve">  </w:t>
      </w:r>
    </w:p>
    <w:p w14:paraId="0F530E1C" w14:textId="77777777" w:rsidR="0091461B" w:rsidRPr="0091461B" w:rsidRDefault="0091461B" w:rsidP="0091461B">
      <w:pPr>
        <w:pStyle w:val="HBSNormal"/>
        <w:ind w:left="720"/>
        <w:rPr>
          <w:i/>
          <w:iCs/>
          <w:lang w:val="en-CA"/>
        </w:rPr>
      </w:pPr>
      <w:r w:rsidRPr="0091461B">
        <w:rPr>
          <w:i/>
          <w:iCs/>
          <w:lang w:val="en-CA"/>
        </w:rPr>
        <w:t xml:space="preserve">[7,] NA     </w:t>
      </w:r>
      <w:proofErr w:type="spellStart"/>
      <w:r w:rsidRPr="0091461B">
        <w:rPr>
          <w:i/>
          <w:iCs/>
          <w:lang w:val="en-CA"/>
        </w:rPr>
        <w:t>NA</w:t>
      </w:r>
      <w:proofErr w:type="spellEnd"/>
      <w:r w:rsidRPr="0091461B">
        <w:rPr>
          <w:i/>
          <w:iCs/>
          <w:lang w:val="en-CA"/>
        </w:rPr>
        <w:t xml:space="preserve">   </w:t>
      </w:r>
      <w:proofErr w:type="spellStart"/>
      <w:r w:rsidRPr="0091461B">
        <w:rPr>
          <w:i/>
          <w:iCs/>
          <w:lang w:val="en-CA"/>
        </w:rPr>
        <w:t>NA</w:t>
      </w:r>
      <w:proofErr w:type="spellEnd"/>
      <w:r w:rsidRPr="0091461B">
        <w:rPr>
          <w:i/>
          <w:iCs/>
          <w:lang w:val="en-CA"/>
        </w:rPr>
        <w:t xml:space="preserve">  </w:t>
      </w:r>
    </w:p>
    <w:p w14:paraId="09B92588" w14:textId="0050FF40" w:rsidR="0091461B" w:rsidRPr="0091461B" w:rsidRDefault="0091461B" w:rsidP="0091461B">
      <w:pPr>
        <w:pStyle w:val="HBSNormal"/>
        <w:ind w:left="720"/>
        <w:rPr>
          <w:i/>
          <w:iCs/>
          <w:lang w:val="en-CA"/>
        </w:rPr>
      </w:pPr>
      <w:r w:rsidRPr="0091461B">
        <w:rPr>
          <w:i/>
          <w:iCs/>
          <w:lang w:val="en-CA"/>
        </w:rPr>
        <w:t xml:space="preserve">[8,] NA     </w:t>
      </w:r>
      <w:proofErr w:type="spellStart"/>
      <w:r w:rsidRPr="0091461B">
        <w:rPr>
          <w:i/>
          <w:iCs/>
          <w:lang w:val="en-CA"/>
        </w:rPr>
        <w:t>NA</w:t>
      </w:r>
      <w:proofErr w:type="spellEnd"/>
      <w:r w:rsidRPr="0091461B">
        <w:rPr>
          <w:i/>
          <w:iCs/>
          <w:lang w:val="en-CA"/>
        </w:rPr>
        <w:t xml:space="preserve">   </w:t>
      </w:r>
      <w:proofErr w:type="spellStart"/>
      <w:r w:rsidRPr="0091461B">
        <w:rPr>
          <w:i/>
          <w:iCs/>
          <w:lang w:val="en-CA"/>
        </w:rPr>
        <w:t>NA</w:t>
      </w:r>
      <w:proofErr w:type="spellEnd"/>
      <w:r w:rsidRPr="0091461B">
        <w:rPr>
          <w:i/>
          <w:iCs/>
          <w:lang w:val="en-CA"/>
        </w:rPr>
        <w:t xml:space="preserve">  </w:t>
      </w:r>
    </w:p>
    <w:p w14:paraId="52C09C62" w14:textId="60A702AF" w:rsidR="0091461B" w:rsidRDefault="0091461B" w:rsidP="0091461B">
      <w:pPr>
        <w:pStyle w:val="HBSNormal"/>
        <w:rPr>
          <w:lang w:val="en-CA"/>
        </w:rPr>
      </w:pPr>
      <w:r>
        <w:rPr>
          <w:lang w:val="en-CA"/>
        </w:rPr>
        <w:t xml:space="preserve"> Note that the second and third columns contain feet and inches respectively. The first is the original pattern that was matched. If no match occurred, we see an N/A. Now we can understand the difference between the function </w:t>
      </w:r>
      <w:proofErr w:type="spellStart"/>
      <w:r>
        <w:rPr>
          <w:lang w:val="en-CA"/>
        </w:rPr>
        <w:t>str_extract</w:t>
      </w:r>
      <w:proofErr w:type="spellEnd"/>
      <w:r>
        <w:rPr>
          <w:lang w:val="en-CA"/>
        </w:rPr>
        <w:t xml:space="preserve"> and </w:t>
      </w:r>
      <w:proofErr w:type="spellStart"/>
      <w:r>
        <w:rPr>
          <w:lang w:val="en-CA"/>
        </w:rPr>
        <w:t>str_match</w:t>
      </w:r>
      <w:proofErr w:type="spellEnd"/>
      <w:r>
        <w:rPr>
          <w:lang w:val="en-CA"/>
        </w:rPr>
        <w:t xml:space="preserve">. </w:t>
      </w:r>
      <w:proofErr w:type="spellStart"/>
      <w:r>
        <w:rPr>
          <w:lang w:val="en-CA"/>
        </w:rPr>
        <w:t>Str_extract</w:t>
      </w:r>
      <w:proofErr w:type="spellEnd"/>
      <w:r>
        <w:rPr>
          <w:lang w:val="en-CA"/>
        </w:rPr>
        <w:t xml:space="preserve"> extracts only strings that match a pattern not the values defined by the groups. Here’s what happens with string extract:</w:t>
      </w:r>
    </w:p>
    <w:p w14:paraId="3520BB6C" w14:textId="77777777" w:rsidR="0091461B" w:rsidRPr="0091461B" w:rsidRDefault="0091461B" w:rsidP="0091461B">
      <w:pPr>
        <w:pStyle w:val="HBSNormal"/>
        <w:rPr>
          <w:i/>
          <w:iCs/>
          <w:lang w:val="en-CA"/>
        </w:rPr>
      </w:pPr>
      <w:r>
        <w:rPr>
          <w:lang w:val="en-CA"/>
        </w:rPr>
        <w:tab/>
      </w:r>
      <w:proofErr w:type="spellStart"/>
      <w:r w:rsidRPr="0091461B">
        <w:rPr>
          <w:i/>
          <w:iCs/>
          <w:lang w:val="en-CA"/>
        </w:rPr>
        <w:t>str_extract</w:t>
      </w:r>
      <w:proofErr w:type="spellEnd"/>
      <w:r w:rsidRPr="0091461B">
        <w:rPr>
          <w:i/>
          <w:iCs/>
          <w:lang w:val="en-CA"/>
        </w:rPr>
        <w:t>(</w:t>
      </w:r>
      <w:proofErr w:type="spellStart"/>
      <w:proofErr w:type="gramStart"/>
      <w:r w:rsidRPr="0091461B">
        <w:rPr>
          <w:i/>
          <w:iCs/>
          <w:lang w:val="en-CA"/>
        </w:rPr>
        <w:t>s,pattern</w:t>
      </w:r>
      <w:proofErr w:type="gramEnd"/>
      <w:r w:rsidRPr="0091461B">
        <w:rPr>
          <w:i/>
          <w:iCs/>
          <w:lang w:val="en-CA"/>
        </w:rPr>
        <w:t>_with_groups</w:t>
      </w:r>
      <w:proofErr w:type="spellEnd"/>
      <w:r w:rsidRPr="0091461B">
        <w:rPr>
          <w:i/>
          <w:iCs/>
          <w:lang w:val="en-CA"/>
        </w:rPr>
        <w:t>)</w:t>
      </w:r>
    </w:p>
    <w:p w14:paraId="43C2E065" w14:textId="77777777" w:rsidR="0091461B" w:rsidRPr="0091461B" w:rsidRDefault="0091461B" w:rsidP="0091461B">
      <w:pPr>
        <w:pStyle w:val="HBSNormal"/>
        <w:ind w:left="720"/>
        <w:rPr>
          <w:i/>
          <w:iCs/>
          <w:lang w:val="en-CA"/>
        </w:rPr>
      </w:pPr>
      <w:r w:rsidRPr="0091461B">
        <w:rPr>
          <w:i/>
          <w:iCs/>
          <w:lang w:val="en-CA"/>
        </w:rPr>
        <w:t>[1] "5,9</w:t>
      </w:r>
      <w:proofErr w:type="gramStart"/>
      <w:r w:rsidRPr="0091461B">
        <w:rPr>
          <w:i/>
          <w:iCs/>
          <w:lang w:val="en-CA"/>
        </w:rPr>
        <w:t>"  "</w:t>
      </w:r>
      <w:proofErr w:type="gramEnd"/>
      <w:r w:rsidRPr="0091461B">
        <w:rPr>
          <w:i/>
          <w:iCs/>
          <w:lang w:val="en-CA"/>
        </w:rPr>
        <w:t xml:space="preserve">5,11" "6,"   "6,1"  NA    </w:t>
      </w:r>
    </w:p>
    <w:p w14:paraId="021ED369" w14:textId="5151A557" w:rsidR="0091461B" w:rsidRDefault="0091461B" w:rsidP="0091461B">
      <w:pPr>
        <w:pStyle w:val="HBSNormal"/>
        <w:ind w:left="720"/>
        <w:rPr>
          <w:i/>
          <w:iCs/>
          <w:lang w:val="en-CA"/>
        </w:rPr>
      </w:pPr>
      <w:r w:rsidRPr="0091461B">
        <w:rPr>
          <w:i/>
          <w:iCs/>
          <w:lang w:val="en-CA"/>
        </w:rPr>
        <w:t xml:space="preserve">[6] NA     </w:t>
      </w:r>
      <w:proofErr w:type="spellStart"/>
      <w:r w:rsidRPr="0091461B">
        <w:rPr>
          <w:i/>
          <w:iCs/>
          <w:lang w:val="en-CA"/>
        </w:rPr>
        <w:t>NA</w:t>
      </w:r>
      <w:proofErr w:type="spellEnd"/>
      <w:r w:rsidRPr="0091461B">
        <w:rPr>
          <w:i/>
          <w:iCs/>
          <w:lang w:val="en-CA"/>
        </w:rPr>
        <w:t xml:space="preserve">     </w:t>
      </w:r>
      <w:proofErr w:type="spellStart"/>
      <w:r w:rsidRPr="0091461B">
        <w:rPr>
          <w:i/>
          <w:iCs/>
          <w:lang w:val="en-CA"/>
        </w:rPr>
        <w:t>NA</w:t>
      </w:r>
      <w:proofErr w:type="spellEnd"/>
      <w:r w:rsidRPr="0091461B">
        <w:rPr>
          <w:i/>
          <w:iCs/>
          <w:lang w:val="en-CA"/>
        </w:rPr>
        <w:t xml:space="preserve">    </w:t>
      </w:r>
    </w:p>
    <w:p w14:paraId="4440EBE6" w14:textId="5478F50A" w:rsidR="0091461B" w:rsidRDefault="0091461B" w:rsidP="0091461B">
      <w:pPr>
        <w:pStyle w:val="HBSNormal"/>
        <w:rPr>
          <w:lang w:val="en-CA"/>
        </w:rPr>
      </w:pPr>
      <w:r>
        <w:rPr>
          <w:lang w:val="en-CA"/>
        </w:rPr>
        <w:t xml:space="preserve">Another powerful aspect of groups is that you can refer to the extracted value in regex when searching and replacing. The regex special character for the </w:t>
      </w:r>
      <w:proofErr w:type="spellStart"/>
      <w:r>
        <w:rPr>
          <w:lang w:val="en-CA"/>
        </w:rPr>
        <w:t>i-th</w:t>
      </w:r>
      <w:proofErr w:type="spellEnd"/>
      <w:r>
        <w:rPr>
          <w:lang w:val="en-CA"/>
        </w:rPr>
        <w:t xml:space="preserve"> group is </w:t>
      </w:r>
      <w:r w:rsidR="004D21FD" w:rsidRPr="0091461B">
        <w:rPr>
          <w:lang w:val="en-CA"/>
        </w:rPr>
        <w:t>\\i</w:t>
      </w:r>
      <w:r w:rsidR="004D21FD">
        <w:rPr>
          <w:lang w:val="en-CA"/>
        </w:rPr>
        <w:t xml:space="preserve">. So </w:t>
      </w:r>
      <w:r w:rsidR="004D21FD" w:rsidRPr="004D21FD">
        <w:rPr>
          <w:lang w:val="en-CA"/>
        </w:rPr>
        <w:t>\\1</w:t>
      </w:r>
      <w:r w:rsidR="004D21FD">
        <w:rPr>
          <w:lang w:val="en-CA"/>
        </w:rPr>
        <w:t xml:space="preserve"> is the value extracted from the first group, and </w:t>
      </w:r>
      <w:r w:rsidR="004D21FD" w:rsidRPr="004D21FD">
        <w:rPr>
          <w:lang w:val="en-CA"/>
        </w:rPr>
        <w:t>\\2</w:t>
      </w:r>
      <w:r w:rsidR="004D21FD">
        <w:rPr>
          <w:lang w:val="en-CA"/>
        </w:rPr>
        <w:t xml:space="preserve"> is the value from the second group and so on. So, as a simple example, note that the following code will replace a comma by a period, but only if it is between two digits. Here’s the code:</w:t>
      </w:r>
    </w:p>
    <w:p w14:paraId="258A4195" w14:textId="77777777" w:rsidR="004D21FD" w:rsidRPr="004D21FD" w:rsidRDefault="004D21FD" w:rsidP="004D21FD">
      <w:pPr>
        <w:pStyle w:val="HBSNormal"/>
        <w:rPr>
          <w:i/>
          <w:iCs/>
          <w:lang w:val="en-CA"/>
        </w:rPr>
      </w:pPr>
      <w:r>
        <w:rPr>
          <w:lang w:val="en-CA"/>
        </w:rPr>
        <w:tab/>
      </w:r>
      <w:proofErr w:type="spellStart"/>
      <w:r w:rsidRPr="004D21FD">
        <w:rPr>
          <w:i/>
          <w:iCs/>
          <w:lang w:val="en-CA"/>
        </w:rPr>
        <w:t>pattern_with_groups</w:t>
      </w:r>
      <w:proofErr w:type="spellEnd"/>
      <w:r w:rsidRPr="004D21FD">
        <w:rPr>
          <w:i/>
          <w:iCs/>
          <w:lang w:val="en-CA"/>
        </w:rPr>
        <w:t>&lt;-"^([4-7]</w:t>
      </w:r>
      <w:proofErr w:type="gramStart"/>
      <w:r w:rsidRPr="004D21FD">
        <w:rPr>
          <w:i/>
          <w:iCs/>
          <w:lang w:val="en-CA"/>
        </w:rPr>
        <w:t>),(</w:t>
      </w:r>
      <w:proofErr w:type="gramEnd"/>
      <w:r w:rsidRPr="004D21FD">
        <w:rPr>
          <w:i/>
          <w:iCs/>
          <w:lang w:val="en-CA"/>
        </w:rPr>
        <w:t>\\d*)$"</w:t>
      </w:r>
    </w:p>
    <w:p w14:paraId="4402C5F3" w14:textId="59B319E7" w:rsidR="004D21FD" w:rsidRPr="004D21FD" w:rsidRDefault="004D21FD" w:rsidP="004D21FD">
      <w:pPr>
        <w:pStyle w:val="HBSNormal"/>
        <w:ind w:left="720"/>
        <w:rPr>
          <w:i/>
          <w:iCs/>
          <w:lang w:val="en-CA"/>
        </w:rPr>
      </w:pPr>
      <w:r w:rsidRPr="004D21FD">
        <w:rPr>
          <w:i/>
          <w:iCs/>
          <w:lang w:val="en-CA"/>
        </w:rPr>
        <w:t>yes&lt;-</w:t>
      </w:r>
      <w:proofErr w:type="gramStart"/>
      <w:r w:rsidRPr="004D21FD">
        <w:rPr>
          <w:i/>
          <w:iCs/>
          <w:lang w:val="en-CA"/>
        </w:rPr>
        <w:t>c(</w:t>
      </w:r>
      <w:proofErr w:type="gramEnd"/>
      <w:r w:rsidRPr="004D21FD">
        <w:rPr>
          <w:i/>
          <w:iCs/>
          <w:lang w:val="en-CA"/>
        </w:rPr>
        <w:t>"5,9","5,11","6,","6,1")</w:t>
      </w:r>
    </w:p>
    <w:p w14:paraId="3970C66E" w14:textId="54230BC9" w:rsidR="004D21FD" w:rsidRPr="004D21FD" w:rsidRDefault="004D21FD" w:rsidP="004D21FD">
      <w:pPr>
        <w:pStyle w:val="HBSNormal"/>
        <w:ind w:left="720"/>
        <w:rPr>
          <w:i/>
          <w:iCs/>
          <w:lang w:val="en-CA"/>
        </w:rPr>
      </w:pPr>
      <w:r w:rsidRPr="004D21FD">
        <w:rPr>
          <w:i/>
          <w:iCs/>
          <w:lang w:val="en-CA"/>
        </w:rPr>
        <w:t>no&lt;-</w:t>
      </w:r>
      <w:proofErr w:type="gramStart"/>
      <w:r w:rsidRPr="004D21FD">
        <w:rPr>
          <w:i/>
          <w:iCs/>
          <w:lang w:val="en-CA"/>
        </w:rPr>
        <w:t>c(</w:t>
      </w:r>
      <w:proofErr w:type="gramEnd"/>
      <w:r w:rsidRPr="004D21FD">
        <w:rPr>
          <w:i/>
          <w:iCs/>
          <w:lang w:val="en-CA"/>
        </w:rPr>
        <w:t>"5'9",",","2,8","6.1.1")</w:t>
      </w:r>
    </w:p>
    <w:p w14:paraId="36794AEB" w14:textId="02025925" w:rsidR="004D21FD" w:rsidRPr="004D21FD" w:rsidRDefault="004D21FD" w:rsidP="004D21FD">
      <w:pPr>
        <w:pStyle w:val="HBSNormal"/>
        <w:ind w:left="720"/>
        <w:rPr>
          <w:i/>
          <w:iCs/>
          <w:lang w:val="en-CA"/>
        </w:rPr>
      </w:pPr>
      <w:r w:rsidRPr="004D21FD">
        <w:rPr>
          <w:i/>
          <w:iCs/>
          <w:lang w:val="en-CA"/>
        </w:rPr>
        <w:t>s&lt;-c(</w:t>
      </w:r>
      <w:proofErr w:type="spellStart"/>
      <w:proofErr w:type="gramStart"/>
      <w:r w:rsidRPr="004D21FD">
        <w:rPr>
          <w:i/>
          <w:iCs/>
          <w:lang w:val="en-CA"/>
        </w:rPr>
        <w:t>yes,no</w:t>
      </w:r>
      <w:proofErr w:type="spellEnd"/>
      <w:proofErr w:type="gramEnd"/>
      <w:r w:rsidRPr="004D21FD">
        <w:rPr>
          <w:i/>
          <w:iCs/>
          <w:lang w:val="en-CA"/>
        </w:rPr>
        <w:t>)</w:t>
      </w:r>
    </w:p>
    <w:p w14:paraId="663BF4DB" w14:textId="5BF63707" w:rsidR="004D21FD" w:rsidRPr="004D21FD" w:rsidRDefault="004D21FD" w:rsidP="004D21FD">
      <w:pPr>
        <w:pStyle w:val="HBSNormal"/>
        <w:ind w:left="720"/>
        <w:rPr>
          <w:i/>
          <w:iCs/>
          <w:lang w:val="en-CA"/>
        </w:rPr>
      </w:pPr>
      <w:proofErr w:type="spellStart"/>
      <w:r w:rsidRPr="004D21FD">
        <w:rPr>
          <w:i/>
          <w:iCs/>
          <w:lang w:val="en-CA"/>
        </w:rPr>
        <w:t>str_replace</w:t>
      </w:r>
      <w:proofErr w:type="spellEnd"/>
      <w:r w:rsidRPr="004D21FD">
        <w:rPr>
          <w:i/>
          <w:iCs/>
          <w:lang w:val="en-CA"/>
        </w:rPr>
        <w:t>(</w:t>
      </w:r>
      <w:proofErr w:type="spellStart"/>
      <w:proofErr w:type="gramStart"/>
      <w:r w:rsidRPr="004D21FD">
        <w:rPr>
          <w:i/>
          <w:iCs/>
          <w:lang w:val="en-CA"/>
        </w:rPr>
        <w:t>s,pattern</w:t>
      </w:r>
      <w:proofErr w:type="gramEnd"/>
      <w:r w:rsidRPr="004D21FD">
        <w:rPr>
          <w:i/>
          <w:iCs/>
          <w:lang w:val="en-CA"/>
        </w:rPr>
        <w:t>_with_groups</w:t>
      </w:r>
      <w:proofErr w:type="spellEnd"/>
      <w:r w:rsidRPr="004D21FD">
        <w:rPr>
          <w:i/>
          <w:iCs/>
          <w:lang w:val="en-CA"/>
        </w:rPr>
        <w:t>,"\\1'\\2")</w:t>
      </w:r>
    </w:p>
    <w:p w14:paraId="252D6D72" w14:textId="77777777" w:rsidR="004D21FD" w:rsidRPr="004D21FD" w:rsidRDefault="004D21FD" w:rsidP="004D21FD">
      <w:pPr>
        <w:pStyle w:val="HBSNormal"/>
        <w:ind w:left="720"/>
        <w:rPr>
          <w:i/>
          <w:iCs/>
          <w:lang w:val="en-CA"/>
        </w:rPr>
      </w:pPr>
      <w:r w:rsidRPr="004D21FD">
        <w:rPr>
          <w:i/>
          <w:iCs/>
          <w:lang w:val="en-CA"/>
        </w:rPr>
        <w:t>[1] "5'9"   "5'11</w:t>
      </w:r>
      <w:proofErr w:type="gramStart"/>
      <w:r w:rsidRPr="004D21FD">
        <w:rPr>
          <w:i/>
          <w:iCs/>
          <w:lang w:val="en-CA"/>
        </w:rPr>
        <w:t>"  "</w:t>
      </w:r>
      <w:proofErr w:type="gramEnd"/>
      <w:r w:rsidRPr="004D21FD">
        <w:rPr>
          <w:i/>
          <w:iCs/>
          <w:lang w:val="en-CA"/>
        </w:rPr>
        <w:t xml:space="preserve">6'"    "6'1"   "5'9"  </w:t>
      </w:r>
    </w:p>
    <w:p w14:paraId="41761786" w14:textId="0FA9F04C" w:rsidR="004D21FD" w:rsidRDefault="004D21FD" w:rsidP="004D21FD">
      <w:pPr>
        <w:pStyle w:val="HBSNormal"/>
        <w:ind w:left="720"/>
        <w:rPr>
          <w:i/>
          <w:iCs/>
          <w:lang w:val="en-CA"/>
        </w:rPr>
      </w:pPr>
      <w:r w:rsidRPr="004D21FD">
        <w:rPr>
          <w:i/>
          <w:iCs/>
          <w:lang w:val="en-CA"/>
        </w:rPr>
        <w:t>[6] ","     "2,8"   "6.1.1"</w:t>
      </w:r>
    </w:p>
    <w:p w14:paraId="0574448B" w14:textId="1B1647AB" w:rsidR="004D21FD" w:rsidRDefault="004D21FD" w:rsidP="004D21FD">
      <w:pPr>
        <w:pStyle w:val="HBSNormal"/>
        <w:rPr>
          <w:lang w:val="en-CA"/>
        </w:rPr>
      </w:pPr>
      <w:r>
        <w:rPr>
          <w:lang w:val="en-CA"/>
        </w:rPr>
        <w:t xml:space="preserve">We can use this to convert cases in our reported heights. Now we’re ready to define a pattern that helps us convert all the </w:t>
      </w:r>
      <w:proofErr w:type="spellStart"/>
      <w:r>
        <w:rPr>
          <w:lang w:val="en-CA"/>
        </w:rPr>
        <w:t>x.y</w:t>
      </w:r>
      <w:proofErr w:type="spellEnd"/>
      <w:r>
        <w:rPr>
          <w:lang w:val="en-CA"/>
        </w:rPr>
        <w:t xml:space="preserve">, </w:t>
      </w:r>
      <w:proofErr w:type="spellStart"/>
      <w:proofErr w:type="gramStart"/>
      <w:r>
        <w:rPr>
          <w:lang w:val="en-CA"/>
        </w:rPr>
        <w:t>x,y</w:t>
      </w:r>
      <w:proofErr w:type="spellEnd"/>
      <w:proofErr w:type="gramEnd"/>
      <w:r>
        <w:rPr>
          <w:lang w:val="en-CA"/>
        </w:rPr>
        <w:t>, and x y’s to our preferred format. We need to adapt pattern underscore with groups to be a bit more flexible and capture all these cases. The pattern looks like this:</w:t>
      </w:r>
    </w:p>
    <w:p w14:paraId="40C82378" w14:textId="66FB053F" w:rsidR="004D21FD" w:rsidRDefault="004D21FD" w:rsidP="004D21FD">
      <w:pPr>
        <w:pStyle w:val="HBSNormal"/>
        <w:rPr>
          <w:i/>
          <w:iCs/>
          <w:lang w:val="en-CA"/>
        </w:rPr>
      </w:pPr>
      <w:r>
        <w:rPr>
          <w:lang w:val="en-CA"/>
        </w:rPr>
        <w:tab/>
      </w:r>
      <w:proofErr w:type="spellStart"/>
      <w:r w:rsidRPr="004D21FD">
        <w:rPr>
          <w:i/>
          <w:iCs/>
          <w:lang w:val="en-CA"/>
        </w:rPr>
        <w:t>pattern_with_groups</w:t>
      </w:r>
      <w:proofErr w:type="spellEnd"/>
      <w:r w:rsidRPr="004D21FD">
        <w:rPr>
          <w:i/>
          <w:iCs/>
          <w:lang w:val="en-CA"/>
        </w:rPr>
        <w:t>&lt;-"^([4-7</w:t>
      </w:r>
      <w:proofErr w:type="gramStart"/>
      <w:r w:rsidRPr="004D21FD">
        <w:rPr>
          <w:i/>
          <w:iCs/>
          <w:lang w:val="en-CA"/>
        </w:rPr>
        <w:t>])\\s</w:t>
      </w:r>
      <w:proofErr w:type="gramEnd"/>
      <w:r w:rsidRPr="004D21FD">
        <w:rPr>
          <w:i/>
          <w:iCs/>
          <w:lang w:val="en-CA"/>
        </w:rPr>
        <w:t>*[,\\.\\s+]\\s*(\\d*)$"</w:t>
      </w:r>
    </w:p>
    <w:p w14:paraId="065BBD55" w14:textId="2AEB9144" w:rsidR="004D21FD" w:rsidRDefault="004D21FD" w:rsidP="004D21FD">
      <w:pPr>
        <w:pStyle w:val="HBSNormal"/>
        <w:rPr>
          <w:lang w:val="en-CA"/>
        </w:rPr>
      </w:pPr>
      <w:r>
        <w:rPr>
          <w:lang w:val="en-CA"/>
        </w:rPr>
        <w:t xml:space="preserve">Let’s break it down. The caret (^) mean start of the string, then [4-7] means one digit between 4 and 7, then the </w:t>
      </w:r>
      <w:hyperlink r:id="rId27" w:history="1">
        <w:r w:rsidRPr="00F87C8F">
          <w:rPr>
            <w:rStyle w:val="Hyperlink"/>
            <w:lang w:val="en-CA"/>
          </w:rPr>
          <w:t>\\s*</w:t>
        </w:r>
      </w:hyperlink>
      <w:r>
        <w:rPr>
          <w:lang w:val="en-CA"/>
        </w:rPr>
        <w:t xml:space="preserve"> means none or more spaces. The next pattern means the feet symbol is either comma (,), </w:t>
      </w:r>
      <w:proofErr w:type="spellStart"/>
      <w:r>
        <w:rPr>
          <w:lang w:val="en-CA"/>
        </w:rPr>
        <w:t>dor</w:t>
      </w:r>
      <w:proofErr w:type="spellEnd"/>
      <w:r>
        <w:rPr>
          <w:lang w:val="en-CA"/>
        </w:rPr>
        <w:t>(.) or at least one space. Then we have none or more spaces again, then we have none or more digits, and then the end of the string. We can see that it appears to be working. Let’s try these examples. And we’ll be able to perform the search and replace like this:</w:t>
      </w:r>
    </w:p>
    <w:p w14:paraId="1FE25F19" w14:textId="77777777" w:rsidR="004D21FD" w:rsidRPr="004D11D3" w:rsidRDefault="004D21FD" w:rsidP="004D21FD">
      <w:pPr>
        <w:pStyle w:val="HBSNormal"/>
        <w:rPr>
          <w:i/>
          <w:iCs/>
          <w:lang w:val="en-CA"/>
        </w:rPr>
      </w:pPr>
      <w:r>
        <w:rPr>
          <w:lang w:val="en-CA"/>
        </w:rPr>
        <w:tab/>
      </w:r>
      <w:proofErr w:type="spellStart"/>
      <w:r w:rsidRPr="004D11D3">
        <w:rPr>
          <w:i/>
          <w:iCs/>
          <w:lang w:val="en-CA"/>
        </w:rPr>
        <w:t>str_subset</w:t>
      </w:r>
      <w:proofErr w:type="spellEnd"/>
      <w:r w:rsidRPr="004D11D3">
        <w:rPr>
          <w:i/>
          <w:iCs/>
          <w:lang w:val="en-CA"/>
        </w:rPr>
        <w:t>(</w:t>
      </w:r>
      <w:proofErr w:type="spellStart"/>
      <w:proofErr w:type="gramStart"/>
      <w:r w:rsidRPr="004D11D3">
        <w:rPr>
          <w:i/>
          <w:iCs/>
          <w:lang w:val="en-CA"/>
        </w:rPr>
        <w:t>problems,pattern</w:t>
      </w:r>
      <w:proofErr w:type="gramEnd"/>
      <w:r w:rsidRPr="004D11D3">
        <w:rPr>
          <w:i/>
          <w:iCs/>
          <w:lang w:val="en-CA"/>
        </w:rPr>
        <w:t>_with_groups</w:t>
      </w:r>
      <w:proofErr w:type="spellEnd"/>
      <w:r w:rsidRPr="004D11D3">
        <w:rPr>
          <w:i/>
          <w:iCs/>
          <w:lang w:val="en-CA"/>
        </w:rPr>
        <w:t>)%&gt;%</w:t>
      </w:r>
    </w:p>
    <w:p w14:paraId="4A66F3E9" w14:textId="77777777" w:rsidR="004D21FD" w:rsidRPr="004D11D3" w:rsidRDefault="004D21FD" w:rsidP="004D21FD">
      <w:pPr>
        <w:pStyle w:val="HBSNormal"/>
        <w:ind w:left="720"/>
        <w:rPr>
          <w:i/>
          <w:iCs/>
          <w:lang w:val="en-CA"/>
        </w:rPr>
      </w:pPr>
      <w:r w:rsidRPr="004D11D3">
        <w:rPr>
          <w:i/>
          <w:iCs/>
          <w:lang w:val="en-CA"/>
        </w:rPr>
        <w:t xml:space="preserve">+     </w:t>
      </w:r>
      <w:proofErr w:type="spellStart"/>
      <w:r w:rsidRPr="004D11D3">
        <w:rPr>
          <w:i/>
          <w:iCs/>
          <w:lang w:val="en-CA"/>
        </w:rPr>
        <w:t>str_replace</w:t>
      </w:r>
      <w:proofErr w:type="spellEnd"/>
      <w:r w:rsidRPr="004D11D3">
        <w:rPr>
          <w:i/>
          <w:iCs/>
          <w:lang w:val="en-CA"/>
        </w:rPr>
        <w:t>(</w:t>
      </w:r>
      <w:proofErr w:type="spellStart"/>
      <w:r w:rsidRPr="004D11D3">
        <w:rPr>
          <w:i/>
          <w:iCs/>
          <w:lang w:val="en-CA"/>
        </w:rPr>
        <w:t>pattern_with_groups</w:t>
      </w:r>
      <w:proofErr w:type="spellEnd"/>
      <w:r w:rsidRPr="004D11D3">
        <w:rPr>
          <w:i/>
          <w:iCs/>
          <w:lang w:val="en-CA"/>
        </w:rPr>
        <w:t>,"\\1'\\2</w:t>
      </w:r>
      <w:proofErr w:type="gramStart"/>
      <w:r w:rsidRPr="004D11D3">
        <w:rPr>
          <w:i/>
          <w:iCs/>
          <w:lang w:val="en-CA"/>
        </w:rPr>
        <w:t>")%</w:t>
      </w:r>
      <w:proofErr w:type="gramEnd"/>
      <w:r w:rsidRPr="004D11D3">
        <w:rPr>
          <w:i/>
          <w:iCs/>
          <w:lang w:val="en-CA"/>
        </w:rPr>
        <w:t>&gt;%head</w:t>
      </w:r>
    </w:p>
    <w:p w14:paraId="2A30B585" w14:textId="0A55DAF0" w:rsidR="004D21FD" w:rsidRPr="004D11D3" w:rsidRDefault="004D21FD" w:rsidP="004D21FD">
      <w:pPr>
        <w:pStyle w:val="HBSNormal"/>
        <w:ind w:left="720"/>
        <w:rPr>
          <w:i/>
          <w:iCs/>
          <w:lang w:val="en-CA"/>
        </w:rPr>
      </w:pPr>
      <w:r w:rsidRPr="004D11D3">
        <w:rPr>
          <w:i/>
          <w:iCs/>
          <w:lang w:val="en-CA"/>
        </w:rPr>
        <w:t>[1] "5'3</w:t>
      </w:r>
      <w:proofErr w:type="gramStart"/>
      <w:r w:rsidRPr="004D11D3">
        <w:rPr>
          <w:i/>
          <w:iCs/>
          <w:lang w:val="en-CA"/>
        </w:rPr>
        <w:t>"  "</w:t>
      </w:r>
      <w:proofErr w:type="gramEnd"/>
      <w:r w:rsidRPr="004D11D3">
        <w:rPr>
          <w:i/>
          <w:iCs/>
          <w:lang w:val="en-CA"/>
        </w:rPr>
        <w:t>5'25" "5'5"  "6'5"  "5'8"  "5'6"</w:t>
      </w:r>
    </w:p>
    <w:p w14:paraId="1ABCCF54" w14:textId="43A738FB" w:rsidR="004D21FD" w:rsidRDefault="004D11D3" w:rsidP="004D21FD">
      <w:pPr>
        <w:pStyle w:val="HBSNormal"/>
        <w:rPr>
          <w:lang w:val="en-CA"/>
        </w:rPr>
      </w:pPr>
      <w:r>
        <w:rPr>
          <w:lang w:val="en-CA"/>
        </w:rPr>
        <w:t>It’s almost what we want. There’s one little problem, we have one case with 25 inches. We’ll deal with this problem in a later section.</w:t>
      </w:r>
    </w:p>
    <w:p w14:paraId="0141DB9D" w14:textId="77777777" w:rsidR="004D11D3" w:rsidRPr="004D21FD" w:rsidRDefault="004D11D3" w:rsidP="004D21FD">
      <w:pPr>
        <w:pStyle w:val="HBSNormal"/>
        <w:rPr>
          <w:lang w:val="en-CA"/>
        </w:rPr>
      </w:pPr>
    </w:p>
    <w:p w14:paraId="21A3ECCB" w14:textId="5692D520" w:rsidR="00CC1322" w:rsidRDefault="00CC1322" w:rsidP="00CC1322">
      <w:pPr>
        <w:pStyle w:val="Heading3"/>
      </w:pPr>
      <w:bookmarkStart w:id="45" w:name="_Toc25419719"/>
      <w:r>
        <w:lastRenderedPageBreak/>
        <w:t>Testing and Improving</w:t>
      </w:r>
      <w:bookmarkEnd w:id="45"/>
    </w:p>
    <w:p w14:paraId="5A070437" w14:textId="60B30CDB" w:rsidR="004D11D3" w:rsidRDefault="00AC5E87" w:rsidP="004D11D3">
      <w:pPr>
        <w:pStyle w:val="HBSNormal"/>
      </w:pPr>
      <w:r>
        <w:t xml:space="preserve">We have developed a powerful string processing technique that can help us catch many of the problematic entries. Now, it’s time to test our approach search for further </w:t>
      </w:r>
      <w:proofErr w:type="gramStart"/>
      <w:r>
        <w:t>problems, and</w:t>
      </w:r>
      <w:proofErr w:type="gramEnd"/>
      <w:r>
        <w:t xml:space="preserve"> tweak our approach for possible improvements. Let’s write a function that captures all the entries that can’t be converted into numbers, remembering that some are in centimeters. We’ll deal with those later:</w:t>
      </w:r>
    </w:p>
    <w:p w14:paraId="519E294E" w14:textId="77777777" w:rsidR="00AC5E87" w:rsidRPr="00AC5E87" w:rsidRDefault="00AC5E87" w:rsidP="00AC5E87">
      <w:pPr>
        <w:pStyle w:val="HBSNormal"/>
        <w:rPr>
          <w:i/>
          <w:iCs/>
        </w:rPr>
      </w:pPr>
      <w:r>
        <w:tab/>
      </w:r>
      <w:proofErr w:type="spellStart"/>
      <w:r w:rsidRPr="00AC5E87">
        <w:rPr>
          <w:i/>
          <w:iCs/>
        </w:rPr>
        <w:t>not_inches_or_cm</w:t>
      </w:r>
      <w:proofErr w:type="spellEnd"/>
      <w:r w:rsidRPr="00AC5E87">
        <w:rPr>
          <w:i/>
          <w:iCs/>
        </w:rPr>
        <w:t>&lt;-function(</w:t>
      </w:r>
      <w:proofErr w:type="spellStart"/>
      <w:proofErr w:type="gramStart"/>
      <w:r w:rsidRPr="00AC5E87">
        <w:rPr>
          <w:i/>
          <w:iCs/>
        </w:rPr>
        <w:t>x,smallest</w:t>
      </w:r>
      <w:proofErr w:type="spellEnd"/>
      <w:proofErr w:type="gramEnd"/>
      <w:r w:rsidRPr="00AC5E87">
        <w:rPr>
          <w:i/>
          <w:iCs/>
        </w:rPr>
        <w:t>=50,tallest=84){</w:t>
      </w:r>
    </w:p>
    <w:p w14:paraId="3BA382F5" w14:textId="77777777" w:rsidR="00AC5E87" w:rsidRPr="00AC5E87" w:rsidRDefault="00AC5E87" w:rsidP="00AC5E87">
      <w:pPr>
        <w:pStyle w:val="HBSNormal"/>
        <w:ind w:left="720"/>
        <w:rPr>
          <w:i/>
          <w:iCs/>
        </w:rPr>
      </w:pPr>
      <w:r w:rsidRPr="00AC5E87">
        <w:rPr>
          <w:i/>
          <w:iCs/>
        </w:rPr>
        <w:t>+     inches&lt;-</w:t>
      </w:r>
      <w:proofErr w:type="spellStart"/>
      <w:r w:rsidRPr="00AC5E87">
        <w:rPr>
          <w:i/>
          <w:iCs/>
        </w:rPr>
        <w:t>suppressWarnings</w:t>
      </w:r>
      <w:proofErr w:type="spellEnd"/>
      <w:r w:rsidRPr="00AC5E87">
        <w:rPr>
          <w:i/>
          <w:iCs/>
        </w:rPr>
        <w:t>(</w:t>
      </w:r>
      <w:proofErr w:type="spellStart"/>
      <w:proofErr w:type="gramStart"/>
      <w:r w:rsidRPr="00AC5E87">
        <w:rPr>
          <w:i/>
          <w:iCs/>
        </w:rPr>
        <w:t>as.numeric</w:t>
      </w:r>
      <w:proofErr w:type="spellEnd"/>
      <w:proofErr w:type="gramEnd"/>
      <w:r w:rsidRPr="00AC5E87">
        <w:rPr>
          <w:i/>
          <w:iCs/>
        </w:rPr>
        <w:t>(x))</w:t>
      </w:r>
    </w:p>
    <w:p w14:paraId="0AE3C0E2" w14:textId="77777777" w:rsidR="00AC5E87" w:rsidRPr="00AC5E87" w:rsidRDefault="00AC5E87" w:rsidP="00AC5E87">
      <w:pPr>
        <w:pStyle w:val="HBSNormal"/>
        <w:ind w:left="720"/>
        <w:rPr>
          <w:i/>
          <w:iCs/>
        </w:rPr>
      </w:pPr>
      <w:r w:rsidRPr="00AC5E87">
        <w:rPr>
          <w:i/>
          <w:iCs/>
        </w:rPr>
        <w:t xml:space="preserve">+     </w:t>
      </w:r>
      <w:proofErr w:type="spellStart"/>
      <w:r w:rsidRPr="00AC5E87">
        <w:rPr>
          <w:i/>
          <w:iCs/>
        </w:rPr>
        <w:t>ind</w:t>
      </w:r>
      <w:proofErr w:type="spellEnd"/>
      <w:r w:rsidRPr="00AC5E87">
        <w:rPr>
          <w:i/>
          <w:iCs/>
        </w:rPr>
        <w:t>&lt;</w:t>
      </w:r>
      <w:proofErr w:type="gramStart"/>
      <w:r w:rsidRPr="00AC5E87">
        <w:rPr>
          <w:i/>
          <w:iCs/>
        </w:rPr>
        <w:t>-!is.na</w:t>
      </w:r>
      <w:proofErr w:type="gramEnd"/>
      <w:r w:rsidRPr="00AC5E87">
        <w:rPr>
          <w:i/>
          <w:iCs/>
        </w:rPr>
        <w:t>(inches)&amp;</w:t>
      </w:r>
    </w:p>
    <w:p w14:paraId="5E6B4357" w14:textId="77777777" w:rsidR="00AC5E87" w:rsidRPr="00AC5E87" w:rsidRDefault="00AC5E87" w:rsidP="00AC5E87">
      <w:pPr>
        <w:pStyle w:val="HBSNormal"/>
        <w:ind w:left="720"/>
        <w:rPr>
          <w:i/>
          <w:iCs/>
        </w:rPr>
      </w:pPr>
      <w:r w:rsidRPr="00AC5E87">
        <w:rPr>
          <w:i/>
          <w:iCs/>
        </w:rPr>
        <w:t xml:space="preserve">+      </w:t>
      </w:r>
      <w:proofErr w:type="gramStart"/>
      <w:r w:rsidRPr="00AC5E87">
        <w:rPr>
          <w:i/>
          <w:iCs/>
        </w:rPr>
        <w:t xml:space="preserve">   (</w:t>
      </w:r>
      <w:proofErr w:type="gramEnd"/>
      <w:r w:rsidRPr="00AC5E87">
        <w:rPr>
          <w:i/>
          <w:iCs/>
        </w:rPr>
        <w:t>(inches&gt;=smallest &amp; inches&lt;=tallest)|</w:t>
      </w:r>
    </w:p>
    <w:p w14:paraId="54034502" w14:textId="77777777" w:rsidR="00AC5E87" w:rsidRPr="00AC5E87" w:rsidRDefault="00AC5E87" w:rsidP="00AC5E87">
      <w:pPr>
        <w:pStyle w:val="HBSNormal"/>
        <w:ind w:left="720"/>
        <w:rPr>
          <w:i/>
          <w:iCs/>
        </w:rPr>
      </w:pPr>
      <w:r w:rsidRPr="00AC5E87">
        <w:rPr>
          <w:i/>
          <w:iCs/>
        </w:rPr>
        <w:t xml:space="preserve">+           </w:t>
      </w:r>
      <w:proofErr w:type="gramStart"/>
      <w:r w:rsidRPr="00AC5E87">
        <w:rPr>
          <w:i/>
          <w:iCs/>
        </w:rPr>
        <w:t xml:space="preserve">   (</w:t>
      </w:r>
      <w:proofErr w:type="gramEnd"/>
      <w:r w:rsidRPr="00AC5E87">
        <w:rPr>
          <w:i/>
          <w:iCs/>
        </w:rPr>
        <w:t>inches/2.54&gt;=smallest &amp; inches/2.54&lt;=tallest))</w:t>
      </w:r>
    </w:p>
    <w:p w14:paraId="1C7B46DA" w14:textId="77777777" w:rsidR="00AC5E87" w:rsidRPr="00AC5E87" w:rsidRDefault="00AC5E87" w:rsidP="00AC5E87">
      <w:pPr>
        <w:pStyle w:val="HBSNormal"/>
        <w:ind w:left="720"/>
        <w:rPr>
          <w:i/>
          <w:iCs/>
        </w:rPr>
      </w:pPr>
      <w:r w:rsidRPr="00AC5E87">
        <w:rPr>
          <w:i/>
          <w:iCs/>
        </w:rPr>
        <w:t xml:space="preserve">+   </w:t>
      </w:r>
      <w:proofErr w:type="gramStart"/>
      <w:r w:rsidRPr="00AC5E87">
        <w:rPr>
          <w:i/>
          <w:iCs/>
        </w:rPr>
        <w:t xml:space="preserve">  !</w:t>
      </w:r>
      <w:proofErr w:type="spellStart"/>
      <w:r w:rsidRPr="00AC5E87">
        <w:rPr>
          <w:i/>
          <w:iCs/>
        </w:rPr>
        <w:t>ind</w:t>
      </w:r>
      <w:proofErr w:type="spellEnd"/>
      <w:proofErr w:type="gramEnd"/>
    </w:p>
    <w:p w14:paraId="50010C44" w14:textId="54E49C6A" w:rsidR="00AC5E87" w:rsidRDefault="00AC5E87" w:rsidP="00AC5E87">
      <w:pPr>
        <w:pStyle w:val="HBSNormal"/>
        <w:ind w:left="720"/>
        <w:rPr>
          <w:i/>
          <w:iCs/>
        </w:rPr>
      </w:pPr>
      <w:r w:rsidRPr="00AC5E87">
        <w:rPr>
          <w:i/>
          <w:iCs/>
        </w:rPr>
        <w:t>+ }</w:t>
      </w:r>
    </w:p>
    <w:p w14:paraId="01BAB956" w14:textId="77777777" w:rsidR="00AC5E87" w:rsidRPr="00AC5E87" w:rsidRDefault="00AC5E87" w:rsidP="00AC5E87">
      <w:pPr>
        <w:pStyle w:val="HBSNormal"/>
        <w:ind w:left="720"/>
        <w:rPr>
          <w:i/>
          <w:iCs/>
        </w:rPr>
      </w:pPr>
      <w:r w:rsidRPr="00AC5E87">
        <w:rPr>
          <w:i/>
          <w:iCs/>
        </w:rPr>
        <w:t>problems&lt;-</w:t>
      </w:r>
      <w:proofErr w:type="spellStart"/>
      <w:r w:rsidRPr="00AC5E87">
        <w:rPr>
          <w:i/>
          <w:iCs/>
        </w:rPr>
        <w:t>reported_heights</w:t>
      </w:r>
      <w:proofErr w:type="spellEnd"/>
      <w:r w:rsidRPr="00AC5E87">
        <w:rPr>
          <w:i/>
          <w:iCs/>
        </w:rPr>
        <w:t>%&gt;%</w:t>
      </w:r>
    </w:p>
    <w:p w14:paraId="7364D30F" w14:textId="77777777" w:rsidR="00AC5E87" w:rsidRPr="00AC5E87" w:rsidRDefault="00AC5E87" w:rsidP="00AC5E87">
      <w:pPr>
        <w:pStyle w:val="HBSNormal"/>
        <w:ind w:left="720"/>
        <w:rPr>
          <w:i/>
          <w:iCs/>
        </w:rPr>
      </w:pPr>
      <w:r w:rsidRPr="00AC5E87">
        <w:rPr>
          <w:i/>
          <w:iCs/>
        </w:rPr>
        <w:t>+     filter(</w:t>
      </w:r>
      <w:proofErr w:type="spellStart"/>
      <w:r w:rsidRPr="00AC5E87">
        <w:rPr>
          <w:i/>
          <w:iCs/>
        </w:rPr>
        <w:t>not_inches_or_cm</w:t>
      </w:r>
      <w:proofErr w:type="spellEnd"/>
      <w:r w:rsidRPr="00AC5E87">
        <w:rPr>
          <w:i/>
          <w:iCs/>
        </w:rPr>
        <w:t>(height</w:t>
      </w:r>
      <w:proofErr w:type="gramStart"/>
      <w:r w:rsidRPr="00AC5E87">
        <w:rPr>
          <w:i/>
          <w:iCs/>
        </w:rPr>
        <w:t>))%</w:t>
      </w:r>
      <w:proofErr w:type="gramEnd"/>
      <w:r w:rsidRPr="00AC5E87">
        <w:rPr>
          <w:i/>
          <w:iCs/>
        </w:rPr>
        <w:t>&gt;%</w:t>
      </w:r>
    </w:p>
    <w:p w14:paraId="7E01D6D7" w14:textId="77777777" w:rsidR="00AC5E87" w:rsidRPr="00AC5E87" w:rsidRDefault="00AC5E87" w:rsidP="00AC5E87">
      <w:pPr>
        <w:pStyle w:val="HBSNormal"/>
        <w:ind w:left="720"/>
        <w:rPr>
          <w:i/>
          <w:iCs/>
        </w:rPr>
      </w:pPr>
      <w:r w:rsidRPr="00AC5E87">
        <w:rPr>
          <w:i/>
          <w:iCs/>
        </w:rPr>
        <w:t xml:space="preserve">+   </w:t>
      </w:r>
      <w:proofErr w:type="gramStart"/>
      <w:r w:rsidRPr="00AC5E87">
        <w:rPr>
          <w:i/>
          <w:iCs/>
        </w:rPr>
        <w:t xml:space="preserve">  .</w:t>
      </w:r>
      <w:proofErr w:type="gramEnd"/>
      <w:r w:rsidRPr="00AC5E87">
        <w:rPr>
          <w:i/>
          <w:iCs/>
        </w:rPr>
        <w:t>$height</w:t>
      </w:r>
    </w:p>
    <w:p w14:paraId="279BF8B5" w14:textId="77777777" w:rsidR="00AC5E87" w:rsidRPr="00AC5E87" w:rsidRDefault="00AC5E87" w:rsidP="00AC5E87">
      <w:pPr>
        <w:pStyle w:val="HBSNormal"/>
        <w:ind w:left="720"/>
        <w:rPr>
          <w:i/>
          <w:iCs/>
        </w:rPr>
      </w:pPr>
      <w:r w:rsidRPr="00AC5E87">
        <w:rPr>
          <w:i/>
          <w:iCs/>
        </w:rPr>
        <w:t>&gt; length(problems)</w:t>
      </w:r>
    </w:p>
    <w:p w14:paraId="615182CB" w14:textId="1DBC3485" w:rsidR="00AC5E87" w:rsidRDefault="00AC5E87" w:rsidP="00AC5E87">
      <w:pPr>
        <w:pStyle w:val="HBSNormal"/>
        <w:ind w:left="720"/>
        <w:rPr>
          <w:i/>
          <w:iCs/>
        </w:rPr>
      </w:pPr>
      <w:r w:rsidRPr="00AC5E87">
        <w:rPr>
          <w:i/>
          <w:iCs/>
        </w:rPr>
        <w:t>[1] 200</w:t>
      </w:r>
    </w:p>
    <w:p w14:paraId="58378DCF" w14:textId="22724A53" w:rsidR="00AC5E87" w:rsidRDefault="00AC5E87" w:rsidP="00AC5E87">
      <w:pPr>
        <w:pStyle w:val="HBSNormal"/>
      </w:pPr>
      <w:r>
        <w:t xml:space="preserve">Let’s see how many of these we can make fit our pattern after the several processing steps we have developed. Here, we leverage the pipe one of the advantages of using </w:t>
      </w:r>
      <w:proofErr w:type="spellStart"/>
      <w:r>
        <w:t>stringr</w:t>
      </w:r>
      <w:proofErr w:type="spellEnd"/>
      <w:r>
        <w:t>. We use the pipe to concatenate the different replacements that we have just performed. Then we define the pattern and then, we go and try to see how many we match:</w:t>
      </w:r>
    </w:p>
    <w:p w14:paraId="7AD27102" w14:textId="77777777" w:rsidR="00AC5E87" w:rsidRPr="00AC5E87" w:rsidRDefault="00AC5E87" w:rsidP="00AC5E87">
      <w:pPr>
        <w:pStyle w:val="HBSNormal"/>
        <w:rPr>
          <w:i/>
          <w:iCs/>
        </w:rPr>
      </w:pPr>
      <w:r>
        <w:tab/>
      </w:r>
      <w:r w:rsidRPr="00AC5E87">
        <w:rPr>
          <w:i/>
          <w:iCs/>
        </w:rPr>
        <w:t>converted&lt;-problems%&gt;%</w:t>
      </w:r>
    </w:p>
    <w:p w14:paraId="76465E32" w14:textId="77777777" w:rsidR="00AC5E87" w:rsidRPr="00AC5E87" w:rsidRDefault="00AC5E87" w:rsidP="00AC5E87">
      <w:pPr>
        <w:pStyle w:val="HBSNormal"/>
        <w:ind w:left="720"/>
        <w:rPr>
          <w:i/>
          <w:iCs/>
        </w:rPr>
      </w:pPr>
      <w:r w:rsidRPr="00AC5E87">
        <w:rPr>
          <w:i/>
          <w:iCs/>
        </w:rPr>
        <w:t xml:space="preserve">+     </w:t>
      </w:r>
      <w:proofErr w:type="spellStart"/>
      <w:r w:rsidRPr="00AC5E87">
        <w:rPr>
          <w:i/>
          <w:iCs/>
        </w:rPr>
        <w:t>str_replace</w:t>
      </w:r>
      <w:proofErr w:type="spellEnd"/>
      <w:r w:rsidRPr="00AC5E87">
        <w:rPr>
          <w:i/>
          <w:iCs/>
        </w:rPr>
        <w:t>("</w:t>
      </w:r>
      <w:proofErr w:type="spellStart"/>
      <w:r w:rsidRPr="00AC5E87">
        <w:rPr>
          <w:i/>
          <w:iCs/>
        </w:rPr>
        <w:t>feet|foot|ft</w:t>
      </w:r>
      <w:proofErr w:type="spellEnd"/>
      <w:r w:rsidRPr="00AC5E87">
        <w:rPr>
          <w:i/>
          <w:iCs/>
        </w:rPr>
        <w:t>","'</w:t>
      </w:r>
      <w:proofErr w:type="gramStart"/>
      <w:r w:rsidRPr="00AC5E87">
        <w:rPr>
          <w:i/>
          <w:iCs/>
        </w:rPr>
        <w:t>")%</w:t>
      </w:r>
      <w:proofErr w:type="gramEnd"/>
      <w:r w:rsidRPr="00AC5E87">
        <w:rPr>
          <w:i/>
          <w:iCs/>
        </w:rPr>
        <w:t>&gt;% #convert feet symbols to '</w:t>
      </w:r>
    </w:p>
    <w:p w14:paraId="0498A9C4" w14:textId="77777777" w:rsidR="00AC5E87" w:rsidRPr="00AC5E87" w:rsidRDefault="00AC5E87" w:rsidP="00AC5E87">
      <w:pPr>
        <w:pStyle w:val="HBSNormal"/>
        <w:ind w:left="720"/>
        <w:rPr>
          <w:i/>
          <w:iCs/>
        </w:rPr>
      </w:pPr>
      <w:r w:rsidRPr="00AC5E87">
        <w:rPr>
          <w:i/>
          <w:iCs/>
        </w:rPr>
        <w:t xml:space="preserve">+     </w:t>
      </w:r>
      <w:proofErr w:type="spellStart"/>
      <w:r w:rsidRPr="00AC5E87">
        <w:rPr>
          <w:i/>
          <w:iCs/>
        </w:rPr>
        <w:t>str_replace</w:t>
      </w:r>
      <w:proofErr w:type="spellEnd"/>
      <w:r w:rsidRPr="00AC5E87">
        <w:rPr>
          <w:i/>
          <w:iCs/>
        </w:rPr>
        <w:t>("</w:t>
      </w:r>
      <w:proofErr w:type="spellStart"/>
      <w:r w:rsidRPr="00AC5E87">
        <w:rPr>
          <w:i/>
          <w:iCs/>
        </w:rPr>
        <w:t>inches|in</w:t>
      </w:r>
      <w:proofErr w:type="spellEnd"/>
      <w:r w:rsidRPr="00AC5E87">
        <w:rPr>
          <w:i/>
          <w:iCs/>
        </w:rPr>
        <w:t>|''|\"","</w:t>
      </w:r>
      <w:proofErr w:type="gramStart"/>
      <w:r w:rsidRPr="00AC5E87">
        <w:rPr>
          <w:i/>
          <w:iCs/>
        </w:rPr>
        <w:t>")%</w:t>
      </w:r>
      <w:proofErr w:type="gramEnd"/>
      <w:r w:rsidRPr="00AC5E87">
        <w:rPr>
          <w:i/>
          <w:iCs/>
        </w:rPr>
        <w:t>&gt;% #remove inches symbols</w:t>
      </w:r>
    </w:p>
    <w:p w14:paraId="159A1CEF" w14:textId="1EF9A8AE" w:rsidR="00AC5E87" w:rsidRDefault="00AC5E87" w:rsidP="00AC5E87">
      <w:pPr>
        <w:pStyle w:val="HBSNormal"/>
        <w:ind w:left="720"/>
        <w:rPr>
          <w:i/>
          <w:iCs/>
        </w:rPr>
      </w:pPr>
      <w:r w:rsidRPr="00AC5E87">
        <w:rPr>
          <w:i/>
          <w:iCs/>
        </w:rPr>
        <w:t xml:space="preserve">+     </w:t>
      </w:r>
      <w:proofErr w:type="spellStart"/>
      <w:r w:rsidRPr="00AC5E87">
        <w:rPr>
          <w:i/>
          <w:iCs/>
        </w:rPr>
        <w:t>str_replace</w:t>
      </w:r>
      <w:proofErr w:type="spellEnd"/>
      <w:r w:rsidRPr="00AC5E87">
        <w:rPr>
          <w:i/>
          <w:iCs/>
        </w:rPr>
        <w:t>("^([4-7</w:t>
      </w:r>
      <w:proofErr w:type="gramStart"/>
      <w:r w:rsidRPr="00AC5E87">
        <w:rPr>
          <w:i/>
          <w:iCs/>
        </w:rPr>
        <w:t>])\\s</w:t>
      </w:r>
      <w:proofErr w:type="gramEnd"/>
      <w:r w:rsidRPr="00AC5E87">
        <w:rPr>
          <w:i/>
          <w:iCs/>
        </w:rPr>
        <w:t>*[,\\.\\s+]\\s*(\\d*)$","\\1'\\2") #change format</w:t>
      </w:r>
    </w:p>
    <w:p w14:paraId="0A92A3F8" w14:textId="77777777" w:rsidR="00AC5E87" w:rsidRPr="00AC5E87" w:rsidRDefault="00AC5E87" w:rsidP="00AC5E87">
      <w:pPr>
        <w:pStyle w:val="HBSNormal"/>
        <w:ind w:left="720"/>
        <w:rPr>
          <w:i/>
          <w:iCs/>
        </w:rPr>
      </w:pPr>
      <w:r w:rsidRPr="00AC5E87">
        <w:rPr>
          <w:i/>
          <w:iCs/>
        </w:rPr>
        <w:t>pattern&lt;-"^[4-</w:t>
      </w:r>
      <w:proofErr w:type="gramStart"/>
      <w:r w:rsidRPr="00AC5E87">
        <w:rPr>
          <w:i/>
          <w:iCs/>
        </w:rPr>
        <w:t>7]\\s</w:t>
      </w:r>
      <w:proofErr w:type="gramEnd"/>
      <w:r w:rsidRPr="00AC5E87">
        <w:rPr>
          <w:i/>
          <w:iCs/>
        </w:rPr>
        <w:t>*'\\s*\\d{1,2}$"</w:t>
      </w:r>
    </w:p>
    <w:p w14:paraId="36A9213C" w14:textId="77777777" w:rsidR="00AC5E87" w:rsidRPr="00AC5E87" w:rsidRDefault="00AC5E87" w:rsidP="00AC5E87">
      <w:pPr>
        <w:pStyle w:val="HBSNormal"/>
        <w:ind w:left="720"/>
        <w:rPr>
          <w:i/>
          <w:iCs/>
        </w:rPr>
      </w:pPr>
      <w:r w:rsidRPr="00AC5E87">
        <w:rPr>
          <w:i/>
          <w:iCs/>
        </w:rPr>
        <w:t>&gt; index&lt;-</w:t>
      </w:r>
      <w:proofErr w:type="spellStart"/>
      <w:r w:rsidRPr="00AC5E87">
        <w:rPr>
          <w:i/>
          <w:iCs/>
        </w:rPr>
        <w:t>str_detect</w:t>
      </w:r>
      <w:proofErr w:type="spellEnd"/>
      <w:r w:rsidRPr="00AC5E87">
        <w:rPr>
          <w:i/>
          <w:iCs/>
        </w:rPr>
        <w:t>(</w:t>
      </w:r>
      <w:proofErr w:type="spellStart"/>
      <w:proofErr w:type="gramStart"/>
      <w:r w:rsidRPr="00AC5E87">
        <w:rPr>
          <w:i/>
          <w:iCs/>
        </w:rPr>
        <w:t>converted,pattern</w:t>
      </w:r>
      <w:proofErr w:type="spellEnd"/>
      <w:proofErr w:type="gramEnd"/>
      <w:r w:rsidRPr="00AC5E87">
        <w:rPr>
          <w:i/>
          <w:iCs/>
        </w:rPr>
        <w:t>)</w:t>
      </w:r>
    </w:p>
    <w:p w14:paraId="116CC0DC" w14:textId="77777777" w:rsidR="00AC5E87" w:rsidRPr="00AC5E87" w:rsidRDefault="00AC5E87" w:rsidP="00AC5E87">
      <w:pPr>
        <w:pStyle w:val="HBSNormal"/>
        <w:ind w:left="720"/>
        <w:rPr>
          <w:i/>
          <w:iCs/>
        </w:rPr>
      </w:pPr>
      <w:r w:rsidRPr="00AC5E87">
        <w:rPr>
          <w:i/>
          <w:iCs/>
        </w:rPr>
        <w:t>&gt; mean(index)</w:t>
      </w:r>
    </w:p>
    <w:p w14:paraId="6AC8DA13" w14:textId="20972490" w:rsidR="00400E58" w:rsidRDefault="00AC5E87" w:rsidP="00AC5E87">
      <w:pPr>
        <w:pStyle w:val="HBSNormal"/>
        <w:ind w:left="720"/>
        <w:rPr>
          <w:i/>
          <w:iCs/>
        </w:rPr>
      </w:pPr>
      <w:r w:rsidRPr="00AC5E87">
        <w:rPr>
          <w:i/>
          <w:iCs/>
        </w:rPr>
        <w:t>[1] 0.615</w:t>
      </w:r>
    </w:p>
    <w:p w14:paraId="61625D83" w14:textId="77777777" w:rsidR="00400E58" w:rsidRDefault="00400E58">
      <w:pPr>
        <w:rPr>
          <w:i/>
          <w:iCs/>
          <w:sz w:val="20"/>
        </w:rPr>
      </w:pPr>
      <w:r>
        <w:rPr>
          <w:i/>
          <w:iCs/>
        </w:rPr>
        <w:br w:type="page"/>
      </w:r>
    </w:p>
    <w:p w14:paraId="25329552" w14:textId="77777777" w:rsidR="00AC5E87" w:rsidRDefault="00AC5E87" w:rsidP="00AC5E87">
      <w:pPr>
        <w:pStyle w:val="HBSNormal"/>
        <w:ind w:left="720"/>
        <w:rPr>
          <w:i/>
          <w:iCs/>
        </w:rPr>
      </w:pPr>
    </w:p>
    <w:p w14:paraId="3B81138A" w14:textId="4B453EBD" w:rsidR="00AC5E87" w:rsidRDefault="00400E58" w:rsidP="00AC5E87">
      <w:pPr>
        <w:pStyle w:val="HBSNormal"/>
      </w:pPr>
      <w:r>
        <w:t>We are matching more than half now. Let’s examine the remaining cases. Here they are:</w:t>
      </w:r>
    </w:p>
    <w:p w14:paraId="20C6F389" w14:textId="77777777" w:rsidR="00400E58" w:rsidRPr="00400E58" w:rsidRDefault="00400E58" w:rsidP="00400E58">
      <w:pPr>
        <w:pStyle w:val="HBSNormal"/>
        <w:rPr>
          <w:i/>
          <w:iCs/>
        </w:rPr>
      </w:pPr>
      <w:r>
        <w:tab/>
      </w:r>
      <w:r w:rsidRPr="00400E58">
        <w:rPr>
          <w:i/>
          <w:iCs/>
        </w:rPr>
        <w:t>converted</w:t>
      </w:r>
      <w:proofErr w:type="gramStart"/>
      <w:r w:rsidRPr="00400E58">
        <w:rPr>
          <w:i/>
          <w:iCs/>
        </w:rPr>
        <w:t>[!index</w:t>
      </w:r>
      <w:proofErr w:type="gramEnd"/>
      <w:r w:rsidRPr="00400E58">
        <w:rPr>
          <w:i/>
          <w:iCs/>
        </w:rPr>
        <w:t>]</w:t>
      </w:r>
    </w:p>
    <w:p w14:paraId="0B798B9D" w14:textId="77777777" w:rsidR="00400E58" w:rsidRPr="00400E58" w:rsidRDefault="00400E58" w:rsidP="00400E58">
      <w:pPr>
        <w:pStyle w:val="HBSNormal"/>
        <w:ind w:left="720"/>
        <w:rPr>
          <w:i/>
          <w:iCs/>
        </w:rPr>
      </w:pPr>
      <w:r w:rsidRPr="00400E58">
        <w:rPr>
          <w:i/>
          <w:iCs/>
        </w:rPr>
        <w:t xml:space="preserve"> [1] "6"             "165cm"         "511"           "6"             "2"            </w:t>
      </w:r>
    </w:p>
    <w:p w14:paraId="50EDCC64" w14:textId="77777777" w:rsidR="00400E58" w:rsidRPr="00400E58" w:rsidRDefault="00400E58" w:rsidP="00400E58">
      <w:pPr>
        <w:pStyle w:val="HBSNormal"/>
        <w:ind w:left="720"/>
        <w:rPr>
          <w:i/>
          <w:iCs/>
        </w:rPr>
      </w:pPr>
      <w:r w:rsidRPr="00400E58">
        <w:rPr>
          <w:i/>
          <w:iCs/>
        </w:rPr>
        <w:t xml:space="preserve"> [6] "&gt;9000"         "5 ' and 8.11 " "11111"         "6"             "103.2"        </w:t>
      </w:r>
    </w:p>
    <w:p w14:paraId="4DC707AC" w14:textId="77777777" w:rsidR="00400E58" w:rsidRPr="00400E58" w:rsidRDefault="00400E58" w:rsidP="00400E58">
      <w:pPr>
        <w:pStyle w:val="HBSNormal"/>
        <w:ind w:left="720"/>
        <w:rPr>
          <w:i/>
          <w:iCs/>
        </w:rPr>
      </w:pPr>
      <w:r w:rsidRPr="00400E58">
        <w:rPr>
          <w:i/>
          <w:iCs/>
        </w:rPr>
        <w:t xml:space="preserve">[11] "19"            "5"             "300"           "6'"            "6"            </w:t>
      </w:r>
    </w:p>
    <w:p w14:paraId="677E282D" w14:textId="77777777" w:rsidR="00400E58" w:rsidRPr="00400E58" w:rsidRDefault="00400E58" w:rsidP="00400E58">
      <w:pPr>
        <w:pStyle w:val="HBSNormal"/>
        <w:ind w:left="720"/>
        <w:rPr>
          <w:i/>
          <w:iCs/>
        </w:rPr>
      </w:pPr>
      <w:r w:rsidRPr="00400E58">
        <w:rPr>
          <w:i/>
          <w:iCs/>
        </w:rPr>
        <w:t xml:space="preserve">[16] "Five ' eight " "7"             "214"           "6"             "0.7"          </w:t>
      </w:r>
    </w:p>
    <w:p w14:paraId="6DD82641" w14:textId="77777777" w:rsidR="00400E58" w:rsidRPr="00400E58" w:rsidRDefault="00400E58" w:rsidP="00400E58">
      <w:pPr>
        <w:pStyle w:val="HBSNormal"/>
        <w:ind w:left="720"/>
        <w:rPr>
          <w:i/>
          <w:iCs/>
        </w:rPr>
      </w:pPr>
      <w:r w:rsidRPr="00400E58">
        <w:rPr>
          <w:i/>
          <w:iCs/>
        </w:rPr>
        <w:t xml:space="preserve">[21] "6"             "2'33"          "612"           "1,70"          "87"           </w:t>
      </w:r>
    </w:p>
    <w:p w14:paraId="184078A3" w14:textId="77777777" w:rsidR="00400E58" w:rsidRPr="00400E58" w:rsidRDefault="00400E58" w:rsidP="00400E58">
      <w:pPr>
        <w:pStyle w:val="HBSNormal"/>
        <w:ind w:left="720"/>
        <w:rPr>
          <w:i/>
          <w:iCs/>
        </w:rPr>
      </w:pPr>
      <w:r w:rsidRPr="00400E58">
        <w:rPr>
          <w:i/>
          <w:iCs/>
        </w:rPr>
        <w:t xml:space="preserve">[26] "5'7.5"         "5'7.5"         "111"           "5' 7.78"       "12"           </w:t>
      </w:r>
    </w:p>
    <w:p w14:paraId="7C60C3C7" w14:textId="77777777" w:rsidR="00400E58" w:rsidRPr="00400E58" w:rsidRDefault="00400E58" w:rsidP="00400E58">
      <w:pPr>
        <w:pStyle w:val="HBSNormal"/>
        <w:ind w:left="720"/>
        <w:rPr>
          <w:i/>
          <w:iCs/>
        </w:rPr>
      </w:pPr>
      <w:r w:rsidRPr="00400E58">
        <w:rPr>
          <w:i/>
          <w:iCs/>
        </w:rPr>
        <w:t>[31] "6"             "</w:t>
      </w:r>
      <w:proofErr w:type="spellStart"/>
      <w:r w:rsidRPr="00400E58">
        <w:rPr>
          <w:i/>
          <w:iCs/>
        </w:rPr>
        <w:t>yyy</w:t>
      </w:r>
      <w:proofErr w:type="spellEnd"/>
      <w:r w:rsidRPr="00400E58">
        <w:rPr>
          <w:i/>
          <w:iCs/>
        </w:rPr>
        <w:t xml:space="preserve">"           "89"            "34"            "25"           </w:t>
      </w:r>
    </w:p>
    <w:p w14:paraId="27439CD6" w14:textId="77777777" w:rsidR="00400E58" w:rsidRPr="00400E58" w:rsidRDefault="00400E58" w:rsidP="00400E58">
      <w:pPr>
        <w:pStyle w:val="HBSNormal"/>
        <w:ind w:left="720"/>
        <w:rPr>
          <w:i/>
          <w:iCs/>
        </w:rPr>
      </w:pPr>
      <w:r w:rsidRPr="00400E58">
        <w:rPr>
          <w:i/>
          <w:iCs/>
        </w:rPr>
        <w:t xml:space="preserve">[36] "6"             "6"             "22"            "684"           "6"            </w:t>
      </w:r>
    </w:p>
    <w:p w14:paraId="67E474D0" w14:textId="77777777" w:rsidR="00400E58" w:rsidRPr="00400E58" w:rsidRDefault="00400E58" w:rsidP="00400E58">
      <w:pPr>
        <w:pStyle w:val="HBSNormal"/>
        <w:ind w:left="720"/>
        <w:rPr>
          <w:i/>
          <w:iCs/>
        </w:rPr>
      </w:pPr>
      <w:r w:rsidRPr="00400E58">
        <w:rPr>
          <w:i/>
          <w:iCs/>
        </w:rPr>
        <w:t xml:space="preserve">[41] "1"             "1"             "6*12"          "87"            "6"            </w:t>
      </w:r>
    </w:p>
    <w:p w14:paraId="42623CCF" w14:textId="77777777" w:rsidR="00400E58" w:rsidRPr="00400E58" w:rsidRDefault="00400E58" w:rsidP="00400E58">
      <w:pPr>
        <w:pStyle w:val="HBSNormal"/>
        <w:ind w:left="720"/>
        <w:rPr>
          <w:i/>
          <w:iCs/>
        </w:rPr>
      </w:pPr>
      <w:r w:rsidRPr="00400E58">
        <w:rPr>
          <w:i/>
          <w:iCs/>
        </w:rPr>
        <w:t xml:space="preserve">[46] "1.6"           "120"           "120"           "23"            "1.7"          </w:t>
      </w:r>
    </w:p>
    <w:p w14:paraId="4DC3A498" w14:textId="77777777" w:rsidR="00400E58" w:rsidRPr="00400E58" w:rsidRDefault="00400E58" w:rsidP="00400E58">
      <w:pPr>
        <w:pStyle w:val="HBSNormal"/>
        <w:ind w:left="720"/>
        <w:rPr>
          <w:i/>
          <w:iCs/>
        </w:rPr>
      </w:pPr>
      <w:r w:rsidRPr="00400E58">
        <w:rPr>
          <w:i/>
          <w:iCs/>
        </w:rPr>
        <w:t xml:space="preserve">[51] "6"             "5"             "69"            "5' 9 "         "5 ' 9 "       </w:t>
      </w:r>
    </w:p>
    <w:p w14:paraId="658E3B6D" w14:textId="77777777" w:rsidR="00400E58" w:rsidRPr="00400E58" w:rsidRDefault="00400E58" w:rsidP="00400E58">
      <w:pPr>
        <w:pStyle w:val="HBSNormal"/>
        <w:ind w:left="720"/>
        <w:rPr>
          <w:i/>
          <w:iCs/>
        </w:rPr>
      </w:pPr>
      <w:r w:rsidRPr="00400E58">
        <w:rPr>
          <w:i/>
          <w:iCs/>
        </w:rPr>
        <w:t xml:space="preserve">[56] "6"             "6"             "86"            "708,661"       "5 ' 6 "       </w:t>
      </w:r>
    </w:p>
    <w:p w14:paraId="1C8AA721" w14:textId="77777777" w:rsidR="00400E58" w:rsidRPr="00400E58" w:rsidRDefault="00400E58" w:rsidP="00400E58">
      <w:pPr>
        <w:pStyle w:val="HBSNormal"/>
        <w:ind w:left="720"/>
        <w:rPr>
          <w:i/>
          <w:iCs/>
        </w:rPr>
      </w:pPr>
      <w:r w:rsidRPr="00400E58">
        <w:rPr>
          <w:i/>
          <w:iCs/>
        </w:rPr>
        <w:t xml:space="preserve">[61] "6"             "649,606"       "10000"         "1"             "728,346"      </w:t>
      </w:r>
    </w:p>
    <w:p w14:paraId="0E3A715C" w14:textId="77777777" w:rsidR="00400E58" w:rsidRPr="00400E58" w:rsidRDefault="00400E58" w:rsidP="00400E58">
      <w:pPr>
        <w:pStyle w:val="HBSNormal"/>
        <w:ind w:left="720"/>
        <w:rPr>
          <w:i/>
          <w:iCs/>
        </w:rPr>
      </w:pPr>
      <w:r w:rsidRPr="00400E58">
        <w:rPr>
          <w:i/>
          <w:iCs/>
        </w:rPr>
        <w:t xml:space="preserve">[66] "0"             "6"             "6"             "6"             "100"          </w:t>
      </w:r>
    </w:p>
    <w:p w14:paraId="731B9E20" w14:textId="77777777" w:rsidR="00400E58" w:rsidRPr="00400E58" w:rsidRDefault="00400E58" w:rsidP="00400E58">
      <w:pPr>
        <w:pStyle w:val="HBSNormal"/>
        <w:ind w:left="720"/>
        <w:rPr>
          <w:i/>
          <w:iCs/>
        </w:rPr>
      </w:pPr>
      <w:r w:rsidRPr="00400E58">
        <w:rPr>
          <w:i/>
          <w:iCs/>
        </w:rPr>
        <w:t xml:space="preserve">[71] "88"            "6"             "170 cm"        "7,283,465"     "5"            </w:t>
      </w:r>
    </w:p>
    <w:p w14:paraId="3A84C335" w14:textId="1FA97923" w:rsidR="00400E58" w:rsidRDefault="00400E58" w:rsidP="00400E58">
      <w:pPr>
        <w:pStyle w:val="HBSNormal"/>
        <w:ind w:left="720"/>
        <w:rPr>
          <w:i/>
          <w:iCs/>
        </w:rPr>
      </w:pPr>
      <w:r w:rsidRPr="00400E58">
        <w:rPr>
          <w:i/>
          <w:iCs/>
        </w:rPr>
        <w:t xml:space="preserve">[76] "5"             "34"  </w:t>
      </w:r>
    </w:p>
    <w:p w14:paraId="4398EC36" w14:textId="77777777" w:rsidR="00400E58" w:rsidRDefault="00400E58">
      <w:pPr>
        <w:rPr>
          <w:i/>
          <w:iCs/>
          <w:sz w:val="20"/>
        </w:rPr>
      </w:pPr>
      <w:r>
        <w:rPr>
          <w:i/>
          <w:iCs/>
        </w:rPr>
        <w:br w:type="page"/>
      </w:r>
    </w:p>
    <w:p w14:paraId="1E28D614" w14:textId="77777777" w:rsidR="00400E58" w:rsidRDefault="00400E58" w:rsidP="00400E58">
      <w:pPr>
        <w:pStyle w:val="HBSNormal"/>
        <w:ind w:left="720"/>
        <w:rPr>
          <w:i/>
          <w:iCs/>
        </w:rPr>
      </w:pPr>
    </w:p>
    <w:p w14:paraId="048133D8" w14:textId="339D0E47" w:rsidR="00400E58" w:rsidRDefault="00400E58" w:rsidP="00400E58">
      <w:pPr>
        <w:pStyle w:val="HBSNormal"/>
      </w:pPr>
      <w:r>
        <w:t>There is a list of problems remaining:</w:t>
      </w:r>
    </w:p>
    <w:p w14:paraId="2B398F23" w14:textId="0EF15DC5" w:rsidR="00400E58" w:rsidRDefault="00400E58" w:rsidP="00BE5405">
      <w:pPr>
        <w:pStyle w:val="HBSNormal"/>
        <w:numPr>
          <w:ilvl w:val="0"/>
          <w:numId w:val="4"/>
        </w:numPr>
      </w:pPr>
      <w:r>
        <w:t>Many students measuring exactly 5 or 6 feet did not enter any inches</w:t>
      </w:r>
    </w:p>
    <w:p w14:paraId="5CA6FF45" w14:textId="337536FD" w:rsidR="00400E58" w:rsidRDefault="00400E58" w:rsidP="00400E58">
      <w:pPr>
        <w:pStyle w:val="HBSNormal"/>
        <w:ind w:left="360"/>
      </w:pPr>
      <w:r>
        <w:t>For example, 6’, and our pattern requires that inches be included</w:t>
      </w:r>
    </w:p>
    <w:p w14:paraId="7A7507A3" w14:textId="1909C085" w:rsidR="00400E58" w:rsidRDefault="00400E58" w:rsidP="00BE5405">
      <w:pPr>
        <w:pStyle w:val="HBSNormal"/>
        <w:numPr>
          <w:ilvl w:val="0"/>
          <w:numId w:val="4"/>
        </w:numPr>
      </w:pPr>
      <w:r>
        <w:t>Some students measuring exactly 5 or 6 feet entered just that number</w:t>
      </w:r>
    </w:p>
    <w:p w14:paraId="262B7C78" w14:textId="1C149A58" w:rsidR="00400E58" w:rsidRDefault="00400E58" w:rsidP="00BE5405">
      <w:pPr>
        <w:pStyle w:val="HBSNormal"/>
        <w:numPr>
          <w:ilvl w:val="0"/>
          <w:numId w:val="4"/>
        </w:numPr>
      </w:pPr>
      <w:r>
        <w:t>Some of the inches were entered with decimal points</w:t>
      </w:r>
    </w:p>
    <w:p w14:paraId="5D71D465" w14:textId="6516C7A3" w:rsidR="00400E58" w:rsidRDefault="00400E58" w:rsidP="00400E58">
      <w:pPr>
        <w:pStyle w:val="HBSNormal"/>
        <w:ind w:left="360"/>
      </w:pPr>
      <w:r>
        <w:t>For example, 5’7.5” our pattern only looks for two digits.</w:t>
      </w:r>
    </w:p>
    <w:p w14:paraId="35F5B6FF" w14:textId="6C486478" w:rsidR="00400E58" w:rsidRDefault="00400E58" w:rsidP="00BE5405">
      <w:pPr>
        <w:pStyle w:val="HBSNormal"/>
        <w:numPr>
          <w:ilvl w:val="0"/>
          <w:numId w:val="5"/>
        </w:numPr>
      </w:pPr>
      <w:r>
        <w:t xml:space="preserve">Some entries have </w:t>
      </w:r>
      <w:proofErr w:type="gramStart"/>
      <w:r>
        <w:t>spaces</w:t>
      </w:r>
      <w:proofErr w:type="gramEnd"/>
      <w:r>
        <w:t xml:space="preserve"> the end</w:t>
      </w:r>
    </w:p>
    <w:p w14:paraId="30434622" w14:textId="4E611163" w:rsidR="00400E58" w:rsidRDefault="00400E58" w:rsidP="00400E58">
      <w:pPr>
        <w:pStyle w:val="HBSNormal"/>
        <w:ind w:left="360"/>
      </w:pPr>
      <w:r>
        <w:t>For example, “</w:t>
      </w:r>
      <w:proofErr w:type="gramStart"/>
      <w:r>
        <w:t>5 ’</w:t>
      </w:r>
      <w:proofErr w:type="gramEnd"/>
      <w:r>
        <w:t xml:space="preserve"> 9 “</w:t>
      </w:r>
    </w:p>
    <w:p w14:paraId="50583FAD" w14:textId="4FC8E962" w:rsidR="00400E58" w:rsidRDefault="00400E58" w:rsidP="00BE5405">
      <w:pPr>
        <w:pStyle w:val="HBSNormal"/>
        <w:numPr>
          <w:ilvl w:val="0"/>
          <w:numId w:val="5"/>
        </w:numPr>
      </w:pPr>
      <w:r>
        <w:t>Some entries are in meters and some of these are European decimals.</w:t>
      </w:r>
    </w:p>
    <w:p w14:paraId="69AE2E23" w14:textId="37E27E93" w:rsidR="00400E58" w:rsidRDefault="00400E58" w:rsidP="00400E58">
      <w:pPr>
        <w:pStyle w:val="HBSNormal"/>
        <w:ind w:left="360"/>
      </w:pPr>
      <w:r>
        <w:t>For example, 1,7 is 1.7 meter.</w:t>
      </w:r>
    </w:p>
    <w:p w14:paraId="071EB1E3" w14:textId="65AC4A9F" w:rsidR="00400E58" w:rsidRDefault="00400E58" w:rsidP="00BE5405">
      <w:pPr>
        <w:pStyle w:val="HBSNormal"/>
        <w:numPr>
          <w:ilvl w:val="0"/>
          <w:numId w:val="5"/>
        </w:numPr>
      </w:pPr>
      <w:r>
        <w:t>Two students added CM and student spelled out the numbers 5 foot, 8 inches</w:t>
      </w:r>
    </w:p>
    <w:p w14:paraId="1DB7AA5A" w14:textId="53240524" w:rsidR="00400E58" w:rsidRDefault="00400E58" w:rsidP="00400E58">
      <w:pPr>
        <w:pStyle w:val="HBSNormal"/>
      </w:pPr>
      <w:r>
        <w:t xml:space="preserve">It is not necessarily clear that it is worth writing code to handle all these cases since they might be rare enough. However, some give us an opportunity to learn some more regex techniques. </w:t>
      </w:r>
      <w:proofErr w:type="gramStart"/>
      <w:r>
        <w:t>So</w:t>
      </w:r>
      <w:proofErr w:type="gramEnd"/>
      <w:r>
        <w:t xml:space="preserve"> we will show you the code that you need to fix them in the course material.</w:t>
      </w:r>
    </w:p>
    <w:p w14:paraId="27E6226D" w14:textId="77777777" w:rsidR="00400E58" w:rsidRDefault="00400E58">
      <w:pPr>
        <w:rPr>
          <w:sz w:val="20"/>
        </w:rPr>
      </w:pPr>
      <w:r>
        <w:br w:type="page"/>
      </w:r>
    </w:p>
    <w:p w14:paraId="1A8DF606" w14:textId="77777777" w:rsidR="00400E58" w:rsidRDefault="00400E58" w:rsidP="00400E58">
      <w:pPr>
        <w:pStyle w:val="HBSNormal"/>
      </w:pPr>
    </w:p>
    <w:p w14:paraId="78468F8D" w14:textId="6CB6E496" w:rsidR="00CC1322" w:rsidRDefault="00CC1322" w:rsidP="00400E58">
      <w:pPr>
        <w:pStyle w:val="Heading2"/>
      </w:pPr>
      <w:bookmarkStart w:id="46" w:name="_Toc25419720"/>
      <w:r>
        <w:t>String Processing Part 3</w:t>
      </w:r>
      <w:bookmarkEnd w:id="46"/>
    </w:p>
    <w:p w14:paraId="777EC42A" w14:textId="64DE3F9B" w:rsidR="006B2243" w:rsidRDefault="00CC1322" w:rsidP="006B2243">
      <w:pPr>
        <w:pStyle w:val="Heading3"/>
      </w:pPr>
      <w:bookmarkStart w:id="47" w:name="_Toc25419721"/>
      <w:r>
        <w:t>Separate with Regex</w:t>
      </w:r>
      <w:bookmarkEnd w:id="47"/>
    </w:p>
    <w:p w14:paraId="3D3B05AF" w14:textId="63F6623A" w:rsidR="000E2175" w:rsidRDefault="000E2175" w:rsidP="000E2175">
      <w:pPr>
        <w:pStyle w:val="HBSNormal"/>
        <w:rPr>
          <w:lang w:val="en-CA"/>
        </w:rPr>
      </w:pPr>
      <w:r>
        <w:t>In the previous section, we constructed regex that lets us identify which elements of a character vector match the feet and inches pattern. However, we want to do more. We want to extract and save the feet and number value so that we can convert them to inches when appropriate. We</w:t>
      </w:r>
      <w:r>
        <w:rPr>
          <w:lang w:val="en-CA"/>
        </w:rPr>
        <w:t>’re going to construct a simpler case. We’re going to make it like this:</w:t>
      </w:r>
    </w:p>
    <w:p w14:paraId="59BD304B" w14:textId="77777777" w:rsidR="000E2175" w:rsidRPr="000E2175" w:rsidRDefault="000E2175" w:rsidP="000E2175">
      <w:pPr>
        <w:pStyle w:val="HBSNormal"/>
        <w:rPr>
          <w:i/>
          <w:iCs/>
          <w:lang w:val="en-CA"/>
        </w:rPr>
      </w:pPr>
      <w:r>
        <w:rPr>
          <w:lang w:val="en-CA"/>
        </w:rPr>
        <w:tab/>
      </w:r>
      <w:r w:rsidRPr="000E2175">
        <w:rPr>
          <w:i/>
          <w:iCs/>
          <w:lang w:val="en-CA"/>
        </w:rPr>
        <w:t>s&lt;-</w:t>
      </w:r>
      <w:proofErr w:type="gramStart"/>
      <w:r w:rsidRPr="000E2175">
        <w:rPr>
          <w:i/>
          <w:iCs/>
          <w:lang w:val="en-CA"/>
        </w:rPr>
        <w:t>c(</w:t>
      </w:r>
      <w:proofErr w:type="gramEnd"/>
      <w:r w:rsidRPr="000E2175">
        <w:rPr>
          <w:i/>
          <w:iCs/>
          <w:lang w:val="en-CA"/>
        </w:rPr>
        <w:t>"5'10","6'1")</w:t>
      </w:r>
    </w:p>
    <w:p w14:paraId="7E233158" w14:textId="628B5329" w:rsidR="000E2175" w:rsidRDefault="000E2175" w:rsidP="000E2175">
      <w:pPr>
        <w:pStyle w:val="HBSNormal"/>
        <w:ind w:firstLine="720"/>
        <w:rPr>
          <w:i/>
          <w:iCs/>
          <w:lang w:val="en-CA"/>
        </w:rPr>
      </w:pPr>
      <w:r w:rsidRPr="000E2175">
        <w:rPr>
          <w:i/>
          <w:iCs/>
          <w:lang w:val="en-CA"/>
        </w:rPr>
        <w:t>tab&lt;-</w:t>
      </w:r>
      <w:proofErr w:type="spellStart"/>
      <w:proofErr w:type="gramStart"/>
      <w:r w:rsidRPr="000E2175">
        <w:rPr>
          <w:i/>
          <w:iCs/>
          <w:lang w:val="en-CA"/>
        </w:rPr>
        <w:t>data.frame</w:t>
      </w:r>
      <w:proofErr w:type="spellEnd"/>
      <w:proofErr w:type="gramEnd"/>
      <w:r w:rsidRPr="000E2175">
        <w:rPr>
          <w:i/>
          <w:iCs/>
          <w:lang w:val="en-CA"/>
        </w:rPr>
        <w:t>(x=s)</w:t>
      </w:r>
    </w:p>
    <w:p w14:paraId="160224EA" w14:textId="06079FB4" w:rsidR="000E2175" w:rsidRDefault="000E2175" w:rsidP="000E2175">
      <w:pPr>
        <w:pStyle w:val="HBSNormal"/>
        <w:rPr>
          <w:lang w:val="en-CA"/>
        </w:rPr>
      </w:pPr>
      <w:r>
        <w:rPr>
          <w:lang w:val="en-CA"/>
        </w:rPr>
        <w:t>We have already learned to use the separate functions, so we can use this code to separate out the feet part and the inches part:</w:t>
      </w:r>
    </w:p>
    <w:p w14:paraId="77E68F86" w14:textId="77777777" w:rsidR="000E2175" w:rsidRPr="000E2175" w:rsidRDefault="000E2175" w:rsidP="000E2175">
      <w:pPr>
        <w:pStyle w:val="HBSNormal"/>
        <w:rPr>
          <w:i/>
          <w:iCs/>
          <w:lang w:val="en-CA"/>
        </w:rPr>
      </w:pPr>
      <w:r>
        <w:rPr>
          <w:lang w:val="en-CA"/>
        </w:rPr>
        <w:tab/>
      </w:r>
      <w:r w:rsidRPr="000E2175">
        <w:rPr>
          <w:i/>
          <w:iCs/>
          <w:lang w:val="en-CA"/>
        </w:rPr>
        <w:t>tab%&gt;%separate(</w:t>
      </w:r>
      <w:proofErr w:type="spellStart"/>
      <w:proofErr w:type="gramStart"/>
      <w:r w:rsidRPr="000E2175">
        <w:rPr>
          <w:i/>
          <w:iCs/>
          <w:lang w:val="en-CA"/>
        </w:rPr>
        <w:t>x,c</w:t>
      </w:r>
      <w:proofErr w:type="spellEnd"/>
      <w:proofErr w:type="gramEnd"/>
      <w:r w:rsidRPr="000E2175">
        <w:rPr>
          <w:i/>
          <w:iCs/>
          <w:lang w:val="en-CA"/>
        </w:rPr>
        <w:t>("</w:t>
      </w:r>
      <w:proofErr w:type="spellStart"/>
      <w:r w:rsidRPr="000E2175">
        <w:rPr>
          <w:i/>
          <w:iCs/>
          <w:lang w:val="en-CA"/>
        </w:rPr>
        <w:t>feet","inches</w:t>
      </w:r>
      <w:proofErr w:type="spellEnd"/>
      <w:r w:rsidRPr="000E2175">
        <w:rPr>
          <w:i/>
          <w:iCs/>
          <w:lang w:val="en-CA"/>
        </w:rPr>
        <w:t>"),</w:t>
      </w:r>
      <w:proofErr w:type="spellStart"/>
      <w:r w:rsidRPr="000E2175">
        <w:rPr>
          <w:i/>
          <w:iCs/>
          <w:lang w:val="en-CA"/>
        </w:rPr>
        <w:t>sep</w:t>
      </w:r>
      <w:proofErr w:type="spellEnd"/>
      <w:r w:rsidRPr="000E2175">
        <w:rPr>
          <w:i/>
          <w:iCs/>
          <w:lang w:val="en-CA"/>
        </w:rPr>
        <w:t>="'")</w:t>
      </w:r>
    </w:p>
    <w:p w14:paraId="631D0EA0" w14:textId="77777777" w:rsidR="000E2175" w:rsidRPr="000E2175" w:rsidRDefault="000E2175" w:rsidP="000E2175">
      <w:pPr>
        <w:pStyle w:val="HBSNormal"/>
        <w:ind w:left="720"/>
        <w:rPr>
          <w:i/>
          <w:iCs/>
          <w:lang w:val="en-CA"/>
        </w:rPr>
      </w:pPr>
      <w:r w:rsidRPr="000E2175">
        <w:rPr>
          <w:i/>
          <w:iCs/>
          <w:lang w:val="en-CA"/>
        </w:rPr>
        <w:t xml:space="preserve">  feet inches</w:t>
      </w:r>
    </w:p>
    <w:p w14:paraId="6CC6EF35" w14:textId="77777777" w:rsidR="000E2175" w:rsidRPr="000E2175" w:rsidRDefault="000E2175" w:rsidP="000E2175">
      <w:pPr>
        <w:pStyle w:val="HBSNormal"/>
        <w:ind w:left="720"/>
        <w:rPr>
          <w:i/>
          <w:iCs/>
          <w:lang w:val="en-CA"/>
        </w:rPr>
      </w:pPr>
      <w:r w:rsidRPr="000E2175">
        <w:rPr>
          <w:i/>
          <w:iCs/>
          <w:lang w:val="en-CA"/>
        </w:rPr>
        <w:t>1    5     10</w:t>
      </w:r>
    </w:p>
    <w:p w14:paraId="6D86770F" w14:textId="3A25E34D" w:rsidR="000E2175" w:rsidRDefault="000E2175" w:rsidP="000E2175">
      <w:pPr>
        <w:pStyle w:val="HBSNormal"/>
        <w:ind w:left="720"/>
        <w:rPr>
          <w:i/>
          <w:iCs/>
          <w:lang w:val="en-CA"/>
        </w:rPr>
      </w:pPr>
      <w:r w:rsidRPr="000E2175">
        <w:rPr>
          <w:i/>
          <w:iCs/>
          <w:lang w:val="en-CA"/>
        </w:rPr>
        <w:t>2    6      1</w:t>
      </w:r>
    </w:p>
    <w:p w14:paraId="5A8DE05B" w14:textId="38A6FD20" w:rsidR="000E2175" w:rsidRDefault="000E2175" w:rsidP="000E2175">
      <w:pPr>
        <w:pStyle w:val="HBSNormal"/>
        <w:rPr>
          <w:lang w:val="en-CA"/>
        </w:rPr>
      </w:pPr>
      <w:r>
        <w:rPr>
          <w:lang w:val="en-CA"/>
        </w:rPr>
        <w:t xml:space="preserve">The extract function from the </w:t>
      </w:r>
      <w:proofErr w:type="spellStart"/>
      <w:r>
        <w:rPr>
          <w:lang w:val="en-CA"/>
        </w:rPr>
        <w:t>tidyr</w:t>
      </w:r>
      <w:proofErr w:type="spellEnd"/>
      <w:r>
        <w:rPr>
          <w:lang w:val="en-CA"/>
        </w:rPr>
        <w:t xml:space="preserve"> package let us regex groups to extract the desired values. Here’s the equivalent code using extract to the code using separate:</w:t>
      </w:r>
    </w:p>
    <w:p w14:paraId="693A2F73" w14:textId="77777777" w:rsidR="000E2175" w:rsidRPr="000E2175" w:rsidRDefault="000E2175" w:rsidP="000E2175">
      <w:pPr>
        <w:pStyle w:val="HBSNormal"/>
        <w:rPr>
          <w:i/>
          <w:iCs/>
          <w:lang w:val="en-CA"/>
        </w:rPr>
      </w:pPr>
      <w:r>
        <w:rPr>
          <w:lang w:val="en-CA"/>
        </w:rPr>
        <w:tab/>
      </w:r>
      <w:r w:rsidRPr="000E2175">
        <w:rPr>
          <w:i/>
          <w:iCs/>
          <w:lang w:val="en-CA"/>
        </w:rPr>
        <w:t>tab%&gt;%separate(</w:t>
      </w:r>
      <w:proofErr w:type="spellStart"/>
      <w:proofErr w:type="gramStart"/>
      <w:r w:rsidRPr="000E2175">
        <w:rPr>
          <w:i/>
          <w:iCs/>
          <w:lang w:val="en-CA"/>
        </w:rPr>
        <w:t>x,c</w:t>
      </w:r>
      <w:proofErr w:type="spellEnd"/>
      <w:proofErr w:type="gramEnd"/>
      <w:r w:rsidRPr="000E2175">
        <w:rPr>
          <w:i/>
          <w:iCs/>
          <w:lang w:val="en-CA"/>
        </w:rPr>
        <w:t>("</w:t>
      </w:r>
      <w:proofErr w:type="spellStart"/>
      <w:r w:rsidRPr="000E2175">
        <w:rPr>
          <w:i/>
          <w:iCs/>
          <w:lang w:val="en-CA"/>
        </w:rPr>
        <w:t>feet","inches</w:t>
      </w:r>
      <w:proofErr w:type="spellEnd"/>
      <w:r w:rsidRPr="000E2175">
        <w:rPr>
          <w:i/>
          <w:iCs/>
          <w:lang w:val="en-CA"/>
        </w:rPr>
        <w:t>"),regex="(\\d)'(\\d{1,2})")</w:t>
      </w:r>
    </w:p>
    <w:p w14:paraId="783B3F8B" w14:textId="77777777" w:rsidR="000E2175" w:rsidRPr="000E2175" w:rsidRDefault="000E2175" w:rsidP="000E2175">
      <w:pPr>
        <w:pStyle w:val="HBSNormal"/>
        <w:ind w:left="720"/>
        <w:rPr>
          <w:i/>
          <w:iCs/>
          <w:lang w:val="en-CA"/>
        </w:rPr>
      </w:pPr>
      <w:r w:rsidRPr="000E2175">
        <w:rPr>
          <w:i/>
          <w:iCs/>
          <w:lang w:val="en-CA"/>
        </w:rPr>
        <w:t xml:space="preserve">  feet inches</w:t>
      </w:r>
    </w:p>
    <w:p w14:paraId="14019F80" w14:textId="77777777" w:rsidR="000E2175" w:rsidRPr="000E2175" w:rsidRDefault="000E2175" w:rsidP="000E2175">
      <w:pPr>
        <w:pStyle w:val="HBSNormal"/>
        <w:ind w:left="720"/>
        <w:rPr>
          <w:i/>
          <w:iCs/>
          <w:lang w:val="en-CA"/>
        </w:rPr>
      </w:pPr>
      <w:r w:rsidRPr="000E2175">
        <w:rPr>
          <w:i/>
          <w:iCs/>
          <w:lang w:val="en-CA"/>
        </w:rPr>
        <w:t>1    5     10</w:t>
      </w:r>
    </w:p>
    <w:p w14:paraId="79498DDD" w14:textId="3A8254BC" w:rsidR="000E2175" w:rsidRDefault="000E2175" w:rsidP="000E2175">
      <w:pPr>
        <w:pStyle w:val="HBSNormal"/>
        <w:ind w:left="720"/>
        <w:rPr>
          <w:i/>
          <w:iCs/>
          <w:lang w:val="en-CA"/>
        </w:rPr>
      </w:pPr>
      <w:r w:rsidRPr="000E2175">
        <w:rPr>
          <w:i/>
          <w:iCs/>
          <w:lang w:val="en-CA"/>
        </w:rPr>
        <w:t>2    6      1</w:t>
      </w:r>
    </w:p>
    <w:p w14:paraId="34F9789B" w14:textId="56340408" w:rsidR="000E2175" w:rsidRDefault="000E2175" w:rsidP="000E2175">
      <w:pPr>
        <w:pStyle w:val="HBSNormal"/>
        <w:rPr>
          <w:lang w:val="en-CA"/>
        </w:rPr>
      </w:pPr>
      <w:r>
        <w:rPr>
          <w:lang w:val="en-CA"/>
        </w:rPr>
        <w:t xml:space="preserve">So why do we need the new function extract? The reason is that groups in regex </w:t>
      </w:r>
      <w:r w:rsidR="00082342">
        <w:rPr>
          <w:lang w:val="en-CA"/>
        </w:rPr>
        <w:t>give us much more flexibility. For example, if we define an example like this and we only want the numbers, separate fails:</w:t>
      </w:r>
    </w:p>
    <w:p w14:paraId="1DF563CD" w14:textId="77777777" w:rsidR="00082342" w:rsidRPr="00082342" w:rsidRDefault="00082342" w:rsidP="00082342">
      <w:pPr>
        <w:pStyle w:val="HBSNormal"/>
        <w:rPr>
          <w:i/>
          <w:iCs/>
          <w:lang w:val="en-CA"/>
        </w:rPr>
      </w:pPr>
      <w:r>
        <w:rPr>
          <w:lang w:val="en-CA"/>
        </w:rPr>
        <w:tab/>
      </w:r>
      <w:r w:rsidRPr="00082342">
        <w:rPr>
          <w:i/>
          <w:iCs/>
          <w:lang w:val="en-CA"/>
        </w:rPr>
        <w:t>s&lt;-c("5'10","6'1\"","5'8inches")</w:t>
      </w:r>
    </w:p>
    <w:p w14:paraId="6A0276A7" w14:textId="4A45EF1E" w:rsidR="00082342" w:rsidRPr="00082342" w:rsidRDefault="00082342" w:rsidP="00082342">
      <w:pPr>
        <w:pStyle w:val="HBSNormal"/>
        <w:ind w:left="720"/>
        <w:rPr>
          <w:i/>
          <w:iCs/>
          <w:lang w:val="en-CA"/>
        </w:rPr>
      </w:pPr>
      <w:r w:rsidRPr="00082342">
        <w:rPr>
          <w:i/>
          <w:iCs/>
          <w:lang w:val="en-CA"/>
        </w:rPr>
        <w:t>tab&lt;-</w:t>
      </w:r>
      <w:proofErr w:type="spellStart"/>
      <w:proofErr w:type="gramStart"/>
      <w:r w:rsidRPr="00082342">
        <w:rPr>
          <w:i/>
          <w:iCs/>
          <w:lang w:val="en-CA"/>
        </w:rPr>
        <w:t>data.frame</w:t>
      </w:r>
      <w:proofErr w:type="spellEnd"/>
      <w:proofErr w:type="gramEnd"/>
      <w:r w:rsidRPr="00082342">
        <w:rPr>
          <w:i/>
          <w:iCs/>
          <w:lang w:val="en-CA"/>
        </w:rPr>
        <w:t>(x=s)</w:t>
      </w:r>
    </w:p>
    <w:p w14:paraId="7B8ED3EF" w14:textId="448BDE3B" w:rsidR="00082342" w:rsidRPr="00082342" w:rsidRDefault="00082342" w:rsidP="00082342">
      <w:pPr>
        <w:pStyle w:val="HBSNormal"/>
        <w:ind w:left="720"/>
        <w:rPr>
          <w:i/>
          <w:iCs/>
          <w:lang w:val="en-CA"/>
        </w:rPr>
      </w:pPr>
      <w:r w:rsidRPr="00082342">
        <w:rPr>
          <w:i/>
          <w:iCs/>
          <w:lang w:val="en-CA"/>
        </w:rPr>
        <w:t>tab%&gt;%separate(</w:t>
      </w:r>
      <w:proofErr w:type="spellStart"/>
      <w:proofErr w:type="gramStart"/>
      <w:r w:rsidRPr="00082342">
        <w:rPr>
          <w:i/>
          <w:iCs/>
          <w:lang w:val="en-CA"/>
        </w:rPr>
        <w:t>x,c</w:t>
      </w:r>
      <w:proofErr w:type="spellEnd"/>
      <w:proofErr w:type="gramEnd"/>
      <w:r w:rsidRPr="00082342">
        <w:rPr>
          <w:i/>
          <w:iCs/>
          <w:lang w:val="en-CA"/>
        </w:rPr>
        <w:t>("</w:t>
      </w:r>
      <w:proofErr w:type="spellStart"/>
      <w:r w:rsidRPr="00082342">
        <w:rPr>
          <w:i/>
          <w:iCs/>
          <w:lang w:val="en-CA"/>
        </w:rPr>
        <w:t>feet","inches</w:t>
      </w:r>
      <w:proofErr w:type="spellEnd"/>
      <w:r w:rsidRPr="00082342">
        <w:rPr>
          <w:i/>
          <w:iCs/>
          <w:lang w:val="en-CA"/>
        </w:rPr>
        <w:t>"),</w:t>
      </w:r>
      <w:proofErr w:type="spellStart"/>
      <w:r w:rsidRPr="00082342">
        <w:rPr>
          <w:i/>
          <w:iCs/>
          <w:lang w:val="en-CA"/>
        </w:rPr>
        <w:t>sep</w:t>
      </w:r>
      <w:proofErr w:type="spellEnd"/>
      <w:r w:rsidRPr="00082342">
        <w:rPr>
          <w:i/>
          <w:iCs/>
          <w:lang w:val="en-CA"/>
        </w:rPr>
        <w:t>="'",fill="right")</w:t>
      </w:r>
    </w:p>
    <w:p w14:paraId="31656DEA" w14:textId="77777777" w:rsidR="00082342" w:rsidRPr="00082342" w:rsidRDefault="00082342" w:rsidP="00082342">
      <w:pPr>
        <w:pStyle w:val="HBSNormal"/>
        <w:ind w:left="720"/>
        <w:rPr>
          <w:i/>
          <w:iCs/>
          <w:lang w:val="en-CA"/>
        </w:rPr>
      </w:pPr>
      <w:r w:rsidRPr="00082342">
        <w:rPr>
          <w:i/>
          <w:iCs/>
          <w:lang w:val="en-CA"/>
        </w:rPr>
        <w:t xml:space="preserve">  </w:t>
      </w:r>
      <w:proofErr w:type="gramStart"/>
      <w:r w:rsidRPr="00082342">
        <w:rPr>
          <w:i/>
          <w:iCs/>
          <w:lang w:val="en-CA"/>
        </w:rPr>
        <w:t>feet  inches</w:t>
      </w:r>
      <w:proofErr w:type="gramEnd"/>
    </w:p>
    <w:p w14:paraId="1B3667AD" w14:textId="77777777" w:rsidR="00082342" w:rsidRPr="00082342" w:rsidRDefault="00082342" w:rsidP="00082342">
      <w:pPr>
        <w:pStyle w:val="HBSNormal"/>
        <w:ind w:left="720"/>
        <w:rPr>
          <w:i/>
          <w:iCs/>
          <w:lang w:val="en-CA"/>
        </w:rPr>
      </w:pPr>
      <w:r w:rsidRPr="00082342">
        <w:rPr>
          <w:i/>
          <w:iCs/>
          <w:lang w:val="en-CA"/>
        </w:rPr>
        <w:t>1    5      10</w:t>
      </w:r>
    </w:p>
    <w:p w14:paraId="11341E22" w14:textId="77777777" w:rsidR="00082342" w:rsidRPr="00082342" w:rsidRDefault="00082342" w:rsidP="00082342">
      <w:pPr>
        <w:pStyle w:val="HBSNormal"/>
        <w:ind w:left="720"/>
        <w:rPr>
          <w:i/>
          <w:iCs/>
          <w:lang w:val="en-CA"/>
        </w:rPr>
      </w:pPr>
      <w:r w:rsidRPr="00082342">
        <w:rPr>
          <w:i/>
          <w:iCs/>
          <w:lang w:val="en-CA"/>
        </w:rPr>
        <w:t>2    6      1"</w:t>
      </w:r>
    </w:p>
    <w:p w14:paraId="248B7A3A" w14:textId="52AF0C12" w:rsidR="00082342" w:rsidRDefault="00082342" w:rsidP="00082342">
      <w:pPr>
        <w:pStyle w:val="HBSNormal"/>
        <w:ind w:left="720"/>
        <w:rPr>
          <w:i/>
          <w:iCs/>
          <w:lang w:val="en-CA"/>
        </w:rPr>
      </w:pPr>
      <w:r w:rsidRPr="00082342">
        <w:rPr>
          <w:i/>
          <w:iCs/>
          <w:lang w:val="en-CA"/>
        </w:rPr>
        <w:t>3    5 8inches</w:t>
      </w:r>
    </w:p>
    <w:p w14:paraId="206EF69E" w14:textId="77777777" w:rsidR="00082342" w:rsidRDefault="00082342">
      <w:pPr>
        <w:rPr>
          <w:i/>
          <w:iCs/>
          <w:sz w:val="20"/>
          <w:lang w:val="en-CA"/>
        </w:rPr>
      </w:pPr>
      <w:r>
        <w:rPr>
          <w:i/>
          <w:iCs/>
          <w:lang w:val="en-CA"/>
        </w:rPr>
        <w:br w:type="page"/>
      </w:r>
    </w:p>
    <w:p w14:paraId="1C6E6896" w14:textId="77777777" w:rsidR="00082342" w:rsidRDefault="00082342" w:rsidP="00082342">
      <w:pPr>
        <w:pStyle w:val="HBSNormal"/>
        <w:ind w:left="720"/>
        <w:rPr>
          <w:i/>
          <w:iCs/>
          <w:lang w:val="en-CA"/>
        </w:rPr>
      </w:pPr>
    </w:p>
    <w:p w14:paraId="62E453DB" w14:textId="247A1406" w:rsidR="00082342" w:rsidRDefault="00082342" w:rsidP="00082342">
      <w:pPr>
        <w:pStyle w:val="HBSNormal"/>
        <w:rPr>
          <w:lang w:val="en-CA"/>
        </w:rPr>
      </w:pPr>
      <w:r>
        <w:rPr>
          <w:lang w:val="en-CA"/>
        </w:rPr>
        <w:t xml:space="preserve">Look at what happens. But we can use extract. The regex here is a bit more complicated, as we have to permit the single quote with spaces in feet. But we also do want the double quotes included in the value, so we do not include that in the group. </w:t>
      </w:r>
      <w:proofErr w:type="gramStart"/>
      <w:r>
        <w:rPr>
          <w:lang w:val="en-CA"/>
        </w:rPr>
        <w:t>So</w:t>
      </w:r>
      <w:proofErr w:type="gramEnd"/>
      <w:r>
        <w:rPr>
          <w:lang w:val="en-CA"/>
        </w:rPr>
        <w:t xml:space="preserve"> we can use extract to obtain the numbers that we want using this code:</w:t>
      </w:r>
    </w:p>
    <w:p w14:paraId="51BA711D" w14:textId="77777777" w:rsidR="00082342" w:rsidRPr="00082342" w:rsidRDefault="00082342" w:rsidP="00082342">
      <w:pPr>
        <w:pStyle w:val="HBSNormal"/>
        <w:rPr>
          <w:i/>
          <w:iCs/>
          <w:lang w:val="en-CA"/>
        </w:rPr>
      </w:pPr>
      <w:r>
        <w:rPr>
          <w:lang w:val="en-CA"/>
        </w:rPr>
        <w:tab/>
      </w:r>
      <w:r w:rsidRPr="00082342">
        <w:rPr>
          <w:i/>
          <w:iCs/>
          <w:lang w:val="en-CA"/>
        </w:rPr>
        <w:t>tab%&gt;%extract(</w:t>
      </w:r>
      <w:proofErr w:type="spellStart"/>
      <w:proofErr w:type="gramStart"/>
      <w:r w:rsidRPr="00082342">
        <w:rPr>
          <w:i/>
          <w:iCs/>
          <w:lang w:val="en-CA"/>
        </w:rPr>
        <w:t>x,c</w:t>
      </w:r>
      <w:proofErr w:type="spellEnd"/>
      <w:proofErr w:type="gramEnd"/>
      <w:r w:rsidRPr="00082342">
        <w:rPr>
          <w:i/>
          <w:iCs/>
          <w:lang w:val="en-CA"/>
        </w:rPr>
        <w:t>("</w:t>
      </w:r>
      <w:proofErr w:type="spellStart"/>
      <w:r w:rsidRPr="00082342">
        <w:rPr>
          <w:i/>
          <w:iCs/>
          <w:lang w:val="en-CA"/>
        </w:rPr>
        <w:t>feet","inches</w:t>
      </w:r>
      <w:proofErr w:type="spellEnd"/>
      <w:r w:rsidRPr="00082342">
        <w:rPr>
          <w:i/>
          <w:iCs/>
          <w:lang w:val="en-CA"/>
        </w:rPr>
        <w:t>"),regex="(\\d)'(\\d{1,2})")</w:t>
      </w:r>
    </w:p>
    <w:p w14:paraId="7892418B" w14:textId="77777777" w:rsidR="00082342" w:rsidRPr="00082342" w:rsidRDefault="00082342" w:rsidP="00082342">
      <w:pPr>
        <w:pStyle w:val="HBSNormal"/>
        <w:ind w:left="720"/>
        <w:rPr>
          <w:i/>
          <w:iCs/>
          <w:lang w:val="en-CA"/>
        </w:rPr>
      </w:pPr>
      <w:r w:rsidRPr="00082342">
        <w:rPr>
          <w:i/>
          <w:iCs/>
          <w:lang w:val="en-CA"/>
        </w:rPr>
        <w:t xml:space="preserve">  feet inches</w:t>
      </w:r>
    </w:p>
    <w:p w14:paraId="1DE973CC" w14:textId="77777777" w:rsidR="00082342" w:rsidRPr="00082342" w:rsidRDefault="00082342" w:rsidP="00082342">
      <w:pPr>
        <w:pStyle w:val="HBSNormal"/>
        <w:ind w:left="720"/>
        <w:rPr>
          <w:i/>
          <w:iCs/>
          <w:lang w:val="en-CA"/>
        </w:rPr>
      </w:pPr>
      <w:r w:rsidRPr="00082342">
        <w:rPr>
          <w:i/>
          <w:iCs/>
          <w:lang w:val="en-CA"/>
        </w:rPr>
        <w:t>1    5     10</w:t>
      </w:r>
    </w:p>
    <w:p w14:paraId="200C2E28" w14:textId="77777777" w:rsidR="00082342" w:rsidRPr="00082342" w:rsidRDefault="00082342" w:rsidP="00082342">
      <w:pPr>
        <w:pStyle w:val="HBSNormal"/>
        <w:ind w:left="720"/>
        <w:rPr>
          <w:i/>
          <w:iCs/>
          <w:lang w:val="en-CA"/>
        </w:rPr>
      </w:pPr>
      <w:r w:rsidRPr="00082342">
        <w:rPr>
          <w:i/>
          <w:iCs/>
          <w:lang w:val="en-CA"/>
        </w:rPr>
        <w:t>2    6      1</w:t>
      </w:r>
    </w:p>
    <w:p w14:paraId="7A5EE4FF" w14:textId="31B87BAA" w:rsidR="00082342" w:rsidRDefault="00082342" w:rsidP="00082342">
      <w:pPr>
        <w:pStyle w:val="HBSNormal"/>
        <w:ind w:left="720"/>
        <w:rPr>
          <w:i/>
          <w:iCs/>
          <w:lang w:val="en-CA"/>
        </w:rPr>
      </w:pPr>
      <w:r w:rsidRPr="00082342">
        <w:rPr>
          <w:i/>
          <w:iCs/>
          <w:lang w:val="en-CA"/>
        </w:rPr>
        <w:t>3    5      8</w:t>
      </w:r>
    </w:p>
    <w:p w14:paraId="0D6D055F" w14:textId="459A87DC" w:rsidR="00082342" w:rsidRPr="00082342" w:rsidRDefault="00FF3D92" w:rsidP="00082342">
      <w:pPr>
        <w:pStyle w:val="HBSNormal"/>
        <w:rPr>
          <w:lang w:val="en-CA"/>
        </w:rPr>
      </w:pPr>
      <w:r>
        <w:rPr>
          <w:lang w:val="en-CA"/>
        </w:rPr>
        <w:t>We can use separate and extract in our case study, and in the class material we have the code that finishes off the problems and extracts the height in inches for the great majority of students.</w:t>
      </w:r>
    </w:p>
    <w:p w14:paraId="08710FE5" w14:textId="4CC6FFD2" w:rsidR="00CC1322" w:rsidRDefault="00CC1322" w:rsidP="00CC1322">
      <w:pPr>
        <w:pStyle w:val="Heading3"/>
      </w:pPr>
      <w:bookmarkStart w:id="48" w:name="_Toc25419722"/>
      <w:r>
        <w:t>Using Groups and Quantifiers</w:t>
      </w:r>
      <w:bookmarkEnd w:id="48"/>
    </w:p>
    <w:p w14:paraId="43E0FE2B" w14:textId="45C7C047" w:rsidR="00FF3D92" w:rsidRDefault="00FF3D92" w:rsidP="00FF3D92">
      <w:pPr>
        <w:pStyle w:val="HBSNormal"/>
      </w:pPr>
      <w:r>
        <w:t>Four clear patterns of entries have arisen along with some other minor problems:</w:t>
      </w:r>
    </w:p>
    <w:p w14:paraId="29838B9E" w14:textId="3BBC7FE0" w:rsidR="00FF3D92" w:rsidRDefault="00FF3D92" w:rsidP="00BE5405">
      <w:pPr>
        <w:pStyle w:val="HBSNormal"/>
        <w:numPr>
          <w:ilvl w:val="0"/>
          <w:numId w:val="5"/>
        </w:numPr>
      </w:pPr>
      <w:r>
        <w:t>1-Many students measuring exactly 5 or 6 feet did not enter any inches. For example, 6' - our pattern requires that inches be included.</w:t>
      </w:r>
    </w:p>
    <w:p w14:paraId="368FF7A1" w14:textId="325FB117" w:rsidR="00FF3D92" w:rsidRDefault="00FF3D92" w:rsidP="00BE5405">
      <w:pPr>
        <w:pStyle w:val="HBSNormal"/>
        <w:numPr>
          <w:ilvl w:val="0"/>
          <w:numId w:val="5"/>
        </w:numPr>
      </w:pPr>
      <w:r>
        <w:t>2-Some students measuring exactly 5 or 6 feet entered just that number.</w:t>
      </w:r>
    </w:p>
    <w:p w14:paraId="4C1B9D0D" w14:textId="25230741" w:rsidR="00FF3D92" w:rsidRDefault="00FF3D92" w:rsidP="00BE5405">
      <w:pPr>
        <w:pStyle w:val="HBSNormal"/>
        <w:numPr>
          <w:ilvl w:val="0"/>
          <w:numId w:val="5"/>
        </w:numPr>
      </w:pPr>
      <w:r>
        <w:t>3-Some of the inches were entered with decimal points. For example, 5'7.5''. Our pattern only looks for two digits.</w:t>
      </w:r>
    </w:p>
    <w:p w14:paraId="5A64D316" w14:textId="0FC842BF" w:rsidR="00FF3D92" w:rsidRDefault="00FF3D92" w:rsidP="00BE5405">
      <w:pPr>
        <w:pStyle w:val="HBSNormal"/>
        <w:numPr>
          <w:ilvl w:val="0"/>
          <w:numId w:val="5"/>
        </w:numPr>
      </w:pPr>
      <w:r>
        <w:t>4-Some entries have spaces at the end, for example 5 ' 9.</w:t>
      </w:r>
    </w:p>
    <w:p w14:paraId="6902EB40" w14:textId="34C537B1" w:rsidR="00FF3D92" w:rsidRDefault="00FF3D92" w:rsidP="00BE5405">
      <w:pPr>
        <w:pStyle w:val="HBSNormal"/>
        <w:numPr>
          <w:ilvl w:val="0"/>
          <w:numId w:val="5"/>
        </w:numPr>
      </w:pPr>
      <w:r>
        <w:t>5-Some entries are in meters and some of these use European decimals: 1.6, 1,7.</w:t>
      </w:r>
    </w:p>
    <w:p w14:paraId="3007E48C" w14:textId="616F6D1F" w:rsidR="00FF3D92" w:rsidRDefault="00FF3D92" w:rsidP="00BE5405">
      <w:pPr>
        <w:pStyle w:val="HBSNormal"/>
        <w:numPr>
          <w:ilvl w:val="0"/>
          <w:numId w:val="5"/>
        </w:numPr>
      </w:pPr>
      <w:r>
        <w:t>6-Two students added cm.</w:t>
      </w:r>
    </w:p>
    <w:p w14:paraId="39D790B9" w14:textId="20DF47BF" w:rsidR="00FF3D92" w:rsidRDefault="00FF3D92" w:rsidP="00BE5405">
      <w:pPr>
        <w:pStyle w:val="HBSNormal"/>
        <w:numPr>
          <w:ilvl w:val="0"/>
          <w:numId w:val="5"/>
        </w:numPr>
      </w:pPr>
      <w:r>
        <w:t>7-One student spelled out the numbers: Five foot eight inches.</w:t>
      </w:r>
    </w:p>
    <w:p w14:paraId="1DD7D616" w14:textId="77777777" w:rsidR="00FF3D92" w:rsidRDefault="00FF3D92" w:rsidP="00FF3D92">
      <w:pPr>
        <w:pStyle w:val="HBSNormal"/>
      </w:pPr>
      <w:r>
        <w:t>It is not necessarily clear that it is worth writing code to handle all these cases since they might be rare enough. However, some give us an opportunity to learn some more regex techniques so we will build a fix.</w:t>
      </w:r>
    </w:p>
    <w:p w14:paraId="7C3CCB67" w14:textId="77777777" w:rsidR="00FF3D92" w:rsidRDefault="00FF3D92" w:rsidP="00FF3D92">
      <w:pPr>
        <w:pStyle w:val="HBSNormal"/>
      </w:pPr>
    </w:p>
    <w:p w14:paraId="43541E36" w14:textId="77777777" w:rsidR="00FF3D92" w:rsidRDefault="00FF3D92" w:rsidP="00FF3D92">
      <w:pPr>
        <w:pStyle w:val="HBSNormal"/>
      </w:pPr>
      <w:r>
        <w:t>Case 1</w:t>
      </w:r>
    </w:p>
    <w:p w14:paraId="66BCF4A8" w14:textId="4BDA1078" w:rsidR="00FF3D92" w:rsidRDefault="00FF3D92" w:rsidP="00FF3D92">
      <w:pPr>
        <w:pStyle w:val="HBSNormal"/>
      </w:pPr>
      <w:r>
        <w:t>For case 1, if we add a '0 to, for example, convert all 6 to 6'0, then our pattern will match. This can be done using groups using the following code:</w:t>
      </w:r>
    </w:p>
    <w:p w14:paraId="7A02C04C" w14:textId="77777777" w:rsidR="00FF3D92" w:rsidRPr="00FF3D92" w:rsidRDefault="00FF3D92" w:rsidP="00FF3D92">
      <w:pPr>
        <w:pStyle w:val="HBSNormal"/>
        <w:ind w:left="720"/>
        <w:rPr>
          <w:i/>
          <w:iCs/>
        </w:rPr>
      </w:pPr>
      <w:r w:rsidRPr="00FF3D92">
        <w:rPr>
          <w:i/>
          <w:iCs/>
        </w:rPr>
        <w:t xml:space="preserve">yes &lt;- </w:t>
      </w:r>
      <w:proofErr w:type="gramStart"/>
      <w:r w:rsidRPr="00FF3D92">
        <w:rPr>
          <w:i/>
          <w:iCs/>
        </w:rPr>
        <w:t>c(</w:t>
      </w:r>
      <w:proofErr w:type="gramEnd"/>
      <w:r w:rsidRPr="00FF3D92">
        <w:rPr>
          <w:i/>
          <w:iCs/>
        </w:rPr>
        <w:t>"5", "6", "5")</w:t>
      </w:r>
    </w:p>
    <w:p w14:paraId="569819B2" w14:textId="77777777" w:rsidR="00FF3D92" w:rsidRPr="00FF3D92" w:rsidRDefault="00FF3D92" w:rsidP="00FF3D92">
      <w:pPr>
        <w:pStyle w:val="HBSNormal"/>
        <w:ind w:left="720"/>
        <w:rPr>
          <w:i/>
          <w:iCs/>
        </w:rPr>
      </w:pPr>
      <w:r w:rsidRPr="00FF3D92">
        <w:rPr>
          <w:i/>
          <w:iCs/>
        </w:rPr>
        <w:t xml:space="preserve">no &lt;- </w:t>
      </w:r>
      <w:proofErr w:type="gramStart"/>
      <w:r w:rsidRPr="00FF3D92">
        <w:rPr>
          <w:i/>
          <w:iCs/>
        </w:rPr>
        <w:t>c(</w:t>
      </w:r>
      <w:proofErr w:type="gramEnd"/>
      <w:r w:rsidRPr="00FF3D92">
        <w:rPr>
          <w:i/>
          <w:iCs/>
        </w:rPr>
        <w:t>"5'", "5''", "5'4")</w:t>
      </w:r>
    </w:p>
    <w:p w14:paraId="241EA5B2" w14:textId="77777777" w:rsidR="00FF3D92" w:rsidRPr="00FF3D92" w:rsidRDefault="00FF3D92" w:rsidP="00FF3D92">
      <w:pPr>
        <w:pStyle w:val="HBSNormal"/>
        <w:ind w:left="720"/>
        <w:rPr>
          <w:i/>
          <w:iCs/>
        </w:rPr>
      </w:pPr>
      <w:r w:rsidRPr="00FF3D92">
        <w:rPr>
          <w:i/>
          <w:iCs/>
        </w:rPr>
        <w:t xml:space="preserve">s &lt;- </w:t>
      </w:r>
      <w:proofErr w:type="gramStart"/>
      <w:r w:rsidRPr="00FF3D92">
        <w:rPr>
          <w:i/>
          <w:iCs/>
        </w:rPr>
        <w:t>c(</w:t>
      </w:r>
      <w:proofErr w:type="gramEnd"/>
      <w:r w:rsidRPr="00FF3D92">
        <w:rPr>
          <w:i/>
          <w:iCs/>
        </w:rPr>
        <w:t>yes, no)</w:t>
      </w:r>
    </w:p>
    <w:p w14:paraId="46C763F2" w14:textId="7A6B5733" w:rsidR="00FF3D92" w:rsidRDefault="00FF3D92" w:rsidP="00FF3D92">
      <w:pPr>
        <w:pStyle w:val="HBSNormal"/>
        <w:ind w:left="720"/>
        <w:rPr>
          <w:i/>
          <w:iCs/>
        </w:rPr>
      </w:pPr>
      <w:proofErr w:type="spellStart"/>
      <w:r w:rsidRPr="00FF3D92">
        <w:rPr>
          <w:i/>
          <w:iCs/>
        </w:rPr>
        <w:t>str_</w:t>
      </w:r>
      <w:proofErr w:type="gramStart"/>
      <w:r w:rsidRPr="00FF3D92">
        <w:rPr>
          <w:i/>
          <w:iCs/>
        </w:rPr>
        <w:t>replace</w:t>
      </w:r>
      <w:proofErr w:type="spellEnd"/>
      <w:r w:rsidRPr="00FF3D92">
        <w:rPr>
          <w:i/>
          <w:iCs/>
        </w:rPr>
        <w:t>(</w:t>
      </w:r>
      <w:proofErr w:type="gramEnd"/>
      <w:r w:rsidRPr="00FF3D92">
        <w:rPr>
          <w:i/>
          <w:iCs/>
        </w:rPr>
        <w:t>s, "^([4-7])$", "\\1'0")</w:t>
      </w:r>
    </w:p>
    <w:p w14:paraId="02FD32D9" w14:textId="77777777" w:rsidR="00FF3D92" w:rsidRDefault="00FF3D92">
      <w:pPr>
        <w:rPr>
          <w:i/>
          <w:iCs/>
          <w:sz w:val="20"/>
        </w:rPr>
      </w:pPr>
      <w:r>
        <w:rPr>
          <w:i/>
          <w:iCs/>
        </w:rPr>
        <w:br w:type="page"/>
      </w:r>
    </w:p>
    <w:p w14:paraId="0611F832" w14:textId="77777777" w:rsidR="00FF3D92" w:rsidRDefault="00FF3D92" w:rsidP="00FF3D92">
      <w:pPr>
        <w:pStyle w:val="HBSNormal"/>
        <w:ind w:left="720"/>
      </w:pPr>
    </w:p>
    <w:p w14:paraId="6C20A8B2" w14:textId="469450ED" w:rsidR="00FF3D92" w:rsidRDefault="00FF3D92" w:rsidP="00FF3D92">
      <w:pPr>
        <w:pStyle w:val="HBSNormal"/>
      </w:pPr>
      <w:r>
        <w:t xml:space="preserve">The pattern says it </w:t>
      </w:r>
      <w:proofErr w:type="gramStart"/>
      <w:r>
        <w:t>has to</w:t>
      </w:r>
      <w:proofErr w:type="gramEnd"/>
      <w:r>
        <w:t xml:space="preserve"> start (^), be followed with a digit between 4 and 7, and then end there ($). The parenthesis defines the group that we pass as \\1 to the replace regex.</w:t>
      </w:r>
    </w:p>
    <w:p w14:paraId="3BF49433" w14:textId="77777777" w:rsidR="00FF3D92" w:rsidRDefault="00FF3D92" w:rsidP="00FF3D92">
      <w:pPr>
        <w:pStyle w:val="HBSNormal"/>
      </w:pPr>
      <w:r>
        <w:t>Cases 2 and 4</w:t>
      </w:r>
    </w:p>
    <w:p w14:paraId="0A36FCB9" w14:textId="42F16061" w:rsidR="00FF3D92" w:rsidRDefault="00FF3D92" w:rsidP="00FF3D92">
      <w:pPr>
        <w:pStyle w:val="HBSNormal"/>
      </w:pPr>
      <w:r>
        <w:t xml:space="preserve">We can adapt this code slightly to handle case 2 as well which covers the entry 5'. Note that the 5' is left untouched by the code above. This is because the extra ' makes the pattern not match since we have to end with a 5 or 6. To handle case 2, we want to permit the 5 or 6 to be followed by no or one symbol for feet. </w:t>
      </w:r>
      <w:proofErr w:type="gramStart"/>
      <w:r>
        <w:t>So</w:t>
      </w:r>
      <w:proofErr w:type="gramEnd"/>
      <w:r>
        <w:t xml:space="preserve"> we can simply add '{0,1} after the ' to do this. We can also use the none or once special </w:t>
      </w:r>
      <w:proofErr w:type="gramStart"/>
      <w:r>
        <w:t>character ?</w:t>
      </w:r>
      <w:proofErr w:type="gramEnd"/>
      <w:r>
        <w:t>. As we saw previously, this is different from * which is none or more. We now see that this code also handles the fourth case as well:</w:t>
      </w:r>
    </w:p>
    <w:p w14:paraId="7A8A056B" w14:textId="77777777" w:rsidR="00FF3D92" w:rsidRPr="00FF3D92" w:rsidRDefault="00FF3D92" w:rsidP="00FF3D92">
      <w:pPr>
        <w:pStyle w:val="HBSNormal"/>
        <w:ind w:firstLine="720"/>
        <w:rPr>
          <w:i/>
          <w:iCs/>
        </w:rPr>
      </w:pPr>
      <w:proofErr w:type="spellStart"/>
      <w:r w:rsidRPr="00FF3D92">
        <w:rPr>
          <w:i/>
          <w:iCs/>
        </w:rPr>
        <w:t>str_</w:t>
      </w:r>
      <w:proofErr w:type="gramStart"/>
      <w:r w:rsidRPr="00FF3D92">
        <w:rPr>
          <w:i/>
          <w:iCs/>
        </w:rPr>
        <w:t>replace</w:t>
      </w:r>
      <w:proofErr w:type="spellEnd"/>
      <w:r w:rsidRPr="00FF3D92">
        <w:rPr>
          <w:i/>
          <w:iCs/>
        </w:rPr>
        <w:t>(</w:t>
      </w:r>
      <w:proofErr w:type="gramEnd"/>
      <w:r w:rsidRPr="00FF3D92">
        <w:rPr>
          <w:i/>
          <w:iCs/>
        </w:rPr>
        <w:t>s, "^([56])'?$", "\\1'0")</w:t>
      </w:r>
    </w:p>
    <w:p w14:paraId="191552B1" w14:textId="410B3045" w:rsidR="00FF3D92" w:rsidRDefault="00FF3D92" w:rsidP="00FF3D92">
      <w:pPr>
        <w:pStyle w:val="HBSNormal"/>
      </w:pPr>
      <w:r>
        <w:t>Note that here we only permit 5 and 6 but not 4 and 7. This is because heights of exactly 5 and exactly 6 feet tall are quite common, so we assume those that typed 5 or 6 really meant either 60 or 72 inches. However, heights of exactly 4 or exactly 7 feet tall are so rare that, although we accept 84 as a valid entry, we assume that a 7 was entered in error.</w:t>
      </w:r>
    </w:p>
    <w:p w14:paraId="6212117D" w14:textId="77777777" w:rsidR="00FF3D92" w:rsidRDefault="00FF3D92" w:rsidP="00FF3D92">
      <w:pPr>
        <w:pStyle w:val="HBSNormal"/>
      </w:pPr>
      <w:r>
        <w:t>Case 3</w:t>
      </w:r>
    </w:p>
    <w:p w14:paraId="2B92211D" w14:textId="6547A865" w:rsidR="00FF3D92" w:rsidRDefault="00FF3D92" w:rsidP="00FF3D92">
      <w:pPr>
        <w:pStyle w:val="HBSNormal"/>
      </w:pPr>
      <w:r>
        <w:t xml:space="preserve">We can use quantifiers to deal </w:t>
      </w:r>
      <w:proofErr w:type="gramStart"/>
      <w:r>
        <w:t>with  case</w:t>
      </w:r>
      <w:proofErr w:type="gramEnd"/>
      <w:r>
        <w:t xml:space="preserve"> 3. These entries are not matched because the inches include decimals and our pattern does not permit this. We need allow the second group to include decimals and not just digits. This means we must permit zero or one </w:t>
      </w:r>
      <w:proofErr w:type="gramStart"/>
      <w:r>
        <w:t>period .</w:t>
      </w:r>
      <w:proofErr w:type="gramEnd"/>
      <w:r>
        <w:t xml:space="preserve"> followed by zero or more digits. So we will use </w:t>
      </w:r>
      <w:proofErr w:type="gramStart"/>
      <w:r>
        <w:t>both ?</w:t>
      </w:r>
      <w:proofErr w:type="gramEnd"/>
      <w:r>
        <w:t xml:space="preserve"> and *. Also remember that for this </w:t>
      </w:r>
      <w:proofErr w:type="gramStart"/>
      <w:r>
        <w:t>particular case</w:t>
      </w:r>
      <w:proofErr w:type="gramEnd"/>
      <w:r>
        <w:t>, the period needs to be escaped since it is a special character (it means any character except a line break).</w:t>
      </w:r>
    </w:p>
    <w:p w14:paraId="31E869B1" w14:textId="09142906" w:rsidR="00FF3D92" w:rsidRDefault="00FF3D92" w:rsidP="00FF3D92">
      <w:pPr>
        <w:pStyle w:val="HBSNormal"/>
      </w:pPr>
      <w:r>
        <w:t>So we can adapt our pattern, currently ^[4-</w:t>
      </w:r>
      <w:proofErr w:type="gramStart"/>
      <w:r>
        <w:t>7]\\s</w:t>
      </w:r>
      <w:proofErr w:type="gramEnd"/>
      <w:r>
        <w:t>*'\\s*\\d{1,2}$, to permit a decimal at the end:</w:t>
      </w:r>
    </w:p>
    <w:p w14:paraId="3C2B6C1D" w14:textId="77777777" w:rsidR="00FF3D92" w:rsidRPr="00FF3D92" w:rsidRDefault="00FF3D92" w:rsidP="00FF3D92">
      <w:pPr>
        <w:pStyle w:val="HBSNormal"/>
        <w:ind w:firstLine="720"/>
        <w:rPr>
          <w:i/>
          <w:iCs/>
        </w:rPr>
      </w:pPr>
      <w:r w:rsidRPr="00FF3D92">
        <w:rPr>
          <w:i/>
          <w:iCs/>
        </w:rPr>
        <w:t>pattern &lt;- "^[4-</w:t>
      </w:r>
      <w:proofErr w:type="gramStart"/>
      <w:r w:rsidRPr="00FF3D92">
        <w:rPr>
          <w:i/>
          <w:iCs/>
        </w:rPr>
        <w:t>7]\\s</w:t>
      </w:r>
      <w:proofErr w:type="gramEnd"/>
      <w:r w:rsidRPr="00FF3D92">
        <w:rPr>
          <w:i/>
          <w:iCs/>
        </w:rPr>
        <w:t>*'\\s*(\\d+\\.?\\d*)$"</w:t>
      </w:r>
    </w:p>
    <w:p w14:paraId="68DF72F1" w14:textId="77777777" w:rsidR="00FF3D92" w:rsidRDefault="00FF3D92" w:rsidP="00FF3D92">
      <w:pPr>
        <w:pStyle w:val="HBSNormal"/>
      </w:pPr>
      <w:r>
        <w:t>Case 5</w:t>
      </w:r>
    </w:p>
    <w:p w14:paraId="22265195" w14:textId="65768818" w:rsidR="00FF3D92" w:rsidRDefault="00FF3D92" w:rsidP="00FF3D92">
      <w:pPr>
        <w:pStyle w:val="HBSNormal"/>
      </w:pPr>
      <w:r>
        <w:t xml:space="preserve">Case 5, meters using commas, we can approach similarly to how we converted the </w:t>
      </w:r>
      <w:proofErr w:type="spellStart"/>
      <w:r>
        <w:t>x.y</w:t>
      </w:r>
      <w:proofErr w:type="spellEnd"/>
      <w:r>
        <w:t xml:space="preserve"> to </w:t>
      </w:r>
      <w:proofErr w:type="spellStart"/>
      <w:r>
        <w:t>x'y</w:t>
      </w:r>
      <w:proofErr w:type="spellEnd"/>
      <w:r>
        <w:t>. A difference is that we require that the first digit is 1 or 2:</w:t>
      </w:r>
    </w:p>
    <w:p w14:paraId="33147FD8" w14:textId="77777777" w:rsidR="00FF3D92" w:rsidRPr="00FF3D92" w:rsidRDefault="00FF3D92" w:rsidP="00FF3D92">
      <w:pPr>
        <w:pStyle w:val="HBSNormal"/>
        <w:ind w:left="720"/>
        <w:rPr>
          <w:i/>
          <w:iCs/>
        </w:rPr>
      </w:pPr>
      <w:r w:rsidRPr="00FF3D92">
        <w:rPr>
          <w:i/>
          <w:iCs/>
        </w:rPr>
        <w:t xml:space="preserve">yes &lt;- </w:t>
      </w:r>
      <w:proofErr w:type="gramStart"/>
      <w:r w:rsidRPr="00FF3D92">
        <w:rPr>
          <w:i/>
          <w:iCs/>
        </w:rPr>
        <w:t>c(</w:t>
      </w:r>
      <w:proofErr w:type="gramEnd"/>
      <w:r w:rsidRPr="00FF3D92">
        <w:rPr>
          <w:i/>
          <w:iCs/>
        </w:rPr>
        <w:t>"1,7", "1, 8", "2, " )</w:t>
      </w:r>
    </w:p>
    <w:p w14:paraId="34795C95" w14:textId="77777777" w:rsidR="00FF3D92" w:rsidRPr="00FF3D92" w:rsidRDefault="00FF3D92" w:rsidP="00FF3D92">
      <w:pPr>
        <w:pStyle w:val="HBSNormal"/>
        <w:ind w:left="720"/>
        <w:rPr>
          <w:i/>
          <w:iCs/>
        </w:rPr>
      </w:pPr>
      <w:r w:rsidRPr="00FF3D92">
        <w:rPr>
          <w:i/>
          <w:iCs/>
        </w:rPr>
        <w:t xml:space="preserve">no &lt;- </w:t>
      </w:r>
      <w:proofErr w:type="gramStart"/>
      <w:r w:rsidRPr="00FF3D92">
        <w:rPr>
          <w:i/>
          <w:iCs/>
        </w:rPr>
        <w:t>c(</w:t>
      </w:r>
      <w:proofErr w:type="gramEnd"/>
      <w:r w:rsidRPr="00FF3D92">
        <w:rPr>
          <w:i/>
          <w:iCs/>
        </w:rPr>
        <w:t>"5,8", "5,3,2", "1.7")</w:t>
      </w:r>
    </w:p>
    <w:p w14:paraId="2EE1952D" w14:textId="77777777" w:rsidR="00FF3D92" w:rsidRPr="00FF3D92" w:rsidRDefault="00FF3D92" w:rsidP="00FF3D92">
      <w:pPr>
        <w:pStyle w:val="HBSNormal"/>
        <w:ind w:left="720"/>
        <w:rPr>
          <w:i/>
          <w:iCs/>
        </w:rPr>
      </w:pPr>
      <w:r w:rsidRPr="00FF3D92">
        <w:rPr>
          <w:i/>
          <w:iCs/>
        </w:rPr>
        <w:t xml:space="preserve">s &lt;- </w:t>
      </w:r>
      <w:proofErr w:type="gramStart"/>
      <w:r w:rsidRPr="00FF3D92">
        <w:rPr>
          <w:i/>
          <w:iCs/>
        </w:rPr>
        <w:t>c(</w:t>
      </w:r>
      <w:proofErr w:type="gramEnd"/>
      <w:r w:rsidRPr="00FF3D92">
        <w:rPr>
          <w:i/>
          <w:iCs/>
        </w:rPr>
        <w:t>yes, no)</w:t>
      </w:r>
    </w:p>
    <w:p w14:paraId="1F24990B" w14:textId="77777777" w:rsidR="00FF3D92" w:rsidRDefault="00FF3D92" w:rsidP="00FF3D92">
      <w:pPr>
        <w:pStyle w:val="HBSNormal"/>
        <w:ind w:left="720"/>
      </w:pPr>
      <w:proofErr w:type="spellStart"/>
      <w:r w:rsidRPr="00FF3D92">
        <w:rPr>
          <w:i/>
          <w:iCs/>
        </w:rPr>
        <w:t>str_</w:t>
      </w:r>
      <w:proofErr w:type="gramStart"/>
      <w:r w:rsidRPr="00FF3D92">
        <w:rPr>
          <w:i/>
          <w:iCs/>
        </w:rPr>
        <w:t>replace</w:t>
      </w:r>
      <w:proofErr w:type="spellEnd"/>
      <w:r w:rsidRPr="00FF3D92">
        <w:rPr>
          <w:i/>
          <w:iCs/>
        </w:rPr>
        <w:t>(</w:t>
      </w:r>
      <w:proofErr w:type="gramEnd"/>
      <w:r w:rsidRPr="00FF3D92">
        <w:rPr>
          <w:i/>
          <w:iCs/>
        </w:rPr>
        <w:t>s, "^([12])\\s*,\\s*(\\d*)$", "\\1\\.\\2")</w:t>
      </w:r>
    </w:p>
    <w:p w14:paraId="3532F078" w14:textId="319784C0" w:rsidR="00FF3D92" w:rsidRDefault="00FF3D92" w:rsidP="00FF3D92">
      <w:pPr>
        <w:pStyle w:val="HBSNormal"/>
      </w:pPr>
      <w:r>
        <w:t>We will later check if the entries are meters using their numeric values.</w:t>
      </w:r>
    </w:p>
    <w:p w14:paraId="1CCC7A1E" w14:textId="77777777" w:rsidR="00FF3D92" w:rsidRDefault="00FF3D92">
      <w:pPr>
        <w:rPr>
          <w:sz w:val="20"/>
        </w:rPr>
      </w:pPr>
      <w:r>
        <w:br w:type="page"/>
      </w:r>
    </w:p>
    <w:p w14:paraId="4F314E59" w14:textId="77777777" w:rsidR="00FF3D92" w:rsidRDefault="00FF3D92" w:rsidP="00FF3D92">
      <w:pPr>
        <w:pStyle w:val="HBSNormal"/>
      </w:pPr>
    </w:p>
    <w:p w14:paraId="7E3FF28C" w14:textId="77777777" w:rsidR="00FF3D92" w:rsidRDefault="00FF3D92" w:rsidP="00FF3D92">
      <w:pPr>
        <w:pStyle w:val="HBSNormal"/>
      </w:pPr>
      <w:r>
        <w:t>Trimming</w:t>
      </w:r>
    </w:p>
    <w:p w14:paraId="659C87BA" w14:textId="09602502" w:rsidR="00FF3D92" w:rsidRDefault="00FF3D92" w:rsidP="00FF3D92">
      <w:pPr>
        <w:pStyle w:val="HBSNormal"/>
      </w:pPr>
      <w:r>
        <w:t>In general, spaces at the start or end of the string are uninformative. These can be particularly deceptive because sometimes they can be hard to see:</w:t>
      </w:r>
    </w:p>
    <w:p w14:paraId="410FDB7D" w14:textId="77777777" w:rsidR="00FF3D92" w:rsidRPr="00FF3D92" w:rsidRDefault="00FF3D92" w:rsidP="00FF3D92">
      <w:pPr>
        <w:pStyle w:val="HBSNormal"/>
        <w:ind w:left="720"/>
        <w:rPr>
          <w:i/>
          <w:iCs/>
        </w:rPr>
      </w:pPr>
      <w:r w:rsidRPr="00FF3D92">
        <w:rPr>
          <w:i/>
          <w:iCs/>
        </w:rPr>
        <w:t>s &lt;- "Hi "</w:t>
      </w:r>
    </w:p>
    <w:p w14:paraId="186419FD" w14:textId="77777777" w:rsidR="00FF3D92" w:rsidRPr="00FF3D92" w:rsidRDefault="00FF3D92" w:rsidP="00FF3D92">
      <w:pPr>
        <w:pStyle w:val="HBSNormal"/>
        <w:ind w:left="720"/>
        <w:rPr>
          <w:i/>
          <w:iCs/>
        </w:rPr>
      </w:pPr>
      <w:r w:rsidRPr="00FF3D92">
        <w:rPr>
          <w:i/>
          <w:iCs/>
        </w:rPr>
        <w:t>cat(s)</w:t>
      </w:r>
    </w:p>
    <w:p w14:paraId="5345AEA3" w14:textId="77777777" w:rsidR="00FF3D92" w:rsidRDefault="00FF3D92" w:rsidP="00FF3D92">
      <w:pPr>
        <w:pStyle w:val="HBSNormal"/>
        <w:ind w:left="720"/>
      </w:pPr>
      <w:proofErr w:type="gramStart"/>
      <w:r w:rsidRPr="00FF3D92">
        <w:rPr>
          <w:i/>
          <w:iCs/>
        </w:rPr>
        <w:t>identical(</w:t>
      </w:r>
      <w:proofErr w:type="gramEnd"/>
      <w:r w:rsidRPr="00FF3D92">
        <w:rPr>
          <w:i/>
          <w:iCs/>
        </w:rPr>
        <w:t>s, "Hi")</w:t>
      </w:r>
    </w:p>
    <w:p w14:paraId="295D0513" w14:textId="6B75857F" w:rsidR="00FF3D92" w:rsidRDefault="00FF3D92" w:rsidP="00FF3D92">
      <w:pPr>
        <w:pStyle w:val="HBSNormal"/>
      </w:pPr>
      <w:r>
        <w:t xml:space="preserve">This is a general enough problem that there is a function dedicated to removing them: </w:t>
      </w:r>
      <w:proofErr w:type="spellStart"/>
      <w:r>
        <w:t>str_trim</w:t>
      </w:r>
      <w:proofErr w:type="spellEnd"/>
      <w:r>
        <w:t>.</w:t>
      </w:r>
    </w:p>
    <w:p w14:paraId="70986565" w14:textId="77777777" w:rsidR="00FF3D92" w:rsidRPr="00FF3D92" w:rsidRDefault="00FF3D92" w:rsidP="00FF3D92">
      <w:pPr>
        <w:pStyle w:val="HBSNormal"/>
        <w:ind w:firstLine="720"/>
        <w:rPr>
          <w:i/>
          <w:iCs/>
        </w:rPr>
      </w:pPr>
      <w:proofErr w:type="spellStart"/>
      <w:r w:rsidRPr="00FF3D92">
        <w:rPr>
          <w:i/>
          <w:iCs/>
        </w:rPr>
        <w:t>str_</w:t>
      </w:r>
      <w:proofErr w:type="gramStart"/>
      <w:r w:rsidRPr="00FF3D92">
        <w:rPr>
          <w:i/>
          <w:iCs/>
        </w:rPr>
        <w:t>trim</w:t>
      </w:r>
      <w:proofErr w:type="spellEnd"/>
      <w:r w:rsidRPr="00FF3D92">
        <w:rPr>
          <w:i/>
          <w:iCs/>
        </w:rPr>
        <w:t>(</w:t>
      </w:r>
      <w:proofErr w:type="gramEnd"/>
      <w:r w:rsidRPr="00FF3D92">
        <w:rPr>
          <w:i/>
          <w:iCs/>
        </w:rPr>
        <w:t>"5 ' 9 ")</w:t>
      </w:r>
    </w:p>
    <w:p w14:paraId="2176B613" w14:textId="77777777" w:rsidR="00FF3D92" w:rsidRDefault="00FF3D92" w:rsidP="00FF3D92">
      <w:pPr>
        <w:pStyle w:val="HBSNormal"/>
      </w:pPr>
      <w:r>
        <w:t>To upper and to lower case</w:t>
      </w:r>
    </w:p>
    <w:p w14:paraId="75F63C0F" w14:textId="168F469C" w:rsidR="00FF3D92" w:rsidRDefault="00FF3D92" w:rsidP="00FF3D92">
      <w:pPr>
        <w:pStyle w:val="HBSNormal"/>
      </w:pPr>
      <w:r>
        <w:t xml:space="preserve">One of the entries writes out numbers as words: Five foot eight inches. Although not efficient, we could add 12 extra </w:t>
      </w:r>
      <w:proofErr w:type="spellStart"/>
      <w:r>
        <w:t>str_replace</w:t>
      </w:r>
      <w:proofErr w:type="spellEnd"/>
      <w:r>
        <w:t xml:space="preserve"> to convert zero to 0, one to 1, and so on. To avoid having to write two separate operations for Zero and zero, One and one, etc., we can use the </w:t>
      </w:r>
      <w:proofErr w:type="spellStart"/>
      <w:r>
        <w:t>str_to_lower</w:t>
      </w:r>
      <w:proofErr w:type="spellEnd"/>
      <w:r>
        <w:t xml:space="preserve"> function to make all words lower case first:</w:t>
      </w:r>
    </w:p>
    <w:p w14:paraId="026B0044" w14:textId="77777777" w:rsidR="00FF3D92" w:rsidRPr="00FF3D92" w:rsidRDefault="00FF3D92" w:rsidP="00FF3D92">
      <w:pPr>
        <w:pStyle w:val="HBSNormal"/>
        <w:rPr>
          <w:i/>
          <w:iCs/>
        </w:rPr>
      </w:pPr>
      <w:r w:rsidRPr="00FF3D92">
        <w:rPr>
          <w:i/>
          <w:iCs/>
        </w:rPr>
        <w:t xml:space="preserve">s &lt;- </w:t>
      </w:r>
      <w:proofErr w:type="gramStart"/>
      <w:r w:rsidRPr="00FF3D92">
        <w:rPr>
          <w:i/>
          <w:iCs/>
        </w:rPr>
        <w:t>c(</w:t>
      </w:r>
      <w:proofErr w:type="gramEnd"/>
      <w:r w:rsidRPr="00FF3D92">
        <w:rPr>
          <w:i/>
          <w:iCs/>
        </w:rPr>
        <w:t>"Five feet eight inches")</w:t>
      </w:r>
    </w:p>
    <w:p w14:paraId="5DF5EB12" w14:textId="77777777" w:rsidR="00FF3D92" w:rsidRPr="00FF3D92" w:rsidRDefault="00FF3D92" w:rsidP="00FF3D92">
      <w:pPr>
        <w:pStyle w:val="HBSNormal"/>
        <w:rPr>
          <w:i/>
          <w:iCs/>
        </w:rPr>
      </w:pPr>
      <w:proofErr w:type="spellStart"/>
      <w:r w:rsidRPr="00FF3D92">
        <w:rPr>
          <w:i/>
          <w:iCs/>
        </w:rPr>
        <w:t>str_to_lower</w:t>
      </w:r>
      <w:proofErr w:type="spellEnd"/>
      <w:r w:rsidRPr="00FF3D92">
        <w:rPr>
          <w:i/>
          <w:iCs/>
        </w:rPr>
        <w:t>(s)</w:t>
      </w:r>
    </w:p>
    <w:p w14:paraId="3E47FE7D" w14:textId="77777777" w:rsidR="00FF3D92" w:rsidRDefault="00FF3D92" w:rsidP="00FF3D92">
      <w:pPr>
        <w:pStyle w:val="HBSNormal"/>
      </w:pPr>
      <w:r>
        <w:t>Putting it into a function</w:t>
      </w:r>
    </w:p>
    <w:p w14:paraId="3307EB73" w14:textId="119490B0" w:rsidR="00FF3D92" w:rsidRDefault="00FF3D92" w:rsidP="00FF3D92">
      <w:pPr>
        <w:pStyle w:val="HBSNormal"/>
      </w:pPr>
      <w:r>
        <w:t>We are now ready to define a procedure that handles converting all the problematic cases.</w:t>
      </w:r>
    </w:p>
    <w:p w14:paraId="51E07CB5" w14:textId="77777777" w:rsidR="00FF3D92" w:rsidRDefault="00FF3D92" w:rsidP="00FF3D92">
      <w:pPr>
        <w:pStyle w:val="HBSNormal"/>
      </w:pPr>
      <w:r>
        <w:t>We can now put all this together into a function that takes a string vector and tries to convert as many strings as possible to a single format. Below is a function that puts together the previous code replacements:</w:t>
      </w:r>
    </w:p>
    <w:p w14:paraId="2C1D151B" w14:textId="77777777" w:rsidR="00FF3D92" w:rsidRDefault="00FF3D92" w:rsidP="00FF3D92">
      <w:pPr>
        <w:pStyle w:val="HBSNormal"/>
      </w:pPr>
    </w:p>
    <w:p w14:paraId="72BF6F1E" w14:textId="77777777" w:rsidR="00FF3D92" w:rsidRPr="00FF3D92" w:rsidRDefault="00FF3D92" w:rsidP="00FF3D92">
      <w:pPr>
        <w:pStyle w:val="HBSNormal"/>
        <w:ind w:left="720"/>
        <w:rPr>
          <w:i/>
          <w:iCs/>
        </w:rPr>
      </w:pPr>
      <w:proofErr w:type="spellStart"/>
      <w:r w:rsidRPr="00FF3D92">
        <w:rPr>
          <w:i/>
          <w:iCs/>
        </w:rPr>
        <w:t>convert_format</w:t>
      </w:r>
      <w:proofErr w:type="spellEnd"/>
      <w:r w:rsidRPr="00FF3D92">
        <w:rPr>
          <w:i/>
          <w:iCs/>
        </w:rPr>
        <w:t xml:space="preserve"> &lt;- function(s</w:t>
      </w:r>
      <w:proofErr w:type="gramStart"/>
      <w:r w:rsidRPr="00FF3D92">
        <w:rPr>
          <w:i/>
          <w:iCs/>
        </w:rPr>
        <w:t>){</w:t>
      </w:r>
      <w:proofErr w:type="gramEnd"/>
    </w:p>
    <w:p w14:paraId="3516C896" w14:textId="77777777" w:rsidR="00FF3D92" w:rsidRPr="00FF3D92" w:rsidRDefault="00FF3D92" w:rsidP="00FF3D92">
      <w:pPr>
        <w:pStyle w:val="HBSNormal"/>
        <w:ind w:left="720"/>
        <w:rPr>
          <w:i/>
          <w:iCs/>
        </w:rPr>
      </w:pPr>
      <w:r w:rsidRPr="00FF3D92">
        <w:rPr>
          <w:i/>
          <w:iCs/>
        </w:rPr>
        <w:t xml:space="preserve">  s %&gt;%</w:t>
      </w:r>
    </w:p>
    <w:p w14:paraId="4619F18B" w14:textId="77777777" w:rsidR="00FF3D92" w:rsidRPr="00FF3D92" w:rsidRDefault="00FF3D92" w:rsidP="00FF3D92">
      <w:pPr>
        <w:pStyle w:val="HBSNormal"/>
        <w:ind w:left="720"/>
        <w:rPr>
          <w:i/>
          <w:iCs/>
        </w:rPr>
      </w:pPr>
      <w:r w:rsidRPr="00FF3D92">
        <w:rPr>
          <w:i/>
          <w:iCs/>
        </w:rPr>
        <w:t xml:space="preserve">    </w:t>
      </w:r>
      <w:proofErr w:type="spellStart"/>
      <w:r w:rsidRPr="00FF3D92">
        <w:rPr>
          <w:i/>
          <w:iCs/>
        </w:rPr>
        <w:t>str_</w:t>
      </w:r>
      <w:proofErr w:type="gramStart"/>
      <w:r w:rsidRPr="00FF3D92">
        <w:rPr>
          <w:i/>
          <w:iCs/>
        </w:rPr>
        <w:t>replace</w:t>
      </w:r>
      <w:proofErr w:type="spellEnd"/>
      <w:r w:rsidRPr="00FF3D92">
        <w:rPr>
          <w:i/>
          <w:iCs/>
        </w:rPr>
        <w:t>(</w:t>
      </w:r>
      <w:proofErr w:type="gramEnd"/>
      <w:r w:rsidRPr="00FF3D92">
        <w:rPr>
          <w:i/>
          <w:iCs/>
        </w:rPr>
        <w:t>"</w:t>
      </w:r>
      <w:proofErr w:type="spellStart"/>
      <w:r w:rsidRPr="00FF3D92">
        <w:rPr>
          <w:i/>
          <w:iCs/>
        </w:rPr>
        <w:t>feet|foot|ft</w:t>
      </w:r>
      <w:proofErr w:type="spellEnd"/>
      <w:r w:rsidRPr="00FF3D92">
        <w:rPr>
          <w:i/>
          <w:iCs/>
        </w:rPr>
        <w:t>", "'") %&gt;% #convert feet symbols to '</w:t>
      </w:r>
    </w:p>
    <w:p w14:paraId="6C542D2C" w14:textId="77777777" w:rsidR="00FF3D92" w:rsidRPr="00FF3D92" w:rsidRDefault="00FF3D92" w:rsidP="00FF3D92">
      <w:pPr>
        <w:pStyle w:val="HBSNormal"/>
        <w:ind w:left="720"/>
        <w:rPr>
          <w:i/>
          <w:iCs/>
        </w:rPr>
      </w:pPr>
      <w:r w:rsidRPr="00FF3D92">
        <w:rPr>
          <w:i/>
          <w:iCs/>
        </w:rPr>
        <w:t xml:space="preserve">    </w:t>
      </w:r>
      <w:proofErr w:type="spellStart"/>
      <w:r w:rsidRPr="00FF3D92">
        <w:rPr>
          <w:i/>
          <w:iCs/>
        </w:rPr>
        <w:t>str_replace_</w:t>
      </w:r>
      <w:proofErr w:type="gramStart"/>
      <w:r w:rsidRPr="00FF3D92">
        <w:rPr>
          <w:i/>
          <w:iCs/>
        </w:rPr>
        <w:t>all</w:t>
      </w:r>
      <w:proofErr w:type="spellEnd"/>
      <w:r w:rsidRPr="00FF3D92">
        <w:rPr>
          <w:i/>
          <w:iCs/>
        </w:rPr>
        <w:t>(</w:t>
      </w:r>
      <w:proofErr w:type="gramEnd"/>
      <w:r w:rsidRPr="00FF3D92">
        <w:rPr>
          <w:i/>
          <w:iCs/>
        </w:rPr>
        <w:t>"</w:t>
      </w:r>
      <w:proofErr w:type="spellStart"/>
      <w:r w:rsidRPr="00FF3D92">
        <w:rPr>
          <w:i/>
          <w:iCs/>
        </w:rPr>
        <w:t>inches|in</w:t>
      </w:r>
      <w:proofErr w:type="spellEnd"/>
      <w:r w:rsidRPr="00FF3D92">
        <w:rPr>
          <w:i/>
          <w:iCs/>
        </w:rPr>
        <w:t>|''|\"|</w:t>
      </w:r>
      <w:proofErr w:type="spellStart"/>
      <w:r w:rsidRPr="00FF3D92">
        <w:rPr>
          <w:i/>
          <w:iCs/>
        </w:rPr>
        <w:t>cm|and</w:t>
      </w:r>
      <w:proofErr w:type="spellEnd"/>
      <w:r w:rsidRPr="00FF3D92">
        <w:rPr>
          <w:i/>
          <w:iCs/>
        </w:rPr>
        <w:t>", "") %&gt;%  #remove inches and other symbols</w:t>
      </w:r>
    </w:p>
    <w:p w14:paraId="7455DC5B" w14:textId="77777777" w:rsidR="00FF3D92" w:rsidRPr="00FF3D92" w:rsidRDefault="00FF3D92" w:rsidP="00FF3D92">
      <w:pPr>
        <w:pStyle w:val="HBSNormal"/>
        <w:ind w:left="720"/>
        <w:rPr>
          <w:i/>
          <w:iCs/>
        </w:rPr>
      </w:pPr>
      <w:r w:rsidRPr="00FF3D92">
        <w:rPr>
          <w:i/>
          <w:iCs/>
        </w:rPr>
        <w:t xml:space="preserve">    </w:t>
      </w:r>
      <w:proofErr w:type="spellStart"/>
      <w:r w:rsidRPr="00FF3D92">
        <w:rPr>
          <w:i/>
          <w:iCs/>
        </w:rPr>
        <w:t>str_replace</w:t>
      </w:r>
      <w:proofErr w:type="spellEnd"/>
      <w:r w:rsidRPr="00FF3D92">
        <w:rPr>
          <w:i/>
          <w:iCs/>
        </w:rPr>
        <w:t>("^([4-7</w:t>
      </w:r>
      <w:proofErr w:type="gramStart"/>
      <w:r w:rsidRPr="00FF3D92">
        <w:rPr>
          <w:i/>
          <w:iCs/>
        </w:rPr>
        <w:t>])\\s</w:t>
      </w:r>
      <w:proofErr w:type="gramEnd"/>
      <w:r w:rsidRPr="00FF3D92">
        <w:rPr>
          <w:i/>
          <w:iCs/>
        </w:rPr>
        <w:t xml:space="preserve">*[,\\.\\s+]\\s*(\\d*)$", "\\1'\\2") %&gt;% #change </w:t>
      </w:r>
      <w:proofErr w:type="spellStart"/>
      <w:r w:rsidRPr="00FF3D92">
        <w:rPr>
          <w:i/>
          <w:iCs/>
        </w:rPr>
        <w:t>x.y</w:t>
      </w:r>
      <w:proofErr w:type="spellEnd"/>
      <w:r w:rsidRPr="00FF3D92">
        <w:rPr>
          <w:i/>
          <w:iCs/>
        </w:rPr>
        <w:t xml:space="preserve">, </w:t>
      </w:r>
      <w:proofErr w:type="spellStart"/>
      <w:r w:rsidRPr="00FF3D92">
        <w:rPr>
          <w:i/>
          <w:iCs/>
        </w:rPr>
        <w:t>x,y</w:t>
      </w:r>
      <w:proofErr w:type="spellEnd"/>
      <w:r w:rsidRPr="00FF3D92">
        <w:rPr>
          <w:i/>
          <w:iCs/>
        </w:rPr>
        <w:t xml:space="preserve"> x y</w:t>
      </w:r>
    </w:p>
    <w:p w14:paraId="1CF37424" w14:textId="77777777" w:rsidR="00FF3D92" w:rsidRPr="00FF3D92" w:rsidRDefault="00FF3D92" w:rsidP="00FF3D92">
      <w:pPr>
        <w:pStyle w:val="HBSNormal"/>
        <w:ind w:left="720"/>
        <w:rPr>
          <w:i/>
          <w:iCs/>
        </w:rPr>
      </w:pPr>
      <w:r w:rsidRPr="00FF3D92">
        <w:rPr>
          <w:i/>
          <w:iCs/>
        </w:rPr>
        <w:t xml:space="preserve">    </w:t>
      </w:r>
      <w:proofErr w:type="spellStart"/>
      <w:r w:rsidRPr="00FF3D92">
        <w:rPr>
          <w:i/>
          <w:iCs/>
        </w:rPr>
        <w:t>str_</w:t>
      </w:r>
      <w:proofErr w:type="gramStart"/>
      <w:r w:rsidRPr="00FF3D92">
        <w:rPr>
          <w:i/>
          <w:iCs/>
        </w:rPr>
        <w:t>replace</w:t>
      </w:r>
      <w:proofErr w:type="spellEnd"/>
      <w:r w:rsidRPr="00FF3D92">
        <w:rPr>
          <w:i/>
          <w:iCs/>
        </w:rPr>
        <w:t>(</w:t>
      </w:r>
      <w:proofErr w:type="gramEnd"/>
      <w:r w:rsidRPr="00FF3D92">
        <w:rPr>
          <w:i/>
          <w:iCs/>
        </w:rPr>
        <w:t>"^([56])'?$", "\\1'0") %&gt;% #add 0 when to 5 or 6</w:t>
      </w:r>
    </w:p>
    <w:p w14:paraId="42BB3DE7" w14:textId="77777777" w:rsidR="00FF3D92" w:rsidRPr="00FF3D92" w:rsidRDefault="00FF3D92" w:rsidP="00FF3D92">
      <w:pPr>
        <w:pStyle w:val="HBSNormal"/>
        <w:ind w:left="720"/>
        <w:rPr>
          <w:i/>
          <w:iCs/>
        </w:rPr>
      </w:pPr>
      <w:r w:rsidRPr="00FF3D92">
        <w:rPr>
          <w:i/>
          <w:iCs/>
        </w:rPr>
        <w:t xml:space="preserve">    </w:t>
      </w:r>
      <w:proofErr w:type="spellStart"/>
      <w:r w:rsidRPr="00FF3D92">
        <w:rPr>
          <w:i/>
          <w:iCs/>
        </w:rPr>
        <w:t>str_replace</w:t>
      </w:r>
      <w:proofErr w:type="spellEnd"/>
      <w:r w:rsidRPr="00FF3D92">
        <w:rPr>
          <w:i/>
          <w:iCs/>
        </w:rPr>
        <w:t>("^([12</w:t>
      </w:r>
      <w:proofErr w:type="gramStart"/>
      <w:r w:rsidRPr="00FF3D92">
        <w:rPr>
          <w:i/>
          <w:iCs/>
        </w:rPr>
        <w:t>])\\s</w:t>
      </w:r>
      <w:proofErr w:type="gramEnd"/>
      <w:r w:rsidRPr="00FF3D92">
        <w:rPr>
          <w:i/>
          <w:iCs/>
        </w:rPr>
        <w:t xml:space="preserve">*,\\s*(\\d*)$", "\\1\\.\\2") %&gt;% #change </w:t>
      </w:r>
      <w:proofErr w:type="spellStart"/>
      <w:r w:rsidRPr="00FF3D92">
        <w:rPr>
          <w:i/>
          <w:iCs/>
        </w:rPr>
        <w:t>european</w:t>
      </w:r>
      <w:proofErr w:type="spellEnd"/>
      <w:r w:rsidRPr="00FF3D92">
        <w:rPr>
          <w:i/>
          <w:iCs/>
        </w:rPr>
        <w:t xml:space="preserve"> decimal</w:t>
      </w:r>
    </w:p>
    <w:p w14:paraId="2442A2EF" w14:textId="77777777" w:rsidR="00FF3D92" w:rsidRPr="00FF3D92" w:rsidRDefault="00FF3D92" w:rsidP="00FF3D92">
      <w:pPr>
        <w:pStyle w:val="HBSNormal"/>
        <w:ind w:left="720"/>
        <w:rPr>
          <w:i/>
          <w:iCs/>
        </w:rPr>
      </w:pPr>
      <w:r w:rsidRPr="00FF3D92">
        <w:rPr>
          <w:i/>
          <w:iCs/>
        </w:rPr>
        <w:t xml:space="preserve">    </w:t>
      </w:r>
      <w:proofErr w:type="spellStart"/>
      <w:r w:rsidRPr="00FF3D92">
        <w:rPr>
          <w:i/>
          <w:iCs/>
        </w:rPr>
        <w:t>str_</w:t>
      </w:r>
      <w:proofErr w:type="gramStart"/>
      <w:r w:rsidRPr="00FF3D92">
        <w:rPr>
          <w:i/>
          <w:iCs/>
        </w:rPr>
        <w:t>trim</w:t>
      </w:r>
      <w:proofErr w:type="spellEnd"/>
      <w:r w:rsidRPr="00FF3D92">
        <w:rPr>
          <w:i/>
          <w:iCs/>
        </w:rPr>
        <w:t>(</w:t>
      </w:r>
      <w:proofErr w:type="gramEnd"/>
      <w:r w:rsidRPr="00FF3D92">
        <w:rPr>
          <w:i/>
          <w:iCs/>
        </w:rPr>
        <w:t>) #remove extra space</w:t>
      </w:r>
    </w:p>
    <w:p w14:paraId="2B716066" w14:textId="40E83DAE" w:rsidR="00FF3D92" w:rsidRDefault="00FF3D92" w:rsidP="00FF3D92">
      <w:pPr>
        <w:pStyle w:val="HBSNormal"/>
        <w:ind w:left="720"/>
        <w:rPr>
          <w:i/>
          <w:iCs/>
        </w:rPr>
      </w:pPr>
      <w:r w:rsidRPr="00FF3D92">
        <w:rPr>
          <w:i/>
          <w:iCs/>
        </w:rPr>
        <w:t>}</w:t>
      </w:r>
    </w:p>
    <w:p w14:paraId="28930F4F" w14:textId="77777777" w:rsidR="00FF3D92" w:rsidRDefault="00FF3D92">
      <w:pPr>
        <w:rPr>
          <w:i/>
          <w:iCs/>
          <w:sz w:val="20"/>
        </w:rPr>
      </w:pPr>
      <w:r>
        <w:rPr>
          <w:i/>
          <w:iCs/>
        </w:rPr>
        <w:br w:type="page"/>
      </w:r>
    </w:p>
    <w:p w14:paraId="313B0980" w14:textId="77777777" w:rsidR="00FF3D92" w:rsidRDefault="00FF3D92" w:rsidP="00FF3D92">
      <w:pPr>
        <w:pStyle w:val="HBSNormal"/>
        <w:ind w:left="720"/>
      </w:pPr>
    </w:p>
    <w:p w14:paraId="109D0546" w14:textId="2CBF0E09" w:rsidR="00FF3D92" w:rsidRDefault="00FF3D92" w:rsidP="00FF3D92">
      <w:pPr>
        <w:pStyle w:val="HBSNormal"/>
      </w:pPr>
      <w:r>
        <w:t>We can also write a function that converts words to numbers:</w:t>
      </w:r>
    </w:p>
    <w:p w14:paraId="72E000C7" w14:textId="77777777" w:rsidR="00FF3D92" w:rsidRPr="00FF3D92" w:rsidRDefault="00FF3D92" w:rsidP="00FF3D92">
      <w:pPr>
        <w:pStyle w:val="HBSNormal"/>
        <w:rPr>
          <w:i/>
          <w:iCs/>
        </w:rPr>
      </w:pPr>
      <w:proofErr w:type="spellStart"/>
      <w:r w:rsidRPr="00FF3D92">
        <w:rPr>
          <w:i/>
          <w:iCs/>
        </w:rPr>
        <w:t>words_to_numbers</w:t>
      </w:r>
      <w:proofErr w:type="spellEnd"/>
      <w:r w:rsidRPr="00FF3D92">
        <w:rPr>
          <w:i/>
          <w:iCs/>
        </w:rPr>
        <w:t xml:space="preserve"> &lt;- function(s</w:t>
      </w:r>
      <w:proofErr w:type="gramStart"/>
      <w:r w:rsidRPr="00FF3D92">
        <w:rPr>
          <w:i/>
          <w:iCs/>
        </w:rPr>
        <w:t>){</w:t>
      </w:r>
      <w:proofErr w:type="gramEnd"/>
    </w:p>
    <w:p w14:paraId="168AD4E5" w14:textId="77777777" w:rsidR="00FF3D92" w:rsidRPr="00FF3D92" w:rsidRDefault="00FF3D92" w:rsidP="00FF3D92">
      <w:pPr>
        <w:pStyle w:val="HBSNormal"/>
        <w:rPr>
          <w:i/>
          <w:iCs/>
        </w:rPr>
      </w:pPr>
      <w:r w:rsidRPr="00FF3D92">
        <w:rPr>
          <w:i/>
          <w:iCs/>
        </w:rPr>
        <w:t xml:space="preserve">  </w:t>
      </w:r>
      <w:proofErr w:type="spellStart"/>
      <w:r w:rsidRPr="00FF3D92">
        <w:rPr>
          <w:i/>
          <w:iCs/>
        </w:rPr>
        <w:t>str_to_lower</w:t>
      </w:r>
      <w:proofErr w:type="spellEnd"/>
      <w:r w:rsidRPr="00FF3D92">
        <w:rPr>
          <w:i/>
          <w:iCs/>
        </w:rPr>
        <w:t xml:space="preserve">(s) %&gt;%  </w:t>
      </w:r>
    </w:p>
    <w:p w14:paraId="67161FBE" w14:textId="77777777" w:rsidR="00FF3D92" w:rsidRPr="00FF3D92" w:rsidRDefault="00FF3D92" w:rsidP="00FF3D92">
      <w:pPr>
        <w:pStyle w:val="HBSNormal"/>
        <w:rPr>
          <w:i/>
          <w:iCs/>
        </w:rPr>
      </w:pPr>
      <w:r w:rsidRPr="00FF3D92">
        <w:rPr>
          <w:i/>
          <w:iCs/>
        </w:rPr>
        <w:t xml:space="preserve">    </w:t>
      </w:r>
      <w:proofErr w:type="spellStart"/>
      <w:r w:rsidRPr="00FF3D92">
        <w:rPr>
          <w:i/>
          <w:iCs/>
        </w:rPr>
        <w:t>str_replace_</w:t>
      </w:r>
      <w:proofErr w:type="gramStart"/>
      <w:r w:rsidRPr="00FF3D92">
        <w:rPr>
          <w:i/>
          <w:iCs/>
        </w:rPr>
        <w:t>all</w:t>
      </w:r>
      <w:proofErr w:type="spellEnd"/>
      <w:r w:rsidRPr="00FF3D92">
        <w:rPr>
          <w:i/>
          <w:iCs/>
        </w:rPr>
        <w:t>(</w:t>
      </w:r>
      <w:proofErr w:type="gramEnd"/>
      <w:r w:rsidRPr="00FF3D92">
        <w:rPr>
          <w:i/>
          <w:iCs/>
        </w:rPr>
        <w:t>"zero", "0") %&gt;%</w:t>
      </w:r>
    </w:p>
    <w:p w14:paraId="56CCB1F6" w14:textId="77777777" w:rsidR="00FF3D92" w:rsidRPr="00FF3D92" w:rsidRDefault="00FF3D92" w:rsidP="00FF3D92">
      <w:pPr>
        <w:pStyle w:val="HBSNormal"/>
        <w:rPr>
          <w:i/>
          <w:iCs/>
        </w:rPr>
      </w:pPr>
      <w:r w:rsidRPr="00FF3D92">
        <w:rPr>
          <w:i/>
          <w:iCs/>
        </w:rPr>
        <w:t xml:space="preserve">    </w:t>
      </w:r>
      <w:proofErr w:type="spellStart"/>
      <w:r w:rsidRPr="00FF3D92">
        <w:rPr>
          <w:i/>
          <w:iCs/>
        </w:rPr>
        <w:t>str_replace_</w:t>
      </w:r>
      <w:proofErr w:type="gramStart"/>
      <w:r w:rsidRPr="00FF3D92">
        <w:rPr>
          <w:i/>
          <w:iCs/>
        </w:rPr>
        <w:t>all</w:t>
      </w:r>
      <w:proofErr w:type="spellEnd"/>
      <w:r w:rsidRPr="00FF3D92">
        <w:rPr>
          <w:i/>
          <w:iCs/>
        </w:rPr>
        <w:t>(</w:t>
      </w:r>
      <w:proofErr w:type="gramEnd"/>
      <w:r w:rsidRPr="00FF3D92">
        <w:rPr>
          <w:i/>
          <w:iCs/>
        </w:rPr>
        <w:t>"one", "1") %&gt;%</w:t>
      </w:r>
    </w:p>
    <w:p w14:paraId="05D40077" w14:textId="77777777" w:rsidR="00FF3D92" w:rsidRPr="00FF3D92" w:rsidRDefault="00FF3D92" w:rsidP="00FF3D92">
      <w:pPr>
        <w:pStyle w:val="HBSNormal"/>
        <w:rPr>
          <w:i/>
          <w:iCs/>
        </w:rPr>
      </w:pPr>
      <w:r w:rsidRPr="00FF3D92">
        <w:rPr>
          <w:i/>
          <w:iCs/>
        </w:rPr>
        <w:t xml:space="preserve">    </w:t>
      </w:r>
      <w:proofErr w:type="spellStart"/>
      <w:r w:rsidRPr="00FF3D92">
        <w:rPr>
          <w:i/>
          <w:iCs/>
        </w:rPr>
        <w:t>str_replace_</w:t>
      </w:r>
      <w:proofErr w:type="gramStart"/>
      <w:r w:rsidRPr="00FF3D92">
        <w:rPr>
          <w:i/>
          <w:iCs/>
        </w:rPr>
        <w:t>all</w:t>
      </w:r>
      <w:proofErr w:type="spellEnd"/>
      <w:r w:rsidRPr="00FF3D92">
        <w:rPr>
          <w:i/>
          <w:iCs/>
        </w:rPr>
        <w:t>(</w:t>
      </w:r>
      <w:proofErr w:type="gramEnd"/>
      <w:r w:rsidRPr="00FF3D92">
        <w:rPr>
          <w:i/>
          <w:iCs/>
        </w:rPr>
        <w:t>"two", "2") %&gt;%</w:t>
      </w:r>
    </w:p>
    <w:p w14:paraId="31227D65" w14:textId="77777777" w:rsidR="00FF3D92" w:rsidRPr="00FF3D92" w:rsidRDefault="00FF3D92" w:rsidP="00FF3D92">
      <w:pPr>
        <w:pStyle w:val="HBSNormal"/>
        <w:rPr>
          <w:i/>
          <w:iCs/>
        </w:rPr>
      </w:pPr>
      <w:r w:rsidRPr="00FF3D92">
        <w:rPr>
          <w:i/>
          <w:iCs/>
        </w:rPr>
        <w:t xml:space="preserve">    </w:t>
      </w:r>
      <w:proofErr w:type="spellStart"/>
      <w:r w:rsidRPr="00FF3D92">
        <w:rPr>
          <w:i/>
          <w:iCs/>
        </w:rPr>
        <w:t>str_replace_</w:t>
      </w:r>
      <w:proofErr w:type="gramStart"/>
      <w:r w:rsidRPr="00FF3D92">
        <w:rPr>
          <w:i/>
          <w:iCs/>
        </w:rPr>
        <w:t>all</w:t>
      </w:r>
      <w:proofErr w:type="spellEnd"/>
      <w:r w:rsidRPr="00FF3D92">
        <w:rPr>
          <w:i/>
          <w:iCs/>
        </w:rPr>
        <w:t>(</w:t>
      </w:r>
      <w:proofErr w:type="gramEnd"/>
      <w:r w:rsidRPr="00FF3D92">
        <w:rPr>
          <w:i/>
          <w:iCs/>
        </w:rPr>
        <w:t>"three", "3") %&gt;%</w:t>
      </w:r>
    </w:p>
    <w:p w14:paraId="13314CF5" w14:textId="77777777" w:rsidR="00FF3D92" w:rsidRPr="00FF3D92" w:rsidRDefault="00FF3D92" w:rsidP="00FF3D92">
      <w:pPr>
        <w:pStyle w:val="HBSNormal"/>
        <w:rPr>
          <w:i/>
          <w:iCs/>
        </w:rPr>
      </w:pPr>
      <w:r w:rsidRPr="00FF3D92">
        <w:rPr>
          <w:i/>
          <w:iCs/>
        </w:rPr>
        <w:t xml:space="preserve">    </w:t>
      </w:r>
      <w:proofErr w:type="spellStart"/>
      <w:r w:rsidRPr="00FF3D92">
        <w:rPr>
          <w:i/>
          <w:iCs/>
        </w:rPr>
        <w:t>str_replace_</w:t>
      </w:r>
      <w:proofErr w:type="gramStart"/>
      <w:r w:rsidRPr="00FF3D92">
        <w:rPr>
          <w:i/>
          <w:iCs/>
        </w:rPr>
        <w:t>all</w:t>
      </w:r>
      <w:proofErr w:type="spellEnd"/>
      <w:r w:rsidRPr="00FF3D92">
        <w:rPr>
          <w:i/>
          <w:iCs/>
        </w:rPr>
        <w:t>(</w:t>
      </w:r>
      <w:proofErr w:type="gramEnd"/>
      <w:r w:rsidRPr="00FF3D92">
        <w:rPr>
          <w:i/>
          <w:iCs/>
        </w:rPr>
        <w:t>"four", "4") %&gt;%</w:t>
      </w:r>
    </w:p>
    <w:p w14:paraId="65620E7F" w14:textId="77777777" w:rsidR="00FF3D92" w:rsidRPr="00FF3D92" w:rsidRDefault="00FF3D92" w:rsidP="00FF3D92">
      <w:pPr>
        <w:pStyle w:val="HBSNormal"/>
        <w:rPr>
          <w:i/>
          <w:iCs/>
        </w:rPr>
      </w:pPr>
      <w:r w:rsidRPr="00FF3D92">
        <w:rPr>
          <w:i/>
          <w:iCs/>
        </w:rPr>
        <w:t xml:space="preserve">    </w:t>
      </w:r>
      <w:proofErr w:type="spellStart"/>
      <w:r w:rsidRPr="00FF3D92">
        <w:rPr>
          <w:i/>
          <w:iCs/>
        </w:rPr>
        <w:t>str_replace_</w:t>
      </w:r>
      <w:proofErr w:type="gramStart"/>
      <w:r w:rsidRPr="00FF3D92">
        <w:rPr>
          <w:i/>
          <w:iCs/>
        </w:rPr>
        <w:t>all</w:t>
      </w:r>
      <w:proofErr w:type="spellEnd"/>
      <w:r w:rsidRPr="00FF3D92">
        <w:rPr>
          <w:i/>
          <w:iCs/>
        </w:rPr>
        <w:t>(</w:t>
      </w:r>
      <w:proofErr w:type="gramEnd"/>
      <w:r w:rsidRPr="00FF3D92">
        <w:rPr>
          <w:i/>
          <w:iCs/>
        </w:rPr>
        <w:t>"five", "5") %&gt;%</w:t>
      </w:r>
    </w:p>
    <w:p w14:paraId="7DD30084" w14:textId="77777777" w:rsidR="00FF3D92" w:rsidRPr="00FF3D92" w:rsidRDefault="00FF3D92" w:rsidP="00FF3D92">
      <w:pPr>
        <w:pStyle w:val="HBSNormal"/>
        <w:rPr>
          <w:i/>
          <w:iCs/>
        </w:rPr>
      </w:pPr>
      <w:r w:rsidRPr="00FF3D92">
        <w:rPr>
          <w:i/>
          <w:iCs/>
        </w:rPr>
        <w:t xml:space="preserve">    </w:t>
      </w:r>
      <w:proofErr w:type="spellStart"/>
      <w:r w:rsidRPr="00FF3D92">
        <w:rPr>
          <w:i/>
          <w:iCs/>
        </w:rPr>
        <w:t>str_replace_</w:t>
      </w:r>
      <w:proofErr w:type="gramStart"/>
      <w:r w:rsidRPr="00FF3D92">
        <w:rPr>
          <w:i/>
          <w:iCs/>
        </w:rPr>
        <w:t>all</w:t>
      </w:r>
      <w:proofErr w:type="spellEnd"/>
      <w:r w:rsidRPr="00FF3D92">
        <w:rPr>
          <w:i/>
          <w:iCs/>
        </w:rPr>
        <w:t>(</w:t>
      </w:r>
      <w:proofErr w:type="gramEnd"/>
      <w:r w:rsidRPr="00FF3D92">
        <w:rPr>
          <w:i/>
          <w:iCs/>
        </w:rPr>
        <w:t>"six", "6") %&gt;%</w:t>
      </w:r>
    </w:p>
    <w:p w14:paraId="22C7B4C0" w14:textId="77777777" w:rsidR="00FF3D92" w:rsidRPr="00FF3D92" w:rsidRDefault="00FF3D92" w:rsidP="00FF3D92">
      <w:pPr>
        <w:pStyle w:val="HBSNormal"/>
        <w:rPr>
          <w:i/>
          <w:iCs/>
        </w:rPr>
      </w:pPr>
      <w:r w:rsidRPr="00FF3D92">
        <w:rPr>
          <w:i/>
          <w:iCs/>
        </w:rPr>
        <w:t xml:space="preserve">    </w:t>
      </w:r>
      <w:proofErr w:type="spellStart"/>
      <w:r w:rsidRPr="00FF3D92">
        <w:rPr>
          <w:i/>
          <w:iCs/>
        </w:rPr>
        <w:t>str_replace_</w:t>
      </w:r>
      <w:proofErr w:type="gramStart"/>
      <w:r w:rsidRPr="00FF3D92">
        <w:rPr>
          <w:i/>
          <w:iCs/>
        </w:rPr>
        <w:t>all</w:t>
      </w:r>
      <w:proofErr w:type="spellEnd"/>
      <w:r w:rsidRPr="00FF3D92">
        <w:rPr>
          <w:i/>
          <w:iCs/>
        </w:rPr>
        <w:t>(</w:t>
      </w:r>
      <w:proofErr w:type="gramEnd"/>
      <w:r w:rsidRPr="00FF3D92">
        <w:rPr>
          <w:i/>
          <w:iCs/>
        </w:rPr>
        <w:t>"seven", "7") %&gt;%</w:t>
      </w:r>
    </w:p>
    <w:p w14:paraId="626DF9B2" w14:textId="77777777" w:rsidR="00FF3D92" w:rsidRPr="00FF3D92" w:rsidRDefault="00FF3D92" w:rsidP="00FF3D92">
      <w:pPr>
        <w:pStyle w:val="HBSNormal"/>
        <w:rPr>
          <w:i/>
          <w:iCs/>
        </w:rPr>
      </w:pPr>
      <w:r w:rsidRPr="00FF3D92">
        <w:rPr>
          <w:i/>
          <w:iCs/>
        </w:rPr>
        <w:t xml:space="preserve">    </w:t>
      </w:r>
      <w:proofErr w:type="spellStart"/>
      <w:r w:rsidRPr="00FF3D92">
        <w:rPr>
          <w:i/>
          <w:iCs/>
        </w:rPr>
        <w:t>str_replace_</w:t>
      </w:r>
      <w:proofErr w:type="gramStart"/>
      <w:r w:rsidRPr="00FF3D92">
        <w:rPr>
          <w:i/>
          <w:iCs/>
        </w:rPr>
        <w:t>all</w:t>
      </w:r>
      <w:proofErr w:type="spellEnd"/>
      <w:r w:rsidRPr="00FF3D92">
        <w:rPr>
          <w:i/>
          <w:iCs/>
        </w:rPr>
        <w:t>(</w:t>
      </w:r>
      <w:proofErr w:type="gramEnd"/>
      <w:r w:rsidRPr="00FF3D92">
        <w:rPr>
          <w:i/>
          <w:iCs/>
        </w:rPr>
        <w:t>"eight", "8") %&gt;%</w:t>
      </w:r>
    </w:p>
    <w:p w14:paraId="30111A9A" w14:textId="77777777" w:rsidR="00FF3D92" w:rsidRPr="00FF3D92" w:rsidRDefault="00FF3D92" w:rsidP="00FF3D92">
      <w:pPr>
        <w:pStyle w:val="HBSNormal"/>
        <w:rPr>
          <w:i/>
          <w:iCs/>
        </w:rPr>
      </w:pPr>
      <w:r w:rsidRPr="00FF3D92">
        <w:rPr>
          <w:i/>
          <w:iCs/>
        </w:rPr>
        <w:t xml:space="preserve">    </w:t>
      </w:r>
      <w:proofErr w:type="spellStart"/>
      <w:r w:rsidRPr="00FF3D92">
        <w:rPr>
          <w:i/>
          <w:iCs/>
        </w:rPr>
        <w:t>str_replace_</w:t>
      </w:r>
      <w:proofErr w:type="gramStart"/>
      <w:r w:rsidRPr="00FF3D92">
        <w:rPr>
          <w:i/>
          <w:iCs/>
        </w:rPr>
        <w:t>all</w:t>
      </w:r>
      <w:proofErr w:type="spellEnd"/>
      <w:r w:rsidRPr="00FF3D92">
        <w:rPr>
          <w:i/>
          <w:iCs/>
        </w:rPr>
        <w:t>(</w:t>
      </w:r>
      <w:proofErr w:type="gramEnd"/>
      <w:r w:rsidRPr="00FF3D92">
        <w:rPr>
          <w:i/>
          <w:iCs/>
        </w:rPr>
        <w:t>"nine", "9") %&gt;%</w:t>
      </w:r>
    </w:p>
    <w:p w14:paraId="1B363FDE" w14:textId="77777777" w:rsidR="00FF3D92" w:rsidRPr="00FF3D92" w:rsidRDefault="00FF3D92" w:rsidP="00FF3D92">
      <w:pPr>
        <w:pStyle w:val="HBSNormal"/>
        <w:rPr>
          <w:i/>
          <w:iCs/>
        </w:rPr>
      </w:pPr>
      <w:r w:rsidRPr="00FF3D92">
        <w:rPr>
          <w:i/>
          <w:iCs/>
        </w:rPr>
        <w:t xml:space="preserve">    </w:t>
      </w:r>
      <w:proofErr w:type="spellStart"/>
      <w:r w:rsidRPr="00FF3D92">
        <w:rPr>
          <w:i/>
          <w:iCs/>
        </w:rPr>
        <w:t>str_replace_</w:t>
      </w:r>
      <w:proofErr w:type="gramStart"/>
      <w:r w:rsidRPr="00FF3D92">
        <w:rPr>
          <w:i/>
          <w:iCs/>
        </w:rPr>
        <w:t>all</w:t>
      </w:r>
      <w:proofErr w:type="spellEnd"/>
      <w:r w:rsidRPr="00FF3D92">
        <w:rPr>
          <w:i/>
          <w:iCs/>
        </w:rPr>
        <w:t>(</w:t>
      </w:r>
      <w:proofErr w:type="gramEnd"/>
      <w:r w:rsidRPr="00FF3D92">
        <w:rPr>
          <w:i/>
          <w:iCs/>
        </w:rPr>
        <w:t>"ten", "10") %&gt;%</w:t>
      </w:r>
    </w:p>
    <w:p w14:paraId="0B3CEACA" w14:textId="77777777" w:rsidR="00FF3D92" w:rsidRPr="00FF3D92" w:rsidRDefault="00FF3D92" w:rsidP="00FF3D92">
      <w:pPr>
        <w:pStyle w:val="HBSNormal"/>
        <w:rPr>
          <w:i/>
          <w:iCs/>
        </w:rPr>
      </w:pPr>
      <w:r w:rsidRPr="00FF3D92">
        <w:rPr>
          <w:i/>
          <w:iCs/>
        </w:rPr>
        <w:t xml:space="preserve">    </w:t>
      </w:r>
      <w:proofErr w:type="spellStart"/>
      <w:r w:rsidRPr="00FF3D92">
        <w:rPr>
          <w:i/>
          <w:iCs/>
        </w:rPr>
        <w:t>str_replace_</w:t>
      </w:r>
      <w:proofErr w:type="gramStart"/>
      <w:r w:rsidRPr="00FF3D92">
        <w:rPr>
          <w:i/>
          <w:iCs/>
        </w:rPr>
        <w:t>all</w:t>
      </w:r>
      <w:proofErr w:type="spellEnd"/>
      <w:r w:rsidRPr="00FF3D92">
        <w:rPr>
          <w:i/>
          <w:iCs/>
        </w:rPr>
        <w:t>(</w:t>
      </w:r>
      <w:proofErr w:type="gramEnd"/>
      <w:r w:rsidRPr="00FF3D92">
        <w:rPr>
          <w:i/>
          <w:iCs/>
        </w:rPr>
        <w:t>"eleven", "11")</w:t>
      </w:r>
    </w:p>
    <w:p w14:paraId="3B07F145" w14:textId="77777777" w:rsidR="00FF3D92" w:rsidRPr="00FF3D92" w:rsidRDefault="00FF3D92" w:rsidP="00FF3D92">
      <w:pPr>
        <w:pStyle w:val="HBSNormal"/>
        <w:rPr>
          <w:i/>
          <w:iCs/>
        </w:rPr>
      </w:pPr>
      <w:r w:rsidRPr="00FF3D92">
        <w:rPr>
          <w:i/>
          <w:iCs/>
        </w:rPr>
        <w:t>}</w:t>
      </w:r>
    </w:p>
    <w:p w14:paraId="663BFD9A" w14:textId="388A3BEC" w:rsidR="00FF3D92" w:rsidRDefault="00FF3D92" w:rsidP="00FF3D92">
      <w:pPr>
        <w:pStyle w:val="HBSNormal"/>
      </w:pPr>
      <w:r>
        <w:t>Now we can see which problematic entries remain:</w:t>
      </w:r>
    </w:p>
    <w:p w14:paraId="267CE7F2" w14:textId="77777777" w:rsidR="00FF3D92" w:rsidRPr="00FF3D92" w:rsidRDefault="00FF3D92" w:rsidP="00FF3D92">
      <w:pPr>
        <w:pStyle w:val="HBSNormal"/>
        <w:ind w:left="720"/>
        <w:rPr>
          <w:i/>
          <w:iCs/>
        </w:rPr>
      </w:pPr>
      <w:r w:rsidRPr="00FF3D92">
        <w:rPr>
          <w:i/>
          <w:iCs/>
        </w:rPr>
        <w:t xml:space="preserve">converted &lt;- problems %&gt;% </w:t>
      </w:r>
      <w:proofErr w:type="spellStart"/>
      <w:r w:rsidRPr="00FF3D92">
        <w:rPr>
          <w:i/>
          <w:iCs/>
        </w:rPr>
        <w:t>words_to_numbers</w:t>
      </w:r>
      <w:proofErr w:type="spellEnd"/>
      <w:r w:rsidRPr="00FF3D92">
        <w:rPr>
          <w:i/>
          <w:iCs/>
        </w:rPr>
        <w:t xml:space="preserve"> %&gt;% </w:t>
      </w:r>
      <w:proofErr w:type="spellStart"/>
      <w:r w:rsidRPr="00FF3D92">
        <w:rPr>
          <w:i/>
          <w:iCs/>
        </w:rPr>
        <w:t>convert_format</w:t>
      </w:r>
      <w:proofErr w:type="spellEnd"/>
    </w:p>
    <w:p w14:paraId="20DAF114" w14:textId="77777777" w:rsidR="00FF3D92" w:rsidRPr="00FF3D92" w:rsidRDefault="00FF3D92" w:rsidP="00FF3D92">
      <w:pPr>
        <w:pStyle w:val="HBSNormal"/>
        <w:ind w:left="720"/>
        <w:rPr>
          <w:i/>
          <w:iCs/>
        </w:rPr>
      </w:pPr>
      <w:proofErr w:type="spellStart"/>
      <w:r w:rsidRPr="00FF3D92">
        <w:rPr>
          <w:i/>
          <w:iCs/>
        </w:rPr>
        <w:t>remaining_problems</w:t>
      </w:r>
      <w:proofErr w:type="spellEnd"/>
      <w:r w:rsidRPr="00FF3D92">
        <w:rPr>
          <w:i/>
          <w:iCs/>
        </w:rPr>
        <w:t xml:space="preserve"> &lt;- converted[</w:t>
      </w:r>
      <w:proofErr w:type="spellStart"/>
      <w:r w:rsidRPr="00FF3D92">
        <w:rPr>
          <w:i/>
          <w:iCs/>
        </w:rPr>
        <w:t>not_inches_or_cm</w:t>
      </w:r>
      <w:proofErr w:type="spellEnd"/>
      <w:r w:rsidRPr="00FF3D92">
        <w:rPr>
          <w:i/>
          <w:iCs/>
        </w:rPr>
        <w:t>(converted)]</w:t>
      </w:r>
    </w:p>
    <w:p w14:paraId="0A5F4EA8" w14:textId="77777777" w:rsidR="00FF3D92" w:rsidRPr="00FF3D92" w:rsidRDefault="00FF3D92" w:rsidP="00FF3D92">
      <w:pPr>
        <w:pStyle w:val="HBSNormal"/>
        <w:ind w:left="720"/>
        <w:rPr>
          <w:i/>
          <w:iCs/>
        </w:rPr>
      </w:pPr>
      <w:r w:rsidRPr="00FF3D92">
        <w:rPr>
          <w:i/>
          <w:iCs/>
        </w:rPr>
        <w:t>pattern &lt;- "</w:t>
      </w:r>
      <w:proofErr w:type="gramStart"/>
      <w:r w:rsidRPr="00FF3D92">
        <w:rPr>
          <w:i/>
          <w:iCs/>
        </w:rPr>
        <w:t>^[</w:t>
      </w:r>
      <w:proofErr w:type="gramEnd"/>
      <w:r w:rsidRPr="00FF3D92">
        <w:rPr>
          <w:i/>
          <w:iCs/>
        </w:rPr>
        <w:t>4-7]\\s*'\\s*\\d+\\.?\\d*$"</w:t>
      </w:r>
    </w:p>
    <w:p w14:paraId="055933F7" w14:textId="77777777" w:rsidR="00FF3D92" w:rsidRPr="00FF3D92" w:rsidRDefault="00FF3D92" w:rsidP="00FF3D92">
      <w:pPr>
        <w:pStyle w:val="HBSNormal"/>
        <w:ind w:left="720"/>
        <w:rPr>
          <w:i/>
          <w:iCs/>
        </w:rPr>
      </w:pPr>
      <w:r w:rsidRPr="00FF3D92">
        <w:rPr>
          <w:i/>
          <w:iCs/>
        </w:rPr>
        <w:t xml:space="preserve">index &lt;- </w:t>
      </w:r>
      <w:proofErr w:type="spellStart"/>
      <w:r w:rsidRPr="00FF3D92">
        <w:rPr>
          <w:i/>
          <w:iCs/>
        </w:rPr>
        <w:t>str_</w:t>
      </w:r>
      <w:proofErr w:type="gramStart"/>
      <w:r w:rsidRPr="00FF3D92">
        <w:rPr>
          <w:i/>
          <w:iCs/>
        </w:rPr>
        <w:t>detect</w:t>
      </w:r>
      <w:proofErr w:type="spellEnd"/>
      <w:r w:rsidRPr="00FF3D92">
        <w:rPr>
          <w:i/>
          <w:iCs/>
        </w:rPr>
        <w:t>(</w:t>
      </w:r>
      <w:proofErr w:type="spellStart"/>
      <w:proofErr w:type="gramEnd"/>
      <w:r w:rsidRPr="00FF3D92">
        <w:rPr>
          <w:i/>
          <w:iCs/>
        </w:rPr>
        <w:t>remaining_problems</w:t>
      </w:r>
      <w:proofErr w:type="spellEnd"/>
      <w:r w:rsidRPr="00FF3D92">
        <w:rPr>
          <w:i/>
          <w:iCs/>
        </w:rPr>
        <w:t>, pattern)</w:t>
      </w:r>
    </w:p>
    <w:p w14:paraId="0950F069" w14:textId="6F76D0A1" w:rsidR="00FF3D92" w:rsidRDefault="00FF3D92" w:rsidP="00FF3D92">
      <w:pPr>
        <w:pStyle w:val="HBSNormal"/>
        <w:ind w:left="720"/>
        <w:rPr>
          <w:i/>
          <w:iCs/>
        </w:rPr>
      </w:pPr>
      <w:proofErr w:type="spellStart"/>
      <w:r w:rsidRPr="00FF3D92">
        <w:rPr>
          <w:i/>
          <w:iCs/>
        </w:rPr>
        <w:t>remaining_problems</w:t>
      </w:r>
      <w:proofErr w:type="spellEnd"/>
      <w:proofErr w:type="gramStart"/>
      <w:r w:rsidRPr="00FF3D92">
        <w:rPr>
          <w:i/>
          <w:iCs/>
        </w:rPr>
        <w:t>[!index</w:t>
      </w:r>
      <w:proofErr w:type="gramEnd"/>
      <w:r w:rsidRPr="00FF3D92">
        <w:rPr>
          <w:i/>
          <w:iCs/>
        </w:rPr>
        <w:t>]</w:t>
      </w:r>
    </w:p>
    <w:p w14:paraId="3C2EB4F6" w14:textId="77777777" w:rsidR="00FF3D92" w:rsidRDefault="00FF3D92">
      <w:pPr>
        <w:rPr>
          <w:i/>
          <w:iCs/>
          <w:sz w:val="20"/>
        </w:rPr>
      </w:pPr>
      <w:r>
        <w:rPr>
          <w:i/>
          <w:iCs/>
        </w:rPr>
        <w:br w:type="page"/>
      </w:r>
    </w:p>
    <w:p w14:paraId="4A13AA3D" w14:textId="77777777" w:rsidR="00E95E13" w:rsidRPr="00FF3D92" w:rsidRDefault="00E95E13" w:rsidP="00FF3D92">
      <w:pPr>
        <w:pStyle w:val="HBSNormal"/>
        <w:ind w:left="720"/>
      </w:pPr>
    </w:p>
    <w:p w14:paraId="19DCD31B" w14:textId="3990629E" w:rsidR="00FF3D92" w:rsidRPr="00FF3D92" w:rsidRDefault="00CC1322" w:rsidP="00FF3D92">
      <w:pPr>
        <w:pStyle w:val="Heading3"/>
      </w:pPr>
      <w:bookmarkStart w:id="49" w:name="_Toc25419723"/>
      <w:r>
        <w:t>Putting it All Together</w:t>
      </w:r>
      <w:bookmarkEnd w:id="49"/>
    </w:p>
    <w:p w14:paraId="5F3F00A2" w14:textId="213A94BC" w:rsidR="00FF3D92" w:rsidRDefault="00FF3D92" w:rsidP="00FF3D92">
      <w:pPr>
        <w:pStyle w:val="HBSNormal"/>
      </w:pPr>
      <w:r>
        <w:t xml:space="preserve">We are now ready to put everything we've done so far together and wrangle our reported heights data as we try to recover as many heights as possible. The code is </w:t>
      </w:r>
      <w:proofErr w:type="gramStart"/>
      <w:r>
        <w:t>complex</w:t>
      </w:r>
      <w:proofErr w:type="gramEnd"/>
      <w:r>
        <w:t xml:space="preserve"> but we will break it down into parts.</w:t>
      </w:r>
    </w:p>
    <w:p w14:paraId="4A3645CB" w14:textId="5F68A26C" w:rsidR="00FF3D92" w:rsidRDefault="00FF3D92" w:rsidP="00FF3D92">
      <w:pPr>
        <w:pStyle w:val="HBSNormal"/>
      </w:pPr>
      <w:r>
        <w:t xml:space="preserve">We start by cleaning up the height column so that the heights are closer to a </w:t>
      </w:r>
      <w:proofErr w:type="spellStart"/>
      <w:r>
        <w:t>feet'inches</w:t>
      </w:r>
      <w:proofErr w:type="spellEnd"/>
      <w:r>
        <w:t xml:space="preserve"> format. We added an original heights column so we can compare before and after.</w:t>
      </w:r>
    </w:p>
    <w:p w14:paraId="386CB5BB" w14:textId="4C2BF6EE" w:rsidR="00FF3D92" w:rsidRDefault="00FF3D92" w:rsidP="00FF3D92">
      <w:pPr>
        <w:pStyle w:val="HBSNormal"/>
      </w:pPr>
      <w:r>
        <w:t xml:space="preserve">Let's start by writing a function that cleans up strings so that all the feet and inches formats use the same </w:t>
      </w:r>
      <w:proofErr w:type="spellStart"/>
      <w:r>
        <w:t>x'y</w:t>
      </w:r>
      <w:proofErr w:type="spellEnd"/>
      <w:r>
        <w:t xml:space="preserve"> format when appropriate.</w:t>
      </w:r>
    </w:p>
    <w:p w14:paraId="242F9C92" w14:textId="4DACDF4D" w:rsidR="00FF3D92" w:rsidRPr="00FF3D92" w:rsidRDefault="00FF3D92" w:rsidP="00FF3D92">
      <w:pPr>
        <w:pStyle w:val="HBSNormal"/>
        <w:ind w:left="720"/>
        <w:rPr>
          <w:i/>
          <w:iCs/>
        </w:rPr>
      </w:pPr>
      <w:r w:rsidRPr="00FF3D92">
        <w:rPr>
          <w:i/>
          <w:iCs/>
        </w:rPr>
        <w:t>pattern &lt;- "^([4-7</w:t>
      </w:r>
      <w:proofErr w:type="gramStart"/>
      <w:r w:rsidRPr="00FF3D92">
        <w:rPr>
          <w:i/>
          <w:iCs/>
        </w:rPr>
        <w:t>])\\s</w:t>
      </w:r>
      <w:proofErr w:type="gramEnd"/>
      <w:r w:rsidRPr="00FF3D92">
        <w:rPr>
          <w:i/>
          <w:iCs/>
        </w:rPr>
        <w:t>*'\\s*(\\d+\\.?\\d*)$"</w:t>
      </w:r>
    </w:p>
    <w:p w14:paraId="51964576" w14:textId="77777777" w:rsidR="00FF3D92" w:rsidRPr="00FF3D92" w:rsidRDefault="00FF3D92" w:rsidP="00FF3D92">
      <w:pPr>
        <w:pStyle w:val="HBSNormal"/>
        <w:ind w:left="720"/>
        <w:rPr>
          <w:i/>
          <w:iCs/>
        </w:rPr>
      </w:pPr>
      <w:r w:rsidRPr="00FF3D92">
        <w:rPr>
          <w:i/>
          <w:iCs/>
        </w:rPr>
        <w:t>smallest &lt;- 50</w:t>
      </w:r>
    </w:p>
    <w:p w14:paraId="0CF39118" w14:textId="77777777" w:rsidR="00FF3D92" w:rsidRPr="00FF3D92" w:rsidRDefault="00FF3D92" w:rsidP="00FF3D92">
      <w:pPr>
        <w:pStyle w:val="HBSNormal"/>
        <w:ind w:left="720"/>
        <w:rPr>
          <w:i/>
          <w:iCs/>
        </w:rPr>
      </w:pPr>
      <w:r w:rsidRPr="00FF3D92">
        <w:rPr>
          <w:i/>
          <w:iCs/>
        </w:rPr>
        <w:t>tallest &lt;- 84</w:t>
      </w:r>
    </w:p>
    <w:p w14:paraId="7711F54C" w14:textId="77777777" w:rsidR="00FF3D92" w:rsidRPr="00FF3D92" w:rsidRDefault="00FF3D92" w:rsidP="00FF3D92">
      <w:pPr>
        <w:pStyle w:val="HBSNormal"/>
        <w:ind w:left="720"/>
        <w:rPr>
          <w:i/>
          <w:iCs/>
        </w:rPr>
      </w:pPr>
      <w:proofErr w:type="spellStart"/>
      <w:r w:rsidRPr="00FF3D92">
        <w:rPr>
          <w:i/>
          <w:iCs/>
        </w:rPr>
        <w:t>new_heights</w:t>
      </w:r>
      <w:proofErr w:type="spellEnd"/>
      <w:r w:rsidRPr="00FF3D92">
        <w:rPr>
          <w:i/>
          <w:iCs/>
        </w:rPr>
        <w:t xml:space="preserve"> &lt;- </w:t>
      </w:r>
      <w:proofErr w:type="spellStart"/>
      <w:r w:rsidRPr="00FF3D92">
        <w:rPr>
          <w:i/>
          <w:iCs/>
        </w:rPr>
        <w:t>reported_heights</w:t>
      </w:r>
      <w:proofErr w:type="spellEnd"/>
      <w:r w:rsidRPr="00FF3D92">
        <w:rPr>
          <w:i/>
          <w:iCs/>
        </w:rPr>
        <w:t xml:space="preserve"> %&gt;% </w:t>
      </w:r>
    </w:p>
    <w:p w14:paraId="06FC4B91" w14:textId="77777777" w:rsidR="00FF3D92" w:rsidRPr="00FF3D92" w:rsidRDefault="00FF3D92" w:rsidP="00FF3D92">
      <w:pPr>
        <w:pStyle w:val="HBSNormal"/>
        <w:ind w:left="720"/>
        <w:rPr>
          <w:i/>
          <w:iCs/>
        </w:rPr>
      </w:pPr>
      <w:r w:rsidRPr="00FF3D92">
        <w:rPr>
          <w:i/>
          <w:iCs/>
        </w:rPr>
        <w:t xml:space="preserve">  </w:t>
      </w:r>
      <w:proofErr w:type="gramStart"/>
      <w:r w:rsidRPr="00FF3D92">
        <w:rPr>
          <w:i/>
          <w:iCs/>
        </w:rPr>
        <w:t>mutate(</w:t>
      </w:r>
      <w:proofErr w:type="gramEnd"/>
      <w:r w:rsidRPr="00FF3D92">
        <w:rPr>
          <w:i/>
          <w:iCs/>
        </w:rPr>
        <w:t xml:space="preserve">original = height, </w:t>
      </w:r>
    </w:p>
    <w:p w14:paraId="17EB9CF8" w14:textId="77777777" w:rsidR="00FF3D92" w:rsidRPr="00FF3D92" w:rsidRDefault="00FF3D92" w:rsidP="00FF3D92">
      <w:pPr>
        <w:pStyle w:val="HBSNormal"/>
        <w:ind w:left="720"/>
        <w:rPr>
          <w:i/>
          <w:iCs/>
        </w:rPr>
      </w:pPr>
      <w:r w:rsidRPr="00FF3D92">
        <w:rPr>
          <w:i/>
          <w:iCs/>
        </w:rPr>
        <w:t xml:space="preserve">         height = </w:t>
      </w:r>
      <w:proofErr w:type="spellStart"/>
      <w:r w:rsidRPr="00FF3D92">
        <w:rPr>
          <w:i/>
          <w:iCs/>
        </w:rPr>
        <w:t>words_to_numbers</w:t>
      </w:r>
      <w:proofErr w:type="spellEnd"/>
      <w:r w:rsidRPr="00FF3D92">
        <w:rPr>
          <w:i/>
          <w:iCs/>
        </w:rPr>
        <w:t xml:space="preserve">(height) %&gt;% </w:t>
      </w:r>
      <w:proofErr w:type="spellStart"/>
      <w:r w:rsidRPr="00FF3D92">
        <w:rPr>
          <w:i/>
          <w:iCs/>
        </w:rPr>
        <w:t>convert_</w:t>
      </w:r>
      <w:proofErr w:type="gramStart"/>
      <w:r w:rsidRPr="00FF3D92">
        <w:rPr>
          <w:i/>
          <w:iCs/>
        </w:rPr>
        <w:t>format</w:t>
      </w:r>
      <w:proofErr w:type="spellEnd"/>
      <w:r w:rsidRPr="00FF3D92">
        <w:rPr>
          <w:i/>
          <w:iCs/>
        </w:rPr>
        <w:t>(</w:t>
      </w:r>
      <w:proofErr w:type="gramEnd"/>
      <w:r w:rsidRPr="00FF3D92">
        <w:rPr>
          <w:i/>
          <w:iCs/>
        </w:rPr>
        <w:t>)) %&gt;%</w:t>
      </w:r>
    </w:p>
    <w:p w14:paraId="44F19EC6" w14:textId="77777777" w:rsidR="00FF3D92" w:rsidRPr="00FF3D92" w:rsidRDefault="00FF3D92" w:rsidP="00FF3D92">
      <w:pPr>
        <w:pStyle w:val="HBSNormal"/>
        <w:ind w:left="720"/>
        <w:rPr>
          <w:i/>
          <w:iCs/>
        </w:rPr>
      </w:pPr>
      <w:r w:rsidRPr="00FF3D92">
        <w:rPr>
          <w:i/>
          <w:iCs/>
        </w:rPr>
        <w:t xml:space="preserve">  </w:t>
      </w:r>
      <w:proofErr w:type="gramStart"/>
      <w:r w:rsidRPr="00FF3D92">
        <w:rPr>
          <w:i/>
          <w:iCs/>
        </w:rPr>
        <w:t>extract(</w:t>
      </w:r>
      <w:proofErr w:type="gramEnd"/>
      <w:r w:rsidRPr="00FF3D92">
        <w:rPr>
          <w:i/>
          <w:iCs/>
        </w:rPr>
        <w:t xml:space="preserve">height, c("feet", "inches"), regex = pattern, remove = FALSE) %&gt;% </w:t>
      </w:r>
    </w:p>
    <w:p w14:paraId="0464F31E" w14:textId="77777777" w:rsidR="00FF3D92" w:rsidRPr="00FF3D92" w:rsidRDefault="00FF3D92" w:rsidP="00FF3D92">
      <w:pPr>
        <w:pStyle w:val="HBSNormal"/>
        <w:ind w:left="720"/>
        <w:rPr>
          <w:i/>
          <w:iCs/>
        </w:rPr>
      </w:pPr>
      <w:r w:rsidRPr="00FF3D92">
        <w:rPr>
          <w:i/>
          <w:iCs/>
        </w:rPr>
        <w:t xml:space="preserve">  </w:t>
      </w:r>
      <w:proofErr w:type="spellStart"/>
      <w:r w:rsidRPr="00FF3D92">
        <w:rPr>
          <w:i/>
          <w:iCs/>
        </w:rPr>
        <w:t>mutate_</w:t>
      </w:r>
      <w:proofErr w:type="gramStart"/>
      <w:r w:rsidRPr="00FF3D92">
        <w:rPr>
          <w:i/>
          <w:iCs/>
        </w:rPr>
        <w:t>at</w:t>
      </w:r>
      <w:proofErr w:type="spellEnd"/>
      <w:r w:rsidRPr="00FF3D92">
        <w:rPr>
          <w:i/>
          <w:iCs/>
        </w:rPr>
        <w:t>(</w:t>
      </w:r>
      <w:proofErr w:type="gramEnd"/>
      <w:r w:rsidRPr="00FF3D92">
        <w:rPr>
          <w:i/>
          <w:iCs/>
        </w:rPr>
        <w:t xml:space="preserve">c("height", "feet", "inches"), </w:t>
      </w:r>
      <w:proofErr w:type="spellStart"/>
      <w:r w:rsidRPr="00FF3D92">
        <w:rPr>
          <w:i/>
          <w:iCs/>
        </w:rPr>
        <w:t>as.numeric</w:t>
      </w:r>
      <w:proofErr w:type="spellEnd"/>
      <w:r w:rsidRPr="00FF3D92">
        <w:rPr>
          <w:i/>
          <w:iCs/>
        </w:rPr>
        <w:t>) %&gt;%</w:t>
      </w:r>
    </w:p>
    <w:p w14:paraId="2FCF6991" w14:textId="77777777" w:rsidR="00FF3D92" w:rsidRPr="00FF3D92" w:rsidRDefault="00FF3D92" w:rsidP="00FF3D92">
      <w:pPr>
        <w:pStyle w:val="HBSNormal"/>
        <w:ind w:left="720"/>
        <w:rPr>
          <w:i/>
          <w:iCs/>
        </w:rPr>
      </w:pPr>
      <w:r w:rsidRPr="00FF3D92">
        <w:rPr>
          <w:i/>
          <w:iCs/>
        </w:rPr>
        <w:t xml:space="preserve">  </w:t>
      </w:r>
      <w:proofErr w:type="gramStart"/>
      <w:r w:rsidRPr="00FF3D92">
        <w:rPr>
          <w:i/>
          <w:iCs/>
        </w:rPr>
        <w:t>mutate(</w:t>
      </w:r>
      <w:proofErr w:type="gramEnd"/>
      <w:r w:rsidRPr="00FF3D92">
        <w:rPr>
          <w:i/>
          <w:iCs/>
        </w:rPr>
        <w:t>guess = 12*feet + inches) %&gt;%</w:t>
      </w:r>
    </w:p>
    <w:p w14:paraId="4311A4D6" w14:textId="77777777" w:rsidR="00FF3D92" w:rsidRPr="00FF3D92" w:rsidRDefault="00FF3D92" w:rsidP="00FF3D92">
      <w:pPr>
        <w:pStyle w:val="HBSNormal"/>
        <w:ind w:left="720"/>
        <w:rPr>
          <w:i/>
          <w:iCs/>
        </w:rPr>
      </w:pPr>
      <w:r w:rsidRPr="00FF3D92">
        <w:rPr>
          <w:i/>
          <w:iCs/>
        </w:rPr>
        <w:t xml:space="preserve">  </w:t>
      </w:r>
      <w:proofErr w:type="gramStart"/>
      <w:r w:rsidRPr="00FF3D92">
        <w:rPr>
          <w:i/>
          <w:iCs/>
        </w:rPr>
        <w:t>mutate(</w:t>
      </w:r>
      <w:proofErr w:type="gramEnd"/>
      <w:r w:rsidRPr="00FF3D92">
        <w:rPr>
          <w:i/>
          <w:iCs/>
        </w:rPr>
        <w:t xml:space="preserve">height = </w:t>
      </w:r>
      <w:proofErr w:type="spellStart"/>
      <w:r w:rsidRPr="00FF3D92">
        <w:rPr>
          <w:i/>
          <w:iCs/>
        </w:rPr>
        <w:t>case_when</w:t>
      </w:r>
      <w:proofErr w:type="spellEnd"/>
      <w:r w:rsidRPr="00FF3D92">
        <w:rPr>
          <w:i/>
          <w:iCs/>
        </w:rPr>
        <w:t>(</w:t>
      </w:r>
    </w:p>
    <w:p w14:paraId="16ED7252" w14:textId="77777777" w:rsidR="00FF3D92" w:rsidRPr="00FF3D92" w:rsidRDefault="00FF3D92" w:rsidP="00FF3D92">
      <w:pPr>
        <w:pStyle w:val="HBSNormal"/>
        <w:ind w:left="720"/>
        <w:rPr>
          <w:i/>
          <w:iCs/>
        </w:rPr>
      </w:pPr>
      <w:r w:rsidRPr="00FF3D92">
        <w:rPr>
          <w:i/>
          <w:iCs/>
        </w:rPr>
        <w:t xml:space="preserve">    </w:t>
      </w:r>
      <w:proofErr w:type="gramStart"/>
      <w:r w:rsidRPr="00FF3D92">
        <w:rPr>
          <w:i/>
          <w:iCs/>
        </w:rPr>
        <w:t>!is.na</w:t>
      </w:r>
      <w:proofErr w:type="gramEnd"/>
      <w:r w:rsidRPr="00FF3D92">
        <w:rPr>
          <w:i/>
          <w:iCs/>
        </w:rPr>
        <w:t xml:space="preserve">(height) &amp; between(height, smallest, tallest) ~ height, #inches </w:t>
      </w:r>
    </w:p>
    <w:p w14:paraId="2E477FB1" w14:textId="77777777" w:rsidR="00FF3D92" w:rsidRPr="00FF3D92" w:rsidRDefault="00FF3D92" w:rsidP="00FF3D92">
      <w:pPr>
        <w:pStyle w:val="HBSNormal"/>
        <w:ind w:left="720"/>
        <w:rPr>
          <w:i/>
          <w:iCs/>
        </w:rPr>
      </w:pPr>
      <w:r w:rsidRPr="00FF3D92">
        <w:rPr>
          <w:i/>
          <w:iCs/>
        </w:rPr>
        <w:t xml:space="preserve">    </w:t>
      </w:r>
      <w:proofErr w:type="gramStart"/>
      <w:r w:rsidRPr="00FF3D92">
        <w:rPr>
          <w:i/>
          <w:iCs/>
        </w:rPr>
        <w:t>!is.na</w:t>
      </w:r>
      <w:proofErr w:type="gramEnd"/>
      <w:r w:rsidRPr="00FF3D92">
        <w:rPr>
          <w:i/>
          <w:iCs/>
        </w:rPr>
        <w:t>(height) &amp; between(height/2.54, smallest, tallest) ~ height/2.54, #centimeters</w:t>
      </w:r>
    </w:p>
    <w:p w14:paraId="07FA8338" w14:textId="77777777" w:rsidR="00FF3D92" w:rsidRPr="00FF3D92" w:rsidRDefault="00FF3D92" w:rsidP="00FF3D92">
      <w:pPr>
        <w:pStyle w:val="HBSNormal"/>
        <w:ind w:left="720"/>
        <w:rPr>
          <w:i/>
          <w:iCs/>
        </w:rPr>
      </w:pPr>
      <w:r w:rsidRPr="00FF3D92">
        <w:rPr>
          <w:i/>
          <w:iCs/>
        </w:rPr>
        <w:t xml:space="preserve">    </w:t>
      </w:r>
      <w:proofErr w:type="gramStart"/>
      <w:r w:rsidRPr="00FF3D92">
        <w:rPr>
          <w:i/>
          <w:iCs/>
        </w:rPr>
        <w:t>!is.na</w:t>
      </w:r>
      <w:proofErr w:type="gramEnd"/>
      <w:r w:rsidRPr="00FF3D92">
        <w:rPr>
          <w:i/>
          <w:iCs/>
        </w:rPr>
        <w:t>(height) &amp; between(height*100/2.54, smallest, tallest) ~ height*100/2.54, #meters</w:t>
      </w:r>
    </w:p>
    <w:p w14:paraId="3088AD9F" w14:textId="77777777" w:rsidR="00FF3D92" w:rsidRPr="00FF3D92" w:rsidRDefault="00FF3D92" w:rsidP="00FF3D92">
      <w:pPr>
        <w:pStyle w:val="HBSNormal"/>
        <w:ind w:left="720"/>
        <w:rPr>
          <w:i/>
          <w:iCs/>
        </w:rPr>
      </w:pPr>
      <w:r w:rsidRPr="00FF3D92">
        <w:rPr>
          <w:i/>
          <w:iCs/>
        </w:rPr>
        <w:t xml:space="preserve">    </w:t>
      </w:r>
      <w:proofErr w:type="gramStart"/>
      <w:r w:rsidRPr="00FF3D92">
        <w:rPr>
          <w:i/>
          <w:iCs/>
        </w:rPr>
        <w:t>!is.na</w:t>
      </w:r>
      <w:proofErr w:type="gramEnd"/>
      <w:r w:rsidRPr="00FF3D92">
        <w:rPr>
          <w:i/>
          <w:iCs/>
        </w:rPr>
        <w:t>(guess) &amp; inches &lt; 12 &amp; between(guess, smallest, tallest) ~ guess, #</w:t>
      </w:r>
      <w:proofErr w:type="spellStart"/>
      <w:r w:rsidRPr="00FF3D92">
        <w:rPr>
          <w:i/>
          <w:iCs/>
        </w:rPr>
        <w:t>feet'inches</w:t>
      </w:r>
      <w:proofErr w:type="spellEnd"/>
    </w:p>
    <w:p w14:paraId="06798209" w14:textId="77777777" w:rsidR="00FF3D92" w:rsidRPr="00FF3D92" w:rsidRDefault="00FF3D92" w:rsidP="00FF3D92">
      <w:pPr>
        <w:pStyle w:val="HBSNormal"/>
        <w:ind w:left="720"/>
        <w:rPr>
          <w:i/>
          <w:iCs/>
        </w:rPr>
      </w:pPr>
      <w:r w:rsidRPr="00FF3D92">
        <w:rPr>
          <w:i/>
          <w:iCs/>
        </w:rPr>
        <w:t xml:space="preserve">    TRUE ~ </w:t>
      </w:r>
      <w:proofErr w:type="spellStart"/>
      <w:proofErr w:type="gramStart"/>
      <w:r w:rsidRPr="00FF3D92">
        <w:rPr>
          <w:i/>
          <w:iCs/>
        </w:rPr>
        <w:t>as.numeric</w:t>
      </w:r>
      <w:proofErr w:type="spellEnd"/>
      <w:proofErr w:type="gramEnd"/>
      <w:r w:rsidRPr="00FF3D92">
        <w:rPr>
          <w:i/>
          <w:iCs/>
        </w:rPr>
        <w:t>(NA))) %&gt;%</w:t>
      </w:r>
    </w:p>
    <w:p w14:paraId="7E7E3B81" w14:textId="77777777" w:rsidR="00FF3D92" w:rsidRDefault="00FF3D92" w:rsidP="00FF3D92">
      <w:pPr>
        <w:pStyle w:val="HBSNormal"/>
        <w:ind w:left="720"/>
      </w:pPr>
      <w:r w:rsidRPr="00FF3D92">
        <w:rPr>
          <w:i/>
          <w:iCs/>
        </w:rPr>
        <w:t xml:space="preserve">  select(-guess)</w:t>
      </w:r>
    </w:p>
    <w:p w14:paraId="4774103D" w14:textId="7BFF7AD0" w:rsidR="00FF3D92" w:rsidRDefault="00FF3D92" w:rsidP="00FF3D92">
      <w:pPr>
        <w:pStyle w:val="HBSNormal"/>
      </w:pPr>
      <w:r>
        <w:t>We can check all the entries we converted using the following code:</w:t>
      </w:r>
    </w:p>
    <w:p w14:paraId="4A9FD6EA" w14:textId="77777777" w:rsidR="00FF3D92" w:rsidRPr="00FF3D92" w:rsidRDefault="00FF3D92" w:rsidP="00FF3D92">
      <w:pPr>
        <w:pStyle w:val="HBSNormal"/>
        <w:ind w:left="720"/>
        <w:rPr>
          <w:i/>
          <w:iCs/>
        </w:rPr>
      </w:pPr>
      <w:proofErr w:type="spellStart"/>
      <w:r w:rsidRPr="00FF3D92">
        <w:rPr>
          <w:i/>
          <w:iCs/>
        </w:rPr>
        <w:t>new_heights</w:t>
      </w:r>
      <w:proofErr w:type="spellEnd"/>
      <w:r w:rsidRPr="00FF3D92">
        <w:rPr>
          <w:i/>
          <w:iCs/>
        </w:rPr>
        <w:t xml:space="preserve"> %&gt;%</w:t>
      </w:r>
    </w:p>
    <w:p w14:paraId="7104B848" w14:textId="77777777" w:rsidR="00FF3D92" w:rsidRPr="00FF3D92" w:rsidRDefault="00FF3D92" w:rsidP="00FF3D92">
      <w:pPr>
        <w:pStyle w:val="HBSNormal"/>
        <w:ind w:left="720"/>
        <w:rPr>
          <w:i/>
          <w:iCs/>
        </w:rPr>
      </w:pPr>
      <w:r w:rsidRPr="00FF3D92">
        <w:rPr>
          <w:i/>
          <w:iCs/>
        </w:rPr>
        <w:t xml:space="preserve">  filter(</w:t>
      </w:r>
      <w:proofErr w:type="spellStart"/>
      <w:r w:rsidRPr="00FF3D92">
        <w:rPr>
          <w:i/>
          <w:iCs/>
        </w:rPr>
        <w:t>not_inches</w:t>
      </w:r>
      <w:proofErr w:type="spellEnd"/>
      <w:r w:rsidRPr="00FF3D92">
        <w:rPr>
          <w:i/>
          <w:iCs/>
        </w:rPr>
        <w:t>(original)) %&gt;%</w:t>
      </w:r>
    </w:p>
    <w:p w14:paraId="5D1E83DC" w14:textId="77777777" w:rsidR="00FF3D92" w:rsidRPr="00FF3D92" w:rsidRDefault="00FF3D92" w:rsidP="00FF3D92">
      <w:pPr>
        <w:pStyle w:val="HBSNormal"/>
        <w:ind w:left="720"/>
        <w:rPr>
          <w:i/>
          <w:iCs/>
        </w:rPr>
      </w:pPr>
      <w:r w:rsidRPr="00FF3D92">
        <w:rPr>
          <w:i/>
          <w:iCs/>
        </w:rPr>
        <w:t xml:space="preserve">  </w:t>
      </w:r>
      <w:proofErr w:type="gramStart"/>
      <w:r w:rsidRPr="00FF3D92">
        <w:rPr>
          <w:i/>
          <w:iCs/>
        </w:rPr>
        <w:t>select(</w:t>
      </w:r>
      <w:proofErr w:type="gramEnd"/>
      <w:r w:rsidRPr="00FF3D92">
        <w:rPr>
          <w:i/>
          <w:iCs/>
        </w:rPr>
        <w:t xml:space="preserve">original, height) %&gt;% </w:t>
      </w:r>
    </w:p>
    <w:p w14:paraId="76B589BA" w14:textId="77777777" w:rsidR="00FF3D92" w:rsidRPr="00FF3D92" w:rsidRDefault="00FF3D92" w:rsidP="00FF3D92">
      <w:pPr>
        <w:pStyle w:val="HBSNormal"/>
        <w:ind w:left="720"/>
        <w:rPr>
          <w:i/>
          <w:iCs/>
        </w:rPr>
      </w:pPr>
      <w:r w:rsidRPr="00FF3D92">
        <w:rPr>
          <w:i/>
          <w:iCs/>
        </w:rPr>
        <w:t xml:space="preserve">  arrange(height) %&gt;%</w:t>
      </w:r>
    </w:p>
    <w:p w14:paraId="2D71999C" w14:textId="6FA2FBC9" w:rsidR="00FF3D92" w:rsidRDefault="00FF3D92" w:rsidP="00FF3D92">
      <w:pPr>
        <w:pStyle w:val="HBSNormal"/>
        <w:ind w:left="720"/>
        <w:rPr>
          <w:i/>
          <w:iCs/>
        </w:rPr>
      </w:pPr>
      <w:r w:rsidRPr="00FF3D92">
        <w:rPr>
          <w:i/>
          <w:iCs/>
        </w:rPr>
        <w:t xml:space="preserve">  </w:t>
      </w:r>
      <w:proofErr w:type="gramStart"/>
      <w:r w:rsidRPr="00FF3D92">
        <w:rPr>
          <w:i/>
          <w:iCs/>
        </w:rPr>
        <w:t>View(</w:t>
      </w:r>
      <w:proofErr w:type="gramEnd"/>
      <w:r w:rsidRPr="00FF3D92">
        <w:rPr>
          <w:i/>
          <w:iCs/>
        </w:rPr>
        <w:t>)</w:t>
      </w:r>
    </w:p>
    <w:p w14:paraId="5AA2532A" w14:textId="77777777" w:rsidR="00FF3D92" w:rsidRDefault="00FF3D92">
      <w:pPr>
        <w:rPr>
          <w:i/>
          <w:iCs/>
          <w:sz w:val="20"/>
        </w:rPr>
      </w:pPr>
      <w:r>
        <w:rPr>
          <w:i/>
          <w:iCs/>
        </w:rPr>
        <w:br w:type="page"/>
      </w:r>
    </w:p>
    <w:p w14:paraId="383BF7EC" w14:textId="77777777" w:rsidR="00FF3D92" w:rsidRDefault="00FF3D92" w:rsidP="00FF3D92">
      <w:pPr>
        <w:pStyle w:val="HBSNormal"/>
        <w:ind w:left="720"/>
      </w:pPr>
    </w:p>
    <w:p w14:paraId="0979385F" w14:textId="205D69EC" w:rsidR="00FF3D92" w:rsidRDefault="00FF3D92" w:rsidP="00FF3D92">
      <w:pPr>
        <w:pStyle w:val="HBSNormal"/>
      </w:pPr>
      <w:r>
        <w:t>Let's look at the shortest students in our dataset using the following code:</w:t>
      </w:r>
    </w:p>
    <w:p w14:paraId="0A744931" w14:textId="77777777" w:rsidR="00FF3D92" w:rsidRPr="00FF3D92" w:rsidRDefault="00FF3D92" w:rsidP="00FF3D92">
      <w:pPr>
        <w:pStyle w:val="HBSNormal"/>
        <w:ind w:firstLine="720"/>
        <w:rPr>
          <w:i/>
          <w:iCs/>
        </w:rPr>
      </w:pPr>
      <w:proofErr w:type="spellStart"/>
      <w:r w:rsidRPr="00FF3D92">
        <w:rPr>
          <w:i/>
          <w:iCs/>
        </w:rPr>
        <w:t>new_heights</w:t>
      </w:r>
      <w:proofErr w:type="spellEnd"/>
      <w:r w:rsidRPr="00FF3D92">
        <w:rPr>
          <w:i/>
          <w:iCs/>
        </w:rPr>
        <w:t xml:space="preserve"> %&gt;% arrange(height) %&gt;% head(n=7)</w:t>
      </w:r>
    </w:p>
    <w:p w14:paraId="2004C803" w14:textId="2A288484" w:rsidR="00E95E13" w:rsidRPr="00E95E13" w:rsidRDefault="00FF3D92" w:rsidP="00FF3D92">
      <w:pPr>
        <w:pStyle w:val="HBSNormal"/>
      </w:pPr>
      <w:r>
        <w:t>We see heights of 53, 54, and 55. In the original heights column, we also have 51 and 52. These short heights are very rare and it is likely that the students actually meant 5'1, 5'2, 5'3, 5'4, and 5'5. But because we are not completely sure, we will leave them as reported.</w:t>
      </w:r>
    </w:p>
    <w:p w14:paraId="41205BFB" w14:textId="7279D8FA" w:rsidR="00CC1322" w:rsidRDefault="00CC1322" w:rsidP="00CC1322">
      <w:pPr>
        <w:pStyle w:val="Heading3"/>
      </w:pPr>
      <w:bookmarkStart w:id="50" w:name="_Toc25419724"/>
      <w:r>
        <w:t>String Splitting</w:t>
      </w:r>
      <w:bookmarkEnd w:id="50"/>
    </w:p>
    <w:p w14:paraId="4785F05F" w14:textId="12116D9A" w:rsidR="00E95E13" w:rsidRDefault="00FF3D92" w:rsidP="00E95E13">
      <w:pPr>
        <w:pStyle w:val="HBSNormal"/>
      </w:pPr>
      <w:r>
        <w:t xml:space="preserve">Another very common data wrangling operation is string splitting. To illustrate how this comes up, we start with an illustrative example. Suppose we did not have the function </w:t>
      </w:r>
      <w:proofErr w:type="spellStart"/>
      <w:r>
        <w:t>read_csv</w:t>
      </w:r>
      <w:proofErr w:type="spellEnd"/>
      <w:r>
        <w:t xml:space="preserve"> available to use. </w:t>
      </w:r>
      <w:r w:rsidR="00F21786">
        <w:t xml:space="preserve">Suppose that we instead </w:t>
      </w:r>
      <w:proofErr w:type="gramStart"/>
      <w:r w:rsidR="00F21786">
        <w:t>have to</w:t>
      </w:r>
      <w:proofErr w:type="gramEnd"/>
      <w:r w:rsidR="00F21786">
        <w:t xml:space="preserve"> read a csv file using the base R function </w:t>
      </w:r>
      <w:proofErr w:type="spellStart"/>
      <w:r w:rsidR="00F21786">
        <w:t>readLines</w:t>
      </w:r>
      <w:proofErr w:type="spellEnd"/>
      <w:r w:rsidR="00F21786">
        <w:t xml:space="preserve"> like this:</w:t>
      </w:r>
    </w:p>
    <w:p w14:paraId="0F18AF35" w14:textId="77777777" w:rsidR="00F21786" w:rsidRPr="00F21786" w:rsidRDefault="00F21786" w:rsidP="00F21786">
      <w:pPr>
        <w:pStyle w:val="HBSNormal"/>
        <w:rPr>
          <w:i/>
          <w:iCs/>
        </w:rPr>
      </w:pPr>
      <w:r>
        <w:tab/>
      </w:r>
      <w:r w:rsidRPr="00F21786">
        <w:rPr>
          <w:i/>
          <w:iCs/>
        </w:rPr>
        <w:t>filename&lt;-</w:t>
      </w:r>
      <w:proofErr w:type="spellStart"/>
      <w:proofErr w:type="gramStart"/>
      <w:r w:rsidRPr="00F21786">
        <w:rPr>
          <w:i/>
          <w:iCs/>
        </w:rPr>
        <w:t>system.file</w:t>
      </w:r>
      <w:proofErr w:type="spellEnd"/>
      <w:proofErr w:type="gramEnd"/>
      <w:r w:rsidRPr="00F21786">
        <w:rPr>
          <w:i/>
          <w:iCs/>
        </w:rPr>
        <w:t>("</w:t>
      </w:r>
      <w:proofErr w:type="spellStart"/>
      <w:r w:rsidRPr="00F21786">
        <w:rPr>
          <w:i/>
          <w:iCs/>
        </w:rPr>
        <w:t>extdata</w:t>
      </w:r>
      <w:proofErr w:type="spellEnd"/>
      <w:r w:rsidRPr="00F21786">
        <w:rPr>
          <w:i/>
          <w:iCs/>
        </w:rPr>
        <w:t>/</w:t>
      </w:r>
      <w:proofErr w:type="spellStart"/>
      <w:r w:rsidRPr="00F21786">
        <w:rPr>
          <w:i/>
          <w:iCs/>
        </w:rPr>
        <w:t>murders.csv",package</w:t>
      </w:r>
      <w:proofErr w:type="spellEnd"/>
      <w:r w:rsidRPr="00F21786">
        <w:rPr>
          <w:i/>
          <w:iCs/>
        </w:rPr>
        <w:t>="</w:t>
      </w:r>
      <w:proofErr w:type="spellStart"/>
      <w:r w:rsidRPr="00F21786">
        <w:rPr>
          <w:i/>
          <w:iCs/>
        </w:rPr>
        <w:t>dslabs</w:t>
      </w:r>
      <w:proofErr w:type="spellEnd"/>
      <w:r w:rsidRPr="00F21786">
        <w:rPr>
          <w:i/>
          <w:iCs/>
        </w:rPr>
        <w:t>")</w:t>
      </w:r>
    </w:p>
    <w:p w14:paraId="41A65961" w14:textId="6D2E1E1F" w:rsidR="00F21786" w:rsidRDefault="00F21786" w:rsidP="00F21786">
      <w:pPr>
        <w:pStyle w:val="HBSNormal"/>
        <w:ind w:firstLine="720"/>
        <w:rPr>
          <w:i/>
          <w:iCs/>
        </w:rPr>
      </w:pPr>
      <w:r w:rsidRPr="00F21786">
        <w:rPr>
          <w:i/>
          <w:iCs/>
        </w:rPr>
        <w:t>lines&lt;-</w:t>
      </w:r>
      <w:proofErr w:type="spellStart"/>
      <w:r w:rsidRPr="00F21786">
        <w:rPr>
          <w:i/>
          <w:iCs/>
        </w:rPr>
        <w:t>readLines</w:t>
      </w:r>
      <w:proofErr w:type="spellEnd"/>
      <w:r w:rsidRPr="00F21786">
        <w:rPr>
          <w:i/>
          <w:iCs/>
        </w:rPr>
        <w:t>(filename)</w:t>
      </w:r>
    </w:p>
    <w:p w14:paraId="1D467DAE" w14:textId="316EC26F" w:rsidR="00F21786" w:rsidRDefault="00F21786" w:rsidP="00F21786">
      <w:pPr>
        <w:pStyle w:val="HBSNormal"/>
      </w:pPr>
      <w:r>
        <w:t>This function reads in the data line by line to create a vector of strings:</w:t>
      </w:r>
    </w:p>
    <w:p w14:paraId="4BACA462" w14:textId="77777777" w:rsidR="00F21786" w:rsidRPr="00F21786" w:rsidRDefault="00F21786" w:rsidP="00F21786">
      <w:pPr>
        <w:pStyle w:val="HBSNormal"/>
        <w:rPr>
          <w:i/>
          <w:iCs/>
        </w:rPr>
      </w:pPr>
      <w:r w:rsidRPr="00F21786">
        <w:rPr>
          <w:i/>
          <w:iCs/>
        </w:rPr>
        <w:tab/>
        <w:t>lines%&gt;%</w:t>
      </w:r>
      <w:proofErr w:type="gramStart"/>
      <w:r w:rsidRPr="00F21786">
        <w:rPr>
          <w:i/>
          <w:iCs/>
        </w:rPr>
        <w:t>head(</w:t>
      </w:r>
      <w:proofErr w:type="gramEnd"/>
      <w:r w:rsidRPr="00F21786">
        <w:rPr>
          <w:i/>
          <w:iCs/>
        </w:rPr>
        <w:t>)</w:t>
      </w:r>
    </w:p>
    <w:p w14:paraId="392B338C" w14:textId="77777777" w:rsidR="00F21786" w:rsidRPr="00F21786" w:rsidRDefault="00F21786" w:rsidP="00F21786">
      <w:pPr>
        <w:pStyle w:val="HBSNormal"/>
        <w:ind w:left="720"/>
        <w:rPr>
          <w:i/>
          <w:iCs/>
        </w:rPr>
      </w:pPr>
      <w:r w:rsidRPr="00F21786">
        <w:rPr>
          <w:i/>
          <w:iCs/>
        </w:rPr>
        <w:t>[1] "</w:t>
      </w:r>
      <w:proofErr w:type="spellStart"/>
      <w:proofErr w:type="gramStart"/>
      <w:r w:rsidRPr="00F21786">
        <w:rPr>
          <w:i/>
          <w:iCs/>
        </w:rPr>
        <w:t>state,abb</w:t>
      </w:r>
      <w:proofErr w:type="gramEnd"/>
      <w:r w:rsidRPr="00F21786">
        <w:rPr>
          <w:i/>
          <w:iCs/>
        </w:rPr>
        <w:t>,region,population,total</w:t>
      </w:r>
      <w:proofErr w:type="spellEnd"/>
      <w:r w:rsidRPr="00F21786">
        <w:rPr>
          <w:i/>
          <w:iCs/>
        </w:rPr>
        <w:t>"</w:t>
      </w:r>
    </w:p>
    <w:p w14:paraId="49654392" w14:textId="77777777" w:rsidR="00F21786" w:rsidRPr="00F21786" w:rsidRDefault="00F21786" w:rsidP="00F21786">
      <w:pPr>
        <w:pStyle w:val="HBSNormal"/>
        <w:ind w:left="720"/>
        <w:rPr>
          <w:i/>
          <w:iCs/>
        </w:rPr>
      </w:pPr>
      <w:r w:rsidRPr="00F21786">
        <w:rPr>
          <w:i/>
          <w:iCs/>
        </w:rPr>
        <w:t>[2] "</w:t>
      </w:r>
      <w:proofErr w:type="gramStart"/>
      <w:r w:rsidRPr="00F21786">
        <w:rPr>
          <w:i/>
          <w:iCs/>
        </w:rPr>
        <w:t>Alabama,AL</w:t>
      </w:r>
      <w:proofErr w:type="gramEnd"/>
      <w:r w:rsidRPr="00F21786">
        <w:rPr>
          <w:i/>
          <w:iCs/>
        </w:rPr>
        <w:t xml:space="preserve">,South,4779736,135"     </w:t>
      </w:r>
    </w:p>
    <w:p w14:paraId="4CDE1D57" w14:textId="77777777" w:rsidR="00F21786" w:rsidRPr="00F21786" w:rsidRDefault="00F21786" w:rsidP="00F21786">
      <w:pPr>
        <w:pStyle w:val="HBSNormal"/>
        <w:ind w:left="720"/>
        <w:rPr>
          <w:i/>
          <w:iCs/>
        </w:rPr>
      </w:pPr>
      <w:r w:rsidRPr="00F21786">
        <w:rPr>
          <w:i/>
          <w:iCs/>
        </w:rPr>
        <w:t>[3] "</w:t>
      </w:r>
      <w:proofErr w:type="gramStart"/>
      <w:r w:rsidRPr="00F21786">
        <w:rPr>
          <w:i/>
          <w:iCs/>
        </w:rPr>
        <w:t>Alaska,AK</w:t>
      </w:r>
      <w:proofErr w:type="gramEnd"/>
      <w:r w:rsidRPr="00F21786">
        <w:rPr>
          <w:i/>
          <w:iCs/>
        </w:rPr>
        <w:t xml:space="preserve">,West,710231,19"         </w:t>
      </w:r>
    </w:p>
    <w:p w14:paraId="001882A1" w14:textId="77777777" w:rsidR="00F21786" w:rsidRPr="00F21786" w:rsidRDefault="00F21786" w:rsidP="00F21786">
      <w:pPr>
        <w:pStyle w:val="HBSNormal"/>
        <w:ind w:left="720"/>
        <w:rPr>
          <w:i/>
          <w:iCs/>
        </w:rPr>
      </w:pPr>
      <w:r w:rsidRPr="00F21786">
        <w:rPr>
          <w:i/>
          <w:iCs/>
        </w:rPr>
        <w:t>[4] "</w:t>
      </w:r>
      <w:proofErr w:type="gramStart"/>
      <w:r w:rsidRPr="00F21786">
        <w:rPr>
          <w:i/>
          <w:iCs/>
        </w:rPr>
        <w:t>Arizona,AZ</w:t>
      </w:r>
      <w:proofErr w:type="gramEnd"/>
      <w:r w:rsidRPr="00F21786">
        <w:rPr>
          <w:i/>
          <w:iCs/>
        </w:rPr>
        <w:t xml:space="preserve">,West,6392017,232"      </w:t>
      </w:r>
    </w:p>
    <w:p w14:paraId="4757FCCE" w14:textId="77777777" w:rsidR="00F21786" w:rsidRPr="00F21786" w:rsidRDefault="00F21786" w:rsidP="00F21786">
      <w:pPr>
        <w:pStyle w:val="HBSNormal"/>
        <w:ind w:left="720"/>
        <w:rPr>
          <w:i/>
          <w:iCs/>
        </w:rPr>
      </w:pPr>
      <w:r w:rsidRPr="00F21786">
        <w:rPr>
          <w:i/>
          <w:iCs/>
        </w:rPr>
        <w:t>[5] "</w:t>
      </w:r>
      <w:proofErr w:type="gramStart"/>
      <w:r w:rsidRPr="00F21786">
        <w:rPr>
          <w:i/>
          <w:iCs/>
        </w:rPr>
        <w:t>Arkansas,AR</w:t>
      </w:r>
      <w:proofErr w:type="gramEnd"/>
      <w:r w:rsidRPr="00F21786">
        <w:rPr>
          <w:i/>
          <w:iCs/>
        </w:rPr>
        <w:t xml:space="preserve">,South,2915918,93"     </w:t>
      </w:r>
    </w:p>
    <w:p w14:paraId="0125E0E3" w14:textId="0C364E6C" w:rsidR="00F21786" w:rsidRDefault="00F21786" w:rsidP="00F21786">
      <w:pPr>
        <w:pStyle w:val="HBSNormal"/>
        <w:ind w:left="720"/>
        <w:rPr>
          <w:i/>
          <w:iCs/>
        </w:rPr>
      </w:pPr>
      <w:r w:rsidRPr="00F21786">
        <w:rPr>
          <w:i/>
          <w:iCs/>
        </w:rPr>
        <w:t>[6] "</w:t>
      </w:r>
      <w:proofErr w:type="gramStart"/>
      <w:r w:rsidRPr="00F21786">
        <w:rPr>
          <w:i/>
          <w:iCs/>
        </w:rPr>
        <w:t>California,CA</w:t>
      </w:r>
      <w:proofErr w:type="gramEnd"/>
      <w:r w:rsidRPr="00F21786">
        <w:rPr>
          <w:i/>
          <w:iCs/>
        </w:rPr>
        <w:t>,West,37253956,1257"</w:t>
      </w:r>
    </w:p>
    <w:p w14:paraId="1A6B3916" w14:textId="77777777" w:rsidR="00F21786" w:rsidRDefault="00F21786">
      <w:pPr>
        <w:rPr>
          <w:i/>
          <w:iCs/>
          <w:sz w:val="20"/>
        </w:rPr>
      </w:pPr>
      <w:r>
        <w:rPr>
          <w:i/>
          <w:iCs/>
        </w:rPr>
        <w:br w:type="page"/>
      </w:r>
    </w:p>
    <w:p w14:paraId="3111A010" w14:textId="77777777" w:rsidR="00F21786" w:rsidRDefault="00F21786" w:rsidP="00F21786">
      <w:pPr>
        <w:pStyle w:val="HBSNormal"/>
        <w:ind w:left="720"/>
        <w:rPr>
          <w:i/>
          <w:iCs/>
        </w:rPr>
      </w:pPr>
    </w:p>
    <w:p w14:paraId="2B2AE375" w14:textId="3864E1A9" w:rsidR="00F21786" w:rsidRDefault="00F21786" w:rsidP="00F21786">
      <w:pPr>
        <w:pStyle w:val="HBSNormal"/>
      </w:pPr>
      <w:r>
        <w:t>In this case, one string for each row in the spreadsheet. The first six line are the following. We want to extract the values that are separated by commas for each string in the vector. The command string split does exactly this. Here is an example:</w:t>
      </w:r>
    </w:p>
    <w:p w14:paraId="25E6B774" w14:textId="77777777" w:rsidR="00F21786" w:rsidRPr="00F21786" w:rsidRDefault="00F21786" w:rsidP="00F21786">
      <w:pPr>
        <w:pStyle w:val="HBSNormal"/>
        <w:rPr>
          <w:i/>
          <w:iCs/>
        </w:rPr>
      </w:pPr>
      <w:r>
        <w:tab/>
      </w:r>
      <w:r w:rsidRPr="00F21786">
        <w:rPr>
          <w:i/>
          <w:iCs/>
        </w:rPr>
        <w:t>x&lt;-</w:t>
      </w:r>
      <w:proofErr w:type="spellStart"/>
      <w:r w:rsidRPr="00F21786">
        <w:rPr>
          <w:i/>
          <w:iCs/>
        </w:rPr>
        <w:t>str_split</w:t>
      </w:r>
      <w:proofErr w:type="spellEnd"/>
      <w:r w:rsidRPr="00F21786">
        <w:rPr>
          <w:i/>
          <w:iCs/>
        </w:rPr>
        <w:t>(lines,",")</w:t>
      </w:r>
    </w:p>
    <w:p w14:paraId="1F189710" w14:textId="77777777" w:rsidR="00F21786" w:rsidRPr="00F21786" w:rsidRDefault="00F21786" w:rsidP="00F21786">
      <w:pPr>
        <w:pStyle w:val="HBSNormal"/>
        <w:ind w:left="720"/>
        <w:rPr>
          <w:i/>
          <w:iCs/>
        </w:rPr>
      </w:pPr>
      <w:r w:rsidRPr="00F21786">
        <w:rPr>
          <w:i/>
          <w:iCs/>
        </w:rPr>
        <w:t>&gt; x%&gt;%</w:t>
      </w:r>
      <w:proofErr w:type="gramStart"/>
      <w:r w:rsidRPr="00F21786">
        <w:rPr>
          <w:i/>
          <w:iCs/>
        </w:rPr>
        <w:t>head(</w:t>
      </w:r>
      <w:proofErr w:type="gramEnd"/>
      <w:r w:rsidRPr="00F21786">
        <w:rPr>
          <w:i/>
          <w:iCs/>
        </w:rPr>
        <w:t>)</w:t>
      </w:r>
    </w:p>
    <w:p w14:paraId="0D6803F4" w14:textId="77777777" w:rsidR="00F21786" w:rsidRPr="00F21786" w:rsidRDefault="00F21786" w:rsidP="00F21786">
      <w:pPr>
        <w:pStyle w:val="HBSNormal"/>
        <w:ind w:left="720"/>
        <w:rPr>
          <w:i/>
          <w:iCs/>
        </w:rPr>
      </w:pPr>
      <w:r w:rsidRPr="00F21786">
        <w:rPr>
          <w:i/>
          <w:iCs/>
        </w:rPr>
        <w:t>[[1]]</w:t>
      </w:r>
    </w:p>
    <w:p w14:paraId="6A6C5186" w14:textId="77777777" w:rsidR="00F21786" w:rsidRPr="00F21786" w:rsidRDefault="00F21786" w:rsidP="00F21786">
      <w:pPr>
        <w:pStyle w:val="HBSNormal"/>
        <w:ind w:left="720"/>
        <w:rPr>
          <w:i/>
          <w:iCs/>
        </w:rPr>
      </w:pPr>
      <w:r w:rsidRPr="00F21786">
        <w:rPr>
          <w:i/>
          <w:iCs/>
        </w:rPr>
        <w:t>[1] "state"      "</w:t>
      </w:r>
      <w:proofErr w:type="spellStart"/>
      <w:r w:rsidRPr="00F21786">
        <w:rPr>
          <w:i/>
          <w:iCs/>
        </w:rPr>
        <w:t>abb</w:t>
      </w:r>
      <w:proofErr w:type="spellEnd"/>
      <w:r w:rsidRPr="00F21786">
        <w:rPr>
          <w:i/>
          <w:iCs/>
        </w:rPr>
        <w:t xml:space="preserve">"        "region"    </w:t>
      </w:r>
    </w:p>
    <w:p w14:paraId="525A4B6C" w14:textId="1E79CF25" w:rsidR="00F21786" w:rsidRPr="00F21786" w:rsidRDefault="00F21786" w:rsidP="00F21786">
      <w:pPr>
        <w:pStyle w:val="HBSNormal"/>
        <w:ind w:left="720"/>
        <w:rPr>
          <w:i/>
          <w:iCs/>
        </w:rPr>
      </w:pPr>
      <w:r w:rsidRPr="00F21786">
        <w:rPr>
          <w:i/>
          <w:iCs/>
        </w:rPr>
        <w:t xml:space="preserve">[4] "population" "total"     </w:t>
      </w:r>
    </w:p>
    <w:p w14:paraId="6D0C593B" w14:textId="77777777" w:rsidR="00F21786" w:rsidRPr="00F21786" w:rsidRDefault="00F21786" w:rsidP="00F21786">
      <w:pPr>
        <w:pStyle w:val="HBSNormal"/>
        <w:ind w:left="720"/>
        <w:rPr>
          <w:i/>
          <w:iCs/>
        </w:rPr>
      </w:pPr>
      <w:r w:rsidRPr="00F21786">
        <w:rPr>
          <w:i/>
          <w:iCs/>
        </w:rPr>
        <w:t>[[2]]</w:t>
      </w:r>
    </w:p>
    <w:p w14:paraId="0DC814F6" w14:textId="77777777" w:rsidR="00F21786" w:rsidRPr="00F21786" w:rsidRDefault="00F21786" w:rsidP="00F21786">
      <w:pPr>
        <w:pStyle w:val="HBSNormal"/>
        <w:ind w:left="720"/>
        <w:rPr>
          <w:i/>
          <w:iCs/>
        </w:rPr>
      </w:pPr>
      <w:r w:rsidRPr="00F21786">
        <w:rPr>
          <w:i/>
          <w:iCs/>
        </w:rPr>
        <w:t>[1] "Alabama" "AL"      "South"   "4779736"</w:t>
      </w:r>
    </w:p>
    <w:p w14:paraId="4EA91A46" w14:textId="420C833A" w:rsidR="00F21786" w:rsidRPr="00F21786" w:rsidRDefault="00F21786" w:rsidP="00F21786">
      <w:pPr>
        <w:pStyle w:val="HBSNormal"/>
        <w:ind w:left="720"/>
        <w:rPr>
          <w:i/>
          <w:iCs/>
        </w:rPr>
      </w:pPr>
      <w:r w:rsidRPr="00F21786">
        <w:rPr>
          <w:i/>
          <w:iCs/>
        </w:rPr>
        <w:t xml:space="preserve">[5] "135"    </w:t>
      </w:r>
    </w:p>
    <w:p w14:paraId="4861DC9A" w14:textId="77777777" w:rsidR="00F21786" w:rsidRPr="00F21786" w:rsidRDefault="00F21786" w:rsidP="00F21786">
      <w:pPr>
        <w:pStyle w:val="HBSNormal"/>
        <w:ind w:left="720"/>
        <w:rPr>
          <w:i/>
          <w:iCs/>
        </w:rPr>
      </w:pPr>
      <w:r w:rsidRPr="00F21786">
        <w:rPr>
          <w:i/>
          <w:iCs/>
        </w:rPr>
        <w:t>[[3]]</w:t>
      </w:r>
    </w:p>
    <w:p w14:paraId="6D58CC5F" w14:textId="77777777" w:rsidR="00F21786" w:rsidRPr="00F21786" w:rsidRDefault="00F21786" w:rsidP="00F21786">
      <w:pPr>
        <w:pStyle w:val="HBSNormal"/>
        <w:ind w:left="720"/>
        <w:rPr>
          <w:i/>
          <w:iCs/>
        </w:rPr>
      </w:pPr>
      <w:r w:rsidRPr="00F21786">
        <w:rPr>
          <w:i/>
          <w:iCs/>
        </w:rPr>
        <w:t>[1] "Alaska" "AK"     "West"   "710231"</w:t>
      </w:r>
    </w:p>
    <w:p w14:paraId="181BE657" w14:textId="7513182A" w:rsidR="00F21786" w:rsidRPr="00F21786" w:rsidRDefault="00F21786" w:rsidP="00F21786">
      <w:pPr>
        <w:pStyle w:val="HBSNormal"/>
        <w:ind w:left="720"/>
        <w:rPr>
          <w:i/>
          <w:iCs/>
        </w:rPr>
      </w:pPr>
      <w:r w:rsidRPr="00F21786">
        <w:rPr>
          <w:i/>
          <w:iCs/>
        </w:rPr>
        <w:t xml:space="preserve">[5] "19"    </w:t>
      </w:r>
    </w:p>
    <w:p w14:paraId="0160501C" w14:textId="77777777" w:rsidR="00F21786" w:rsidRPr="00F21786" w:rsidRDefault="00F21786" w:rsidP="00F21786">
      <w:pPr>
        <w:pStyle w:val="HBSNormal"/>
        <w:ind w:left="720"/>
        <w:rPr>
          <w:i/>
          <w:iCs/>
        </w:rPr>
      </w:pPr>
      <w:r w:rsidRPr="00F21786">
        <w:rPr>
          <w:i/>
          <w:iCs/>
        </w:rPr>
        <w:t>[[4]]</w:t>
      </w:r>
    </w:p>
    <w:p w14:paraId="66EDE4A3" w14:textId="77777777" w:rsidR="00F21786" w:rsidRPr="00F21786" w:rsidRDefault="00F21786" w:rsidP="00F21786">
      <w:pPr>
        <w:pStyle w:val="HBSNormal"/>
        <w:ind w:left="720"/>
        <w:rPr>
          <w:i/>
          <w:iCs/>
        </w:rPr>
      </w:pPr>
      <w:r w:rsidRPr="00F21786">
        <w:rPr>
          <w:i/>
          <w:iCs/>
        </w:rPr>
        <w:t>[1] "Arizona" "AZ"      "West"    "6392017"</w:t>
      </w:r>
    </w:p>
    <w:p w14:paraId="1170207F" w14:textId="78930A20" w:rsidR="00F21786" w:rsidRPr="00F21786" w:rsidRDefault="00F21786" w:rsidP="00F21786">
      <w:pPr>
        <w:pStyle w:val="HBSNormal"/>
        <w:ind w:left="720"/>
        <w:rPr>
          <w:i/>
          <w:iCs/>
        </w:rPr>
      </w:pPr>
      <w:r w:rsidRPr="00F21786">
        <w:rPr>
          <w:i/>
          <w:iCs/>
        </w:rPr>
        <w:t xml:space="preserve">[5] "232"    </w:t>
      </w:r>
    </w:p>
    <w:p w14:paraId="159B6608" w14:textId="77777777" w:rsidR="00F21786" w:rsidRPr="00F21786" w:rsidRDefault="00F21786" w:rsidP="00F21786">
      <w:pPr>
        <w:pStyle w:val="HBSNormal"/>
        <w:ind w:left="720"/>
        <w:rPr>
          <w:i/>
          <w:iCs/>
        </w:rPr>
      </w:pPr>
      <w:r w:rsidRPr="00F21786">
        <w:rPr>
          <w:i/>
          <w:iCs/>
        </w:rPr>
        <w:t>[[5]]</w:t>
      </w:r>
    </w:p>
    <w:p w14:paraId="05A5F5BC" w14:textId="77777777" w:rsidR="00F21786" w:rsidRPr="00F21786" w:rsidRDefault="00F21786" w:rsidP="00F21786">
      <w:pPr>
        <w:pStyle w:val="HBSNormal"/>
        <w:ind w:left="720"/>
        <w:rPr>
          <w:i/>
          <w:iCs/>
        </w:rPr>
      </w:pPr>
      <w:r w:rsidRPr="00F21786">
        <w:rPr>
          <w:i/>
          <w:iCs/>
        </w:rPr>
        <w:t xml:space="preserve">[1] "Arkansas" "AR"       "South"   </w:t>
      </w:r>
    </w:p>
    <w:p w14:paraId="4A9F39DA" w14:textId="3BF86C08" w:rsidR="00F21786" w:rsidRPr="00F21786" w:rsidRDefault="00F21786" w:rsidP="00F21786">
      <w:pPr>
        <w:pStyle w:val="HBSNormal"/>
        <w:ind w:left="720"/>
        <w:rPr>
          <w:i/>
          <w:iCs/>
        </w:rPr>
      </w:pPr>
      <w:r w:rsidRPr="00F21786">
        <w:rPr>
          <w:i/>
          <w:iCs/>
        </w:rPr>
        <w:t>[4] "2915918</w:t>
      </w:r>
      <w:proofErr w:type="gramStart"/>
      <w:r w:rsidRPr="00F21786">
        <w:rPr>
          <w:i/>
          <w:iCs/>
        </w:rPr>
        <w:t>"  "</w:t>
      </w:r>
      <w:proofErr w:type="gramEnd"/>
      <w:r w:rsidRPr="00F21786">
        <w:rPr>
          <w:i/>
          <w:iCs/>
        </w:rPr>
        <w:t xml:space="preserve">93"      </w:t>
      </w:r>
    </w:p>
    <w:p w14:paraId="597B352A" w14:textId="77777777" w:rsidR="00F21786" w:rsidRPr="00F21786" w:rsidRDefault="00F21786" w:rsidP="00F21786">
      <w:pPr>
        <w:pStyle w:val="HBSNormal"/>
        <w:ind w:left="720"/>
        <w:rPr>
          <w:i/>
          <w:iCs/>
        </w:rPr>
      </w:pPr>
      <w:r w:rsidRPr="00F21786">
        <w:rPr>
          <w:i/>
          <w:iCs/>
        </w:rPr>
        <w:t>[[6]]</w:t>
      </w:r>
    </w:p>
    <w:p w14:paraId="66B36558" w14:textId="77777777" w:rsidR="00F21786" w:rsidRPr="00F21786" w:rsidRDefault="00F21786" w:rsidP="00F21786">
      <w:pPr>
        <w:pStyle w:val="HBSNormal"/>
        <w:ind w:left="720"/>
        <w:rPr>
          <w:i/>
          <w:iCs/>
        </w:rPr>
      </w:pPr>
      <w:r w:rsidRPr="00F21786">
        <w:rPr>
          <w:i/>
          <w:iCs/>
        </w:rPr>
        <w:t xml:space="preserve">[1] "California" "CA"         "West"      </w:t>
      </w:r>
    </w:p>
    <w:p w14:paraId="1131D7F4" w14:textId="4F37B735" w:rsidR="00F21786" w:rsidRDefault="00F21786" w:rsidP="00F21786">
      <w:pPr>
        <w:pStyle w:val="HBSNormal"/>
        <w:ind w:left="720"/>
        <w:rPr>
          <w:i/>
          <w:iCs/>
        </w:rPr>
      </w:pPr>
      <w:r w:rsidRPr="00F21786">
        <w:rPr>
          <w:i/>
          <w:iCs/>
        </w:rPr>
        <w:t xml:space="preserve">[4] "37253956"   "1257"    </w:t>
      </w:r>
    </w:p>
    <w:p w14:paraId="277C53CE" w14:textId="77777777" w:rsidR="00F21786" w:rsidRDefault="00F21786">
      <w:pPr>
        <w:rPr>
          <w:i/>
          <w:iCs/>
          <w:sz w:val="20"/>
        </w:rPr>
      </w:pPr>
      <w:r>
        <w:rPr>
          <w:i/>
          <w:iCs/>
        </w:rPr>
        <w:br w:type="page"/>
      </w:r>
    </w:p>
    <w:p w14:paraId="1394D18D" w14:textId="77777777" w:rsidR="00F21786" w:rsidRDefault="00F21786" w:rsidP="00F21786">
      <w:pPr>
        <w:pStyle w:val="HBSNormal"/>
        <w:ind w:left="720"/>
        <w:rPr>
          <w:i/>
          <w:iCs/>
        </w:rPr>
      </w:pPr>
    </w:p>
    <w:p w14:paraId="44BEAFEC" w14:textId="77777777" w:rsidR="00FC371B" w:rsidRDefault="00F21786" w:rsidP="00F21786">
      <w:pPr>
        <w:pStyle w:val="HBSNormal"/>
      </w:pPr>
      <w:r>
        <w:t>Note that the first entry has the column name, so we can separate that out like this.</w:t>
      </w:r>
      <w:r w:rsidR="00FC371B">
        <w:t>:</w:t>
      </w:r>
    </w:p>
    <w:p w14:paraId="3F71EE32" w14:textId="77777777" w:rsidR="00FC371B" w:rsidRPr="00FC371B" w:rsidRDefault="00FC371B" w:rsidP="00FC371B">
      <w:pPr>
        <w:pStyle w:val="HBSNormal"/>
        <w:rPr>
          <w:i/>
          <w:iCs/>
        </w:rPr>
      </w:pPr>
      <w:r>
        <w:tab/>
      </w:r>
      <w:proofErr w:type="spellStart"/>
      <w:r w:rsidRPr="00FC371B">
        <w:rPr>
          <w:i/>
          <w:iCs/>
        </w:rPr>
        <w:t>col_names</w:t>
      </w:r>
      <w:proofErr w:type="spellEnd"/>
      <w:r w:rsidRPr="00FC371B">
        <w:rPr>
          <w:i/>
          <w:iCs/>
        </w:rPr>
        <w:t>&lt;-</w:t>
      </w:r>
      <w:proofErr w:type="gramStart"/>
      <w:r w:rsidRPr="00FC371B">
        <w:rPr>
          <w:i/>
          <w:iCs/>
        </w:rPr>
        <w:t>x[</w:t>
      </w:r>
      <w:proofErr w:type="gramEnd"/>
      <w:r w:rsidRPr="00FC371B">
        <w:rPr>
          <w:i/>
          <w:iCs/>
        </w:rPr>
        <w:t>[1]]</w:t>
      </w:r>
    </w:p>
    <w:p w14:paraId="775C0852" w14:textId="5DF8C711" w:rsidR="00FC371B" w:rsidRPr="00FC371B" w:rsidRDefault="00FC371B" w:rsidP="00FC371B">
      <w:pPr>
        <w:pStyle w:val="HBSNormal"/>
        <w:ind w:firstLine="720"/>
        <w:rPr>
          <w:i/>
          <w:iCs/>
        </w:rPr>
      </w:pPr>
      <w:r w:rsidRPr="00FC371B">
        <w:rPr>
          <w:i/>
          <w:iCs/>
        </w:rPr>
        <w:t>x&lt;-</w:t>
      </w:r>
      <w:proofErr w:type="gramStart"/>
      <w:r w:rsidRPr="00FC371B">
        <w:rPr>
          <w:i/>
          <w:iCs/>
        </w:rPr>
        <w:t>x[</w:t>
      </w:r>
      <w:proofErr w:type="gramEnd"/>
      <w:r w:rsidRPr="00FC371B">
        <w:rPr>
          <w:i/>
          <w:iCs/>
        </w:rPr>
        <w:t>-1]</w:t>
      </w:r>
    </w:p>
    <w:p w14:paraId="547DF1B5" w14:textId="626FD570" w:rsidR="00F21786" w:rsidRDefault="00F21786" w:rsidP="00F21786">
      <w:pPr>
        <w:pStyle w:val="HBSNormal"/>
      </w:pPr>
      <w:r>
        <w:t xml:space="preserve"> To convert our list into a data frame, we can use a shortcut provided by the map function in the </w:t>
      </w:r>
      <w:proofErr w:type="spellStart"/>
      <w:r w:rsidRPr="00F21786">
        <w:rPr>
          <w:b/>
          <w:bCs/>
        </w:rPr>
        <w:t>purrr</w:t>
      </w:r>
      <w:proofErr w:type="spellEnd"/>
      <w:r>
        <w:t xml:space="preserve"> package. The </w:t>
      </w:r>
      <w:proofErr w:type="gramStart"/>
      <w:r w:rsidRPr="00F21786">
        <w:rPr>
          <w:b/>
          <w:bCs/>
        </w:rPr>
        <w:t>map(</w:t>
      </w:r>
      <w:proofErr w:type="gramEnd"/>
      <w:r w:rsidRPr="00F21786">
        <w:rPr>
          <w:b/>
          <w:bCs/>
        </w:rPr>
        <w:t>)</w:t>
      </w:r>
      <w:r>
        <w:t xml:space="preserve"> function applies the same function to each element in a list. </w:t>
      </w:r>
      <w:proofErr w:type="gramStart"/>
      <w:r>
        <w:t>So</w:t>
      </w:r>
      <w:proofErr w:type="gramEnd"/>
      <w:r>
        <w:t xml:space="preserve"> if we want to extract the first entry of each element in x, we can write the following code using the map function:</w:t>
      </w:r>
    </w:p>
    <w:p w14:paraId="41849BCB" w14:textId="77777777" w:rsidR="00F21786" w:rsidRDefault="00F21786" w:rsidP="00F21786">
      <w:pPr>
        <w:pStyle w:val="HBSNormal"/>
      </w:pPr>
      <w:r>
        <w:tab/>
        <w:t>library(</w:t>
      </w:r>
      <w:proofErr w:type="spellStart"/>
      <w:r>
        <w:t>purrr</w:t>
      </w:r>
      <w:proofErr w:type="spellEnd"/>
      <w:r>
        <w:t>)</w:t>
      </w:r>
    </w:p>
    <w:p w14:paraId="1759A49F" w14:textId="6825869B" w:rsidR="00F21786" w:rsidRDefault="00F21786" w:rsidP="00F21786">
      <w:pPr>
        <w:pStyle w:val="HBSNormal"/>
        <w:ind w:left="720"/>
      </w:pPr>
      <w:r>
        <w:t>map(</w:t>
      </w:r>
      <w:proofErr w:type="spellStart"/>
      <w:proofErr w:type="gramStart"/>
      <w:r>
        <w:t>x,function</w:t>
      </w:r>
      <w:proofErr w:type="spellEnd"/>
      <w:proofErr w:type="gramEnd"/>
      <w:r>
        <w:t>(y) y[1])%&gt;%head()</w:t>
      </w:r>
    </w:p>
    <w:p w14:paraId="650D347D" w14:textId="77777777" w:rsidR="00F21786" w:rsidRDefault="00F21786" w:rsidP="00F21786">
      <w:pPr>
        <w:pStyle w:val="HBSNormal"/>
        <w:ind w:left="720"/>
      </w:pPr>
      <w:r>
        <w:t>[[1]]</w:t>
      </w:r>
    </w:p>
    <w:p w14:paraId="086F5DED" w14:textId="0B50B346" w:rsidR="00F21786" w:rsidRDefault="00F21786" w:rsidP="00F21786">
      <w:pPr>
        <w:pStyle w:val="HBSNormal"/>
        <w:ind w:left="720"/>
      </w:pPr>
      <w:r>
        <w:t>[1] "state"</w:t>
      </w:r>
    </w:p>
    <w:p w14:paraId="33730020" w14:textId="77777777" w:rsidR="00F21786" w:rsidRDefault="00F21786" w:rsidP="00F21786">
      <w:pPr>
        <w:pStyle w:val="HBSNormal"/>
        <w:ind w:left="720"/>
      </w:pPr>
      <w:r>
        <w:t>[[2]]</w:t>
      </w:r>
    </w:p>
    <w:p w14:paraId="59930BF2" w14:textId="3D47ECB5" w:rsidR="00F21786" w:rsidRDefault="00F21786" w:rsidP="00F21786">
      <w:pPr>
        <w:pStyle w:val="HBSNormal"/>
        <w:ind w:left="720"/>
      </w:pPr>
      <w:r>
        <w:t>[1] "Alabama"</w:t>
      </w:r>
    </w:p>
    <w:p w14:paraId="793E3540" w14:textId="77777777" w:rsidR="00F21786" w:rsidRDefault="00F21786" w:rsidP="00F21786">
      <w:pPr>
        <w:pStyle w:val="HBSNormal"/>
        <w:ind w:left="720"/>
      </w:pPr>
      <w:r>
        <w:t>[[3]]</w:t>
      </w:r>
    </w:p>
    <w:p w14:paraId="77C3DFBA" w14:textId="07B81D47" w:rsidR="00F21786" w:rsidRDefault="00F21786" w:rsidP="00F21786">
      <w:pPr>
        <w:pStyle w:val="HBSNormal"/>
        <w:ind w:left="720"/>
      </w:pPr>
      <w:r>
        <w:t>[1] "Alaska"</w:t>
      </w:r>
    </w:p>
    <w:p w14:paraId="306AE58C" w14:textId="77777777" w:rsidR="00F21786" w:rsidRDefault="00F21786" w:rsidP="00F21786">
      <w:pPr>
        <w:pStyle w:val="HBSNormal"/>
        <w:ind w:left="720"/>
      </w:pPr>
      <w:r>
        <w:t>[[4]]</w:t>
      </w:r>
    </w:p>
    <w:p w14:paraId="4314164A" w14:textId="60BB2CF2" w:rsidR="00F21786" w:rsidRDefault="00F21786" w:rsidP="00F21786">
      <w:pPr>
        <w:pStyle w:val="HBSNormal"/>
        <w:ind w:left="720"/>
      </w:pPr>
      <w:r>
        <w:t>[1] "Arizona"</w:t>
      </w:r>
    </w:p>
    <w:p w14:paraId="74A7F0F7" w14:textId="77777777" w:rsidR="00F21786" w:rsidRDefault="00F21786" w:rsidP="00F21786">
      <w:pPr>
        <w:pStyle w:val="HBSNormal"/>
        <w:ind w:left="720"/>
      </w:pPr>
      <w:r>
        <w:t>[[5]]</w:t>
      </w:r>
    </w:p>
    <w:p w14:paraId="0E34F9DA" w14:textId="66DDA977" w:rsidR="00F21786" w:rsidRDefault="00F21786" w:rsidP="00F21786">
      <w:pPr>
        <w:pStyle w:val="HBSNormal"/>
        <w:ind w:left="720"/>
      </w:pPr>
      <w:r>
        <w:t>[1] "Arkansas"</w:t>
      </w:r>
    </w:p>
    <w:p w14:paraId="2161D34C" w14:textId="77777777" w:rsidR="00F21786" w:rsidRDefault="00F21786" w:rsidP="00F21786">
      <w:pPr>
        <w:pStyle w:val="HBSNormal"/>
        <w:ind w:left="720"/>
      </w:pPr>
      <w:r>
        <w:t>[[6]]</w:t>
      </w:r>
    </w:p>
    <w:p w14:paraId="0107398A" w14:textId="0D37218D" w:rsidR="00F21786" w:rsidRDefault="00F21786" w:rsidP="00F21786">
      <w:pPr>
        <w:pStyle w:val="HBSNormal"/>
        <w:ind w:left="720"/>
      </w:pPr>
      <w:r>
        <w:t>[1] "California"</w:t>
      </w:r>
    </w:p>
    <w:p w14:paraId="138D3ED3" w14:textId="65E50C6B" w:rsidR="00F21786" w:rsidRDefault="00F21786" w:rsidP="00F21786">
      <w:pPr>
        <w:pStyle w:val="HBSNormal"/>
      </w:pPr>
      <w:r>
        <w:t xml:space="preserve"> However, because this is such a common task, purr provides a shortcut. If the second argument, instead of a function, receives an integer, it assumes that we want that entry. </w:t>
      </w:r>
      <w:proofErr w:type="gramStart"/>
      <w:r w:rsidR="00740250">
        <w:t>So</w:t>
      </w:r>
      <w:proofErr w:type="gramEnd"/>
      <w:r w:rsidR="00740250">
        <w:t xml:space="preserve"> the code is actually much simpler, we can write it like this:</w:t>
      </w:r>
    </w:p>
    <w:p w14:paraId="74918733" w14:textId="77777777" w:rsidR="00740250" w:rsidRPr="00740250" w:rsidRDefault="00740250" w:rsidP="00740250">
      <w:pPr>
        <w:pStyle w:val="HBSNormal"/>
        <w:rPr>
          <w:i/>
          <w:iCs/>
        </w:rPr>
      </w:pPr>
      <w:r>
        <w:tab/>
      </w:r>
      <w:r w:rsidRPr="00740250">
        <w:rPr>
          <w:i/>
          <w:iCs/>
        </w:rPr>
        <w:t>map(x,</w:t>
      </w:r>
      <w:proofErr w:type="gramStart"/>
      <w:r w:rsidRPr="00740250">
        <w:rPr>
          <w:i/>
          <w:iCs/>
        </w:rPr>
        <w:t>1)%</w:t>
      </w:r>
      <w:proofErr w:type="gramEnd"/>
      <w:r w:rsidRPr="00740250">
        <w:rPr>
          <w:i/>
          <w:iCs/>
        </w:rPr>
        <w:t>&gt;%head()</w:t>
      </w:r>
    </w:p>
    <w:p w14:paraId="0DFCA265" w14:textId="77777777" w:rsidR="00740250" w:rsidRPr="00740250" w:rsidRDefault="00740250" w:rsidP="00740250">
      <w:pPr>
        <w:pStyle w:val="HBSNormal"/>
        <w:ind w:left="720"/>
        <w:rPr>
          <w:i/>
          <w:iCs/>
        </w:rPr>
      </w:pPr>
      <w:r w:rsidRPr="00740250">
        <w:rPr>
          <w:i/>
          <w:iCs/>
        </w:rPr>
        <w:t>[[1]]</w:t>
      </w:r>
    </w:p>
    <w:p w14:paraId="7589D507" w14:textId="7ABD0A83" w:rsidR="00740250" w:rsidRPr="00740250" w:rsidRDefault="00740250" w:rsidP="00740250">
      <w:pPr>
        <w:pStyle w:val="HBSNormal"/>
        <w:ind w:left="720"/>
        <w:rPr>
          <w:i/>
          <w:iCs/>
        </w:rPr>
      </w:pPr>
      <w:r w:rsidRPr="00740250">
        <w:rPr>
          <w:i/>
          <w:iCs/>
        </w:rPr>
        <w:t>[1] "state"</w:t>
      </w:r>
    </w:p>
    <w:p w14:paraId="43BE680D" w14:textId="77777777" w:rsidR="00740250" w:rsidRPr="00740250" w:rsidRDefault="00740250" w:rsidP="00740250">
      <w:pPr>
        <w:pStyle w:val="HBSNormal"/>
        <w:ind w:left="720"/>
        <w:rPr>
          <w:i/>
          <w:iCs/>
        </w:rPr>
      </w:pPr>
      <w:r w:rsidRPr="00740250">
        <w:rPr>
          <w:i/>
          <w:iCs/>
        </w:rPr>
        <w:t>[[2]]</w:t>
      </w:r>
    </w:p>
    <w:p w14:paraId="7CFB2B04" w14:textId="6986FDA1" w:rsidR="00740250" w:rsidRPr="00740250" w:rsidRDefault="00740250" w:rsidP="00740250">
      <w:pPr>
        <w:pStyle w:val="HBSNormal"/>
        <w:ind w:left="720"/>
        <w:rPr>
          <w:i/>
          <w:iCs/>
        </w:rPr>
      </w:pPr>
      <w:r w:rsidRPr="00740250">
        <w:rPr>
          <w:i/>
          <w:iCs/>
        </w:rPr>
        <w:t>[1] "Alabama"</w:t>
      </w:r>
    </w:p>
    <w:p w14:paraId="4AAE32F6" w14:textId="77777777" w:rsidR="00740250" w:rsidRPr="00740250" w:rsidRDefault="00740250" w:rsidP="00740250">
      <w:pPr>
        <w:pStyle w:val="HBSNormal"/>
        <w:ind w:left="720"/>
        <w:rPr>
          <w:i/>
          <w:iCs/>
        </w:rPr>
      </w:pPr>
      <w:r w:rsidRPr="00740250">
        <w:rPr>
          <w:i/>
          <w:iCs/>
        </w:rPr>
        <w:t>[[3]]</w:t>
      </w:r>
    </w:p>
    <w:p w14:paraId="68E680F5" w14:textId="4DDE704C" w:rsidR="00740250" w:rsidRPr="00740250" w:rsidRDefault="00740250" w:rsidP="00740250">
      <w:pPr>
        <w:pStyle w:val="HBSNormal"/>
        <w:ind w:left="720"/>
        <w:rPr>
          <w:i/>
          <w:iCs/>
        </w:rPr>
      </w:pPr>
      <w:r w:rsidRPr="00740250">
        <w:rPr>
          <w:i/>
          <w:iCs/>
        </w:rPr>
        <w:t>[1] "Alaska"</w:t>
      </w:r>
    </w:p>
    <w:p w14:paraId="6DEE315C" w14:textId="77777777" w:rsidR="00740250" w:rsidRPr="00740250" w:rsidRDefault="00740250" w:rsidP="00740250">
      <w:pPr>
        <w:pStyle w:val="HBSNormal"/>
        <w:ind w:left="720"/>
        <w:rPr>
          <w:i/>
          <w:iCs/>
        </w:rPr>
      </w:pPr>
      <w:r w:rsidRPr="00740250">
        <w:rPr>
          <w:i/>
          <w:iCs/>
        </w:rPr>
        <w:t>[[4]]</w:t>
      </w:r>
    </w:p>
    <w:p w14:paraId="24B6C304" w14:textId="618BDE5D" w:rsidR="00740250" w:rsidRPr="00740250" w:rsidRDefault="00740250" w:rsidP="00740250">
      <w:pPr>
        <w:pStyle w:val="HBSNormal"/>
        <w:ind w:left="720"/>
        <w:rPr>
          <w:i/>
          <w:iCs/>
        </w:rPr>
      </w:pPr>
      <w:r w:rsidRPr="00740250">
        <w:rPr>
          <w:i/>
          <w:iCs/>
        </w:rPr>
        <w:t>[1] "Arizona"</w:t>
      </w:r>
    </w:p>
    <w:p w14:paraId="126447D3" w14:textId="77777777" w:rsidR="00740250" w:rsidRPr="00740250" w:rsidRDefault="00740250" w:rsidP="00740250">
      <w:pPr>
        <w:pStyle w:val="HBSNormal"/>
        <w:ind w:left="720"/>
        <w:rPr>
          <w:i/>
          <w:iCs/>
        </w:rPr>
      </w:pPr>
      <w:r w:rsidRPr="00740250">
        <w:rPr>
          <w:i/>
          <w:iCs/>
        </w:rPr>
        <w:lastRenderedPageBreak/>
        <w:t>[[5]]</w:t>
      </w:r>
    </w:p>
    <w:p w14:paraId="7F4D9A5D" w14:textId="3F921066" w:rsidR="00740250" w:rsidRPr="00740250" w:rsidRDefault="00740250" w:rsidP="00740250">
      <w:pPr>
        <w:pStyle w:val="HBSNormal"/>
        <w:ind w:left="720"/>
        <w:rPr>
          <w:i/>
          <w:iCs/>
        </w:rPr>
      </w:pPr>
      <w:r w:rsidRPr="00740250">
        <w:rPr>
          <w:i/>
          <w:iCs/>
        </w:rPr>
        <w:t>[1] "Arkansas"</w:t>
      </w:r>
    </w:p>
    <w:p w14:paraId="5F27F05F" w14:textId="77777777" w:rsidR="00740250" w:rsidRPr="00740250" w:rsidRDefault="00740250" w:rsidP="00740250">
      <w:pPr>
        <w:pStyle w:val="HBSNormal"/>
        <w:ind w:left="720"/>
        <w:rPr>
          <w:i/>
          <w:iCs/>
        </w:rPr>
      </w:pPr>
      <w:r w:rsidRPr="00740250">
        <w:rPr>
          <w:i/>
          <w:iCs/>
        </w:rPr>
        <w:t>[[6]]</w:t>
      </w:r>
    </w:p>
    <w:p w14:paraId="1F1A40CF" w14:textId="25A2E39A" w:rsidR="00740250" w:rsidRDefault="00740250" w:rsidP="00740250">
      <w:pPr>
        <w:pStyle w:val="HBSNormal"/>
        <w:ind w:left="720"/>
        <w:rPr>
          <w:i/>
          <w:iCs/>
        </w:rPr>
      </w:pPr>
      <w:r w:rsidRPr="00740250">
        <w:rPr>
          <w:i/>
          <w:iCs/>
        </w:rPr>
        <w:t>[1] "California"</w:t>
      </w:r>
    </w:p>
    <w:p w14:paraId="7502490F" w14:textId="5B8DE9B7" w:rsidR="00740250" w:rsidRDefault="00740250" w:rsidP="00740250">
      <w:pPr>
        <w:pStyle w:val="HBSNormal"/>
      </w:pPr>
      <w:r>
        <w:t xml:space="preserve">To force map to return a character vector instead of a list, we can use </w:t>
      </w:r>
      <w:proofErr w:type="spellStart"/>
      <w:r w:rsidRPr="00740250">
        <w:rPr>
          <w:b/>
          <w:bCs/>
        </w:rPr>
        <w:t>map_</w:t>
      </w:r>
      <w:proofErr w:type="gramStart"/>
      <w:r w:rsidRPr="00740250">
        <w:rPr>
          <w:b/>
          <w:bCs/>
        </w:rPr>
        <w:t>chr</w:t>
      </w:r>
      <w:proofErr w:type="spellEnd"/>
      <w:r w:rsidRPr="00740250">
        <w:rPr>
          <w:b/>
          <w:bCs/>
        </w:rPr>
        <w:t>(</w:t>
      </w:r>
      <w:proofErr w:type="gramEnd"/>
      <w:r w:rsidRPr="00740250">
        <w:rPr>
          <w:b/>
          <w:bCs/>
        </w:rPr>
        <w:t>)</w:t>
      </w:r>
      <w:r>
        <w:rPr>
          <w:b/>
          <w:bCs/>
        </w:rPr>
        <w:t xml:space="preserve">. </w:t>
      </w:r>
      <w:r>
        <w:t xml:space="preserve">Similarly, </w:t>
      </w:r>
      <w:proofErr w:type="spellStart"/>
      <w:r w:rsidRPr="00740250">
        <w:rPr>
          <w:b/>
          <w:bCs/>
        </w:rPr>
        <w:t>map_</w:t>
      </w:r>
      <w:proofErr w:type="gramStart"/>
      <w:r w:rsidRPr="00740250">
        <w:rPr>
          <w:b/>
          <w:bCs/>
        </w:rPr>
        <w:t>int</w:t>
      </w:r>
      <w:proofErr w:type="spellEnd"/>
      <w:r w:rsidRPr="00740250">
        <w:rPr>
          <w:b/>
          <w:bCs/>
        </w:rPr>
        <w:t>(</w:t>
      </w:r>
      <w:proofErr w:type="gramEnd"/>
      <w:r w:rsidRPr="00740250">
        <w:rPr>
          <w:b/>
          <w:bCs/>
        </w:rPr>
        <w:t>)</w:t>
      </w:r>
      <w:r>
        <w:t xml:space="preserve"> returns integers. </w:t>
      </w:r>
      <w:proofErr w:type="gramStart"/>
      <w:r>
        <w:t>So</w:t>
      </w:r>
      <w:proofErr w:type="gramEnd"/>
      <w:r>
        <w:t xml:space="preserve"> to create our data frame we can use the following code:</w:t>
      </w:r>
    </w:p>
    <w:p w14:paraId="78349E19" w14:textId="77777777" w:rsidR="00740250" w:rsidRPr="00740250" w:rsidRDefault="00740250" w:rsidP="00740250">
      <w:pPr>
        <w:pStyle w:val="HBSNormal"/>
        <w:rPr>
          <w:i/>
          <w:iCs/>
        </w:rPr>
      </w:pPr>
      <w:r>
        <w:tab/>
      </w:r>
      <w:proofErr w:type="spellStart"/>
      <w:r w:rsidRPr="00740250">
        <w:rPr>
          <w:i/>
          <w:iCs/>
        </w:rPr>
        <w:t>dat</w:t>
      </w:r>
      <w:proofErr w:type="spellEnd"/>
      <w:r w:rsidRPr="00740250">
        <w:rPr>
          <w:i/>
          <w:iCs/>
        </w:rPr>
        <w:t xml:space="preserve"> &lt;- </w:t>
      </w:r>
      <w:proofErr w:type="spellStart"/>
      <w:proofErr w:type="gramStart"/>
      <w:r w:rsidRPr="00740250">
        <w:rPr>
          <w:i/>
          <w:iCs/>
        </w:rPr>
        <w:t>data.frame</w:t>
      </w:r>
      <w:proofErr w:type="spellEnd"/>
      <w:proofErr w:type="gramEnd"/>
      <w:r w:rsidRPr="00740250">
        <w:rPr>
          <w:i/>
          <w:iCs/>
        </w:rPr>
        <w:t>(</w:t>
      </w:r>
      <w:proofErr w:type="spellStart"/>
      <w:r w:rsidRPr="00740250">
        <w:rPr>
          <w:i/>
          <w:iCs/>
        </w:rPr>
        <w:t>parse_guess</w:t>
      </w:r>
      <w:proofErr w:type="spellEnd"/>
      <w:r w:rsidRPr="00740250">
        <w:rPr>
          <w:i/>
          <w:iCs/>
        </w:rPr>
        <w:t>(</w:t>
      </w:r>
      <w:proofErr w:type="spellStart"/>
      <w:r w:rsidRPr="00740250">
        <w:rPr>
          <w:i/>
          <w:iCs/>
        </w:rPr>
        <w:t>map_chr</w:t>
      </w:r>
      <w:proofErr w:type="spellEnd"/>
      <w:r w:rsidRPr="00740250">
        <w:rPr>
          <w:i/>
          <w:iCs/>
        </w:rPr>
        <w:t>(x, 1)),</w:t>
      </w:r>
    </w:p>
    <w:p w14:paraId="15A2261D" w14:textId="77777777" w:rsidR="00740250" w:rsidRPr="00740250" w:rsidRDefault="00740250" w:rsidP="00740250">
      <w:pPr>
        <w:pStyle w:val="HBSNormal"/>
        <w:rPr>
          <w:i/>
          <w:iCs/>
        </w:rPr>
      </w:pPr>
      <w:r w:rsidRPr="00740250">
        <w:rPr>
          <w:i/>
          <w:iCs/>
        </w:rPr>
        <w:t xml:space="preserve">                  </w:t>
      </w:r>
      <w:proofErr w:type="spellStart"/>
      <w:r w:rsidRPr="00740250">
        <w:rPr>
          <w:i/>
          <w:iCs/>
        </w:rPr>
        <w:t>parse_</w:t>
      </w:r>
      <w:proofErr w:type="gramStart"/>
      <w:r w:rsidRPr="00740250">
        <w:rPr>
          <w:i/>
          <w:iCs/>
        </w:rPr>
        <w:t>guess</w:t>
      </w:r>
      <w:proofErr w:type="spellEnd"/>
      <w:r w:rsidRPr="00740250">
        <w:rPr>
          <w:i/>
          <w:iCs/>
        </w:rPr>
        <w:t>(</w:t>
      </w:r>
      <w:proofErr w:type="spellStart"/>
      <w:proofErr w:type="gramEnd"/>
      <w:r w:rsidRPr="00740250">
        <w:rPr>
          <w:i/>
          <w:iCs/>
        </w:rPr>
        <w:t>map_chr</w:t>
      </w:r>
      <w:proofErr w:type="spellEnd"/>
      <w:r w:rsidRPr="00740250">
        <w:rPr>
          <w:i/>
          <w:iCs/>
        </w:rPr>
        <w:t>(x, 2)),</w:t>
      </w:r>
    </w:p>
    <w:p w14:paraId="089CD1EC" w14:textId="77777777" w:rsidR="00740250" w:rsidRPr="00740250" w:rsidRDefault="00740250" w:rsidP="00740250">
      <w:pPr>
        <w:pStyle w:val="HBSNormal"/>
        <w:rPr>
          <w:i/>
          <w:iCs/>
        </w:rPr>
      </w:pPr>
      <w:r w:rsidRPr="00740250">
        <w:rPr>
          <w:i/>
          <w:iCs/>
        </w:rPr>
        <w:t xml:space="preserve">                  </w:t>
      </w:r>
      <w:proofErr w:type="spellStart"/>
      <w:r w:rsidRPr="00740250">
        <w:rPr>
          <w:i/>
          <w:iCs/>
        </w:rPr>
        <w:t>parse_</w:t>
      </w:r>
      <w:proofErr w:type="gramStart"/>
      <w:r w:rsidRPr="00740250">
        <w:rPr>
          <w:i/>
          <w:iCs/>
        </w:rPr>
        <w:t>guess</w:t>
      </w:r>
      <w:proofErr w:type="spellEnd"/>
      <w:r w:rsidRPr="00740250">
        <w:rPr>
          <w:i/>
          <w:iCs/>
        </w:rPr>
        <w:t>(</w:t>
      </w:r>
      <w:proofErr w:type="spellStart"/>
      <w:proofErr w:type="gramEnd"/>
      <w:r w:rsidRPr="00740250">
        <w:rPr>
          <w:i/>
          <w:iCs/>
        </w:rPr>
        <w:t>map_chr</w:t>
      </w:r>
      <w:proofErr w:type="spellEnd"/>
      <w:r w:rsidRPr="00740250">
        <w:rPr>
          <w:i/>
          <w:iCs/>
        </w:rPr>
        <w:t>(x, 3)),</w:t>
      </w:r>
    </w:p>
    <w:p w14:paraId="032E04BC" w14:textId="77777777" w:rsidR="00740250" w:rsidRPr="00740250" w:rsidRDefault="00740250" w:rsidP="00740250">
      <w:pPr>
        <w:pStyle w:val="HBSNormal"/>
        <w:rPr>
          <w:i/>
          <w:iCs/>
        </w:rPr>
      </w:pPr>
      <w:r w:rsidRPr="00740250">
        <w:rPr>
          <w:i/>
          <w:iCs/>
        </w:rPr>
        <w:t xml:space="preserve">                  </w:t>
      </w:r>
      <w:proofErr w:type="spellStart"/>
      <w:r w:rsidRPr="00740250">
        <w:rPr>
          <w:i/>
          <w:iCs/>
        </w:rPr>
        <w:t>parse_</w:t>
      </w:r>
      <w:proofErr w:type="gramStart"/>
      <w:r w:rsidRPr="00740250">
        <w:rPr>
          <w:i/>
          <w:iCs/>
        </w:rPr>
        <w:t>guess</w:t>
      </w:r>
      <w:proofErr w:type="spellEnd"/>
      <w:r w:rsidRPr="00740250">
        <w:rPr>
          <w:i/>
          <w:iCs/>
        </w:rPr>
        <w:t>(</w:t>
      </w:r>
      <w:proofErr w:type="spellStart"/>
      <w:proofErr w:type="gramEnd"/>
      <w:r w:rsidRPr="00740250">
        <w:rPr>
          <w:i/>
          <w:iCs/>
        </w:rPr>
        <w:t>map_chr</w:t>
      </w:r>
      <w:proofErr w:type="spellEnd"/>
      <w:r w:rsidRPr="00740250">
        <w:rPr>
          <w:i/>
          <w:iCs/>
        </w:rPr>
        <w:t>(x, 4)),</w:t>
      </w:r>
    </w:p>
    <w:p w14:paraId="1778440A" w14:textId="77777777" w:rsidR="00740250" w:rsidRPr="00740250" w:rsidRDefault="00740250" w:rsidP="00740250">
      <w:pPr>
        <w:pStyle w:val="HBSNormal"/>
        <w:rPr>
          <w:i/>
          <w:iCs/>
        </w:rPr>
      </w:pPr>
      <w:r w:rsidRPr="00740250">
        <w:rPr>
          <w:i/>
          <w:iCs/>
        </w:rPr>
        <w:t xml:space="preserve">                  </w:t>
      </w:r>
      <w:proofErr w:type="spellStart"/>
      <w:r w:rsidRPr="00740250">
        <w:rPr>
          <w:i/>
          <w:iCs/>
        </w:rPr>
        <w:t>parse_</w:t>
      </w:r>
      <w:proofErr w:type="gramStart"/>
      <w:r w:rsidRPr="00740250">
        <w:rPr>
          <w:i/>
          <w:iCs/>
        </w:rPr>
        <w:t>guess</w:t>
      </w:r>
      <w:proofErr w:type="spellEnd"/>
      <w:r w:rsidRPr="00740250">
        <w:rPr>
          <w:i/>
          <w:iCs/>
        </w:rPr>
        <w:t>(</w:t>
      </w:r>
      <w:proofErr w:type="spellStart"/>
      <w:proofErr w:type="gramEnd"/>
      <w:r w:rsidRPr="00740250">
        <w:rPr>
          <w:i/>
          <w:iCs/>
        </w:rPr>
        <w:t>map_chr</w:t>
      </w:r>
      <w:proofErr w:type="spellEnd"/>
      <w:r w:rsidRPr="00740250">
        <w:rPr>
          <w:i/>
          <w:iCs/>
        </w:rPr>
        <w:t>(x, 5))) %&gt;%</w:t>
      </w:r>
    </w:p>
    <w:p w14:paraId="7BD6FFC2" w14:textId="77777777" w:rsidR="00740250" w:rsidRPr="00740250" w:rsidRDefault="00740250" w:rsidP="00740250">
      <w:pPr>
        <w:pStyle w:val="HBSNormal"/>
        <w:ind w:left="720"/>
        <w:rPr>
          <w:i/>
          <w:iCs/>
        </w:rPr>
      </w:pPr>
      <w:r w:rsidRPr="00740250">
        <w:rPr>
          <w:i/>
          <w:iCs/>
        </w:rPr>
        <w:t xml:space="preserve">  </w:t>
      </w:r>
      <w:proofErr w:type="spellStart"/>
      <w:r w:rsidRPr="00740250">
        <w:rPr>
          <w:i/>
          <w:iCs/>
        </w:rPr>
        <w:t>setNames</w:t>
      </w:r>
      <w:proofErr w:type="spellEnd"/>
      <w:r w:rsidRPr="00740250">
        <w:rPr>
          <w:i/>
          <w:iCs/>
        </w:rPr>
        <w:t>(</w:t>
      </w:r>
      <w:proofErr w:type="spellStart"/>
      <w:r w:rsidRPr="00740250">
        <w:rPr>
          <w:i/>
          <w:iCs/>
        </w:rPr>
        <w:t>col_names</w:t>
      </w:r>
      <w:proofErr w:type="spellEnd"/>
      <w:r w:rsidRPr="00740250">
        <w:rPr>
          <w:i/>
          <w:iCs/>
        </w:rPr>
        <w:t>)</w:t>
      </w:r>
    </w:p>
    <w:p w14:paraId="05A47349" w14:textId="77777777" w:rsidR="00FC371B" w:rsidRDefault="00740250" w:rsidP="00FC371B">
      <w:pPr>
        <w:pStyle w:val="HBSNormal"/>
        <w:ind w:left="720"/>
        <w:rPr>
          <w:i/>
          <w:iCs/>
        </w:rPr>
      </w:pPr>
      <w:proofErr w:type="spellStart"/>
      <w:r w:rsidRPr="00740250">
        <w:rPr>
          <w:i/>
          <w:iCs/>
        </w:rPr>
        <w:t>dat</w:t>
      </w:r>
      <w:proofErr w:type="spellEnd"/>
      <w:r w:rsidRPr="00740250">
        <w:rPr>
          <w:i/>
          <w:iCs/>
        </w:rPr>
        <w:t xml:space="preserve"> %&gt;% head</w:t>
      </w:r>
      <w:r w:rsidR="00FC371B" w:rsidRPr="00FC371B">
        <w:rPr>
          <w:i/>
          <w:iCs/>
        </w:rPr>
        <w:t xml:space="preserve">    </w:t>
      </w:r>
    </w:p>
    <w:p w14:paraId="223B4FF8" w14:textId="2C59A1E4" w:rsidR="00FC371B" w:rsidRPr="00FC371B" w:rsidRDefault="00FC371B" w:rsidP="00FC371B">
      <w:pPr>
        <w:pStyle w:val="HBSNormal"/>
        <w:ind w:left="720"/>
        <w:rPr>
          <w:i/>
          <w:iCs/>
        </w:rPr>
      </w:pPr>
      <w:r w:rsidRPr="00FC371B">
        <w:rPr>
          <w:i/>
          <w:iCs/>
        </w:rPr>
        <w:t xml:space="preserve"> state </w:t>
      </w:r>
      <w:proofErr w:type="spellStart"/>
      <w:r w:rsidRPr="00FC371B">
        <w:rPr>
          <w:i/>
          <w:iCs/>
        </w:rPr>
        <w:t>abb</w:t>
      </w:r>
      <w:proofErr w:type="spellEnd"/>
      <w:r w:rsidRPr="00FC371B">
        <w:rPr>
          <w:i/>
          <w:iCs/>
        </w:rPr>
        <w:t xml:space="preserve"> region population total</w:t>
      </w:r>
    </w:p>
    <w:p w14:paraId="58779297" w14:textId="77777777" w:rsidR="00FC371B" w:rsidRPr="00FC371B" w:rsidRDefault="00FC371B" w:rsidP="00FC371B">
      <w:pPr>
        <w:pStyle w:val="HBSNormal"/>
        <w:ind w:left="720"/>
        <w:rPr>
          <w:i/>
          <w:iCs/>
        </w:rPr>
      </w:pPr>
      <w:r w:rsidRPr="00FC371B">
        <w:rPr>
          <w:i/>
          <w:iCs/>
        </w:rPr>
        <w:t xml:space="preserve">1    </w:t>
      </w:r>
      <w:proofErr w:type="gramStart"/>
      <w:r w:rsidRPr="00FC371B">
        <w:rPr>
          <w:i/>
          <w:iCs/>
        </w:rPr>
        <w:t>Alabama  AL</w:t>
      </w:r>
      <w:proofErr w:type="gramEnd"/>
      <w:r w:rsidRPr="00FC371B">
        <w:rPr>
          <w:i/>
          <w:iCs/>
        </w:rPr>
        <w:t xml:space="preserve">  South    4779736   135</w:t>
      </w:r>
    </w:p>
    <w:p w14:paraId="7E3F9F37" w14:textId="77777777" w:rsidR="00FC371B" w:rsidRPr="00FC371B" w:rsidRDefault="00FC371B" w:rsidP="00FC371B">
      <w:pPr>
        <w:pStyle w:val="HBSNormal"/>
        <w:ind w:left="720"/>
        <w:rPr>
          <w:i/>
          <w:iCs/>
        </w:rPr>
      </w:pPr>
      <w:r w:rsidRPr="00FC371B">
        <w:rPr>
          <w:i/>
          <w:iCs/>
        </w:rPr>
        <w:t xml:space="preserve">2     </w:t>
      </w:r>
      <w:proofErr w:type="gramStart"/>
      <w:r w:rsidRPr="00FC371B">
        <w:rPr>
          <w:i/>
          <w:iCs/>
        </w:rPr>
        <w:t>Alaska  AK</w:t>
      </w:r>
      <w:proofErr w:type="gramEnd"/>
      <w:r w:rsidRPr="00FC371B">
        <w:rPr>
          <w:i/>
          <w:iCs/>
        </w:rPr>
        <w:t xml:space="preserve">   West     710231    19</w:t>
      </w:r>
    </w:p>
    <w:p w14:paraId="69CC048D" w14:textId="77777777" w:rsidR="00FC371B" w:rsidRPr="00FC371B" w:rsidRDefault="00FC371B" w:rsidP="00FC371B">
      <w:pPr>
        <w:pStyle w:val="HBSNormal"/>
        <w:ind w:left="720"/>
        <w:rPr>
          <w:i/>
          <w:iCs/>
        </w:rPr>
      </w:pPr>
      <w:r w:rsidRPr="00FC371B">
        <w:rPr>
          <w:i/>
          <w:iCs/>
        </w:rPr>
        <w:t xml:space="preserve">3    </w:t>
      </w:r>
      <w:proofErr w:type="gramStart"/>
      <w:r w:rsidRPr="00FC371B">
        <w:rPr>
          <w:i/>
          <w:iCs/>
        </w:rPr>
        <w:t>Arizona  AZ</w:t>
      </w:r>
      <w:proofErr w:type="gramEnd"/>
      <w:r w:rsidRPr="00FC371B">
        <w:rPr>
          <w:i/>
          <w:iCs/>
        </w:rPr>
        <w:t xml:space="preserve">   West    6392017   232</w:t>
      </w:r>
    </w:p>
    <w:p w14:paraId="52D793ED" w14:textId="77777777" w:rsidR="00FC371B" w:rsidRPr="00FC371B" w:rsidRDefault="00FC371B" w:rsidP="00FC371B">
      <w:pPr>
        <w:pStyle w:val="HBSNormal"/>
        <w:ind w:left="720"/>
        <w:rPr>
          <w:i/>
          <w:iCs/>
        </w:rPr>
      </w:pPr>
      <w:r w:rsidRPr="00FC371B">
        <w:rPr>
          <w:i/>
          <w:iCs/>
        </w:rPr>
        <w:t xml:space="preserve">4   </w:t>
      </w:r>
      <w:proofErr w:type="gramStart"/>
      <w:r w:rsidRPr="00FC371B">
        <w:rPr>
          <w:i/>
          <w:iCs/>
        </w:rPr>
        <w:t>Arkansas  AR</w:t>
      </w:r>
      <w:proofErr w:type="gramEnd"/>
      <w:r w:rsidRPr="00FC371B">
        <w:rPr>
          <w:i/>
          <w:iCs/>
        </w:rPr>
        <w:t xml:space="preserve">  South    2915918    93</w:t>
      </w:r>
    </w:p>
    <w:p w14:paraId="3352CADB" w14:textId="77777777" w:rsidR="00FC371B" w:rsidRPr="00FC371B" w:rsidRDefault="00FC371B" w:rsidP="00FC371B">
      <w:pPr>
        <w:pStyle w:val="HBSNormal"/>
        <w:ind w:left="720"/>
        <w:rPr>
          <w:i/>
          <w:iCs/>
        </w:rPr>
      </w:pPr>
      <w:r w:rsidRPr="00FC371B">
        <w:rPr>
          <w:i/>
          <w:iCs/>
        </w:rPr>
        <w:t xml:space="preserve">5 </w:t>
      </w:r>
      <w:proofErr w:type="gramStart"/>
      <w:r w:rsidRPr="00FC371B">
        <w:rPr>
          <w:i/>
          <w:iCs/>
        </w:rPr>
        <w:t>California  CA</w:t>
      </w:r>
      <w:proofErr w:type="gramEnd"/>
      <w:r w:rsidRPr="00FC371B">
        <w:rPr>
          <w:i/>
          <w:iCs/>
        </w:rPr>
        <w:t xml:space="preserve">   West   37253956  1257</w:t>
      </w:r>
    </w:p>
    <w:p w14:paraId="6E4BF19C" w14:textId="0A3D12A5" w:rsidR="00740250" w:rsidRDefault="00FC371B" w:rsidP="00FC371B">
      <w:pPr>
        <w:pStyle w:val="HBSNormal"/>
        <w:ind w:left="720"/>
        <w:rPr>
          <w:i/>
          <w:iCs/>
        </w:rPr>
      </w:pPr>
      <w:r w:rsidRPr="00FC371B">
        <w:rPr>
          <w:i/>
          <w:iCs/>
        </w:rPr>
        <w:t xml:space="preserve">6   </w:t>
      </w:r>
      <w:proofErr w:type="gramStart"/>
      <w:r w:rsidRPr="00FC371B">
        <w:rPr>
          <w:i/>
          <w:iCs/>
        </w:rPr>
        <w:t>Colorado  CO</w:t>
      </w:r>
      <w:proofErr w:type="gramEnd"/>
      <w:r w:rsidRPr="00FC371B">
        <w:rPr>
          <w:i/>
          <w:iCs/>
        </w:rPr>
        <w:t xml:space="preserve">   West    5029196    65</w:t>
      </w:r>
    </w:p>
    <w:p w14:paraId="46FCE9C8" w14:textId="77777777" w:rsidR="00FC371B" w:rsidRDefault="00FC371B" w:rsidP="00740250">
      <w:pPr>
        <w:pStyle w:val="HBSNormal"/>
        <w:ind w:left="720"/>
        <w:rPr>
          <w:i/>
          <w:iCs/>
        </w:rPr>
      </w:pPr>
    </w:p>
    <w:p w14:paraId="6D8B6E08" w14:textId="515D6BCC" w:rsidR="00740250" w:rsidRDefault="00740250" w:rsidP="00740250">
      <w:pPr>
        <w:pStyle w:val="HBSNormal"/>
      </w:pPr>
      <w:r>
        <w:t xml:space="preserve">Note that, using other functions included in the </w:t>
      </w:r>
      <w:proofErr w:type="spellStart"/>
      <w:r>
        <w:t>purrr</w:t>
      </w:r>
      <w:proofErr w:type="spellEnd"/>
      <w:r>
        <w:t xml:space="preserve"> package, we can accomplish what we just did with much more efficient code:</w:t>
      </w:r>
    </w:p>
    <w:p w14:paraId="5E975C41" w14:textId="77777777" w:rsidR="00FC371B" w:rsidRPr="00FC371B" w:rsidRDefault="00FC371B" w:rsidP="00FC371B">
      <w:pPr>
        <w:pStyle w:val="HBSNormal"/>
        <w:rPr>
          <w:i/>
          <w:iCs/>
        </w:rPr>
      </w:pPr>
      <w:r>
        <w:tab/>
      </w:r>
      <w:proofErr w:type="spellStart"/>
      <w:r w:rsidRPr="00FC371B">
        <w:rPr>
          <w:i/>
          <w:iCs/>
        </w:rPr>
        <w:t>dat</w:t>
      </w:r>
      <w:proofErr w:type="spellEnd"/>
      <w:r w:rsidRPr="00FC371B">
        <w:rPr>
          <w:i/>
          <w:iCs/>
        </w:rPr>
        <w:t>&lt;-x%&gt;%</w:t>
      </w:r>
    </w:p>
    <w:p w14:paraId="6FBB0493" w14:textId="77777777" w:rsidR="00FC371B" w:rsidRPr="00FC371B" w:rsidRDefault="00FC371B" w:rsidP="00FC371B">
      <w:pPr>
        <w:pStyle w:val="HBSNormal"/>
        <w:ind w:left="720"/>
        <w:rPr>
          <w:i/>
          <w:iCs/>
        </w:rPr>
      </w:pPr>
      <w:r w:rsidRPr="00FC371B">
        <w:rPr>
          <w:i/>
          <w:iCs/>
        </w:rPr>
        <w:t xml:space="preserve">+     </w:t>
      </w:r>
      <w:proofErr w:type="gramStart"/>
      <w:r w:rsidRPr="00FC371B">
        <w:rPr>
          <w:i/>
          <w:iCs/>
        </w:rPr>
        <w:t>transpose(</w:t>
      </w:r>
      <w:proofErr w:type="gramEnd"/>
      <w:r w:rsidRPr="00FC371B">
        <w:rPr>
          <w:i/>
          <w:iCs/>
        </w:rPr>
        <w:t>)%&gt;%</w:t>
      </w:r>
    </w:p>
    <w:p w14:paraId="74AB68DF" w14:textId="77777777" w:rsidR="00FC371B" w:rsidRPr="00FC371B" w:rsidRDefault="00FC371B" w:rsidP="00FC371B">
      <w:pPr>
        <w:pStyle w:val="HBSNormal"/>
        <w:ind w:left="720"/>
        <w:rPr>
          <w:i/>
          <w:iCs/>
        </w:rPr>
      </w:pPr>
      <w:r w:rsidRPr="00FC371B">
        <w:rPr>
          <w:i/>
          <w:iCs/>
        </w:rPr>
        <w:t>+     map(~</w:t>
      </w:r>
      <w:proofErr w:type="spellStart"/>
      <w:r w:rsidRPr="00FC371B">
        <w:rPr>
          <w:i/>
          <w:iCs/>
        </w:rPr>
        <w:t>parse_guess</w:t>
      </w:r>
      <w:proofErr w:type="spellEnd"/>
      <w:r w:rsidRPr="00FC371B">
        <w:rPr>
          <w:i/>
          <w:iCs/>
        </w:rPr>
        <w:t>(</w:t>
      </w:r>
      <w:proofErr w:type="spellStart"/>
      <w:r w:rsidRPr="00FC371B">
        <w:rPr>
          <w:i/>
          <w:iCs/>
        </w:rPr>
        <w:t>unlist</w:t>
      </w:r>
      <w:proofErr w:type="spellEnd"/>
      <w:r w:rsidRPr="00FC371B">
        <w:rPr>
          <w:i/>
          <w:iCs/>
        </w:rPr>
        <w:t>(.)</w:t>
      </w:r>
      <w:proofErr w:type="gramStart"/>
      <w:r w:rsidRPr="00FC371B">
        <w:rPr>
          <w:i/>
          <w:iCs/>
        </w:rPr>
        <w:t>))%</w:t>
      </w:r>
      <w:proofErr w:type="gramEnd"/>
      <w:r w:rsidRPr="00FC371B">
        <w:rPr>
          <w:i/>
          <w:iCs/>
        </w:rPr>
        <w:t>&gt;%</w:t>
      </w:r>
    </w:p>
    <w:p w14:paraId="6EE31B62" w14:textId="77777777" w:rsidR="00FC371B" w:rsidRPr="00FC371B" w:rsidRDefault="00FC371B" w:rsidP="00FC371B">
      <w:pPr>
        <w:pStyle w:val="HBSNormal"/>
        <w:ind w:left="720"/>
        <w:rPr>
          <w:i/>
          <w:iCs/>
        </w:rPr>
      </w:pPr>
      <w:r w:rsidRPr="00FC371B">
        <w:rPr>
          <w:i/>
          <w:iCs/>
        </w:rPr>
        <w:t xml:space="preserve">+     </w:t>
      </w:r>
      <w:proofErr w:type="spellStart"/>
      <w:r w:rsidRPr="00FC371B">
        <w:rPr>
          <w:i/>
          <w:iCs/>
        </w:rPr>
        <w:t>setNames</w:t>
      </w:r>
      <w:proofErr w:type="spellEnd"/>
      <w:r w:rsidRPr="00FC371B">
        <w:rPr>
          <w:i/>
          <w:iCs/>
        </w:rPr>
        <w:t>(</w:t>
      </w:r>
      <w:proofErr w:type="spellStart"/>
      <w:r w:rsidRPr="00FC371B">
        <w:rPr>
          <w:i/>
          <w:iCs/>
        </w:rPr>
        <w:t>col_</w:t>
      </w:r>
      <w:proofErr w:type="gramStart"/>
      <w:r w:rsidRPr="00FC371B">
        <w:rPr>
          <w:i/>
          <w:iCs/>
        </w:rPr>
        <w:t>names</w:t>
      </w:r>
      <w:proofErr w:type="spellEnd"/>
      <w:r w:rsidRPr="00FC371B">
        <w:rPr>
          <w:i/>
          <w:iCs/>
        </w:rPr>
        <w:t>)%</w:t>
      </w:r>
      <w:proofErr w:type="gramEnd"/>
      <w:r w:rsidRPr="00FC371B">
        <w:rPr>
          <w:i/>
          <w:iCs/>
        </w:rPr>
        <w:t>&gt;%</w:t>
      </w:r>
    </w:p>
    <w:p w14:paraId="07FD50F2" w14:textId="47C3398E" w:rsidR="00FC371B" w:rsidRDefault="00FC371B" w:rsidP="00FC371B">
      <w:pPr>
        <w:pStyle w:val="HBSNormal"/>
        <w:ind w:left="720"/>
        <w:rPr>
          <w:i/>
          <w:iCs/>
        </w:rPr>
      </w:pPr>
      <w:r w:rsidRPr="00FC371B">
        <w:rPr>
          <w:i/>
          <w:iCs/>
        </w:rPr>
        <w:t xml:space="preserve">+     </w:t>
      </w:r>
      <w:proofErr w:type="spellStart"/>
      <w:r w:rsidRPr="00FC371B">
        <w:rPr>
          <w:i/>
          <w:iCs/>
        </w:rPr>
        <w:t>as.</w:t>
      </w:r>
      <w:proofErr w:type="gramStart"/>
      <w:r w:rsidRPr="00FC371B">
        <w:rPr>
          <w:i/>
          <w:iCs/>
        </w:rPr>
        <w:t>data.frame</w:t>
      </w:r>
      <w:proofErr w:type="spellEnd"/>
      <w:proofErr w:type="gramEnd"/>
      <w:r w:rsidRPr="00FC371B">
        <w:rPr>
          <w:i/>
          <w:iCs/>
        </w:rPr>
        <w:t>()</w:t>
      </w:r>
    </w:p>
    <w:p w14:paraId="2783CF89" w14:textId="77777777" w:rsidR="00FC371B" w:rsidRDefault="00FC371B">
      <w:pPr>
        <w:rPr>
          <w:i/>
          <w:iCs/>
          <w:sz w:val="20"/>
        </w:rPr>
      </w:pPr>
      <w:r>
        <w:rPr>
          <w:i/>
          <w:iCs/>
        </w:rPr>
        <w:br w:type="page"/>
      </w:r>
    </w:p>
    <w:p w14:paraId="05CA9503" w14:textId="77777777" w:rsidR="00740250" w:rsidRDefault="00740250" w:rsidP="00FC371B">
      <w:pPr>
        <w:pStyle w:val="HBSNormal"/>
        <w:ind w:left="720"/>
        <w:rPr>
          <w:i/>
          <w:iCs/>
        </w:rPr>
      </w:pPr>
    </w:p>
    <w:p w14:paraId="2072DCF5" w14:textId="39FCC385" w:rsidR="00FC371B" w:rsidRDefault="00FC371B" w:rsidP="00FC371B">
      <w:pPr>
        <w:pStyle w:val="HBSNormal"/>
      </w:pPr>
      <w:r>
        <w:t xml:space="preserve">It turns out that we could have avoided all this because, in the function string split, there’s an argument called simplify=true that forces the function to return a matrix instead of a list. </w:t>
      </w:r>
      <w:proofErr w:type="gramStart"/>
      <w:r>
        <w:t>So</w:t>
      </w:r>
      <w:proofErr w:type="gramEnd"/>
      <w:r>
        <w:t xml:space="preserve"> we could have written this:</w:t>
      </w:r>
    </w:p>
    <w:p w14:paraId="340D588C" w14:textId="77777777" w:rsidR="00FC371B" w:rsidRPr="00FC371B" w:rsidRDefault="00FC371B" w:rsidP="00FC371B">
      <w:pPr>
        <w:pStyle w:val="HBSNormal"/>
        <w:rPr>
          <w:i/>
          <w:iCs/>
        </w:rPr>
      </w:pPr>
      <w:r>
        <w:tab/>
      </w:r>
      <w:proofErr w:type="spellStart"/>
      <w:r w:rsidRPr="00FC371B">
        <w:rPr>
          <w:i/>
          <w:iCs/>
        </w:rPr>
        <w:t>dat</w:t>
      </w:r>
      <w:proofErr w:type="spellEnd"/>
      <w:r w:rsidRPr="00FC371B">
        <w:rPr>
          <w:i/>
          <w:iCs/>
        </w:rPr>
        <w:t>&lt;-x%&gt;%</w:t>
      </w:r>
    </w:p>
    <w:p w14:paraId="7F0AD05E" w14:textId="77777777" w:rsidR="00FC371B" w:rsidRPr="00FC371B" w:rsidRDefault="00FC371B" w:rsidP="00FC371B">
      <w:pPr>
        <w:pStyle w:val="HBSNormal"/>
        <w:ind w:left="720"/>
        <w:rPr>
          <w:i/>
          <w:iCs/>
        </w:rPr>
      </w:pPr>
      <w:r w:rsidRPr="00FC371B">
        <w:rPr>
          <w:i/>
          <w:iCs/>
        </w:rPr>
        <w:t xml:space="preserve">+     </w:t>
      </w:r>
      <w:proofErr w:type="gramStart"/>
      <w:r w:rsidRPr="00FC371B">
        <w:rPr>
          <w:i/>
          <w:iCs/>
        </w:rPr>
        <w:t>transpose(</w:t>
      </w:r>
      <w:proofErr w:type="gramEnd"/>
      <w:r w:rsidRPr="00FC371B">
        <w:rPr>
          <w:i/>
          <w:iCs/>
        </w:rPr>
        <w:t>)%&gt;%</w:t>
      </w:r>
    </w:p>
    <w:p w14:paraId="5CE89A5C" w14:textId="77777777" w:rsidR="00FC371B" w:rsidRPr="00FC371B" w:rsidRDefault="00FC371B" w:rsidP="00FC371B">
      <w:pPr>
        <w:pStyle w:val="HBSNormal"/>
        <w:ind w:left="720"/>
        <w:rPr>
          <w:i/>
          <w:iCs/>
        </w:rPr>
      </w:pPr>
      <w:r w:rsidRPr="00FC371B">
        <w:rPr>
          <w:i/>
          <w:iCs/>
        </w:rPr>
        <w:t>+     map(~</w:t>
      </w:r>
      <w:proofErr w:type="spellStart"/>
      <w:r w:rsidRPr="00FC371B">
        <w:rPr>
          <w:i/>
          <w:iCs/>
        </w:rPr>
        <w:t>parse_guess</w:t>
      </w:r>
      <w:proofErr w:type="spellEnd"/>
      <w:r w:rsidRPr="00FC371B">
        <w:rPr>
          <w:i/>
          <w:iCs/>
        </w:rPr>
        <w:t>(</w:t>
      </w:r>
      <w:proofErr w:type="spellStart"/>
      <w:r w:rsidRPr="00FC371B">
        <w:rPr>
          <w:i/>
          <w:iCs/>
        </w:rPr>
        <w:t>unlist</w:t>
      </w:r>
      <w:proofErr w:type="spellEnd"/>
      <w:r w:rsidRPr="00FC371B">
        <w:rPr>
          <w:i/>
          <w:iCs/>
        </w:rPr>
        <w:t>(.)</w:t>
      </w:r>
      <w:proofErr w:type="gramStart"/>
      <w:r w:rsidRPr="00FC371B">
        <w:rPr>
          <w:i/>
          <w:iCs/>
        </w:rPr>
        <w:t>))%</w:t>
      </w:r>
      <w:proofErr w:type="gramEnd"/>
      <w:r w:rsidRPr="00FC371B">
        <w:rPr>
          <w:i/>
          <w:iCs/>
        </w:rPr>
        <w:t>&gt;%</w:t>
      </w:r>
    </w:p>
    <w:p w14:paraId="6276B122" w14:textId="77777777" w:rsidR="00FC371B" w:rsidRPr="00FC371B" w:rsidRDefault="00FC371B" w:rsidP="00FC371B">
      <w:pPr>
        <w:pStyle w:val="HBSNormal"/>
        <w:ind w:left="720"/>
        <w:rPr>
          <w:i/>
          <w:iCs/>
        </w:rPr>
      </w:pPr>
      <w:r w:rsidRPr="00FC371B">
        <w:rPr>
          <w:i/>
          <w:iCs/>
        </w:rPr>
        <w:t xml:space="preserve">+     </w:t>
      </w:r>
      <w:proofErr w:type="spellStart"/>
      <w:r w:rsidRPr="00FC371B">
        <w:rPr>
          <w:i/>
          <w:iCs/>
        </w:rPr>
        <w:t>setNames</w:t>
      </w:r>
      <w:proofErr w:type="spellEnd"/>
      <w:r w:rsidRPr="00FC371B">
        <w:rPr>
          <w:i/>
          <w:iCs/>
        </w:rPr>
        <w:t>(</w:t>
      </w:r>
      <w:proofErr w:type="spellStart"/>
      <w:r w:rsidRPr="00FC371B">
        <w:rPr>
          <w:i/>
          <w:iCs/>
        </w:rPr>
        <w:t>col_</w:t>
      </w:r>
      <w:proofErr w:type="gramStart"/>
      <w:r w:rsidRPr="00FC371B">
        <w:rPr>
          <w:i/>
          <w:iCs/>
        </w:rPr>
        <w:t>names</w:t>
      </w:r>
      <w:proofErr w:type="spellEnd"/>
      <w:r w:rsidRPr="00FC371B">
        <w:rPr>
          <w:i/>
          <w:iCs/>
        </w:rPr>
        <w:t>)%</w:t>
      </w:r>
      <w:proofErr w:type="gramEnd"/>
      <w:r w:rsidRPr="00FC371B">
        <w:rPr>
          <w:i/>
          <w:iCs/>
        </w:rPr>
        <w:t>&gt;%</w:t>
      </w:r>
    </w:p>
    <w:p w14:paraId="7E764CE6" w14:textId="77777777" w:rsidR="00FC371B" w:rsidRPr="00FC371B" w:rsidRDefault="00FC371B" w:rsidP="00FC371B">
      <w:pPr>
        <w:pStyle w:val="HBSNormal"/>
        <w:ind w:left="720"/>
        <w:rPr>
          <w:i/>
          <w:iCs/>
        </w:rPr>
      </w:pPr>
      <w:r w:rsidRPr="00FC371B">
        <w:rPr>
          <w:i/>
          <w:iCs/>
        </w:rPr>
        <w:t xml:space="preserve">+     </w:t>
      </w:r>
      <w:proofErr w:type="spellStart"/>
      <w:r w:rsidRPr="00FC371B">
        <w:rPr>
          <w:i/>
          <w:iCs/>
        </w:rPr>
        <w:t>as.</w:t>
      </w:r>
      <w:proofErr w:type="gramStart"/>
      <w:r w:rsidRPr="00FC371B">
        <w:rPr>
          <w:i/>
          <w:iCs/>
        </w:rPr>
        <w:t>data.frame</w:t>
      </w:r>
      <w:proofErr w:type="spellEnd"/>
      <w:proofErr w:type="gramEnd"/>
      <w:r w:rsidRPr="00FC371B">
        <w:rPr>
          <w:i/>
          <w:iCs/>
        </w:rPr>
        <w:t>()</w:t>
      </w:r>
    </w:p>
    <w:p w14:paraId="1B7114CF" w14:textId="77777777" w:rsidR="00FC371B" w:rsidRPr="00FC371B" w:rsidRDefault="00FC371B" w:rsidP="00FC371B">
      <w:pPr>
        <w:pStyle w:val="HBSNormal"/>
        <w:ind w:left="720"/>
        <w:rPr>
          <w:i/>
          <w:iCs/>
        </w:rPr>
      </w:pPr>
      <w:r w:rsidRPr="00FC371B">
        <w:rPr>
          <w:i/>
          <w:iCs/>
        </w:rPr>
        <w:t>&gt; x&lt;-</w:t>
      </w:r>
      <w:proofErr w:type="spellStart"/>
      <w:r w:rsidRPr="00FC371B">
        <w:rPr>
          <w:i/>
          <w:iCs/>
        </w:rPr>
        <w:t>str_</w:t>
      </w:r>
      <w:proofErr w:type="gramStart"/>
      <w:r w:rsidRPr="00FC371B">
        <w:rPr>
          <w:i/>
          <w:iCs/>
        </w:rPr>
        <w:t>split</w:t>
      </w:r>
      <w:proofErr w:type="spellEnd"/>
      <w:r w:rsidRPr="00FC371B">
        <w:rPr>
          <w:i/>
          <w:iCs/>
        </w:rPr>
        <w:t>(</w:t>
      </w:r>
      <w:proofErr w:type="spellStart"/>
      <w:proofErr w:type="gramEnd"/>
      <w:r w:rsidRPr="00FC371B">
        <w:rPr>
          <w:i/>
          <w:iCs/>
        </w:rPr>
        <w:t>lines,",",simplify</w:t>
      </w:r>
      <w:proofErr w:type="spellEnd"/>
      <w:r w:rsidRPr="00FC371B">
        <w:rPr>
          <w:i/>
          <w:iCs/>
        </w:rPr>
        <w:t xml:space="preserve"> = TRUE)</w:t>
      </w:r>
    </w:p>
    <w:p w14:paraId="5C380969" w14:textId="77777777" w:rsidR="00FC371B" w:rsidRPr="00FC371B" w:rsidRDefault="00FC371B" w:rsidP="00FC371B">
      <w:pPr>
        <w:pStyle w:val="HBSNormal"/>
        <w:ind w:left="720"/>
        <w:rPr>
          <w:i/>
          <w:iCs/>
        </w:rPr>
      </w:pPr>
      <w:r w:rsidRPr="00FC371B">
        <w:rPr>
          <w:i/>
          <w:iCs/>
        </w:rPr>
        <w:t xml:space="preserve">&gt; </w:t>
      </w:r>
      <w:proofErr w:type="spellStart"/>
      <w:r w:rsidRPr="00FC371B">
        <w:rPr>
          <w:i/>
          <w:iCs/>
        </w:rPr>
        <w:t>col_names</w:t>
      </w:r>
      <w:proofErr w:type="spellEnd"/>
      <w:r w:rsidRPr="00FC371B">
        <w:rPr>
          <w:i/>
          <w:iCs/>
        </w:rPr>
        <w:t>&lt;-</w:t>
      </w:r>
      <w:proofErr w:type="gramStart"/>
      <w:r w:rsidRPr="00FC371B">
        <w:rPr>
          <w:i/>
          <w:iCs/>
        </w:rPr>
        <w:t>x[</w:t>
      </w:r>
      <w:proofErr w:type="gramEnd"/>
      <w:r w:rsidRPr="00FC371B">
        <w:rPr>
          <w:i/>
          <w:iCs/>
        </w:rPr>
        <w:t>1,]</w:t>
      </w:r>
    </w:p>
    <w:p w14:paraId="6CCDF488" w14:textId="77777777" w:rsidR="00FC371B" w:rsidRPr="00FC371B" w:rsidRDefault="00FC371B" w:rsidP="00FC371B">
      <w:pPr>
        <w:pStyle w:val="HBSNormal"/>
        <w:ind w:left="720"/>
        <w:rPr>
          <w:i/>
          <w:iCs/>
        </w:rPr>
      </w:pPr>
      <w:r w:rsidRPr="00FC371B">
        <w:rPr>
          <w:i/>
          <w:iCs/>
        </w:rPr>
        <w:t>&gt; x&lt;-</w:t>
      </w:r>
      <w:proofErr w:type="gramStart"/>
      <w:r w:rsidRPr="00FC371B">
        <w:rPr>
          <w:i/>
          <w:iCs/>
        </w:rPr>
        <w:t>x[</w:t>
      </w:r>
      <w:proofErr w:type="gramEnd"/>
      <w:r w:rsidRPr="00FC371B">
        <w:rPr>
          <w:i/>
          <w:iCs/>
        </w:rPr>
        <w:t>-1,]</w:t>
      </w:r>
    </w:p>
    <w:p w14:paraId="342AFB1F" w14:textId="77777777" w:rsidR="00FC371B" w:rsidRPr="00FC371B" w:rsidRDefault="00FC371B" w:rsidP="00FC371B">
      <w:pPr>
        <w:pStyle w:val="HBSNormal"/>
        <w:ind w:left="720"/>
        <w:rPr>
          <w:i/>
          <w:iCs/>
        </w:rPr>
      </w:pPr>
      <w:r w:rsidRPr="00FC371B">
        <w:rPr>
          <w:i/>
          <w:iCs/>
        </w:rPr>
        <w:t>&gt; x%&gt;%</w:t>
      </w:r>
      <w:proofErr w:type="spellStart"/>
      <w:r w:rsidRPr="00FC371B">
        <w:rPr>
          <w:i/>
          <w:iCs/>
        </w:rPr>
        <w:t>as_data_</w:t>
      </w:r>
      <w:proofErr w:type="gramStart"/>
      <w:r w:rsidRPr="00FC371B">
        <w:rPr>
          <w:i/>
          <w:iCs/>
        </w:rPr>
        <w:t>frame</w:t>
      </w:r>
      <w:proofErr w:type="spellEnd"/>
      <w:r w:rsidRPr="00FC371B">
        <w:rPr>
          <w:i/>
          <w:iCs/>
        </w:rPr>
        <w:t>(</w:t>
      </w:r>
      <w:proofErr w:type="gramEnd"/>
      <w:r w:rsidRPr="00FC371B">
        <w:rPr>
          <w:i/>
          <w:iCs/>
        </w:rPr>
        <w:t>)%&gt;%</w:t>
      </w:r>
    </w:p>
    <w:p w14:paraId="6FF09586" w14:textId="77777777" w:rsidR="00FC371B" w:rsidRPr="00FC371B" w:rsidRDefault="00FC371B" w:rsidP="00FC371B">
      <w:pPr>
        <w:pStyle w:val="HBSNormal"/>
        <w:ind w:left="720"/>
        <w:rPr>
          <w:i/>
          <w:iCs/>
        </w:rPr>
      </w:pPr>
      <w:r w:rsidRPr="00FC371B">
        <w:rPr>
          <w:i/>
          <w:iCs/>
        </w:rPr>
        <w:t xml:space="preserve">+     </w:t>
      </w:r>
      <w:proofErr w:type="spellStart"/>
      <w:r w:rsidRPr="00FC371B">
        <w:rPr>
          <w:i/>
          <w:iCs/>
        </w:rPr>
        <w:t>setNames</w:t>
      </w:r>
      <w:proofErr w:type="spellEnd"/>
      <w:r w:rsidRPr="00FC371B">
        <w:rPr>
          <w:i/>
          <w:iCs/>
        </w:rPr>
        <w:t>(</w:t>
      </w:r>
      <w:proofErr w:type="spellStart"/>
      <w:r w:rsidRPr="00FC371B">
        <w:rPr>
          <w:i/>
          <w:iCs/>
        </w:rPr>
        <w:t>col_</w:t>
      </w:r>
      <w:proofErr w:type="gramStart"/>
      <w:r w:rsidRPr="00FC371B">
        <w:rPr>
          <w:i/>
          <w:iCs/>
        </w:rPr>
        <w:t>names</w:t>
      </w:r>
      <w:proofErr w:type="spellEnd"/>
      <w:r w:rsidRPr="00FC371B">
        <w:rPr>
          <w:i/>
          <w:iCs/>
        </w:rPr>
        <w:t>)%</w:t>
      </w:r>
      <w:proofErr w:type="gramEnd"/>
      <w:r w:rsidRPr="00FC371B">
        <w:rPr>
          <w:i/>
          <w:iCs/>
        </w:rPr>
        <w:t>&gt;%</w:t>
      </w:r>
    </w:p>
    <w:p w14:paraId="7BA51788" w14:textId="77777777" w:rsidR="00FC371B" w:rsidRPr="00FC371B" w:rsidRDefault="00FC371B" w:rsidP="00FC371B">
      <w:pPr>
        <w:pStyle w:val="HBSNormal"/>
        <w:ind w:left="720"/>
        <w:rPr>
          <w:i/>
          <w:iCs/>
        </w:rPr>
      </w:pPr>
      <w:r w:rsidRPr="00FC371B">
        <w:rPr>
          <w:i/>
          <w:iCs/>
        </w:rPr>
        <w:t xml:space="preserve">+     </w:t>
      </w:r>
      <w:proofErr w:type="spellStart"/>
      <w:r w:rsidRPr="00FC371B">
        <w:rPr>
          <w:i/>
          <w:iCs/>
        </w:rPr>
        <w:t>mutate_all</w:t>
      </w:r>
      <w:proofErr w:type="spellEnd"/>
      <w:r w:rsidRPr="00FC371B">
        <w:rPr>
          <w:i/>
          <w:iCs/>
        </w:rPr>
        <w:t>(</w:t>
      </w:r>
      <w:proofErr w:type="spellStart"/>
      <w:r w:rsidRPr="00FC371B">
        <w:rPr>
          <w:i/>
          <w:iCs/>
        </w:rPr>
        <w:t>parse_guess</w:t>
      </w:r>
      <w:proofErr w:type="spellEnd"/>
      <w:r w:rsidRPr="00FC371B">
        <w:rPr>
          <w:i/>
          <w:iCs/>
        </w:rPr>
        <w:t>)</w:t>
      </w:r>
    </w:p>
    <w:p w14:paraId="0784C54E" w14:textId="77777777" w:rsidR="00FC371B" w:rsidRPr="00FC371B" w:rsidRDefault="00FC371B" w:rsidP="00FC371B">
      <w:pPr>
        <w:pStyle w:val="HBSNormal"/>
        <w:ind w:left="720"/>
        <w:rPr>
          <w:i/>
          <w:iCs/>
        </w:rPr>
      </w:pPr>
      <w:r w:rsidRPr="00FC371B">
        <w:rPr>
          <w:i/>
          <w:iCs/>
        </w:rPr>
        <w:t xml:space="preserve"># A </w:t>
      </w:r>
      <w:proofErr w:type="spellStart"/>
      <w:r w:rsidRPr="00FC371B">
        <w:rPr>
          <w:i/>
          <w:iCs/>
        </w:rPr>
        <w:t>tibble</w:t>
      </w:r>
      <w:proofErr w:type="spellEnd"/>
      <w:r w:rsidRPr="00FC371B">
        <w:rPr>
          <w:i/>
          <w:iCs/>
        </w:rPr>
        <w:t>: 51 x 5</w:t>
      </w:r>
    </w:p>
    <w:p w14:paraId="0B91EF6C" w14:textId="77777777" w:rsidR="00FC371B" w:rsidRPr="00FC371B" w:rsidRDefault="00FC371B" w:rsidP="00FC371B">
      <w:pPr>
        <w:pStyle w:val="HBSNormal"/>
        <w:ind w:left="720"/>
        <w:rPr>
          <w:i/>
          <w:iCs/>
        </w:rPr>
      </w:pPr>
      <w:r w:rsidRPr="00FC371B">
        <w:rPr>
          <w:i/>
          <w:iCs/>
        </w:rPr>
        <w:t xml:space="preserve">   state      </w:t>
      </w:r>
      <w:proofErr w:type="spellStart"/>
      <w:r w:rsidRPr="00FC371B">
        <w:rPr>
          <w:i/>
          <w:iCs/>
        </w:rPr>
        <w:t>abb</w:t>
      </w:r>
      <w:proofErr w:type="spellEnd"/>
      <w:r w:rsidRPr="00FC371B">
        <w:rPr>
          <w:i/>
          <w:iCs/>
        </w:rPr>
        <w:t xml:space="preserve">   </w:t>
      </w:r>
      <w:proofErr w:type="gramStart"/>
      <w:r w:rsidRPr="00FC371B">
        <w:rPr>
          <w:i/>
          <w:iCs/>
        </w:rPr>
        <w:t>region  population</w:t>
      </w:r>
      <w:proofErr w:type="gramEnd"/>
      <w:r w:rsidRPr="00FC371B">
        <w:rPr>
          <w:i/>
          <w:iCs/>
        </w:rPr>
        <w:t xml:space="preserve"> total</w:t>
      </w:r>
    </w:p>
    <w:p w14:paraId="789AAA8B" w14:textId="77777777" w:rsidR="00FC371B" w:rsidRPr="00FC371B" w:rsidRDefault="00FC371B" w:rsidP="00FC371B">
      <w:pPr>
        <w:pStyle w:val="HBSNormal"/>
        <w:ind w:left="720"/>
        <w:rPr>
          <w:i/>
          <w:iCs/>
        </w:rPr>
      </w:pPr>
      <w:r w:rsidRPr="00FC371B">
        <w:rPr>
          <w:i/>
          <w:iCs/>
        </w:rPr>
        <w:t xml:space="preserve">   &lt;</w:t>
      </w:r>
      <w:proofErr w:type="spellStart"/>
      <w:r w:rsidRPr="00FC371B">
        <w:rPr>
          <w:i/>
          <w:iCs/>
        </w:rPr>
        <w:t>chr</w:t>
      </w:r>
      <w:proofErr w:type="spellEnd"/>
      <w:r w:rsidRPr="00FC371B">
        <w:rPr>
          <w:i/>
          <w:iCs/>
        </w:rPr>
        <w:t>&gt;      &lt;</w:t>
      </w:r>
      <w:proofErr w:type="spellStart"/>
      <w:r w:rsidRPr="00FC371B">
        <w:rPr>
          <w:i/>
          <w:iCs/>
        </w:rPr>
        <w:t>chr</w:t>
      </w:r>
      <w:proofErr w:type="spellEnd"/>
      <w:r w:rsidRPr="00FC371B">
        <w:rPr>
          <w:i/>
          <w:iCs/>
        </w:rPr>
        <w:t>&gt; &lt;</w:t>
      </w:r>
      <w:proofErr w:type="spellStart"/>
      <w:r w:rsidRPr="00FC371B">
        <w:rPr>
          <w:i/>
          <w:iCs/>
        </w:rPr>
        <w:t>chr</w:t>
      </w:r>
      <w:proofErr w:type="spellEnd"/>
      <w:r w:rsidRPr="00FC371B">
        <w:rPr>
          <w:i/>
          <w:iCs/>
        </w:rPr>
        <w:t>&gt;        &lt;</w:t>
      </w:r>
      <w:proofErr w:type="spellStart"/>
      <w:r w:rsidRPr="00FC371B">
        <w:rPr>
          <w:i/>
          <w:iCs/>
        </w:rPr>
        <w:t>dbl</w:t>
      </w:r>
      <w:proofErr w:type="spellEnd"/>
      <w:r w:rsidRPr="00FC371B">
        <w:rPr>
          <w:i/>
          <w:iCs/>
        </w:rPr>
        <w:t>&gt; &lt;</w:t>
      </w:r>
      <w:proofErr w:type="spellStart"/>
      <w:r w:rsidRPr="00FC371B">
        <w:rPr>
          <w:i/>
          <w:iCs/>
        </w:rPr>
        <w:t>dbl</w:t>
      </w:r>
      <w:proofErr w:type="spellEnd"/>
      <w:r w:rsidRPr="00FC371B">
        <w:rPr>
          <w:i/>
          <w:iCs/>
        </w:rPr>
        <w:t>&gt;</w:t>
      </w:r>
    </w:p>
    <w:p w14:paraId="608D8C0F" w14:textId="77777777" w:rsidR="00FC371B" w:rsidRPr="00FC371B" w:rsidRDefault="00FC371B" w:rsidP="00FC371B">
      <w:pPr>
        <w:pStyle w:val="HBSNormal"/>
        <w:ind w:left="720"/>
        <w:rPr>
          <w:i/>
          <w:iCs/>
        </w:rPr>
      </w:pPr>
      <w:r w:rsidRPr="00FC371B">
        <w:rPr>
          <w:i/>
          <w:iCs/>
        </w:rPr>
        <w:t xml:space="preserve"> 1 Alabama    AL    South      4779736   135</w:t>
      </w:r>
    </w:p>
    <w:p w14:paraId="3142F524" w14:textId="77777777" w:rsidR="00FC371B" w:rsidRPr="00FC371B" w:rsidRDefault="00FC371B" w:rsidP="00FC371B">
      <w:pPr>
        <w:pStyle w:val="HBSNormal"/>
        <w:ind w:left="720"/>
        <w:rPr>
          <w:i/>
          <w:iCs/>
        </w:rPr>
      </w:pPr>
      <w:r w:rsidRPr="00FC371B">
        <w:rPr>
          <w:i/>
          <w:iCs/>
        </w:rPr>
        <w:t xml:space="preserve"> 2 Alaska     AK    West        710231    19</w:t>
      </w:r>
    </w:p>
    <w:p w14:paraId="70C329D0" w14:textId="77777777" w:rsidR="00FC371B" w:rsidRPr="00FC371B" w:rsidRDefault="00FC371B" w:rsidP="00FC371B">
      <w:pPr>
        <w:pStyle w:val="HBSNormal"/>
        <w:ind w:left="720"/>
        <w:rPr>
          <w:i/>
          <w:iCs/>
        </w:rPr>
      </w:pPr>
      <w:r w:rsidRPr="00FC371B">
        <w:rPr>
          <w:i/>
          <w:iCs/>
        </w:rPr>
        <w:t xml:space="preserve"> 3 Arizona    AZ    West       6392017   232</w:t>
      </w:r>
    </w:p>
    <w:p w14:paraId="0A27F233" w14:textId="77777777" w:rsidR="00FC371B" w:rsidRPr="00FC371B" w:rsidRDefault="00FC371B" w:rsidP="00FC371B">
      <w:pPr>
        <w:pStyle w:val="HBSNormal"/>
        <w:ind w:left="720"/>
        <w:rPr>
          <w:i/>
          <w:iCs/>
        </w:rPr>
      </w:pPr>
      <w:r w:rsidRPr="00FC371B">
        <w:rPr>
          <w:i/>
          <w:iCs/>
        </w:rPr>
        <w:t xml:space="preserve"> 4 Arkansas   AR    South      2915918    93</w:t>
      </w:r>
    </w:p>
    <w:p w14:paraId="398335B7" w14:textId="77777777" w:rsidR="00FC371B" w:rsidRPr="00FC371B" w:rsidRDefault="00FC371B" w:rsidP="00FC371B">
      <w:pPr>
        <w:pStyle w:val="HBSNormal"/>
        <w:ind w:left="720"/>
        <w:rPr>
          <w:i/>
          <w:iCs/>
        </w:rPr>
      </w:pPr>
      <w:r w:rsidRPr="00FC371B">
        <w:rPr>
          <w:i/>
          <w:iCs/>
        </w:rPr>
        <w:t xml:space="preserve"> 5 California CA    West      </w:t>
      </w:r>
      <w:proofErr w:type="gramStart"/>
      <w:r w:rsidRPr="00FC371B">
        <w:rPr>
          <w:i/>
          <w:iCs/>
        </w:rPr>
        <w:t>37253956  1257</w:t>
      </w:r>
      <w:proofErr w:type="gramEnd"/>
    </w:p>
    <w:p w14:paraId="79B0873E" w14:textId="77777777" w:rsidR="00FC371B" w:rsidRPr="00FC371B" w:rsidRDefault="00FC371B" w:rsidP="00FC371B">
      <w:pPr>
        <w:pStyle w:val="HBSNormal"/>
        <w:ind w:left="720"/>
        <w:rPr>
          <w:i/>
          <w:iCs/>
        </w:rPr>
      </w:pPr>
      <w:r w:rsidRPr="00FC371B">
        <w:rPr>
          <w:i/>
          <w:iCs/>
        </w:rPr>
        <w:t xml:space="preserve"> 6 Colorado   CO    West       5029196    65</w:t>
      </w:r>
    </w:p>
    <w:p w14:paraId="04414698" w14:textId="77777777" w:rsidR="00FC371B" w:rsidRPr="00FC371B" w:rsidRDefault="00FC371B" w:rsidP="00FC371B">
      <w:pPr>
        <w:pStyle w:val="HBSNormal"/>
        <w:ind w:left="720"/>
        <w:rPr>
          <w:i/>
          <w:iCs/>
        </w:rPr>
      </w:pPr>
      <w:r w:rsidRPr="00FC371B">
        <w:rPr>
          <w:i/>
          <w:iCs/>
        </w:rPr>
        <w:t xml:space="preserve"> 7 </w:t>
      </w:r>
      <w:proofErr w:type="spellStart"/>
      <w:r w:rsidRPr="00FC371B">
        <w:rPr>
          <w:i/>
          <w:iCs/>
        </w:rPr>
        <w:t>Connectic</w:t>
      </w:r>
      <w:proofErr w:type="spellEnd"/>
      <w:r w:rsidRPr="00FC371B">
        <w:rPr>
          <w:i/>
          <w:iCs/>
        </w:rPr>
        <w:t xml:space="preserve">~ CT    </w:t>
      </w:r>
      <w:proofErr w:type="spellStart"/>
      <w:r w:rsidRPr="00FC371B">
        <w:rPr>
          <w:i/>
          <w:iCs/>
        </w:rPr>
        <w:t>Northe</w:t>
      </w:r>
      <w:proofErr w:type="spellEnd"/>
      <w:r w:rsidRPr="00FC371B">
        <w:rPr>
          <w:i/>
          <w:iCs/>
        </w:rPr>
        <w:t>~    3574097    97</w:t>
      </w:r>
    </w:p>
    <w:p w14:paraId="573DEC71" w14:textId="77777777" w:rsidR="00FC371B" w:rsidRPr="00FC371B" w:rsidRDefault="00FC371B" w:rsidP="00FC371B">
      <w:pPr>
        <w:pStyle w:val="HBSNormal"/>
        <w:ind w:left="720"/>
        <w:rPr>
          <w:i/>
          <w:iCs/>
        </w:rPr>
      </w:pPr>
      <w:r w:rsidRPr="00FC371B">
        <w:rPr>
          <w:i/>
          <w:iCs/>
        </w:rPr>
        <w:t xml:space="preserve"> 8 Delaware   DE    South       897934    38</w:t>
      </w:r>
    </w:p>
    <w:p w14:paraId="7DA47FDE" w14:textId="77777777" w:rsidR="00FC371B" w:rsidRPr="00FC371B" w:rsidRDefault="00FC371B" w:rsidP="00FC371B">
      <w:pPr>
        <w:pStyle w:val="HBSNormal"/>
        <w:ind w:left="720"/>
        <w:rPr>
          <w:i/>
          <w:iCs/>
        </w:rPr>
      </w:pPr>
      <w:r w:rsidRPr="00FC371B">
        <w:rPr>
          <w:i/>
          <w:iCs/>
        </w:rPr>
        <w:t xml:space="preserve"> 9 District ~ DC    South       601723    99</w:t>
      </w:r>
    </w:p>
    <w:p w14:paraId="2ACA592B" w14:textId="77777777" w:rsidR="00FC371B" w:rsidRPr="00FC371B" w:rsidRDefault="00FC371B" w:rsidP="00FC371B">
      <w:pPr>
        <w:pStyle w:val="HBSNormal"/>
        <w:ind w:left="720"/>
        <w:rPr>
          <w:i/>
          <w:iCs/>
        </w:rPr>
      </w:pPr>
      <w:r w:rsidRPr="00FC371B">
        <w:rPr>
          <w:i/>
          <w:iCs/>
        </w:rPr>
        <w:t>10 Florida    FL    South     19687653   669</w:t>
      </w:r>
    </w:p>
    <w:p w14:paraId="30E59F62" w14:textId="43AFC113" w:rsidR="00FC371B" w:rsidRDefault="00FC371B" w:rsidP="00FC371B">
      <w:pPr>
        <w:pStyle w:val="HBSNormal"/>
        <w:ind w:left="720"/>
        <w:rPr>
          <w:i/>
          <w:iCs/>
        </w:rPr>
      </w:pPr>
      <w:r w:rsidRPr="00FC371B">
        <w:rPr>
          <w:i/>
          <w:iCs/>
        </w:rPr>
        <w:t># ... with 41 more rows</w:t>
      </w:r>
    </w:p>
    <w:p w14:paraId="488ED2BD" w14:textId="77777777" w:rsidR="00FC371B" w:rsidRDefault="00FC371B">
      <w:pPr>
        <w:rPr>
          <w:i/>
          <w:iCs/>
          <w:sz w:val="20"/>
        </w:rPr>
      </w:pPr>
      <w:r>
        <w:rPr>
          <w:i/>
          <w:iCs/>
        </w:rPr>
        <w:br w:type="page"/>
      </w:r>
    </w:p>
    <w:p w14:paraId="2CAB5384" w14:textId="77777777" w:rsidR="00FC371B" w:rsidRPr="00FC371B" w:rsidRDefault="00FC371B" w:rsidP="00FC371B">
      <w:pPr>
        <w:pStyle w:val="HBSNormal"/>
        <w:ind w:left="720"/>
        <w:rPr>
          <w:i/>
          <w:iCs/>
        </w:rPr>
      </w:pPr>
    </w:p>
    <w:p w14:paraId="117586ED" w14:textId="78634898" w:rsidR="00CC1322" w:rsidRDefault="00CC1322" w:rsidP="00CC1322">
      <w:pPr>
        <w:pStyle w:val="Heading3"/>
      </w:pPr>
      <w:bookmarkStart w:id="51" w:name="_Toc25419725"/>
      <w:r>
        <w:t>Case Study: Extracting a Table from a PDF</w:t>
      </w:r>
      <w:bookmarkEnd w:id="51"/>
    </w:p>
    <w:p w14:paraId="25F39602" w14:textId="755DB538" w:rsidR="00FC371B" w:rsidRDefault="00FC371B" w:rsidP="00FC371B">
      <w:pPr>
        <w:pStyle w:val="HBSNormal"/>
      </w:pPr>
      <w:r>
        <w:t xml:space="preserve">One of the datasets provided in </w:t>
      </w:r>
      <w:proofErr w:type="spellStart"/>
      <w:r>
        <w:t>dslabs</w:t>
      </w:r>
      <w:proofErr w:type="spellEnd"/>
      <w:r>
        <w:t xml:space="preserve"> shows scientific funding rates by gender in the Netherlands:</w:t>
      </w:r>
    </w:p>
    <w:p w14:paraId="0CCE8CD1" w14:textId="77777777" w:rsidR="00FC371B" w:rsidRPr="00FC371B" w:rsidRDefault="00FC371B" w:rsidP="00FC371B">
      <w:pPr>
        <w:pStyle w:val="HBSNormal"/>
        <w:ind w:left="720"/>
        <w:rPr>
          <w:i/>
          <w:iCs/>
        </w:rPr>
      </w:pPr>
      <w:r w:rsidRPr="00FC371B">
        <w:rPr>
          <w:i/>
          <w:iCs/>
        </w:rPr>
        <w:t>library(</w:t>
      </w:r>
      <w:proofErr w:type="spellStart"/>
      <w:r w:rsidRPr="00FC371B">
        <w:rPr>
          <w:i/>
          <w:iCs/>
        </w:rPr>
        <w:t>dslabs</w:t>
      </w:r>
      <w:proofErr w:type="spellEnd"/>
      <w:r w:rsidRPr="00FC371B">
        <w:rPr>
          <w:i/>
          <w:iCs/>
        </w:rPr>
        <w:t>)</w:t>
      </w:r>
    </w:p>
    <w:p w14:paraId="6AFCE957" w14:textId="77777777" w:rsidR="00FC371B" w:rsidRPr="00FC371B" w:rsidRDefault="00FC371B" w:rsidP="00FC371B">
      <w:pPr>
        <w:pStyle w:val="HBSNormal"/>
        <w:ind w:left="720"/>
        <w:rPr>
          <w:i/>
          <w:iCs/>
        </w:rPr>
      </w:pPr>
      <w:r w:rsidRPr="00FC371B">
        <w:rPr>
          <w:i/>
          <w:iCs/>
        </w:rPr>
        <w:t>data("</w:t>
      </w:r>
      <w:proofErr w:type="spellStart"/>
      <w:r w:rsidRPr="00FC371B">
        <w:rPr>
          <w:i/>
          <w:iCs/>
        </w:rPr>
        <w:t>research_funding_rates</w:t>
      </w:r>
      <w:proofErr w:type="spellEnd"/>
      <w:r w:rsidRPr="00FC371B">
        <w:rPr>
          <w:i/>
          <w:iCs/>
        </w:rPr>
        <w:t>")</w:t>
      </w:r>
    </w:p>
    <w:p w14:paraId="0390B063" w14:textId="77777777" w:rsidR="00FC371B" w:rsidRDefault="00FC371B" w:rsidP="00FC371B">
      <w:pPr>
        <w:pStyle w:val="HBSNormal"/>
        <w:ind w:left="720"/>
      </w:pPr>
      <w:proofErr w:type="spellStart"/>
      <w:r w:rsidRPr="00FC371B">
        <w:rPr>
          <w:i/>
          <w:iCs/>
        </w:rPr>
        <w:t>research_funding_rates</w:t>
      </w:r>
      <w:proofErr w:type="spellEnd"/>
      <w:r w:rsidRPr="00FC371B">
        <w:rPr>
          <w:i/>
          <w:iCs/>
        </w:rPr>
        <w:t xml:space="preserve"> </w:t>
      </w:r>
    </w:p>
    <w:p w14:paraId="76B4501A" w14:textId="26FE0E9F" w:rsidR="00FC371B" w:rsidRDefault="00FC371B" w:rsidP="00FC371B">
      <w:pPr>
        <w:pStyle w:val="HBSNormal"/>
      </w:pPr>
      <w:r>
        <w:t>The data come from a paper published in the prestigious journal PNAS. However, the data are not provided in a spreadsheet; they are in a table in a PDF document. We could extract the numbers by hand, but this could lead to human error. Instead we can try to wrangle the data using R.</w:t>
      </w:r>
    </w:p>
    <w:p w14:paraId="7E71F1E6" w14:textId="77777777" w:rsidR="00FC371B" w:rsidRPr="00FC371B" w:rsidRDefault="00FC371B" w:rsidP="00FC371B">
      <w:pPr>
        <w:pStyle w:val="HBSNormal"/>
        <w:rPr>
          <w:b/>
          <w:bCs/>
        </w:rPr>
      </w:pPr>
      <w:r w:rsidRPr="00FC371B">
        <w:rPr>
          <w:b/>
          <w:bCs/>
        </w:rPr>
        <w:t>Downloading the data</w:t>
      </w:r>
    </w:p>
    <w:p w14:paraId="3AC62B9F" w14:textId="7B83A52D" w:rsidR="00FC371B" w:rsidRDefault="00FC371B" w:rsidP="00FC371B">
      <w:pPr>
        <w:pStyle w:val="HBSNormal"/>
      </w:pPr>
      <w:r>
        <w:t>We start by downloading the PDF document then importing it into R using the following code:</w:t>
      </w:r>
    </w:p>
    <w:p w14:paraId="5F84578A" w14:textId="77777777" w:rsidR="00FC371B" w:rsidRPr="00FC371B" w:rsidRDefault="00FC371B" w:rsidP="00FC371B">
      <w:pPr>
        <w:pStyle w:val="HBSNormal"/>
        <w:ind w:left="720"/>
        <w:rPr>
          <w:i/>
          <w:iCs/>
        </w:rPr>
      </w:pPr>
      <w:r w:rsidRPr="00FC371B">
        <w:rPr>
          <w:i/>
          <w:iCs/>
        </w:rPr>
        <w:t>library("</w:t>
      </w:r>
      <w:proofErr w:type="spellStart"/>
      <w:r w:rsidRPr="00FC371B">
        <w:rPr>
          <w:i/>
          <w:iCs/>
        </w:rPr>
        <w:t>pdftools</w:t>
      </w:r>
      <w:proofErr w:type="spellEnd"/>
      <w:r w:rsidRPr="00FC371B">
        <w:rPr>
          <w:i/>
          <w:iCs/>
        </w:rPr>
        <w:t>")</w:t>
      </w:r>
    </w:p>
    <w:p w14:paraId="731F2EBC" w14:textId="77777777" w:rsidR="00FC371B" w:rsidRPr="00FC371B" w:rsidRDefault="00FC371B" w:rsidP="00FC371B">
      <w:pPr>
        <w:pStyle w:val="HBSNormal"/>
        <w:ind w:left="720"/>
        <w:rPr>
          <w:i/>
          <w:iCs/>
        </w:rPr>
      </w:pPr>
      <w:proofErr w:type="spellStart"/>
      <w:r w:rsidRPr="00FC371B">
        <w:rPr>
          <w:i/>
          <w:iCs/>
        </w:rPr>
        <w:t>temp_file</w:t>
      </w:r>
      <w:proofErr w:type="spellEnd"/>
      <w:r w:rsidRPr="00FC371B">
        <w:rPr>
          <w:i/>
          <w:iCs/>
        </w:rPr>
        <w:t xml:space="preserve"> &lt;- </w:t>
      </w:r>
      <w:proofErr w:type="spellStart"/>
      <w:proofErr w:type="gramStart"/>
      <w:r w:rsidRPr="00FC371B">
        <w:rPr>
          <w:i/>
          <w:iCs/>
        </w:rPr>
        <w:t>tempfile</w:t>
      </w:r>
      <w:proofErr w:type="spellEnd"/>
      <w:r w:rsidRPr="00FC371B">
        <w:rPr>
          <w:i/>
          <w:iCs/>
        </w:rPr>
        <w:t>(</w:t>
      </w:r>
      <w:proofErr w:type="gramEnd"/>
      <w:r w:rsidRPr="00FC371B">
        <w:rPr>
          <w:i/>
          <w:iCs/>
        </w:rPr>
        <w:t>)</w:t>
      </w:r>
    </w:p>
    <w:p w14:paraId="0E50C7D4" w14:textId="77777777" w:rsidR="00FC371B" w:rsidRPr="00FC371B" w:rsidRDefault="00FC371B" w:rsidP="00FC371B">
      <w:pPr>
        <w:pStyle w:val="HBSNormal"/>
        <w:ind w:left="720"/>
        <w:rPr>
          <w:i/>
          <w:iCs/>
        </w:rPr>
      </w:pPr>
      <w:proofErr w:type="spellStart"/>
      <w:r w:rsidRPr="00FC371B">
        <w:rPr>
          <w:i/>
          <w:iCs/>
        </w:rPr>
        <w:t>url</w:t>
      </w:r>
      <w:proofErr w:type="spellEnd"/>
      <w:r w:rsidRPr="00FC371B">
        <w:rPr>
          <w:i/>
          <w:iCs/>
        </w:rPr>
        <w:t xml:space="preserve"> &lt;- "http://www.pnas.org/content/suppl/2015/09/16/1510159112.DCSupplemental/pnas.201510159SI.pdf"</w:t>
      </w:r>
    </w:p>
    <w:p w14:paraId="4C0EC849" w14:textId="77777777" w:rsidR="00FC371B" w:rsidRPr="00FC371B" w:rsidRDefault="00FC371B" w:rsidP="00FC371B">
      <w:pPr>
        <w:pStyle w:val="HBSNormal"/>
        <w:ind w:left="720"/>
        <w:rPr>
          <w:i/>
          <w:iCs/>
        </w:rPr>
      </w:pPr>
      <w:proofErr w:type="spellStart"/>
      <w:proofErr w:type="gramStart"/>
      <w:r w:rsidRPr="00FC371B">
        <w:rPr>
          <w:i/>
          <w:iCs/>
        </w:rPr>
        <w:t>download.file</w:t>
      </w:r>
      <w:proofErr w:type="spellEnd"/>
      <w:proofErr w:type="gramEnd"/>
      <w:r w:rsidRPr="00FC371B">
        <w:rPr>
          <w:i/>
          <w:iCs/>
        </w:rPr>
        <w:t>(</w:t>
      </w:r>
      <w:proofErr w:type="spellStart"/>
      <w:r w:rsidRPr="00FC371B">
        <w:rPr>
          <w:i/>
          <w:iCs/>
        </w:rPr>
        <w:t>url</w:t>
      </w:r>
      <w:proofErr w:type="spellEnd"/>
      <w:r w:rsidRPr="00FC371B">
        <w:rPr>
          <w:i/>
          <w:iCs/>
        </w:rPr>
        <w:t xml:space="preserve">, </w:t>
      </w:r>
      <w:proofErr w:type="spellStart"/>
      <w:r w:rsidRPr="00FC371B">
        <w:rPr>
          <w:i/>
          <w:iCs/>
        </w:rPr>
        <w:t>temp_file</w:t>
      </w:r>
      <w:proofErr w:type="spellEnd"/>
      <w:r w:rsidRPr="00FC371B">
        <w:rPr>
          <w:i/>
          <w:iCs/>
        </w:rPr>
        <w:t>)</w:t>
      </w:r>
    </w:p>
    <w:p w14:paraId="6E26822A" w14:textId="77777777" w:rsidR="00FC371B" w:rsidRPr="00FC371B" w:rsidRDefault="00FC371B" w:rsidP="00FC371B">
      <w:pPr>
        <w:pStyle w:val="HBSNormal"/>
        <w:ind w:left="720"/>
        <w:rPr>
          <w:i/>
          <w:iCs/>
        </w:rPr>
      </w:pPr>
      <w:r w:rsidRPr="00FC371B">
        <w:rPr>
          <w:i/>
          <w:iCs/>
        </w:rPr>
        <w:t xml:space="preserve">txt &lt;- </w:t>
      </w:r>
      <w:proofErr w:type="spellStart"/>
      <w:r w:rsidRPr="00FC371B">
        <w:rPr>
          <w:i/>
          <w:iCs/>
        </w:rPr>
        <w:t>pdf_text</w:t>
      </w:r>
      <w:proofErr w:type="spellEnd"/>
      <w:r w:rsidRPr="00FC371B">
        <w:rPr>
          <w:i/>
          <w:iCs/>
        </w:rPr>
        <w:t>(</w:t>
      </w:r>
      <w:proofErr w:type="spellStart"/>
      <w:r w:rsidRPr="00FC371B">
        <w:rPr>
          <w:i/>
          <w:iCs/>
        </w:rPr>
        <w:t>temp_file</w:t>
      </w:r>
      <w:proofErr w:type="spellEnd"/>
      <w:r w:rsidRPr="00FC371B">
        <w:rPr>
          <w:i/>
          <w:iCs/>
        </w:rPr>
        <w:t>)</w:t>
      </w:r>
    </w:p>
    <w:p w14:paraId="565C89CE" w14:textId="77777777" w:rsidR="00FC371B" w:rsidRDefault="00FC371B" w:rsidP="00FC371B">
      <w:pPr>
        <w:pStyle w:val="HBSNormal"/>
        <w:ind w:left="720"/>
      </w:pPr>
      <w:proofErr w:type="spellStart"/>
      <w:proofErr w:type="gramStart"/>
      <w:r w:rsidRPr="00FC371B">
        <w:rPr>
          <w:i/>
          <w:iCs/>
        </w:rPr>
        <w:t>file.remove</w:t>
      </w:r>
      <w:proofErr w:type="spellEnd"/>
      <w:proofErr w:type="gramEnd"/>
      <w:r w:rsidRPr="00FC371B">
        <w:rPr>
          <w:i/>
          <w:iCs/>
        </w:rPr>
        <w:t>(</w:t>
      </w:r>
      <w:proofErr w:type="spellStart"/>
      <w:r w:rsidRPr="00FC371B">
        <w:rPr>
          <w:i/>
          <w:iCs/>
        </w:rPr>
        <w:t>temp_file</w:t>
      </w:r>
      <w:proofErr w:type="spellEnd"/>
      <w:r w:rsidRPr="00FC371B">
        <w:rPr>
          <w:i/>
          <w:iCs/>
        </w:rPr>
        <w:t>)</w:t>
      </w:r>
    </w:p>
    <w:p w14:paraId="5002520D" w14:textId="0464B121" w:rsidR="00FC371B" w:rsidRDefault="00FC371B" w:rsidP="00FC371B">
      <w:pPr>
        <w:pStyle w:val="HBSNormal"/>
      </w:pPr>
      <w:r>
        <w:t xml:space="preserve">If we examine the object </w:t>
      </w:r>
      <w:proofErr w:type="gramStart"/>
      <w:r>
        <w:t>text</w:t>
      </w:r>
      <w:proofErr w:type="gramEnd"/>
      <w:r>
        <w:t xml:space="preserve"> we notice that it is a character vector with an entry for each page. </w:t>
      </w:r>
      <w:proofErr w:type="gramStart"/>
      <w:r>
        <w:t>So</w:t>
      </w:r>
      <w:proofErr w:type="gramEnd"/>
      <w:r>
        <w:t xml:space="preserve"> we keep the page we want using the following code:</w:t>
      </w:r>
    </w:p>
    <w:p w14:paraId="04129C8F" w14:textId="77777777" w:rsidR="00FC371B" w:rsidRPr="00FC371B" w:rsidRDefault="00FC371B" w:rsidP="00FC371B">
      <w:pPr>
        <w:pStyle w:val="HBSNormal"/>
        <w:ind w:firstLine="720"/>
        <w:rPr>
          <w:i/>
          <w:iCs/>
        </w:rPr>
      </w:pPr>
      <w:proofErr w:type="spellStart"/>
      <w:r w:rsidRPr="00FC371B">
        <w:rPr>
          <w:i/>
          <w:iCs/>
        </w:rPr>
        <w:t>raw_data_research_funding_rates</w:t>
      </w:r>
      <w:proofErr w:type="spellEnd"/>
      <w:r w:rsidRPr="00FC371B">
        <w:rPr>
          <w:i/>
          <w:iCs/>
        </w:rPr>
        <w:t xml:space="preserve"> &lt;- </w:t>
      </w:r>
      <w:proofErr w:type="gramStart"/>
      <w:r w:rsidRPr="00FC371B">
        <w:rPr>
          <w:i/>
          <w:iCs/>
        </w:rPr>
        <w:t>txt[</w:t>
      </w:r>
      <w:proofErr w:type="gramEnd"/>
      <w:r w:rsidRPr="00FC371B">
        <w:rPr>
          <w:i/>
          <w:iCs/>
        </w:rPr>
        <w:t>2]</w:t>
      </w:r>
    </w:p>
    <w:p w14:paraId="5D062B30" w14:textId="27C4659D" w:rsidR="00FC371B" w:rsidRDefault="00FC371B" w:rsidP="00FC371B">
      <w:pPr>
        <w:pStyle w:val="HBSNormal"/>
      </w:pPr>
      <w:r>
        <w:t xml:space="preserve">The steps above can be skipped because we include the raw data in the </w:t>
      </w:r>
      <w:proofErr w:type="spellStart"/>
      <w:r>
        <w:t>dslabs</w:t>
      </w:r>
      <w:proofErr w:type="spellEnd"/>
      <w:r>
        <w:t xml:space="preserve"> package as well:</w:t>
      </w:r>
    </w:p>
    <w:p w14:paraId="50B3BCA2" w14:textId="77777777" w:rsidR="00FC371B" w:rsidRPr="00FC371B" w:rsidRDefault="00FC371B" w:rsidP="00FC371B">
      <w:pPr>
        <w:pStyle w:val="HBSNormal"/>
        <w:ind w:firstLine="720"/>
        <w:rPr>
          <w:i/>
          <w:iCs/>
        </w:rPr>
      </w:pPr>
      <w:r w:rsidRPr="00FC371B">
        <w:rPr>
          <w:i/>
          <w:iCs/>
        </w:rPr>
        <w:t>data("</w:t>
      </w:r>
      <w:proofErr w:type="spellStart"/>
      <w:r w:rsidRPr="00FC371B">
        <w:rPr>
          <w:i/>
          <w:iCs/>
        </w:rPr>
        <w:t>raw_data_research_funding_rates</w:t>
      </w:r>
      <w:proofErr w:type="spellEnd"/>
      <w:r w:rsidRPr="00FC371B">
        <w:rPr>
          <w:i/>
          <w:iCs/>
        </w:rPr>
        <w:t>")</w:t>
      </w:r>
    </w:p>
    <w:p w14:paraId="1A5877C8" w14:textId="77777777" w:rsidR="00FC371B" w:rsidRDefault="00FC371B" w:rsidP="00FC371B">
      <w:pPr>
        <w:pStyle w:val="HBSNormal"/>
      </w:pPr>
      <w:r>
        <w:t>Looking at the download</w:t>
      </w:r>
    </w:p>
    <w:p w14:paraId="1B44C8AB" w14:textId="113F8043" w:rsidR="00FC371B" w:rsidRDefault="00FC371B" w:rsidP="00FC371B">
      <w:pPr>
        <w:pStyle w:val="HBSNormal"/>
      </w:pPr>
      <w:r>
        <w:t>Examining this object:</w:t>
      </w:r>
    </w:p>
    <w:p w14:paraId="38D30111" w14:textId="77777777" w:rsidR="00FC371B" w:rsidRPr="00FC371B" w:rsidRDefault="00FC371B" w:rsidP="00FC371B">
      <w:pPr>
        <w:pStyle w:val="HBSNormal"/>
        <w:ind w:firstLine="720"/>
        <w:rPr>
          <w:i/>
          <w:iCs/>
        </w:rPr>
      </w:pPr>
      <w:proofErr w:type="spellStart"/>
      <w:r w:rsidRPr="00FC371B">
        <w:rPr>
          <w:i/>
          <w:iCs/>
        </w:rPr>
        <w:t>raw_data_research_funding_rates</w:t>
      </w:r>
      <w:proofErr w:type="spellEnd"/>
      <w:r w:rsidRPr="00FC371B">
        <w:rPr>
          <w:i/>
          <w:iCs/>
        </w:rPr>
        <w:t xml:space="preserve"> %&gt;% head</w:t>
      </w:r>
    </w:p>
    <w:p w14:paraId="5D773F05" w14:textId="4C284682" w:rsidR="00FC371B" w:rsidRDefault="00FC371B" w:rsidP="00FC371B">
      <w:pPr>
        <w:pStyle w:val="HBSNormal"/>
      </w:pPr>
      <w:r>
        <w:t>we see that it is a long string. Each line on the page, including the table rows, is separated by the symbol for newline: \n.</w:t>
      </w:r>
    </w:p>
    <w:p w14:paraId="634BAF8B" w14:textId="02E75E4B" w:rsidR="00FC371B" w:rsidRDefault="00FC371B" w:rsidP="00FC371B">
      <w:pPr>
        <w:pStyle w:val="HBSNormal"/>
      </w:pPr>
      <w:r>
        <w:t>We can therefore create a list with the lines of the text as elements:</w:t>
      </w:r>
    </w:p>
    <w:p w14:paraId="699A51D1" w14:textId="77777777" w:rsidR="00FC371B" w:rsidRPr="00FC371B" w:rsidRDefault="00FC371B" w:rsidP="00FC371B">
      <w:pPr>
        <w:pStyle w:val="HBSNormal"/>
        <w:ind w:firstLine="720"/>
        <w:rPr>
          <w:i/>
          <w:iCs/>
        </w:rPr>
      </w:pPr>
      <w:r w:rsidRPr="00FC371B">
        <w:rPr>
          <w:i/>
          <w:iCs/>
        </w:rPr>
        <w:t xml:space="preserve">tab &lt;- </w:t>
      </w:r>
      <w:proofErr w:type="spellStart"/>
      <w:r w:rsidRPr="00FC371B">
        <w:rPr>
          <w:i/>
          <w:iCs/>
        </w:rPr>
        <w:t>str_</w:t>
      </w:r>
      <w:proofErr w:type="gramStart"/>
      <w:r w:rsidRPr="00FC371B">
        <w:rPr>
          <w:i/>
          <w:iCs/>
        </w:rPr>
        <w:t>split</w:t>
      </w:r>
      <w:proofErr w:type="spellEnd"/>
      <w:r w:rsidRPr="00FC371B">
        <w:rPr>
          <w:i/>
          <w:iCs/>
        </w:rPr>
        <w:t>(</w:t>
      </w:r>
      <w:proofErr w:type="spellStart"/>
      <w:proofErr w:type="gramEnd"/>
      <w:r w:rsidRPr="00FC371B">
        <w:rPr>
          <w:i/>
          <w:iCs/>
        </w:rPr>
        <w:t>raw_data_research_funding_rates</w:t>
      </w:r>
      <w:proofErr w:type="spellEnd"/>
      <w:r w:rsidRPr="00FC371B">
        <w:rPr>
          <w:i/>
          <w:iCs/>
        </w:rPr>
        <w:t>, "\n")</w:t>
      </w:r>
    </w:p>
    <w:p w14:paraId="53DB5758" w14:textId="01191035" w:rsidR="00FC371B" w:rsidRDefault="00FC371B" w:rsidP="00FC371B">
      <w:pPr>
        <w:pStyle w:val="HBSNormal"/>
      </w:pPr>
      <w:r>
        <w:t>Because we start off with just one element in the string, we end up with a list with just one entry:</w:t>
      </w:r>
    </w:p>
    <w:p w14:paraId="20B29EE4" w14:textId="40693266" w:rsidR="00FC371B" w:rsidRDefault="00FC371B" w:rsidP="00FC371B">
      <w:pPr>
        <w:pStyle w:val="HBSNormal"/>
        <w:ind w:firstLine="720"/>
        <w:rPr>
          <w:i/>
          <w:iCs/>
        </w:rPr>
      </w:pPr>
      <w:r w:rsidRPr="00FC371B">
        <w:rPr>
          <w:i/>
          <w:iCs/>
        </w:rPr>
        <w:t xml:space="preserve">tab &lt;- </w:t>
      </w:r>
      <w:proofErr w:type="gramStart"/>
      <w:r w:rsidRPr="00FC371B">
        <w:rPr>
          <w:i/>
          <w:iCs/>
        </w:rPr>
        <w:t>tab[</w:t>
      </w:r>
      <w:proofErr w:type="gramEnd"/>
      <w:r w:rsidRPr="00FC371B">
        <w:rPr>
          <w:i/>
          <w:iCs/>
        </w:rPr>
        <w:t>[1]]</w:t>
      </w:r>
    </w:p>
    <w:p w14:paraId="1EBF5942" w14:textId="77777777" w:rsidR="00FC371B" w:rsidRDefault="00FC371B">
      <w:pPr>
        <w:rPr>
          <w:i/>
          <w:iCs/>
          <w:sz w:val="20"/>
        </w:rPr>
      </w:pPr>
      <w:r>
        <w:rPr>
          <w:i/>
          <w:iCs/>
        </w:rPr>
        <w:br w:type="page"/>
      </w:r>
    </w:p>
    <w:p w14:paraId="4F6713A3" w14:textId="77777777" w:rsidR="00FC371B" w:rsidRPr="00FC371B" w:rsidRDefault="00FC371B" w:rsidP="00FC371B">
      <w:pPr>
        <w:pStyle w:val="HBSNormal"/>
        <w:ind w:firstLine="720"/>
        <w:rPr>
          <w:i/>
          <w:iCs/>
        </w:rPr>
      </w:pPr>
    </w:p>
    <w:p w14:paraId="5F7B190A" w14:textId="2DD00987" w:rsidR="00FC371B" w:rsidRDefault="00FC371B" w:rsidP="00FC371B">
      <w:pPr>
        <w:pStyle w:val="HBSNormal"/>
      </w:pPr>
      <w:r>
        <w:t>By examining this object,</w:t>
      </w:r>
    </w:p>
    <w:p w14:paraId="107C6BC7" w14:textId="77777777" w:rsidR="00FC371B" w:rsidRPr="00FC371B" w:rsidRDefault="00FC371B" w:rsidP="00FC371B">
      <w:pPr>
        <w:pStyle w:val="HBSNormal"/>
        <w:ind w:firstLine="720"/>
        <w:rPr>
          <w:i/>
          <w:iCs/>
        </w:rPr>
      </w:pPr>
      <w:r w:rsidRPr="00FC371B">
        <w:rPr>
          <w:i/>
          <w:iCs/>
        </w:rPr>
        <w:t>tab %&gt;% head</w:t>
      </w:r>
    </w:p>
    <w:p w14:paraId="6C76BAD0" w14:textId="210A3DA3" w:rsidR="00FC371B" w:rsidRDefault="00FC371B" w:rsidP="00FC371B">
      <w:pPr>
        <w:pStyle w:val="HBSNormal"/>
      </w:pPr>
      <w:r>
        <w:t xml:space="preserve">we see that the information for the column names is the third and </w:t>
      </w:r>
      <w:proofErr w:type="spellStart"/>
      <w:r>
        <w:t>forth</w:t>
      </w:r>
      <w:proofErr w:type="spellEnd"/>
      <w:r>
        <w:t xml:space="preserve"> </w:t>
      </w:r>
      <w:proofErr w:type="spellStart"/>
      <w:r>
        <w:t>entires</w:t>
      </w:r>
      <w:proofErr w:type="spellEnd"/>
      <w:r>
        <w:t>:</w:t>
      </w:r>
    </w:p>
    <w:p w14:paraId="21E9A4AA" w14:textId="77777777" w:rsidR="00FC371B" w:rsidRPr="00FC371B" w:rsidRDefault="00FC371B" w:rsidP="00FC371B">
      <w:pPr>
        <w:pStyle w:val="HBSNormal"/>
        <w:ind w:left="720"/>
        <w:rPr>
          <w:i/>
          <w:iCs/>
        </w:rPr>
      </w:pPr>
      <w:r w:rsidRPr="00FC371B">
        <w:rPr>
          <w:i/>
          <w:iCs/>
        </w:rPr>
        <w:t xml:space="preserve">the_names_1 &lt;- </w:t>
      </w:r>
      <w:proofErr w:type="gramStart"/>
      <w:r w:rsidRPr="00FC371B">
        <w:rPr>
          <w:i/>
          <w:iCs/>
        </w:rPr>
        <w:t>tab[</w:t>
      </w:r>
      <w:proofErr w:type="gramEnd"/>
      <w:r w:rsidRPr="00FC371B">
        <w:rPr>
          <w:i/>
          <w:iCs/>
        </w:rPr>
        <w:t>3]</w:t>
      </w:r>
    </w:p>
    <w:p w14:paraId="1B5EE534" w14:textId="77777777" w:rsidR="00FC371B" w:rsidRDefault="00FC371B" w:rsidP="00FC371B">
      <w:pPr>
        <w:pStyle w:val="HBSNormal"/>
        <w:ind w:left="720"/>
      </w:pPr>
      <w:r w:rsidRPr="00FC371B">
        <w:rPr>
          <w:i/>
          <w:iCs/>
        </w:rPr>
        <w:t xml:space="preserve">the_names_2 &lt;- </w:t>
      </w:r>
      <w:proofErr w:type="gramStart"/>
      <w:r w:rsidRPr="00FC371B">
        <w:rPr>
          <w:i/>
          <w:iCs/>
        </w:rPr>
        <w:t>tab[</w:t>
      </w:r>
      <w:proofErr w:type="gramEnd"/>
      <w:r w:rsidRPr="00FC371B">
        <w:rPr>
          <w:i/>
          <w:iCs/>
        </w:rPr>
        <w:t>4]</w:t>
      </w:r>
    </w:p>
    <w:p w14:paraId="63AE1C80" w14:textId="20EB5588" w:rsidR="00FC371B" w:rsidRDefault="00FC371B" w:rsidP="00FC371B">
      <w:pPr>
        <w:pStyle w:val="HBSNormal"/>
      </w:pPr>
      <w:r>
        <w:t>In the table, the column information is spread across two lines. We want to create one vector with one name for each column. We can do this using some of the functions we have just learned.</w:t>
      </w:r>
    </w:p>
    <w:p w14:paraId="2988431A" w14:textId="77777777" w:rsidR="00FC371B" w:rsidRPr="00FC371B" w:rsidRDefault="00FC371B" w:rsidP="00FC371B">
      <w:pPr>
        <w:pStyle w:val="HBSNormal"/>
        <w:rPr>
          <w:b/>
          <w:bCs/>
        </w:rPr>
      </w:pPr>
      <w:r w:rsidRPr="00FC371B">
        <w:rPr>
          <w:b/>
          <w:bCs/>
        </w:rPr>
        <w:t>Extracting the table data</w:t>
      </w:r>
    </w:p>
    <w:p w14:paraId="1C825CA5" w14:textId="7F3D0889" w:rsidR="00FC371B" w:rsidRDefault="00FC371B" w:rsidP="00FC371B">
      <w:pPr>
        <w:pStyle w:val="HBSNormal"/>
      </w:pPr>
      <w:r>
        <w:t>Let's start with the first line:</w:t>
      </w:r>
    </w:p>
    <w:p w14:paraId="5028F165" w14:textId="77777777" w:rsidR="00FC371B" w:rsidRPr="00FC371B" w:rsidRDefault="00FC371B" w:rsidP="00FC371B">
      <w:pPr>
        <w:pStyle w:val="HBSNormal"/>
        <w:ind w:firstLine="720"/>
        <w:rPr>
          <w:i/>
          <w:iCs/>
        </w:rPr>
      </w:pPr>
      <w:r w:rsidRPr="00FC371B">
        <w:rPr>
          <w:i/>
          <w:iCs/>
        </w:rPr>
        <w:t>the_names_1</w:t>
      </w:r>
    </w:p>
    <w:p w14:paraId="14449DE7" w14:textId="68F97B5F" w:rsidR="00FC371B" w:rsidRDefault="00FC371B" w:rsidP="00FC371B">
      <w:pPr>
        <w:pStyle w:val="HBSNormal"/>
      </w:pPr>
      <w:r>
        <w:t xml:space="preserve">We want to remove the leading space and everything following the comma. We can use regex for the latter. Then we can obtain the elements by splitting using the space. We want to split only when there are 2 or more spaces to avoid splitting success rate. So we use the regex </w:t>
      </w:r>
      <w:proofErr w:type="gramStart"/>
      <w:r>
        <w:t>\\s{</w:t>
      </w:r>
      <w:proofErr w:type="gramEnd"/>
      <w:r>
        <w:t>2,} as follows:</w:t>
      </w:r>
    </w:p>
    <w:p w14:paraId="276A5394" w14:textId="77777777" w:rsidR="00FC371B" w:rsidRPr="00FC371B" w:rsidRDefault="00FC371B" w:rsidP="00FC371B">
      <w:pPr>
        <w:pStyle w:val="HBSNormal"/>
        <w:ind w:left="720"/>
        <w:rPr>
          <w:i/>
          <w:iCs/>
        </w:rPr>
      </w:pPr>
      <w:r w:rsidRPr="00FC371B">
        <w:rPr>
          <w:i/>
          <w:iCs/>
        </w:rPr>
        <w:t>the_names_1 &lt;- the_names_1 %&gt;%</w:t>
      </w:r>
    </w:p>
    <w:p w14:paraId="35151222" w14:textId="77777777" w:rsidR="00FC371B" w:rsidRPr="00FC371B" w:rsidRDefault="00FC371B" w:rsidP="00FC371B">
      <w:pPr>
        <w:pStyle w:val="HBSNormal"/>
        <w:ind w:left="720"/>
        <w:rPr>
          <w:i/>
          <w:iCs/>
        </w:rPr>
      </w:pPr>
      <w:r w:rsidRPr="00FC371B">
        <w:rPr>
          <w:i/>
          <w:iCs/>
        </w:rPr>
        <w:t xml:space="preserve">  </w:t>
      </w:r>
      <w:proofErr w:type="spellStart"/>
      <w:r w:rsidRPr="00FC371B">
        <w:rPr>
          <w:i/>
          <w:iCs/>
        </w:rPr>
        <w:t>str_</w:t>
      </w:r>
      <w:proofErr w:type="gramStart"/>
      <w:r w:rsidRPr="00FC371B">
        <w:rPr>
          <w:i/>
          <w:iCs/>
        </w:rPr>
        <w:t>trim</w:t>
      </w:r>
      <w:proofErr w:type="spellEnd"/>
      <w:r w:rsidRPr="00FC371B">
        <w:rPr>
          <w:i/>
          <w:iCs/>
        </w:rPr>
        <w:t>(</w:t>
      </w:r>
      <w:proofErr w:type="gramEnd"/>
      <w:r w:rsidRPr="00FC371B">
        <w:rPr>
          <w:i/>
          <w:iCs/>
        </w:rPr>
        <w:t>) %&gt;%</w:t>
      </w:r>
    </w:p>
    <w:p w14:paraId="04657321" w14:textId="77777777" w:rsidR="00FC371B" w:rsidRPr="00FC371B" w:rsidRDefault="00FC371B" w:rsidP="00FC371B">
      <w:pPr>
        <w:pStyle w:val="HBSNormal"/>
        <w:ind w:left="720"/>
        <w:rPr>
          <w:i/>
          <w:iCs/>
        </w:rPr>
      </w:pPr>
      <w:r w:rsidRPr="00FC371B">
        <w:rPr>
          <w:i/>
          <w:iCs/>
        </w:rPr>
        <w:t xml:space="preserve">  </w:t>
      </w:r>
      <w:proofErr w:type="spellStart"/>
      <w:r w:rsidRPr="00FC371B">
        <w:rPr>
          <w:i/>
          <w:iCs/>
        </w:rPr>
        <w:t>str_replace_</w:t>
      </w:r>
      <w:proofErr w:type="gramStart"/>
      <w:r w:rsidRPr="00FC371B">
        <w:rPr>
          <w:i/>
          <w:iCs/>
        </w:rPr>
        <w:t>all</w:t>
      </w:r>
      <w:proofErr w:type="spellEnd"/>
      <w:r w:rsidRPr="00FC371B">
        <w:rPr>
          <w:i/>
          <w:iCs/>
        </w:rPr>
        <w:t>(</w:t>
      </w:r>
      <w:proofErr w:type="gramEnd"/>
      <w:r w:rsidRPr="00FC371B">
        <w:rPr>
          <w:i/>
          <w:iCs/>
        </w:rPr>
        <w:t>",\\s.", "") %&gt;%</w:t>
      </w:r>
    </w:p>
    <w:p w14:paraId="42FE651F" w14:textId="77777777" w:rsidR="00FC371B" w:rsidRPr="00FC371B" w:rsidRDefault="00FC371B" w:rsidP="00FC371B">
      <w:pPr>
        <w:pStyle w:val="HBSNormal"/>
        <w:ind w:left="720"/>
        <w:rPr>
          <w:i/>
          <w:iCs/>
        </w:rPr>
      </w:pPr>
      <w:r w:rsidRPr="00FC371B">
        <w:rPr>
          <w:i/>
          <w:iCs/>
        </w:rPr>
        <w:t xml:space="preserve">  </w:t>
      </w:r>
      <w:proofErr w:type="spellStart"/>
      <w:r w:rsidRPr="00FC371B">
        <w:rPr>
          <w:i/>
          <w:iCs/>
        </w:rPr>
        <w:t>str_split</w:t>
      </w:r>
      <w:proofErr w:type="spellEnd"/>
      <w:r w:rsidRPr="00FC371B">
        <w:rPr>
          <w:i/>
          <w:iCs/>
        </w:rPr>
        <w:t>("</w:t>
      </w:r>
      <w:proofErr w:type="gramStart"/>
      <w:r w:rsidRPr="00FC371B">
        <w:rPr>
          <w:i/>
          <w:iCs/>
        </w:rPr>
        <w:t>\\s{</w:t>
      </w:r>
      <w:proofErr w:type="gramEnd"/>
      <w:r w:rsidRPr="00FC371B">
        <w:rPr>
          <w:i/>
          <w:iCs/>
        </w:rPr>
        <w:t>2,}", simplify = TRUE)</w:t>
      </w:r>
    </w:p>
    <w:p w14:paraId="347A2F94" w14:textId="77777777" w:rsidR="00FC371B" w:rsidRDefault="00FC371B" w:rsidP="00FC371B">
      <w:pPr>
        <w:pStyle w:val="HBSNormal"/>
        <w:ind w:left="720"/>
      </w:pPr>
      <w:r w:rsidRPr="00FC371B">
        <w:rPr>
          <w:i/>
          <w:iCs/>
        </w:rPr>
        <w:t>the_names_1</w:t>
      </w:r>
    </w:p>
    <w:p w14:paraId="20C09E0E" w14:textId="45FEDEFA" w:rsidR="00FC371B" w:rsidRDefault="00FC371B" w:rsidP="00FC371B">
      <w:pPr>
        <w:pStyle w:val="HBSNormal"/>
      </w:pPr>
      <w:r>
        <w:t>Now let's look at the second line:</w:t>
      </w:r>
    </w:p>
    <w:p w14:paraId="187C4AB1" w14:textId="77777777" w:rsidR="00FC371B" w:rsidRPr="00FC371B" w:rsidRDefault="00FC371B" w:rsidP="00FC371B">
      <w:pPr>
        <w:pStyle w:val="HBSNormal"/>
        <w:ind w:firstLine="720"/>
        <w:rPr>
          <w:i/>
          <w:iCs/>
        </w:rPr>
      </w:pPr>
      <w:r w:rsidRPr="00FC371B">
        <w:rPr>
          <w:i/>
          <w:iCs/>
        </w:rPr>
        <w:t>the_names_2</w:t>
      </w:r>
    </w:p>
    <w:p w14:paraId="7EADC0BA" w14:textId="5DBCF323" w:rsidR="00FC371B" w:rsidRDefault="00FC371B" w:rsidP="00FC371B">
      <w:pPr>
        <w:pStyle w:val="HBSNormal"/>
      </w:pPr>
      <w:r>
        <w:t>Here we want to trim the leading space and then split by space as we did for the first line:</w:t>
      </w:r>
    </w:p>
    <w:p w14:paraId="6AC799C7" w14:textId="77777777" w:rsidR="00FC371B" w:rsidRPr="00FC371B" w:rsidRDefault="00FC371B" w:rsidP="00FC371B">
      <w:pPr>
        <w:pStyle w:val="HBSNormal"/>
        <w:ind w:left="720"/>
        <w:rPr>
          <w:i/>
          <w:iCs/>
        </w:rPr>
      </w:pPr>
      <w:r w:rsidRPr="00FC371B">
        <w:rPr>
          <w:i/>
          <w:iCs/>
        </w:rPr>
        <w:t>the_names_2 &lt;- the_names_2 %&gt;%</w:t>
      </w:r>
    </w:p>
    <w:p w14:paraId="06634B07" w14:textId="77777777" w:rsidR="00FC371B" w:rsidRPr="00FC371B" w:rsidRDefault="00FC371B" w:rsidP="00FC371B">
      <w:pPr>
        <w:pStyle w:val="HBSNormal"/>
        <w:ind w:left="720"/>
        <w:rPr>
          <w:i/>
          <w:iCs/>
        </w:rPr>
      </w:pPr>
      <w:r w:rsidRPr="00FC371B">
        <w:rPr>
          <w:i/>
          <w:iCs/>
        </w:rPr>
        <w:t xml:space="preserve">  </w:t>
      </w:r>
      <w:proofErr w:type="spellStart"/>
      <w:r w:rsidRPr="00FC371B">
        <w:rPr>
          <w:i/>
          <w:iCs/>
        </w:rPr>
        <w:t>str_</w:t>
      </w:r>
      <w:proofErr w:type="gramStart"/>
      <w:r w:rsidRPr="00FC371B">
        <w:rPr>
          <w:i/>
          <w:iCs/>
        </w:rPr>
        <w:t>trim</w:t>
      </w:r>
      <w:proofErr w:type="spellEnd"/>
      <w:r w:rsidRPr="00FC371B">
        <w:rPr>
          <w:i/>
          <w:iCs/>
        </w:rPr>
        <w:t>(</w:t>
      </w:r>
      <w:proofErr w:type="gramEnd"/>
      <w:r w:rsidRPr="00FC371B">
        <w:rPr>
          <w:i/>
          <w:iCs/>
        </w:rPr>
        <w:t>) %&gt;%</w:t>
      </w:r>
    </w:p>
    <w:p w14:paraId="2A41F607" w14:textId="77777777" w:rsidR="00FC371B" w:rsidRPr="00FC371B" w:rsidRDefault="00FC371B" w:rsidP="00FC371B">
      <w:pPr>
        <w:pStyle w:val="HBSNormal"/>
        <w:ind w:left="720"/>
        <w:rPr>
          <w:i/>
          <w:iCs/>
        </w:rPr>
      </w:pPr>
      <w:r w:rsidRPr="00FC371B">
        <w:rPr>
          <w:i/>
          <w:iCs/>
        </w:rPr>
        <w:t xml:space="preserve">  </w:t>
      </w:r>
      <w:proofErr w:type="spellStart"/>
      <w:r w:rsidRPr="00FC371B">
        <w:rPr>
          <w:i/>
          <w:iCs/>
        </w:rPr>
        <w:t>str_</w:t>
      </w:r>
      <w:proofErr w:type="gramStart"/>
      <w:r w:rsidRPr="00FC371B">
        <w:rPr>
          <w:i/>
          <w:iCs/>
        </w:rPr>
        <w:t>split</w:t>
      </w:r>
      <w:proofErr w:type="spellEnd"/>
      <w:r w:rsidRPr="00FC371B">
        <w:rPr>
          <w:i/>
          <w:iCs/>
        </w:rPr>
        <w:t>(</w:t>
      </w:r>
      <w:proofErr w:type="gramEnd"/>
      <w:r w:rsidRPr="00FC371B">
        <w:rPr>
          <w:i/>
          <w:iCs/>
        </w:rPr>
        <w:t>"\\s+", simplify = TRUE)</w:t>
      </w:r>
    </w:p>
    <w:p w14:paraId="3F884402" w14:textId="77777777" w:rsidR="00FC371B" w:rsidRPr="00FC371B" w:rsidRDefault="00FC371B" w:rsidP="00FC371B">
      <w:pPr>
        <w:pStyle w:val="HBSNormal"/>
        <w:ind w:left="720"/>
        <w:rPr>
          <w:i/>
          <w:iCs/>
        </w:rPr>
      </w:pPr>
      <w:r w:rsidRPr="00FC371B">
        <w:rPr>
          <w:i/>
          <w:iCs/>
        </w:rPr>
        <w:t>the_names_2</w:t>
      </w:r>
    </w:p>
    <w:p w14:paraId="1A0C865E" w14:textId="34C86925" w:rsidR="00FC371B" w:rsidRDefault="00FC371B" w:rsidP="00FC371B">
      <w:pPr>
        <w:pStyle w:val="HBSNormal"/>
      </w:pPr>
      <w:r>
        <w:t>Now we can join these to generate one name for each column:</w:t>
      </w:r>
    </w:p>
    <w:p w14:paraId="6D8B907F" w14:textId="77777777" w:rsidR="00FC371B" w:rsidRPr="00FC371B" w:rsidRDefault="00FC371B" w:rsidP="00FC371B">
      <w:pPr>
        <w:pStyle w:val="HBSNormal"/>
        <w:ind w:left="720"/>
        <w:rPr>
          <w:i/>
          <w:iCs/>
        </w:rPr>
      </w:pPr>
      <w:proofErr w:type="spellStart"/>
      <w:r w:rsidRPr="00FC371B">
        <w:rPr>
          <w:i/>
          <w:iCs/>
        </w:rPr>
        <w:t>tmp_names</w:t>
      </w:r>
      <w:proofErr w:type="spellEnd"/>
      <w:r w:rsidRPr="00FC371B">
        <w:rPr>
          <w:i/>
          <w:iCs/>
        </w:rPr>
        <w:t xml:space="preserve"> &lt;- </w:t>
      </w:r>
      <w:proofErr w:type="spellStart"/>
      <w:r w:rsidRPr="00FC371B">
        <w:rPr>
          <w:i/>
          <w:iCs/>
        </w:rPr>
        <w:t>str_</w:t>
      </w:r>
      <w:proofErr w:type="gramStart"/>
      <w:r w:rsidRPr="00FC371B">
        <w:rPr>
          <w:i/>
          <w:iCs/>
        </w:rPr>
        <w:t>c</w:t>
      </w:r>
      <w:proofErr w:type="spellEnd"/>
      <w:r w:rsidRPr="00FC371B">
        <w:rPr>
          <w:i/>
          <w:iCs/>
        </w:rPr>
        <w:t>(</w:t>
      </w:r>
      <w:proofErr w:type="gramEnd"/>
      <w:r w:rsidRPr="00FC371B">
        <w:rPr>
          <w:i/>
          <w:iCs/>
        </w:rPr>
        <w:t xml:space="preserve">rep(the_names_1, each = 3), the_names_2[-1], </w:t>
      </w:r>
      <w:proofErr w:type="spellStart"/>
      <w:r w:rsidRPr="00FC371B">
        <w:rPr>
          <w:i/>
          <w:iCs/>
        </w:rPr>
        <w:t>sep</w:t>
      </w:r>
      <w:proofErr w:type="spellEnd"/>
      <w:r w:rsidRPr="00FC371B">
        <w:rPr>
          <w:i/>
          <w:iCs/>
        </w:rPr>
        <w:t xml:space="preserve"> = "_")</w:t>
      </w:r>
    </w:p>
    <w:p w14:paraId="1E335BDD" w14:textId="77777777" w:rsidR="00FC371B" w:rsidRPr="00FC371B" w:rsidRDefault="00FC371B" w:rsidP="00FC371B">
      <w:pPr>
        <w:pStyle w:val="HBSNormal"/>
        <w:ind w:left="720"/>
        <w:rPr>
          <w:i/>
          <w:iCs/>
        </w:rPr>
      </w:pPr>
      <w:proofErr w:type="spellStart"/>
      <w:r w:rsidRPr="00FC371B">
        <w:rPr>
          <w:i/>
          <w:iCs/>
        </w:rPr>
        <w:t>the_names</w:t>
      </w:r>
      <w:proofErr w:type="spellEnd"/>
      <w:r w:rsidRPr="00FC371B">
        <w:rPr>
          <w:i/>
          <w:iCs/>
        </w:rPr>
        <w:t xml:space="preserve"> &lt;- c(the_names_2[1], </w:t>
      </w:r>
      <w:proofErr w:type="spellStart"/>
      <w:r w:rsidRPr="00FC371B">
        <w:rPr>
          <w:i/>
          <w:iCs/>
        </w:rPr>
        <w:t>tmp_names</w:t>
      </w:r>
      <w:proofErr w:type="spellEnd"/>
      <w:r w:rsidRPr="00FC371B">
        <w:rPr>
          <w:i/>
          <w:iCs/>
        </w:rPr>
        <w:t>) %&gt;%</w:t>
      </w:r>
    </w:p>
    <w:p w14:paraId="3357ED5A" w14:textId="77777777" w:rsidR="00FC371B" w:rsidRPr="00FC371B" w:rsidRDefault="00FC371B" w:rsidP="00FC371B">
      <w:pPr>
        <w:pStyle w:val="HBSNormal"/>
        <w:ind w:left="720"/>
        <w:rPr>
          <w:i/>
          <w:iCs/>
        </w:rPr>
      </w:pPr>
      <w:r w:rsidRPr="00FC371B">
        <w:rPr>
          <w:i/>
          <w:iCs/>
        </w:rPr>
        <w:t xml:space="preserve">  </w:t>
      </w:r>
      <w:proofErr w:type="spellStart"/>
      <w:r w:rsidRPr="00FC371B">
        <w:rPr>
          <w:i/>
          <w:iCs/>
        </w:rPr>
        <w:t>str_to_</w:t>
      </w:r>
      <w:proofErr w:type="gramStart"/>
      <w:r w:rsidRPr="00FC371B">
        <w:rPr>
          <w:i/>
          <w:iCs/>
        </w:rPr>
        <w:t>lower</w:t>
      </w:r>
      <w:proofErr w:type="spellEnd"/>
      <w:r w:rsidRPr="00FC371B">
        <w:rPr>
          <w:i/>
          <w:iCs/>
        </w:rPr>
        <w:t>(</w:t>
      </w:r>
      <w:proofErr w:type="gramEnd"/>
      <w:r w:rsidRPr="00FC371B">
        <w:rPr>
          <w:i/>
          <w:iCs/>
        </w:rPr>
        <w:t>) %&gt;%</w:t>
      </w:r>
    </w:p>
    <w:p w14:paraId="4F3954C9" w14:textId="77777777" w:rsidR="00FC371B" w:rsidRPr="00FC371B" w:rsidRDefault="00FC371B" w:rsidP="00FC371B">
      <w:pPr>
        <w:pStyle w:val="HBSNormal"/>
        <w:ind w:left="720"/>
        <w:rPr>
          <w:i/>
          <w:iCs/>
        </w:rPr>
      </w:pPr>
      <w:r w:rsidRPr="00FC371B">
        <w:rPr>
          <w:i/>
          <w:iCs/>
        </w:rPr>
        <w:t xml:space="preserve">  </w:t>
      </w:r>
      <w:proofErr w:type="spellStart"/>
      <w:r w:rsidRPr="00FC371B">
        <w:rPr>
          <w:i/>
          <w:iCs/>
        </w:rPr>
        <w:t>str_replace_</w:t>
      </w:r>
      <w:proofErr w:type="gramStart"/>
      <w:r w:rsidRPr="00FC371B">
        <w:rPr>
          <w:i/>
          <w:iCs/>
        </w:rPr>
        <w:t>all</w:t>
      </w:r>
      <w:proofErr w:type="spellEnd"/>
      <w:r w:rsidRPr="00FC371B">
        <w:rPr>
          <w:i/>
          <w:iCs/>
        </w:rPr>
        <w:t>(</w:t>
      </w:r>
      <w:proofErr w:type="gramEnd"/>
      <w:r w:rsidRPr="00FC371B">
        <w:rPr>
          <w:i/>
          <w:iCs/>
        </w:rPr>
        <w:t>"\\s", "_")</w:t>
      </w:r>
    </w:p>
    <w:p w14:paraId="65767A9C" w14:textId="77777777" w:rsidR="00FC371B" w:rsidRDefault="00FC371B" w:rsidP="00FC371B">
      <w:pPr>
        <w:pStyle w:val="HBSNormal"/>
        <w:ind w:left="720"/>
      </w:pPr>
      <w:proofErr w:type="spellStart"/>
      <w:r w:rsidRPr="00FC371B">
        <w:rPr>
          <w:i/>
          <w:iCs/>
        </w:rPr>
        <w:t>the_names</w:t>
      </w:r>
      <w:proofErr w:type="spellEnd"/>
    </w:p>
    <w:p w14:paraId="01EE98E4" w14:textId="07768BB5" w:rsidR="00FC371B" w:rsidRDefault="00FC371B" w:rsidP="00FC371B">
      <w:pPr>
        <w:pStyle w:val="HBSNormal"/>
      </w:pPr>
      <w:r>
        <w:lastRenderedPageBreak/>
        <w:t xml:space="preserve">Now we are ready to get the actual data. By examining the tab object, we notice that the information is in lines 6 through 14. We can use </w:t>
      </w:r>
      <w:proofErr w:type="spellStart"/>
      <w:r>
        <w:t>str_split</w:t>
      </w:r>
      <w:proofErr w:type="spellEnd"/>
      <w:r>
        <w:t xml:space="preserve"> again to achieve our goal:</w:t>
      </w:r>
    </w:p>
    <w:p w14:paraId="396C25D1" w14:textId="77777777" w:rsidR="00FC371B" w:rsidRPr="00FC371B" w:rsidRDefault="00FC371B" w:rsidP="00FC371B">
      <w:pPr>
        <w:pStyle w:val="HBSNormal"/>
        <w:ind w:left="720"/>
        <w:rPr>
          <w:i/>
          <w:iCs/>
        </w:rPr>
      </w:pPr>
      <w:proofErr w:type="spellStart"/>
      <w:r w:rsidRPr="00FC371B">
        <w:rPr>
          <w:i/>
          <w:iCs/>
        </w:rPr>
        <w:t>new_research_funding_rates</w:t>
      </w:r>
      <w:proofErr w:type="spellEnd"/>
      <w:r w:rsidRPr="00FC371B">
        <w:rPr>
          <w:i/>
          <w:iCs/>
        </w:rPr>
        <w:t xml:space="preserve"> &lt;- </w:t>
      </w:r>
      <w:proofErr w:type="gramStart"/>
      <w:r w:rsidRPr="00FC371B">
        <w:rPr>
          <w:i/>
          <w:iCs/>
        </w:rPr>
        <w:t>tab[</w:t>
      </w:r>
      <w:proofErr w:type="gramEnd"/>
      <w:r w:rsidRPr="00FC371B">
        <w:rPr>
          <w:i/>
          <w:iCs/>
        </w:rPr>
        <w:t>6:14] %&gt;%</w:t>
      </w:r>
    </w:p>
    <w:p w14:paraId="04F3853E" w14:textId="77777777" w:rsidR="00FC371B" w:rsidRPr="00FC371B" w:rsidRDefault="00FC371B" w:rsidP="00FC371B">
      <w:pPr>
        <w:pStyle w:val="HBSNormal"/>
        <w:ind w:left="720"/>
        <w:rPr>
          <w:i/>
          <w:iCs/>
        </w:rPr>
      </w:pPr>
      <w:r w:rsidRPr="00FC371B">
        <w:rPr>
          <w:i/>
          <w:iCs/>
        </w:rPr>
        <w:t xml:space="preserve">  </w:t>
      </w:r>
      <w:proofErr w:type="spellStart"/>
      <w:r w:rsidRPr="00FC371B">
        <w:rPr>
          <w:i/>
          <w:iCs/>
        </w:rPr>
        <w:t>str_trim</w:t>
      </w:r>
      <w:proofErr w:type="spellEnd"/>
      <w:r w:rsidRPr="00FC371B">
        <w:rPr>
          <w:i/>
          <w:iCs/>
        </w:rPr>
        <w:t xml:space="preserve"> %&gt;%</w:t>
      </w:r>
    </w:p>
    <w:p w14:paraId="0D4B5C7D" w14:textId="77777777" w:rsidR="00FC371B" w:rsidRPr="00FC371B" w:rsidRDefault="00FC371B" w:rsidP="00FC371B">
      <w:pPr>
        <w:pStyle w:val="HBSNormal"/>
        <w:ind w:left="720"/>
        <w:rPr>
          <w:i/>
          <w:iCs/>
        </w:rPr>
      </w:pPr>
      <w:r w:rsidRPr="00FC371B">
        <w:rPr>
          <w:i/>
          <w:iCs/>
        </w:rPr>
        <w:t xml:space="preserve">  </w:t>
      </w:r>
      <w:proofErr w:type="spellStart"/>
      <w:r w:rsidRPr="00FC371B">
        <w:rPr>
          <w:i/>
          <w:iCs/>
        </w:rPr>
        <w:t>str_split</w:t>
      </w:r>
      <w:proofErr w:type="spellEnd"/>
      <w:r w:rsidRPr="00FC371B">
        <w:rPr>
          <w:i/>
          <w:iCs/>
        </w:rPr>
        <w:t>("</w:t>
      </w:r>
      <w:proofErr w:type="gramStart"/>
      <w:r w:rsidRPr="00FC371B">
        <w:rPr>
          <w:i/>
          <w:iCs/>
        </w:rPr>
        <w:t>\\s{</w:t>
      </w:r>
      <w:proofErr w:type="gramEnd"/>
      <w:r w:rsidRPr="00FC371B">
        <w:rPr>
          <w:i/>
          <w:iCs/>
        </w:rPr>
        <w:t>2,}", simplify = TRUE) %&gt;%</w:t>
      </w:r>
    </w:p>
    <w:p w14:paraId="1F27ED65" w14:textId="77777777" w:rsidR="00FC371B" w:rsidRPr="00FC371B" w:rsidRDefault="00FC371B" w:rsidP="00FC371B">
      <w:pPr>
        <w:pStyle w:val="HBSNormal"/>
        <w:ind w:left="720"/>
        <w:rPr>
          <w:i/>
          <w:iCs/>
        </w:rPr>
      </w:pPr>
      <w:r w:rsidRPr="00FC371B">
        <w:rPr>
          <w:i/>
          <w:iCs/>
        </w:rPr>
        <w:t xml:space="preserve">  </w:t>
      </w:r>
      <w:proofErr w:type="spellStart"/>
      <w:proofErr w:type="gramStart"/>
      <w:r w:rsidRPr="00FC371B">
        <w:rPr>
          <w:i/>
          <w:iCs/>
        </w:rPr>
        <w:t>data.frame</w:t>
      </w:r>
      <w:proofErr w:type="spellEnd"/>
      <w:proofErr w:type="gramEnd"/>
      <w:r w:rsidRPr="00FC371B">
        <w:rPr>
          <w:i/>
          <w:iCs/>
        </w:rPr>
        <w:t>(</w:t>
      </w:r>
      <w:proofErr w:type="spellStart"/>
      <w:r w:rsidRPr="00FC371B">
        <w:rPr>
          <w:i/>
          <w:iCs/>
        </w:rPr>
        <w:t>stringsAsFactors</w:t>
      </w:r>
      <w:proofErr w:type="spellEnd"/>
      <w:r w:rsidRPr="00FC371B">
        <w:rPr>
          <w:i/>
          <w:iCs/>
        </w:rPr>
        <w:t xml:space="preserve"> = FALSE) %&gt;%</w:t>
      </w:r>
    </w:p>
    <w:p w14:paraId="59CB0831" w14:textId="77777777" w:rsidR="00FC371B" w:rsidRPr="00FC371B" w:rsidRDefault="00FC371B" w:rsidP="00FC371B">
      <w:pPr>
        <w:pStyle w:val="HBSNormal"/>
        <w:ind w:left="720"/>
        <w:rPr>
          <w:i/>
          <w:iCs/>
        </w:rPr>
      </w:pPr>
      <w:r w:rsidRPr="00FC371B">
        <w:rPr>
          <w:i/>
          <w:iCs/>
        </w:rPr>
        <w:t xml:space="preserve">  </w:t>
      </w:r>
      <w:proofErr w:type="spellStart"/>
      <w:r w:rsidRPr="00FC371B">
        <w:rPr>
          <w:i/>
          <w:iCs/>
        </w:rPr>
        <w:t>setNames</w:t>
      </w:r>
      <w:proofErr w:type="spellEnd"/>
      <w:r w:rsidRPr="00FC371B">
        <w:rPr>
          <w:i/>
          <w:iCs/>
        </w:rPr>
        <w:t>(</w:t>
      </w:r>
      <w:proofErr w:type="spellStart"/>
      <w:r w:rsidRPr="00FC371B">
        <w:rPr>
          <w:i/>
          <w:iCs/>
        </w:rPr>
        <w:t>the_names</w:t>
      </w:r>
      <w:proofErr w:type="spellEnd"/>
      <w:r w:rsidRPr="00FC371B">
        <w:rPr>
          <w:i/>
          <w:iCs/>
        </w:rPr>
        <w:t>) %&gt;%</w:t>
      </w:r>
    </w:p>
    <w:p w14:paraId="5D062B19" w14:textId="77777777" w:rsidR="00FC371B" w:rsidRPr="00FC371B" w:rsidRDefault="00FC371B" w:rsidP="00FC371B">
      <w:pPr>
        <w:pStyle w:val="HBSNormal"/>
        <w:ind w:left="720"/>
        <w:rPr>
          <w:i/>
          <w:iCs/>
        </w:rPr>
      </w:pPr>
      <w:r w:rsidRPr="00FC371B">
        <w:rPr>
          <w:i/>
          <w:iCs/>
        </w:rPr>
        <w:t xml:space="preserve">  </w:t>
      </w:r>
      <w:proofErr w:type="spellStart"/>
      <w:r w:rsidRPr="00FC371B">
        <w:rPr>
          <w:i/>
          <w:iCs/>
        </w:rPr>
        <w:t>mutate_</w:t>
      </w:r>
      <w:proofErr w:type="gramStart"/>
      <w:r w:rsidRPr="00FC371B">
        <w:rPr>
          <w:i/>
          <w:iCs/>
        </w:rPr>
        <w:t>at</w:t>
      </w:r>
      <w:proofErr w:type="spellEnd"/>
      <w:r w:rsidRPr="00FC371B">
        <w:rPr>
          <w:i/>
          <w:iCs/>
        </w:rPr>
        <w:t>(</w:t>
      </w:r>
      <w:proofErr w:type="gramEnd"/>
      <w:r w:rsidRPr="00FC371B">
        <w:rPr>
          <w:i/>
          <w:iCs/>
        </w:rPr>
        <w:t xml:space="preserve">-1, </w:t>
      </w:r>
      <w:proofErr w:type="spellStart"/>
      <w:r w:rsidRPr="00FC371B">
        <w:rPr>
          <w:i/>
          <w:iCs/>
        </w:rPr>
        <w:t>parse_number</w:t>
      </w:r>
      <w:proofErr w:type="spellEnd"/>
      <w:r w:rsidRPr="00FC371B">
        <w:rPr>
          <w:i/>
          <w:iCs/>
        </w:rPr>
        <w:t>)</w:t>
      </w:r>
    </w:p>
    <w:p w14:paraId="50B03C1E" w14:textId="77777777" w:rsidR="00FC371B" w:rsidRDefault="00FC371B" w:rsidP="00FC371B">
      <w:pPr>
        <w:pStyle w:val="HBSNormal"/>
        <w:ind w:left="720"/>
      </w:pPr>
      <w:proofErr w:type="spellStart"/>
      <w:r w:rsidRPr="00FC371B">
        <w:rPr>
          <w:i/>
          <w:iCs/>
        </w:rPr>
        <w:t>new_research_funding_rates</w:t>
      </w:r>
      <w:proofErr w:type="spellEnd"/>
      <w:r w:rsidRPr="00FC371B">
        <w:rPr>
          <w:i/>
          <w:iCs/>
        </w:rPr>
        <w:t xml:space="preserve"> %&gt;% </w:t>
      </w:r>
      <w:proofErr w:type="gramStart"/>
      <w:r w:rsidRPr="00FC371B">
        <w:rPr>
          <w:i/>
          <w:iCs/>
        </w:rPr>
        <w:t>head(</w:t>
      </w:r>
      <w:proofErr w:type="gramEnd"/>
      <w:r w:rsidRPr="00FC371B">
        <w:rPr>
          <w:i/>
          <w:iCs/>
        </w:rPr>
        <w:t>)</w:t>
      </w:r>
    </w:p>
    <w:p w14:paraId="3DF4DB0C" w14:textId="69DA5B5E" w:rsidR="00FC371B" w:rsidRDefault="00FC371B" w:rsidP="00FC371B">
      <w:pPr>
        <w:pStyle w:val="HBSNormal"/>
      </w:pPr>
      <w:r>
        <w:t>We can see that the objects are identical:</w:t>
      </w:r>
    </w:p>
    <w:p w14:paraId="13E4F87E" w14:textId="75843E90" w:rsidR="00E95E13" w:rsidRPr="00FC371B" w:rsidRDefault="00FC371B" w:rsidP="00FC371B">
      <w:pPr>
        <w:pStyle w:val="HBSNormal"/>
        <w:ind w:firstLine="720"/>
        <w:rPr>
          <w:i/>
          <w:iCs/>
        </w:rPr>
      </w:pPr>
      <w:proofErr w:type="gramStart"/>
      <w:r w:rsidRPr="00FC371B">
        <w:rPr>
          <w:i/>
          <w:iCs/>
        </w:rPr>
        <w:t>identical(</w:t>
      </w:r>
      <w:proofErr w:type="spellStart"/>
      <w:proofErr w:type="gramEnd"/>
      <w:r w:rsidRPr="00FC371B">
        <w:rPr>
          <w:i/>
          <w:iCs/>
        </w:rPr>
        <w:t>research_funding_rates</w:t>
      </w:r>
      <w:proofErr w:type="spellEnd"/>
      <w:r w:rsidRPr="00FC371B">
        <w:rPr>
          <w:i/>
          <w:iCs/>
        </w:rPr>
        <w:t xml:space="preserve">, </w:t>
      </w:r>
      <w:proofErr w:type="spellStart"/>
      <w:r w:rsidRPr="00FC371B">
        <w:rPr>
          <w:i/>
          <w:iCs/>
        </w:rPr>
        <w:t>new_research_funding_rates</w:t>
      </w:r>
      <w:proofErr w:type="spellEnd"/>
      <w:r w:rsidRPr="00FC371B">
        <w:rPr>
          <w:i/>
          <w:iCs/>
        </w:rPr>
        <w:t>)</w:t>
      </w:r>
    </w:p>
    <w:p w14:paraId="64C5E44C" w14:textId="521DA442" w:rsidR="00CC1322" w:rsidRDefault="00CC1322" w:rsidP="00CC1322">
      <w:pPr>
        <w:pStyle w:val="Heading3"/>
      </w:pPr>
      <w:bookmarkStart w:id="52" w:name="_Toc25419726"/>
      <w:r>
        <w:t>Recoding</w:t>
      </w:r>
      <w:bookmarkEnd w:id="52"/>
    </w:p>
    <w:p w14:paraId="56335171" w14:textId="2906B8A4" w:rsidR="00E95E13" w:rsidRDefault="00FC371B" w:rsidP="00E95E13">
      <w:pPr>
        <w:pStyle w:val="HBSNormal"/>
        <w:rPr>
          <w:lang w:val="en-CA"/>
        </w:rPr>
      </w:pPr>
      <w:r>
        <w:rPr>
          <w:lang w:val="en-CA"/>
        </w:rPr>
        <w:t xml:space="preserve">Another common operation involving strings is recoding the names of categorical variables. For examples, if you have a really long name for </w:t>
      </w:r>
      <w:proofErr w:type="gramStart"/>
      <w:r>
        <w:rPr>
          <w:lang w:val="en-CA"/>
        </w:rPr>
        <w:t>you</w:t>
      </w:r>
      <w:proofErr w:type="gramEnd"/>
      <w:r>
        <w:rPr>
          <w:lang w:val="en-CA"/>
        </w:rPr>
        <w:t xml:space="preserve"> levels, and you will be displaying them in plots, you might want to use shorter versions of the names. For example, in a character vector with country names, </w:t>
      </w:r>
      <w:r w:rsidR="00174EBF">
        <w:rPr>
          <w:lang w:val="en-CA"/>
        </w:rPr>
        <w:t xml:space="preserve">you might want to change United States of America to USA and United Kingdom to UK and so on. We can do this using case when. But the </w:t>
      </w:r>
      <w:proofErr w:type="spellStart"/>
      <w:r w:rsidR="00174EBF">
        <w:rPr>
          <w:lang w:val="en-CA"/>
        </w:rPr>
        <w:t>tidyverse</w:t>
      </w:r>
      <w:proofErr w:type="spellEnd"/>
      <w:r w:rsidR="00174EBF">
        <w:rPr>
          <w:lang w:val="en-CA"/>
        </w:rPr>
        <w:t xml:space="preserve"> offers option that are specifically designed for this task, the </w:t>
      </w:r>
      <w:proofErr w:type="gramStart"/>
      <w:r w:rsidR="00174EBF" w:rsidRPr="00174EBF">
        <w:rPr>
          <w:b/>
          <w:bCs/>
          <w:lang w:val="en-CA"/>
        </w:rPr>
        <w:t>recode(</w:t>
      </w:r>
      <w:proofErr w:type="gramEnd"/>
      <w:r w:rsidR="00174EBF" w:rsidRPr="00174EBF">
        <w:rPr>
          <w:b/>
          <w:bCs/>
          <w:lang w:val="en-CA"/>
        </w:rPr>
        <w:t>)</w:t>
      </w:r>
      <w:r w:rsidR="00174EBF">
        <w:rPr>
          <w:lang w:val="en-CA"/>
        </w:rPr>
        <w:t xml:space="preserve"> function. Here’s an example showing how to rename countries with long names. We’re going to use the </w:t>
      </w:r>
      <w:proofErr w:type="spellStart"/>
      <w:r w:rsidR="00174EBF">
        <w:rPr>
          <w:lang w:val="en-CA"/>
        </w:rPr>
        <w:t>gapminder</w:t>
      </w:r>
      <w:proofErr w:type="spellEnd"/>
      <w:r w:rsidR="00174EBF">
        <w:rPr>
          <w:lang w:val="en-CA"/>
        </w:rPr>
        <w:t xml:space="preserve"> data set:</w:t>
      </w:r>
    </w:p>
    <w:p w14:paraId="6103F0EA" w14:textId="77777777" w:rsidR="00174EBF" w:rsidRPr="00174EBF" w:rsidRDefault="00174EBF" w:rsidP="00174EBF">
      <w:pPr>
        <w:pStyle w:val="HBSNormal"/>
        <w:rPr>
          <w:i/>
          <w:iCs/>
          <w:lang w:val="en-CA"/>
        </w:rPr>
      </w:pPr>
      <w:r>
        <w:rPr>
          <w:lang w:val="en-CA"/>
        </w:rPr>
        <w:tab/>
      </w:r>
      <w:r w:rsidRPr="00174EBF">
        <w:rPr>
          <w:i/>
          <w:iCs/>
          <w:lang w:val="en-CA"/>
        </w:rPr>
        <w:t>library(</w:t>
      </w:r>
      <w:proofErr w:type="spellStart"/>
      <w:r w:rsidRPr="00174EBF">
        <w:rPr>
          <w:i/>
          <w:iCs/>
          <w:lang w:val="en-CA"/>
        </w:rPr>
        <w:t>dslabs</w:t>
      </w:r>
      <w:proofErr w:type="spellEnd"/>
      <w:r w:rsidRPr="00174EBF">
        <w:rPr>
          <w:i/>
          <w:iCs/>
          <w:lang w:val="en-CA"/>
        </w:rPr>
        <w:t>)</w:t>
      </w:r>
    </w:p>
    <w:p w14:paraId="01E64186" w14:textId="5BC0A879" w:rsidR="00174EBF" w:rsidRDefault="00174EBF" w:rsidP="00174EBF">
      <w:pPr>
        <w:pStyle w:val="HBSNormal"/>
        <w:ind w:firstLine="720"/>
        <w:rPr>
          <w:i/>
          <w:iCs/>
          <w:lang w:val="en-CA"/>
        </w:rPr>
      </w:pPr>
      <w:r w:rsidRPr="00174EBF">
        <w:rPr>
          <w:i/>
          <w:iCs/>
          <w:lang w:val="en-CA"/>
        </w:rPr>
        <w:t>data("</w:t>
      </w:r>
      <w:proofErr w:type="spellStart"/>
      <w:r w:rsidRPr="00174EBF">
        <w:rPr>
          <w:i/>
          <w:iCs/>
          <w:lang w:val="en-CA"/>
        </w:rPr>
        <w:t>gapminder</w:t>
      </w:r>
      <w:proofErr w:type="spellEnd"/>
      <w:r w:rsidRPr="00174EBF">
        <w:rPr>
          <w:i/>
          <w:iCs/>
          <w:lang w:val="en-CA"/>
        </w:rPr>
        <w:t>")</w:t>
      </w:r>
    </w:p>
    <w:p w14:paraId="090C1555" w14:textId="2E566530" w:rsidR="00174EBF" w:rsidRDefault="00174EBF" w:rsidP="00174EBF">
      <w:pPr>
        <w:pStyle w:val="HBSNormal"/>
        <w:rPr>
          <w:lang w:val="en-CA"/>
        </w:rPr>
      </w:pPr>
      <w:r>
        <w:rPr>
          <w:lang w:val="en-CA"/>
        </w:rPr>
        <w:t xml:space="preserve">Suppose we want to show the life expectancy time series for countries in the Caribbean. </w:t>
      </w:r>
      <w:proofErr w:type="gramStart"/>
      <w:r>
        <w:rPr>
          <w:lang w:val="en-CA"/>
        </w:rPr>
        <w:t>So</w:t>
      </w:r>
      <w:proofErr w:type="gramEnd"/>
      <w:r>
        <w:rPr>
          <w:lang w:val="en-CA"/>
        </w:rPr>
        <w:t xml:space="preserve"> here’s a code that will make that plot:</w:t>
      </w:r>
    </w:p>
    <w:p w14:paraId="1030B709" w14:textId="77777777" w:rsidR="00174EBF" w:rsidRPr="00174EBF" w:rsidRDefault="00174EBF" w:rsidP="00174EBF">
      <w:pPr>
        <w:pStyle w:val="HBSNormal"/>
        <w:rPr>
          <w:i/>
          <w:iCs/>
          <w:lang w:val="en-CA"/>
        </w:rPr>
      </w:pPr>
      <w:r w:rsidRPr="00174EBF">
        <w:rPr>
          <w:i/>
          <w:iCs/>
          <w:lang w:val="en-CA"/>
        </w:rPr>
        <w:tab/>
      </w:r>
      <w:proofErr w:type="spellStart"/>
      <w:r w:rsidRPr="00174EBF">
        <w:rPr>
          <w:i/>
          <w:iCs/>
          <w:lang w:val="en-CA"/>
        </w:rPr>
        <w:t>gapminder</w:t>
      </w:r>
      <w:proofErr w:type="spellEnd"/>
      <w:r w:rsidRPr="00174EBF">
        <w:rPr>
          <w:i/>
          <w:iCs/>
          <w:lang w:val="en-CA"/>
        </w:rPr>
        <w:t>%&gt;%</w:t>
      </w:r>
    </w:p>
    <w:p w14:paraId="37EA8580" w14:textId="77777777" w:rsidR="00174EBF" w:rsidRPr="00174EBF" w:rsidRDefault="00174EBF" w:rsidP="00174EBF">
      <w:pPr>
        <w:pStyle w:val="HBSNormal"/>
        <w:ind w:left="720"/>
        <w:rPr>
          <w:i/>
          <w:iCs/>
          <w:lang w:val="en-CA"/>
        </w:rPr>
      </w:pPr>
      <w:r w:rsidRPr="00174EBF">
        <w:rPr>
          <w:i/>
          <w:iCs/>
          <w:lang w:val="en-CA"/>
        </w:rPr>
        <w:t>+     filter(region=="Caribbean</w:t>
      </w:r>
      <w:proofErr w:type="gramStart"/>
      <w:r w:rsidRPr="00174EBF">
        <w:rPr>
          <w:i/>
          <w:iCs/>
          <w:lang w:val="en-CA"/>
        </w:rPr>
        <w:t>")%</w:t>
      </w:r>
      <w:proofErr w:type="gramEnd"/>
      <w:r w:rsidRPr="00174EBF">
        <w:rPr>
          <w:i/>
          <w:iCs/>
          <w:lang w:val="en-CA"/>
        </w:rPr>
        <w:t>&gt;%</w:t>
      </w:r>
    </w:p>
    <w:p w14:paraId="3B103FF0" w14:textId="77777777" w:rsidR="00174EBF" w:rsidRPr="00174EBF" w:rsidRDefault="00174EBF" w:rsidP="00174EBF">
      <w:pPr>
        <w:pStyle w:val="HBSNormal"/>
        <w:ind w:left="720"/>
        <w:rPr>
          <w:i/>
          <w:iCs/>
          <w:lang w:val="en-CA"/>
        </w:rPr>
      </w:pPr>
      <w:r w:rsidRPr="00174EBF">
        <w:rPr>
          <w:i/>
          <w:iCs/>
          <w:lang w:val="en-CA"/>
        </w:rPr>
        <w:t xml:space="preserve">+     </w:t>
      </w:r>
      <w:proofErr w:type="spellStart"/>
      <w:r w:rsidRPr="00174EBF">
        <w:rPr>
          <w:i/>
          <w:iCs/>
          <w:lang w:val="en-CA"/>
        </w:rPr>
        <w:t>ggplot</w:t>
      </w:r>
      <w:proofErr w:type="spellEnd"/>
      <w:r w:rsidRPr="00174EBF">
        <w:rPr>
          <w:i/>
          <w:iCs/>
          <w:lang w:val="en-CA"/>
        </w:rPr>
        <w:t>(</w:t>
      </w:r>
      <w:proofErr w:type="spellStart"/>
      <w:r w:rsidRPr="00174EBF">
        <w:rPr>
          <w:i/>
          <w:iCs/>
          <w:lang w:val="en-CA"/>
        </w:rPr>
        <w:t>aes</w:t>
      </w:r>
      <w:proofErr w:type="spellEnd"/>
      <w:r w:rsidRPr="00174EBF">
        <w:rPr>
          <w:i/>
          <w:iCs/>
          <w:lang w:val="en-CA"/>
        </w:rPr>
        <w:t>(</w:t>
      </w:r>
      <w:proofErr w:type="spellStart"/>
      <w:proofErr w:type="gramStart"/>
      <w:r w:rsidRPr="00174EBF">
        <w:rPr>
          <w:i/>
          <w:iCs/>
          <w:lang w:val="en-CA"/>
        </w:rPr>
        <w:t>year,life</w:t>
      </w:r>
      <w:proofErr w:type="gramEnd"/>
      <w:r w:rsidRPr="00174EBF">
        <w:rPr>
          <w:i/>
          <w:iCs/>
          <w:lang w:val="en-CA"/>
        </w:rPr>
        <w:t>_expectancy,color</w:t>
      </w:r>
      <w:proofErr w:type="spellEnd"/>
      <w:r w:rsidRPr="00174EBF">
        <w:rPr>
          <w:i/>
          <w:iCs/>
          <w:lang w:val="en-CA"/>
        </w:rPr>
        <w:t>=country))+</w:t>
      </w:r>
    </w:p>
    <w:p w14:paraId="4374BA41" w14:textId="55E536D5" w:rsidR="00174EBF" w:rsidRDefault="00174EBF" w:rsidP="00174EBF">
      <w:pPr>
        <w:pStyle w:val="HBSNormal"/>
        <w:ind w:left="720"/>
        <w:rPr>
          <w:i/>
          <w:iCs/>
          <w:lang w:val="en-CA"/>
        </w:rPr>
      </w:pPr>
      <w:r w:rsidRPr="00174EBF">
        <w:rPr>
          <w:i/>
          <w:iCs/>
          <w:lang w:val="en-CA"/>
        </w:rPr>
        <w:t xml:space="preserve">+     </w:t>
      </w:r>
      <w:proofErr w:type="spellStart"/>
      <w:r w:rsidRPr="00174EBF">
        <w:rPr>
          <w:i/>
          <w:iCs/>
          <w:lang w:val="en-CA"/>
        </w:rPr>
        <w:t>geom_</w:t>
      </w:r>
      <w:proofErr w:type="gramStart"/>
      <w:r w:rsidRPr="00174EBF">
        <w:rPr>
          <w:i/>
          <w:iCs/>
          <w:lang w:val="en-CA"/>
        </w:rPr>
        <w:t>line</w:t>
      </w:r>
      <w:proofErr w:type="spellEnd"/>
      <w:r w:rsidRPr="00174EBF">
        <w:rPr>
          <w:i/>
          <w:iCs/>
          <w:lang w:val="en-CA"/>
        </w:rPr>
        <w:t>(</w:t>
      </w:r>
      <w:proofErr w:type="gramEnd"/>
      <w:r w:rsidRPr="00174EBF">
        <w:rPr>
          <w:i/>
          <w:iCs/>
          <w:lang w:val="en-CA"/>
        </w:rPr>
        <w:t>)</w:t>
      </w:r>
    </w:p>
    <w:p w14:paraId="55757593" w14:textId="77777777" w:rsidR="00174EBF" w:rsidRDefault="00174EBF">
      <w:pPr>
        <w:rPr>
          <w:i/>
          <w:iCs/>
          <w:sz w:val="20"/>
          <w:lang w:val="en-CA"/>
        </w:rPr>
      </w:pPr>
      <w:r>
        <w:rPr>
          <w:i/>
          <w:iCs/>
          <w:lang w:val="en-CA"/>
        </w:rPr>
        <w:br w:type="page"/>
      </w:r>
    </w:p>
    <w:p w14:paraId="4E956F8C" w14:textId="77777777" w:rsidR="00174EBF" w:rsidRPr="00174EBF" w:rsidRDefault="00174EBF" w:rsidP="00174EBF">
      <w:pPr>
        <w:pStyle w:val="HBSNormal"/>
        <w:ind w:left="720"/>
        <w:rPr>
          <w:i/>
          <w:iCs/>
          <w:lang w:val="en-CA"/>
        </w:rPr>
      </w:pPr>
    </w:p>
    <w:p w14:paraId="1BF1BDB7" w14:textId="1CFBFE5F" w:rsidR="00174EBF" w:rsidRDefault="00174EBF" w:rsidP="00174EBF">
      <w:pPr>
        <w:pStyle w:val="HBSFigure"/>
        <w:rPr>
          <w:lang w:val="en-CA"/>
        </w:rPr>
      </w:pPr>
      <w:bookmarkStart w:id="53" w:name="_Toc25419742"/>
      <w:r>
        <w:rPr>
          <w:lang w:val="en-CA"/>
        </w:rPr>
        <w:t>Life expectancy time series for countries in the Caribbean</w:t>
      </w:r>
      <w:bookmarkEnd w:id="53"/>
    </w:p>
    <w:p w14:paraId="0A5A3A56" w14:textId="3512D174" w:rsidR="00174EBF" w:rsidRDefault="00174EBF" w:rsidP="00F72D26">
      <w:pPr>
        <w:pStyle w:val="HBSNormal"/>
        <w:jc w:val="center"/>
        <w:rPr>
          <w:lang w:val="en-CA"/>
        </w:rPr>
      </w:pPr>
      <w:r w:rsidRPr="00174EBF">
        <w:rPr>
          <w:noProof/>
        </w:rPr>
        <w:drawing>
          <wp:inline distT="0" distB="0" distL="0" distR="0" wp14:anchorId="7BDFC833" wp14:editId="072F1A5B">
            <wp:extent cx="5324475" cy="3614499"/>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44054" cy="3627790"/>
                    </a:xfrm>
                    <a:prstGeom prst="rect">
                      <a:avLst/>
                    </a:prstGeom>
                  </pic:spPr>
                </pic:pic>
              </a:graphicData>
            </a:graphic>
          </wp:inline>
        </w:drawing>
      </w:r>
    </w:p>
    <w:p w14:paraId="2DFA120E" w14:textId="15454BA9" w:rsidR="00174EBF" w:rsidRDefault="00174EBF" w:rsidP="00174EBF">
      <w:pPr>
        <w:pStyle w:val="HBSNormal"/>
        <w:rPr>
          <w:lang w:val="en-CA"/>
        </w:rPr>
      </w:pPr>
      <w:r>
        <w:rPr>
          <w:lang w:val="en-CA"/>
        </w:rPr>
        <w:t>This is the plot we want, but much of the space is wasted to accommodate some of the long country names. Here are some of the longer ones:</w:t>
      </w:r>
    </w:p>
    <w:p w14:paraId="4B32DA6C" w14:textId="77777777" w:rsidR="00174EBF" w:rsidRPr="00174EBF" w:rsidRDefault="00174EBF" w:rsidP="00174EBF">
      <w:pPr>
        <w:pStyle w:val="HBSNormal"/>
        <w:rPr>
          <w:i/>
          <w:iCs/>
          <w:lang w:val="en-CA"/>
        </w:rPr>
      </w:pPr>
      <w:r>
        <w:rPr>
          <w:lang w:val="en-CA"/>
        </w:rPr>
        <w:tab/>
      </w:r>
      <w:proofErr w:type="spellStart"/>
      <w:r w:rsidRPr="00174EBF">
        <w:rPr>
          <w:i/>
          <w:iCs/>
          <w:lang w:val="en-CA"/>
        </w:rPr>
        <w:t>gapminder</w:t>
      </w:r>
      <w:proofErr w:type="spellEnd"/>
      <w:r w:rsidRPr="00174EBF">
        <w:rPr>
          <w:i/>
          <w:iCs/>
          <w:lang w:val="en-CA"/>
        </w:rPr>
        <w:t>%&gt;%</w:t>
      </w:r>
    </w:p>
    <w:p w14:paraId="78F22D35" w14:textId="77777777" w:rsidR="00174EBF" w:rsidRPr="00174EBF" w:rsidRDefault="00174EBF" w:rsidP="00174EBF">
      <w:pPr>
        <w:pStyle w:val="HBSNormal"/>
        <w:ind w:left="720"/>
        <w:rPr>
          <w:i/>
          <w:iCs/>
          <w:lang w:val="en-CA"/>
        </w:rPr>
      </w:pPr>
      <w:r w:rsidRPr="00174EBF">
        <w:rPr>
          <w:i/>
          <w:iCs/>
          <w:lang w:val="en-CA"/>
        </w:rPr>
        <w:t>+     filter(region=="Caribbean</w:t>
      </w:r>
      <w:proofErr w:type="gramStart"/>
      <w:r w:rsidRPr="00174EBF">
        <w:rPr>
          <w:i/>
          <w:iCs/>
          <w:lang w:val="en-CA"/>
        </w:rPr>
        <w:t>")%</w:t>
      </w:r>
      <w:proofErr w:type="gramEnd"/>
      <w:r w:rsidRPr="00174EBF">
        <w:rPr>
          <w:i/>
          <w:iCs/>
          <w:lang w:val="en-CA"/>
        </w:rPr>
        <w:t>&gt;%</w:t>
      </w:r>
    </w:p>
    <w:p w14:paraId="7DBD517F" w14:textId="77777777" w:rsidR="00174EBF" w:rsidRPr="00174EBF" w:rsidRDefault="00174EBF" w:rsidP="00174EBF">
      <w:pPr>
        <w:pStyle w:val="HBSNormal"/>
        <w:ind w:left="720"/>
        <w:rPr>
          <w:i/>
          <w:iCs/>
          <w:lang w:val="en-CA"/>
        </w:rPr>
      </w:pPr>
      <w:r w:rsidRPr="00174EBF">
        <w:rPr>
          <w:i/>
          <w:iCs/>
          <w:lang w:val="en-CA"/>
        </w:rPr>
        <w:t>+     filter(</w:t>
      </w:r>
      <w:proofErr w:type="spellStart"/>
      <w:r w:rsidRPr="00174EBF">
        <w:rPr>
          <w:i/>
          <w:iCs/>
          <w:lang w:val="en-CA"/>
        </w:rPr>
        <w:t>str_length</w:t>
      </w:r>
      <w:proofErr w:type="spellEnd"/>
      <w:r w:rsidRPr="00174EBF">
        <w:rPr>
          <w:i/>
          <w:iCs/>
          <w:lang w:val="en-CA"/>
        </w:rPr>
        <w:t>(country)&gt;=</w:t>
      </w:r>
      <w:proofErr w:type="gramStart"/>
      <w:r w:rsidRPr="00174EBF">
        <w:rPr>
          <w:i/>
          <w:iCs/>
          <w:lang w:val="en-CA"/>
        </w:rPr>
        <w:t>12)%</w:t>
      </w:r>
      <w:proofErr w:type="gramEnd"/>
      <w:r w:rsidRPr="00174EBF">
        <w:rPr>
          <w:i/>
          <w:iCs/>
          <w:lang w:val="en-CA"/>
        </w:rPr>
        <w:t>&gt;%</w:t>
      </w:r>
    </w:p>
    <w:p w14:paraId="62EC7018" w14:textId="77777777" w:rsidR="00174EBF" w:rsidRPr="00174EBF" w:rsidRDefault="00174EBF" w:rsidP="00174EBF">
      <w:pPr>
        <w:pStyle w:val="HBSNormal"/>
        <w:ind w:left="720"/>
        <w:rPr>
          <w:i/>
          <w:iCs/>
          <w:lang w:val="en-CA"/>
        </w:rPr>
      </w:pPr>
      <w:r w:rsidRPr="00174EBF">
        <w:rPr>
          <w:i/>
          <w:iCs/>
          <w:lang w:val="en-CA"/>
        </w:rPr>
        <w:t>+     distinct(country)</w:t>
      </w:r>
    </w:p>
    <w:p w14:paraId="23952568" w14:textId="77777777" w:rsidR="00174EBF" w:rsidRPr="00174EBF" w:rsidRDefault="00174EBF" w:rsidP="00174EBF">
      <w:pPr>
        <w:pStyle w:val="HBSNormal"/>
        <w:ind w:left="720"/>
        <w:rPr>
          <w:i/>
          <w:iCs/>
          <w:lang w:val="en-CA"/>
        </w:rPr>
      </w:pPr>
      <w:r w:rsidRPr="00174EBF">
        <w:rPr>
          <w:i/>
          <w:iCs/>
          <w:lang w:val="en-CA"/>
        </w:rPr>
        <w:t xml:space="preserve">                         country</w:t>
      </w:r>
    </w:p>
    <w:p w14:paraId="2BC8D4B5" w14:textId="77777777" w:rsidR="00174EBF" w:rsidRPr="00174EBF" w:rsidRDefault="00174EBF" w:rsidP="00174EBF">
      <w:pPr>
        <w:pStyle w:val="HBSNormal"/>
        <w:ind w:left="720"/>
        <w:rPr>
          <w:i/>
          <w:iCs/>
          <w:lang w:val="en-CA"/>
        </w:rPr>
      </w:pPr>
      <w:r w:rsidRPr="00174EBF">
        <w:rPr>
          <w:i/>
          <w:iCs/>
          <w:lang w:val="en-CA"/>
        </w:rPr>
        <w:t>1            Antigua and Barbuda</w:t>
      </w:r>
    </w:p>
    <w:p w14:paraId="5294F9FF" w14:textId="77777777" w:rsidR="00174EBF" w:rsidRPr="00174EBF" w:rsidRDefault="00174EBF" w:rsidP="00174EBF">
      <w:pPr>
        <w:pStyle w:val="HBSNormal"/>
        <w:ind w:left="720"/>
        <w:rPr>
          <w:i/>
          <w:iCs/>
          <w:lang w:val="en-CA"/>
        </w:rPr>
      </w:pPr>
      <w:r w:rsidRPr="00174EBF">
        <w:rPr>
          <w:i/>
          <w:iCs/>
          <w:lang w:val="en-CA"/>
        </w:rPr>
        <w:t>2             Dominican Republic</w:t>
      </w:r>
    </w:p>
    <w:p w14:paraId="38478819" w14:textId="77777777" w:rsidR="00174EBF" w:rsidRPr="00174EBF" w:rsidRDefault="00174EBF" w:rsidP="00174EBF">
      <w:pPr>
        <w:pStyle w:val="HBSNormal"/>
        <w:ind w:left="720"/>
        <w:rPr>
          <w:i/>
          <w:iCs/>
          <w:lang w:val="en-CA"/>
        </w:rPr>
      </w:pPr>
      <w:r w:rsidRPr="00174EBF">
        <w:rPr>
          <w:i/>
          <w:iCs/>
          <w:lang w:val="en-CA"/>
        </w:rPr>
        <w:t>3 St. Vincent and the Grenadines</w:t>
      </w:r>
    </w:p>
    <w:p w14:paraId="1E7443C6" w14:textId="5F2DE5D6" w:rsidR="00174EBF" w:rsidRDefault="00174EBF" w:rsidP="00174EBF">
      <w:pPr>
        <w:pStyle w:val="HBSNormal"/>
        <w:ind w:left="720"/>
        <w:rPr>
          <w:i/>
          <w:iCs/>
          <w:lang w:val="en-CA"/>
        </w:rPr>
      </w:pPr>
      <w:r w:rsidRPr="00174EBF">
        <w:rPr>
          <w:i/>
          <w:iCs/>
          <w:lang w:val="en-CA"/>
        </w:rPr>
        <w:t>4            Trinidad and Tobago</w:t>
      </w:r>
    </w:p>
    <w:p w14:paraId="7D4B998D" w14:textId="77777777" w:rsidR="00F72D26" w:rsidRDefault="00174EBF" w:rsidP="00174EBF">
      <w:pPr>
        <w:pStyle w:val="HBSNormal"/>
        <w:rPr>
          <w:lang w:val="en-CA"/>
        </w:rPr>
      </w:pPr>
      <w:r>
        <w:rPr>
          <w:lang w:val="en-CA"/>
        </w:rPr>
        <w:t xml:space="preserve">For </w:t>
      </w:r>
      <w:proofErr w:type="gramStart"/>
      <w:r>
        <w:rPr>
          <w:lang w:val="en-CA"/>
        </w:rPr>
        <w:t>example</w:t>
      </w:r>
      <w:proofErr w:type="gramEnd"/>
      <w:r>
        <w:rPr>
          <w:lang w:val="en-CA"/>
        </w:rPr>
        <w:t xml:space="preserve"> </w:t>
      </w:r>
      <w:r w:rsidR="00F72D26">
        <w:rPr>
          <w:lang w:val="en-CA"/>
        </w:rPr>
        <w:t xml:space="preserve">Saint Vincent and the Grenadines. We have 4 countries with names longer than 12 characters. These names appear once every year in the </w:t>
      </w:r>
      <w:proofErr w:type="spellStart"/>
      <w:r w:rsidR="00F72D26">
        <w:rPr>
          <w:lang w:val="en-CA"/>
        </w:rPr>
        <w:t>Gapminder</w:t>
      </w:r>
      <w:proofErr w:type="spellEnd"/>
      <w:r w:rsidR="00F72D26">
        <w:rPr>
          <w:lang w:val="en-CA"/>
        </w:rPr>
        <w:t xml:space="preserve"> data set, and once we pick nicknames, we need to change them all consistently. The recode functions can be </w:t>
      </w:r>
      <w:proofErr w:type="gramStart"/>
      <w:r w:rsidR="00F72D26">
        <w:rPr>
          <w:lang w:val="en-CA"/>
        </w:rPr>
        <w:t>use</w:t>
      </w:r>
      <w:proofErr w:type="gramEnd"/>
      <w:r w:rsidR="00F72D26">
        <w:rPr>
          <w:lang w:val="en-CA"/>
        </w:rPr>
        <w:t xml:space="preserve"> to do this.</w:t>
      </w:r>
    </w:p>
    <w:p w14:paraId="5F3D7F65" w14:textId="77777777" w:rsidR="00F72D26" w:rsidRDefault="00F72D26">
      <w:pPr>
        <w:rPr>
          <w:sz w:val="20"/>
          <w:lang w:val="en-CA"/>
        </w:rPr>
      </w:pPr>
      <w:r>
        <w:rPr>
          <w:lang w:val="en-CA"/>
        </w:rPr>
        <w:br w:type="page"/>
      </w:r>
    </w:p>
    <w:p w14:paraId="4C63C014" w14:textId="77777777" w:rsidR="00F72D26" w:rsidRDefault="00F72D26" w:rsidP="00174EBF">
      <w:pPr>
        <w:pStyle w:val="HBSNormal"/>
        <w:rPr>
          <w:lang w:val="en-CA"/>
        </w:rPr>
      </w:pPr>
      <w:r>
        <w:rPr>
          <w:lang w:val="en-CA"/>
        </w:rPr>
        <w:lastRenderedPageBreak/>
        <w:t>Here’s an example:</w:t>
      </w:r>
    </w:p>
    <w:p w14:paraId="59F78534" w14:textId="77777777" w:rsidR="00F72D26" w:rsidRPr="00F72D26" w:rsidRDefault="00F72D26" w:rsidP="00F72D26">
      <w:pPr>
        <w:pStyle w:val="HBSNormal"/>
        <w:rPr>
          <w:i/>
          <w:iCs/>
          <w:lang w:val="en-CA"/>
        </w:rPr>
      </w:pPr>
      <w:r>
        <w:rPr>
          <w:lang w:val="en-CA"/>
        </w:rPr>
        <w:tab/>
      </w:r>
      <w:r w:rsidRPr="00F72D26">
        <w:rPr>
          <w:i/>
          <w:iCs/>
          <w:lang w:val="en-CA"/>
        </w:rPr>
        <w:t xml:space="preserve"> </w:t>
      </w:r>
      <w:proofErr w:type="spellStart"/>
      <w:r w:rsidRPr="00F72D26">
        <w:rPr>
          <w:i/>
          <w:iCs/>
          <w:lang w:val="en-CA"/>
        </w:rPr>
        <w:t>gapminder</w:t>
      </w:r>
      <w:proofErr w:type="spellEnd"/>
      <w:r w:rsidRPr="00F72D26">
        <w:rPr>
          <w:i/>
          <w:iCs/>
          <w:lang w:val="en-CA"/>
        </w:rPr>
        <w:t>%&gt;%filter(region=="Caribbean</w:t>
      </w:r>
      <w:proofErr w:type="gramStart"/>
      <w:r w:rsidRPr="00F72D26">
        <w:rPr>
          <w:i/>
          <w:iCs/>
          <w:lang w:val="en-CA"/>
        </w:rPr>
        <w:t>")%</w:t>
      </w:r>
      <w:proofErr w:type="gramEnd"/>
      <w:r w:rsidRPr="00F72D26">
        <w:rPr>
          <w:i/>
          <w:iCs/>
          <w:lang w:val="en-CA"/>
        </w:rPr>
        <w:t>&gt;%</w:t>
      </w:r>
    </w:p>
    <w:p w14:paraId="07BDF6DB" w14:textId="77777777" w:rsidR="00F72D26" w:rsidRPr="00F72D26" w:rsidRDefault="00F72D26" w:rsidP="00F72D26">
      <w:pPr>
        <w:pStyle w:val="HBSNormal"/>
        <w:ind w:left="720"/>
        <w:rPr>
          <w:i/>
          <w:iCs/>
          <w:lang w:val="en-CA"/>
        </w:rPr>
      </w:pPr>
      <w:r w:rsidRPr="00F72D26">
        <w:rPr>
          <w:i/>
          <w:iCs/>
          <w:lang w:val="en-CA"/>
        </w:rPr>
        <w:t xml:space="preserve">+     </w:t>
      </w:r>
      <w:proofErr w:type="gramStart"/>
      <w:r w:rsidRPr="00F72D26">
        <w:rPr>
          <w:i/>
          <w:iCs/>
          <w:lang w:val="en-CA"/>
        </w:rPr>
        <w:t>mutate(</w:t>
      </w:r>
      <w:proofErr w:type="gramEnd"/>
      <w:r w:rsidRPr="00F72D26">
        <w:rPr>
          <w:i/>
          <w:iCs/>
          <w:lang w:val="en-CA"/>
        </w:rPr>
        <w:t>country=recode(country,</w:t>
      </w:r>
    </w:p>
    <w:p w14:paraId="1DB3F6AB" w14:textId="77777777" w:rsidR="00F72D26" w:rsidRPr="00F72D26" w:rsidRDefault="00F72D26" w:rsidP="00F72D26">
      <w:pPr>
        <w:pStyle w:val="HBSNormal"/>
        <w:ind w:left="720"/>
        <w:rPr>
          <w:i/>
          <w:iCs/>
          <w:lang w:val="en-CA"/>
        </w:rPr>
      </w:pPr>
      <w:r w:rsidRPr="00F72D26">
        <w:rPr>
          <w:i/>
          <w:iCs/>
          <w:lang w:val="en-CA"/>
        </w:rPr>
        <w:t>+                           `Antigua and Barbuda`="Barbuda",</w:t>
      </w:r>
    </w:p>
    <w:p w14:paraId="1C0AC00F" w14:textId="77777777" w:rsidR="00F72D26" w:rsidRPr="00F72D26" w:rsidRDefault="00F72D26" w:rsidP="00F72D26">
      <w:pPr>
        <w:pStyle w:val="HBSNormal"/>
        <w:ind w:left="720"/>
        <w:rPr>
          <w:i/>
          <w:iCs/>
          <w:lang w:val="en-CA"/>
        </w:rPr>
      </w:pPr>
      <w:r w:rsidRPr="00F72D26">
        <w:rPr>
          <w:i/>
          <w:iCs/>
          <w:lang w:val="en-CA"/>
        </w:rPr>
        <w:t>+                           `Dominican Republic`="DR",</w:t>
      </w:r>
    </w:p>
    <w:p w14:paraId="6376D34B" w14:textId="77777777" w:rsidR="00F72D26" w:rsidRPr="00F72D26" w:rsidRDefault="00F72D26" w:rsidP="00F72D26">
      <w:pPr>
        <w:pStyle w:val="HBSNormal"/>
        <w:ind w:left="720"/>
        <w:rPr>
          <w:i/>
          <w:iCs/>
          <w:lang w:val="en-CA"/>
        </w:rPr>
      </w:pPr>
      <w:r w:rsidRPr="00F72D26">
        <w:rPr>
          <w:i/>
          <w:iCs/>
          <w:lang w:val="en-CA"/>
        </w:rPr>
        <w:t>+                           `St. Vincent and the Grenadines`="St. Vincent",</w:t>
      </w:r>
    </w:p>
    <w:p w14:paraId="6094C7E6" w14:textId="77777777" w:rsidR="00F72D26" w:rsidRPr="00F72D26" w:rsidRDefault="00F72D26" w:rsidP="00F72D26">
      <w:pPr>
        <w:pStyle w:val="HBSNormal"/>
        <w:ind w:left="720"/>
        <w:rPr>
          <w:i/>
          <w:iCs/>
          <w:lang w:val="en-CA"/>
        </w:rPr>
      </w:pPr>
      <w:r w:rsidRPr="00F72D26">
        <w:rPr>
          <w:i/>
          <w:iCs/>
          <w:lang w:val="en-CA"/>
        </w:rPr>
        <w:t>+                           `Trinidad and Tobago`="</w:t>
      </w:r>
      <w:proofErr w:type="spellStart"/>
      <w:r w:rsidRPr="00F72D26">
        <w:rPr>
          <w:i/>
          <w:iCs/>
          <w:lang w:val="en-CA"/>
        </w:rPr>
        <w:t>Tinidad</w:t>
      </w:r>
      <w:proofErr w:type="spellEnd"/>
      <w:r w:rsidRPr="00F72D26">
        <w:rPr>
          <w:i/>
          <w:iCs/>
          <w:lang w:val="en-CA"/>
        </w:rPr>
        <w:t>"</w:t>
      </w:r>
      <w:proofErr w:type="gramStart"/>
      <w:r w:rsidRPr="00F72D26">
        <w:rPr>
          <w:i/>
          <w:iCs/>
          <w:lang w:val="en-CA"/>
        </w:rPr>
        <w:t>))%</w:t>
      </w:r>
      <w:proofErr w:type="gramEnd"/>
      <w:r w:rsidRPr="00F72D26">
        <w:rPr>
          <w:i/>
          <w:iCs/>
          <w:lang w:val="en-CA"/>
        </w:rPr>
        <w:t>&gt;%</w:t>
      </w:r>
    </w:p>
    <w:p w14:paraId="46C5B2B9" w14:textId="77777777" w:rsidR="00F72D26" w:rsidRPr="00F72D26" w:rsidRDefault="00F72D26" w:rsidP="00F72D26">
      <w:pPr>
        <w:pStyle w:val="HBSNormal"/>
        <w:ind w:left="720"/>
        <w:rPr>
          <w:i/>
          <w:iCs/>
          <w:lang w:val="en-CA"/>
        </w:rPr>
      </w:pPr>
      <w:r w:rsidRPr="00F72D26">
        <w:rPr>
          <w:i/>
          <w:iCs/>
          <w:lang w:val="en-CA"/>
        </w:rPr>
        <w:t xml:space="preserve">+     </w:t>
      </w:r>
      <w:proofErr w:type="spellStart"/>
      <w:r w:rsidRPr="00F72D26">
        <w:rPr>
          <w:i/>
          <w:iCs/>
          <w:lang w:val="en-CA"/>
        </w:rPr>
        <w:t>ggplot</w:t>
      </w:r>
      <w:proofErr w:type="spellEnd"/>
      <w:r w:rsidRPr="00F72D26">
        <w:rPr>
          <w:i/>
          <w:iCs/>
          <w:lang w:val="en-CA"/>
        </w:rPr>
        <w:t>(</w:t>
      </w:r>
      <w:proofErr w:type="spellStart"/>
      <w:r w:rsidRPr="00F72D26">
        <w:rPr>
          <w:i/>
          <w:iCs/>
          <w:lang w:val="en-CA"/>
        </w:rPr>
        <w:t>aes</w:t>
      </w:r>
      <w:proofErr w:type="spellEnd"/>
      <w:r w:rsidRPr="00F72D26">
        <w:rPr>
          <w:i/>
          <w:iCs/>
          <w:lang w:val="en-CA"/>
        </w:rPr>
        <w:t>(</w:t>
      </w:r>
      <w:proofErr w:type="spellStart"/>
      <w:proofErr w:type="gramStart"/>
      <w:r w:rsidRPr="00F72D26">
        <w:rPr>
          <w:i/>
          <w:iCs/>
          <w:lang w:val="en-CA"/>
        </w:rPr>
        <w:t>year,life</w:t>
      </w:r>
      <w:proofErr w:type="gramEnd"/>
      <w:r w:rsidRPr="00F72D26">
        <w:rPr>
          <w:i/>
          <w:iCs/>
          <w:lang w:val="en-CA"/>
        </w:rPr>
        <w:t>_expectancy,color</w:t>
      </w:r>
      <w:proofErr w:type="spellEnd"/>
      <w:r w:rsidRPr="00F72D26">
        <w:rPr>
          <w:i/>
          <w:iCs/>
          <w:lang w:val="en-CA"/>
        </w:rPr>
        <w:t>=country))+</w:t>
      </w:r>
    </w:p>
    <w:p w14:paraId="7ED71E14" w14:textId="51C52C97" w:rsidR="00174EBF" w:rsidRDefault="00F72D26" w:rsidP="00F72D26">
      <w:pPr>
        <w:pStyle w:val="HBSNormal"/>
        <w:ind w:left="720"/>
        <w:rPr>
          <w:i/>
          <w:iCs/>
          <w:lang w:val="en-CA"/>
        </w:rPr>
      </w:pPr>
      <w:r w:rsidRPr="00F72D26">
        <w:rPr>
          <w:i/>
          <w:iCs/>
          <w:lang w:val="en-CA"/>
        </w:rPr>
        <w:t xml:space="preserve">+     </w:t>
      </w:r>
      <w:proofErr w:type="spellStart"/>
      <w:r w:rsidRPr="00F72D26">
        <w:rPr>
          <w:i/>
          <w:iCs/>
          <w:lang w:val="en-CA"/>
        </w:rPr>
        <w:t>geom_</w:t>
      </w:r>
      <w:proofErr w:type="gramStart"/>
      <w:r w:rsidRPr="00F72D26">
        <w:rPr>
          <w:i/>
          <w:iCs/>
          <w:lang w:val="en-CA"/>
        </w:rPr>
        <w:t>line</w:t>
      </w:r>
      <w:proofErr w:type="spellEnd"/>
      <w:r w:rsidRPr="00F72D26">
        <w:rPr>
          <w:i/>
          <w:iCs/>
          <w:lang w:val="en-CA"/>
        </w:rPr>
        <w:t>(</w:t>
      </w:r>
      <w:proofErr w:type="gramEnd"/>
      <w:r w:rsidRPr="00F72D26">
        <w:rPr>
          <w:i/>
          <w:iCs/>
          <w:lang w:val="en-CA"/>
        </w:rPr>
        <w:t>)</w:t>
      </w:r>
    </w:p>
    <w:p w14:paraId="632877C6" w14:textId="7343F9FC" w:rsidR="00F72D26" w:rsidRDefault="00F72D26" w:rsidP="00F72D26">
      <w:pPr>
        <w:pStyle w:val="HBSFigure"/>
        <w:rPr>
          <w:lang w:val="en-CA"/>
        </w:rPr>
      </w:pPr>
      <w:bookmarkStart w:id="54" w:name="_Toc25419743"/>
      <w:r>
        <w:rPr>
          <w:lang w:val="en-CA"/>
        </w:rPr>
        <w:t>Life expectancy time series for countries in the Caribbean with recoded country names</w:t>
      </w:r>
      <w:bookmarkEnd w:id="54"/>
    </w:p>
    <w:p w14:paraId="11DA2951" w14:textId="77777777" w:rsidR="00F72D26" w:rsidRDefault="00F72D26" w:rsidP="00F72D26">
      <w:pPr>
        <w:pStyle w:val="HBSNormal"/>
        <w:rPr>
          <w:lang w:val="en-CA"/>
        </w:rPr>
      </w:pPr>
    </w:p>
    <w:p w14:paraId="144C8E00" w14:textId="6D3D6E99" w:rsidR="00F72D26" w:rsidRDefault="00F72D26" w:rsidP="00F72D26">
      <w:pPr>
        <w:pStyle w:val="HBSNormal"/>
        <w:jc w:val="center"/>
        <w:rPr>
          <w:lang w:val="en-CA"/>
        </w:rPr>
      </w:pPr>
      <w:r w:rsidRPr="00F72D26">
        <w:rPr>
          <w:noProof/>
        </w:rPr>
        <w:drawing>
          <wp:inline distT="0" distB="0" distL="0" distR="0" wp14:anchorId="2B9BE4E6" wp14:editId="592B4D32">
            <wp:extent cx="5391150" cy="365976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7776" cy="3664259"/>
                    </a:xfrm>
                    <a:prstGeom prst="rect">
                      <a:avLst/>
                    </a:prstGeom>
                  </pic:spPr>
                </pic:pic>
              </a:graphicData>
            </a:graphic>
          </wp:inline>
        </w:drawing>
      </w:r>
    </w:p>
    <w:p w14:paraId="68C8D1F3" w14:textId="2F45E52F" w:rsidR="00F72D26" w:rsidRPr="00F72D26" w:rsidRDefault="00F72D26" w:rsidP="00F72D26">
      <w:pPr>
        <w:pStyle w:val="HBSNormal"/>
        <w:jc w:val="left"/>
        <w:rPr>
          <w:lang w:val="en-CA"/>
        </w:rPr>
      </w:pPr>
      <w:r>
        <w:rPr>
          <w:lang w:val="en-CA"/>
        </w:rPr>
        <w:t xml:space="preserve">Notice the recode function is changing all these names to a shorter version, and it’s going to do it throughout the entire data set, as opposed to one by one. Once we do this, then we get a better-looking plot. Note that there’s other similar functions in the </w:t>
      </w:r>
      <w:proofErr w:type="spellStart"/>
      <w:r>
        <w:rPr>
          <w:lang w:val="en-CA"/>
        </w:rPr>
        <w:t>tidyverse</w:t>
      </w:r>
      <w:proofErr w:type="spellEnd"/>
      <w:r>
        <w:rPr>
          <w:lang w:val="en-CA"/>
        </w:rPr>
        <w:t xml:space="preserve">. For example, </w:t>
      </w:r>
      <w:proofErr w:type="spellStart"/>
      <w:r w:rsidRPr="00F72D26">
        <w:rPr>
          <w:b/>
          <w:bCs/>
          <w:lang w:val="en-CA"/>
        </w:rPr>
        <w:t>recode_</w:t>
      </w:r>
      <w:proofErr w:type="gramStart"/>
      <w:r w:rsidRPr="00F72D26">
        <w:rPr>
          <w:b/>
          <w:bCs/>
          <w:lang w:val="en-CA"/>
        </w:rPr>
        <w:t>factor</w:t>
      </w:r>
      <w:proofErr w:type="spellEnd"/>
      <w:r w:rsidRPr="00F72D26">
        <w:rPr>
          <w:b/>
          <w:bCs/>
          <w:lang w:val="en-CA"/>
        </w:rPr>
        <w:t>(</w:t>
      </w:r>
      <w:proofErr w:type="gramEnd"/>
      <w:r w:rsidRPr="00F72D26">
        <w:rPr>
          <w:b/>
          <w:bCs/>
          <w:lang w:val="en-CA"/>
        </w:rPr>
        <w:t>)</w:t>
      </w:r>
      <w:r>
        <w:rPr>
          <w:lang w:val="en-CA"/>
        </w:rPr>
        <w:t xml:space="preserve"> and </w:t>
      </w:r>
      <w:proofErr w:type="spellStart"/>
      <w:r w:rsidRPr="00F72D26">
        <w:rPr>
          <w:b/>
          <w:bCs/>
          <w:lang w:val="en-CA"/>
        </w:rPr>
        <w:t>fct_recoder</w:t>
      </w:r>
      <w:proofErr w:type="spellEnd"/>
      <w:r w:rsidRPr="00F72D26">
        <w:rPr>
          <w:b/>
          <w:bCs/>
          <w:lang w:val="en-CA"/>
        </w:rPr>
        <w:t>().</w:t>
      </w:r>
      <w:r>
        <w:rPr>
          <w:lang w:val="en-CA"/>
        </w:rPr>
        <w:t xml:space="preserve"> These are in the </w:t>
      </w:r>
      <w:proofErr w:type="spellStart"/>
      <w:r>
        <w:rPr>
          <w:lang w:val="en-CA"/>
        </w:rPr>
        <w:t>forcats</w:t>
      </w:r>
      <w:proofErr w:type="spellEnd"/>
      <w:r>
        <w:rPr>
          <w:lang w:val="en-CA"/>
        </w:rPr>
        <w:t xml:space="preserve"> function in the </w:t>
      </w:r>
      <w:proofErr w:type="spellStart"/>
      <w:r>
        <w:rPr>
          <w:lang w:val="en-CA"/>
        </w:rPr>
        <w:t>tidyverse</w:t>
      </w:r>
      <w:proofErr w:type="spellEnd"/>
      <w:r>
        <w:rPr>
          <w:lang w:val="en-CA"/>
        </w:rPr>
        <w:t xml:space="preserve"> package</w:t>
      </w:r>
    </w:p>
    <w:p w14:paraId="5874936F" w14:textId="04076659" w:rsidR="00CC1322" w:rsidRDefault="00CC1322" w:rsidP="00CC1322">
      <w:pPr>
        <w:pStyle w:val="Heading1"/>
      </w:pPr>
      <w:bookmarkStart w:id="55" w:name="_Toc25419727"/>
      <w:r>
        <w:lastRenderedPageBreak/>
        <w:t>Section 4: Dates, Times, and Text Mining</w:t>
      </w:r>
      <w:bookmarkEnd w:id="55"/>
    </w:p>
    <w:p w14:paraId="0879E3C6" w14:textId="57D7557D" w:rsidR="00CC1322" w:rsidRDefault="00CC1322" w:rsidP="00400E58">
      <w:pPr>
        <w:pStyle w:val="Heading2"/>
      </w:pPr>
      <w:bookmarkStart w:id="56" w:name="_Toc25419728"/>
      <w:r>
        <w:t>Dates, Times, and Text Mining</w:t>
      </w:r>
      <w:bookmarkEnd w:id="56"/>
    </w:p>
    <w:p w14:paraId="4807215F" w14:textId="5B4EEAC0" w:rsidR="00CC1322" w:rsidRDefault="00CC1322" w:rsidP="00CC1322">
      <w:pPr>
        <w:pStyle w:val="Heading3"/>
      </w:pPr>
      <w:bookmarkStart w:id="57" w:name="_Toc25419729"/>
      <w:r>
        <w:t>Dates and Times</w:t>
      </w:r>
      <w:bookmarkEnd w:id="57"/>
    </w:p>
    <w:p w14:paraId="7D90A9C1" w14:textId="0338DCB5" w:rsidR="00E95E13" w:rsidRDefault="004204A7" w:rsidP="00E95E13">
      <w:pPr>
        <w:pStyle w:val="HBSNormal"/>
      </w:pPr>
      <w:r>
        <w:t xml:space="preserve">Throughout this course, we have described 3 main types of vectors, numeric, character and logical. In data science projects, however, we very often </w:t>
      </w:r>
      <w:r w:rsidR="00C11403">
        <w:t xml:space="preserve">encounter variables that are dates. Although we can represent dates with a string for example, November 2, 2017. Once we pick a reference day, referred to as the epoch, they can be converted to numbers. Computer languages usually use January 1, 1970 as the epoch. </w:t>
      </w:r>
      <w:proofErr w:type="gramStart"/>
      <w:r w:rsidR="00C11403">
        <w:t>So</w:t>
      </w:r>
      <w:proofErr w:type="gramEnd"/>
      <w:r w:rsidR="00C11403">
        <w:t xml:space="preserve"> November 2, 2017 is day 17204. Now, how should we represent dates and times when analyzing data in R? We could just say, use day since the epoch. But then, it’s almost impossible to interpret. If I tell you it’s November 2, 2017, you know what it means immediately. If I tell you it’s day </w:t>
      </w:r>
      <w:proofErr w:type="gramStart"/>
      <w:r w:rsidR="00C11403">
        <w:t>17204</w:t>
      </w:r>
      <w:proofErr w:type="gramEnd"/>
      <w:r w:rsidR="00C11403">
        <w:t xml:space="preserve"> you’ll be quite confused. Similar problems arise with times. In this case, it gets even more complicated due to time zones. For this reason, R defines a data type just for dates and times. We saw an example in polls data here it is:</w:t>
      </w:r>
    </w:p>
    <w:p w14:paraId="505D0AF4" w14:textId="77777777" w:rsidR="00C11403" w:rsidRPr="00C11403" w:rsidRDefault="00C11403" w:rsidP="00C11403">
      <w:pPr>
        <w:pStyle w:val="HBSNormal"/>
        <w:rPr>
          <w:i/>
          <w:iCs/>
        </w:rPr>
      </w:pPr>
      <w:r>
        <w:tab/>
      </w:r>
      <w:r w:rsidRPr="00C11403">
        <w:rPr>
          <w:i/>
          <w:iCs/>
        </w:rPr>
        <w:t>library(</w:t>
      </w:r>
      <w:proofErr w:type="spellStart"/>
      <w:r w:rsidRPr="00C11403">
        <w:rPr>
          <w:i/>
          <w:iCs/>
        </w:rPr>
        <w:t>dslabs</w:t>
      </w:r>
      <w:proofErr w:type="spellEnd"/>
      <w:r w:rsidRPr="00C11403">
        <w:rPr>
          <w:i/>
          <w:iCs/>
        </w:rPr>
        <w:t>)</w:t>
      </w:r>
    </w:p>
    <w:p w14:paraId="1C7A1194" w14:textId="77777777" w:rsidR="00C11403" w:rsidRPr="00C11403" w:rsidRDefault="00C11403" w:rsidP="00C11403">
      <w:pPr>
        <w:pStyle w:val="HBSNormal"/>
        <w:ind w:left="720"/>
        <w:rPr>
          <w:i/>
          <w:iCs/>
        </w:rPr>
      </w:pPr>
      <w:r w:rsidRPr="00C11403">
        <w:rPr>
          <w:i/>
          <w:iCs/>
        </w:rPr>
        <w:t>&gt; data("polls_us_election_2016")</w:t>
      </w:r>
    </w:p>
    <w:p w14:paraId="12011390" w14:textId="77777777" w:rsidR="00C11403" w:rsidRPr="00C11403" w:rsidRDefault="00C11403" w:rsidP="00C11403">
      <w:pPr>
        <w:pStyle w:val="HBSNormal"/>
        <w:ind w:left="720"/>
        <w:rPr>
          <w:i/>
          <w:iCs/>
        </w:rPr>
      </w:pPr>
      <w:r w:rsidRPr="00C11403">
        <w:rPr>
          <w:i/>
          <w:iCs/>
        </w:rPr>
        <w:t>&gt; polls_us_election_2016$startdate%&gt;%head</w:t>
      </w:r>
    </w:p>
    <w:p w14:paraId="4E584903" w14:textId="77777777" w:rsidR="00C11403" w:rsidRPr="00C11403" w:rsidRDefault="00C11403" w:rsidP="00C11403">
      <w:pPr>
        <w:pStyle w:val="HBSNormal"/>
        <w:ind w:left="720"/>
        <w:rPr>
          <w:i/>
          <w:iCs/>
        </w:rPr>
      </w:pPr>
      <w:r w:rsidRPr="00C11403">
        <w:rPr>
          <w:i/>
          <w:iCs/>
        </w:rPr>
        <w:t>[1] "2016-11-03" "2016-11-01" "2016-11-02"</w:t>
      </w:r>
    </w:p>
    <w:p w14:paraId="3777BCD5" w14:textId="12973136" w:rsidR="00C11403" w:rsidRDefault="00C11403" w:rsidP="00C11403">
      <w:pPr>
        <w:pStyle w:val="HBSNormal"/>
        <w:ind w:left="720"/>
        <w:rPr>
          <w:i/>
          <w:iCs/>
        </w:rPr>
      </w:pPr>
      <w:r w:rsidRPr="00C11403">
        <w:rPr>
          <w:i/>
          <w:iCs/>
        </w:rPr>
        <w:t>[4] "2016-11-04" "2016-11-03" "2016-11-03"</w:t>
      </w:r>
    </w:p>
    <w:p w14:paraId="4D479C83" w14:textId="2F4FDB53" w:rsidR="00C11403" w:rsidRDefault="00C11403" w:rsidP="00C11403">
      <w:pPr>
        <w:pStyle w:val="HBSNormal"/>
      </w:pPr>
      <w:r>
        <w:t>These look like strings, but if you look at their class they are not:</w:t>
      </w:r>
    </w:p>
    <w:p w14:paraId="4BAF9930" w14:textId="77777777" w:rsidR="00C11403" w:rsidRPr="00C11403" w:rsidRDefault="00C11403" w:rsidP="00C11403">
      <w:pPr>
        <w:pStyle w:val="HBSNormal"/>
        <w:rPr>
          <w:i/>
          <w:iCs/>
        </w:rPr>
      </w:pPr>
      <w:r>
        <w:tab/>
      </w:r>
      <w:r w:rsidRPr="00C11403">
        <w:rPr>
          <w:i/>
          <w:iCs/>
        </w:rPr>
        <w:t>class(polls_us_election_2016$startdate)</w:t>
      </w:r>
    </w:p>
    <w:p w14:paraId="259DCF8D" w14:textId="21AAA2EB" w:rsidR="00C11403" w:rsidRDefault="00C11403" w:rsidP="00C11403">
      <w:pPr>
        <w:pStyle w:val="HBSNormal"/>
        <w:ind w:firstLine="720"/>
        <w:rPr>
          <w:i/>
          <w:iCs/>
        </w:rPr>
      </w:pPr>
      <w:r w:rsidRPr="00C11403">
        <w:rPr>
          <w:i/>
          <w:iCs/>
        </w:rPr>
        <w:t>[1] "Date"</w:t>
      </w:r>
    </w:p>
    <w:p w14:paraId="2A38CAFE" w14:textId="2A02973B" w:rsidR="00C11403" w:rsidRDefault="00C11403" w:rsidP="00C11403">
      <w:pPr>
        <w:pStyle w:val="HBSNormal"/>
      </w:pPr>
      <w:r>
        <w:t xml:space="preserve">When you convert them to </w:t>
      </w:r>
      <w:proofErr w:type="gramStart"/>
      <w:r>
        <w:t>number</w:t>
      </w:r>
      <w:proofErr w:type="gramEnd"/>
      <w:r>
        <w:t xml:space="preserve"> they turn into numbers around 17000:</w:t>
      </w:r>
    </w:p>
    <w:p w14:paraId="22CC2BC3" w14:textId="77777777" w:rsidR="00C11403" w:rsidRPr="00C11403" w:rsidRDefault="00C11403" w:rsidP="00C11403">
      <w:pPr>
        <w:pStyle w:val="HBSNormal"/>
        <w:rPr>
          <w:i/>
          <w:iCs/>
        </w:rPr>
      </w:pPr>
      <w:r>
        <w:tab/>
      </w:r>
      <w:proofErr w:type="spellStart"/>
      <w:proofErr w:type="gramStart"/>
      <w:r w:rsidRPr="00C11403">
        <w:rPr>
          <w:i/>
          <w:iCs/>
        </w:rPr>
        <w:t>as.numeric</w:t>
      </w:r>
      <w:proofErr w:type="spellEnd"/>
      <w:proofErr w:type="gramEnd"/>
      <w:r w:rsidRPr="00C11403">
        <w:rPr>
          <w:i/>
          <w:iCs/>
        </w:rPr>
        <w:t>(polls_us_election_2016$startdate)%&gt;%head</w:t>
      </w:r>
    </w:p>
    <w:p w14:paraId="40707CC3" w14:textId="3BD81ACC" w:rsidR="00A1025A" w:rsidRDefault="00C11403" w:rsidP="00C11403">
      <w:pPr>
        <w:pStyle w:val="HBSNormal"/>
        <w:ind w:firstLine="720"/>
        <w:rPr>
          <w:i/>
          <w:iCs/>
        </w:rPr>
      </w:pPr>
      <w:r w:rsidRPr="00C11403">
        <w:rPr>
          <w:i/>
          <w:iCs/>
        </w:rPr>
        <w:t>[1] 17108 17106 17107 17109 17108 17108</w:t>
      </w:r>
    </w:p>
    <w:p w14:paraId="6C88C957" w14:textId="77777777" w:rsidR="00A1025A" w:rsidRDefault="00A1025A">
      <w:pPr>
        <w:rPr>
          <w:i/>
          <w:iCs/>
          <w:sz w:val="20"/>
        </w:rPr>
      </w:pPr>
      <w:r>
        <w:rPr>
          <w:i/>
          <w:iCs/>
        </w:rPr>
        <w:br w:type="page"/>
      </w:r>
    </w:p>
    <w:p w14:paraId="12BB7083" w14:textId="77777777" w:rsidR="00C11403" w:rsidRDefault="00C11403" w:rsidP="00C11403">
      <w:pPr>
        <w:pStyle w:val="HBSNormal"/>
        <w:ind w:firstLine="720"/>
        <w:rPr>
          <w:i/>
          <w:iCs/>
        </w:rPr>
      </w:pPr>
    </w:p>
    <w:p w14:paraId="655A63ED" w14:textId="0F7A7E5F" w:rsidR="00C11403" w:rsidRDefault="00C11403" w:rsidP="00C11403">
      <w:pPr>
        <w:pStyle w:val="HBSNormal"/>
      </w:pPr>
      <w:r>
        <w:t xml:space="preserve">Plotting functions such as those in </w:t>
      </w:r>
      <w:proofErr w:type="spellStart"/>
      <w:r>
        <w:t>ggplot</w:t>
      </w:r>
      <w:proofErr w:type="spellEnd"/>
      <w:r>
        <w:t xml:space="preserve"> are aware of dates. This means that for example, a scatterplot can use a numeric representation to decide on the position of the point, but include the string and the labels, like this:</w:t>
      </w:r>
    </w:p>
    <w:p w14:paraId="3D283795" w14:textId="77777777" w:rsidR="00C11403" w:rsidRPr="00C11403" w:rsidRDefault="00C11403" w:rsidP="00C11403">
      <w:pPr>
        <w:pStyle w:val="HBSNormal"/>
        <w:rPr>
          <w:i/>
          <w:iCs/>
        </w:rPr>
      </w:pPr>
      <w:r>
        <w:tab/>
      </w:r>
      <w:r w:rsidRPr="00C11403">
        <w:rPr>
          <w:i/>
          <w:iCs/>
        </w:rPr>
        <w:t>polls_us_election_2016%&gt;%filter(pollster=="Ipsos"&amp;state=="U.S.</w:t>
      </w:r>
      <w:proofErr w:type="gramStart"/>
      <w:r w:rsidRPr="00C11403">
        <w:rPr>
          <w:i/>
          <w:iCs/>
        </w:rPr>
        <w:t>")%</w:t>
      </w:r>
      <w:proofErr w:type="gramEnd"/>
      <w:r w:rsidRPr="00C11403">
        <w:rPr>
          <w:i/>
          <w:iCs/>
        </w:rPr>
        <w:t>&gt;%</w:t>
      </w:r>
    </w:p>
    <w:p w14:paraId="4AE933AF" w14:textId="77777777" w:rsidR="00C11403" w:rsidRPr="00C11403" w:rsidRDefault="00C11403" w:rsidP="00C11403">
      <w:pPr>
        <w:pStyle w:val="HBSNormal"/>
        <w:ind w:left="720"/>
        <w:rPr>
          <w:i/>
          <w:iCs/>
        </w:rPr>
      </w:pPr>
      <w:r w:rsidRPr="00C11403">
        <w:rPr>
          <w:i/>
          <w:iCs/>
        </w:rPr>
        <w:t xml:space="preserve">+     </w:t>
      </w:r>
      <w:proofErr w:type="spellStart"/>
      <w:r w:rsidRPr="00C11403">
        <w:rPr>
          <w:i/>
          <w:iCs/>
        </w:rPr>
        <w:t>ggplot</w:t>
      </w:r>
      <w:proofErr w:type="spellEnd"/>
      <w:r w:rsidRPr="00C11403">
        <w:rPr>
          <w:i/>
          <w:iCs/>
        </w:rPr>
        <w:t>(</w:t>
      </w:r>
      <w:proofErr w:type="spellStart"/>
      <w:r w:rsidRPr="00C11403">
        <w:rPr>
          <w:i/>
          <w:iCs/>
        </w:rPr>
        <w:t>aes</w:t>
      </w:r>
      <w:proofErr w:type="spellEnd"/>
      <w:r w:rsidRPr="00C11403">
        <w:rPr>
          <w:i/>
          <w:iCs/>
        </w:rPr>
        <w:t>(</w:t>
      </w:r>
      <w:proofErr w:type="spellStart"/>
      <w:proofErr w:type="gramStart"/>
      <w:r w:rsidRPr="00C11403">
        <w:rPr>
          <w:i/>
          <w:iCs/>
        </w:rPr>
        <w:t>startdate,rawpoll</w:t>
      </w:r>
      <w:proofErr w:type="gramEnd"/>
      <w:r w:rsidRPr="00C11403">
        <w:rPr>
          <w:i/>
          <w:iCs/>
        </w:rPr>
        <w:t>_trump</w:t>
      </w:r>
      <w:proofErr w:type="spellEnd"/>
      <w:r w:rsidRPr="00C11403">
        <w:rPr>
          <w:i/>
          <w:iCs/>
        </w:rPr>
        <w:t>))+</w:t>
      </w:r>
    </w:p>
    <w:p w14:paraId="694EAC48" w14:textId="4C81F5F5" w:rsidR="00C11403" w:rsidRPr="00C11403" w:rsidRDefault="00C11403" w:rsidP="00C11403">
      <w:pPr>
        <w:pStyle w:val="HBSNormal"/>
        <w:ind w:left="720"/>
        <w:rPr>
          <w:i/>
          <w:iCs/>
        </w:rPr>
      </w:pPr>
      <w:r w:rsidRPr="00C11403">
        <w:rPr>
          <w:i/>
          <w:iCs/>
        </w:rPr>
        <w:t xml:space="preserve">+     </w:t>
      </w:r>
      <w:proofErr w:type="spellStart"/>
      <w:r w:rsidRPr="00C11403">
        <w:rPr>
          <w:i/>
          <w:iCs/>
        </w:rPr>
        <w:t>geom_</w:t>
      </w:r>
      <w:proofErr w:type="gramStart"/>
      <w:r w:rsidRPr="00C11403">
        <w:rPr>
          <w:i/>
          <w:iCs/>
        </w:rPr>
        <w:t>line</w:t>
      </w:r>
      <w:proofErr w:type="spellEnd"/>
      <w:r w:rsidRPr="00C11403">
        <w:rPr>
          <w:i/>
          <w:iCs/>
        </w:rPr>
        <w:t>(</w:t>
      </w:r>
      <w:proofErr w:type="gramEnd"/>
      <w:r w:rsidRPr="00C11403">
        <w:rPr>
          <w:i/>
          <w:iCs/>
        </w:rPr>
        <w:t>)</w:t>
      </w:r>
    </w:p>
    <w:p w14:paraId="30C59571" w14:textId="678A5E3B" w:rsidR="00C11403" w:rsidRDefault="00A1025A" w:rsidP="00A1025A">
      <w:pPr>
        <w:pStyle w:val="HBSFigure"/>
      </w:pPr>
      <w:bookmarkStart w:id="58" w:name="_Toc25419744"/>
      <w:r>
        <w:t>Scatterplot of Ipsos poll result for Trump in 2016</w:t>
      </w:r>
      <w:bookmarkEnd w:id="58"/>
    </w:p>
    <w:p w14:paraId="424DEDE7" w14:textId="5A0095BD" w:rsidR="00A1025A" w:rsidRDefault="00A1025A" w:rsidP="00A1025A">
      <w:pPr>
        <w:pStyle w:val="HBSNormal"/>
        <w:jc w:val="center"/>
      </w:pPr>
      <w:r w:rsidRPr="00A1025A">
        <w:rPr>
          <w:noProof/>
        </w:rPr>
        <w:drawing>
          <wp:inline distT="0" distB="0" distL="0" distR="0" wp14:anchorId="25C1CA45" wp14:editId="71E0D963">
            <wp:extent cx="5191125" cy="3523975"/>
            <wp:effectExtent l="0" t="0" r="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06229" cy="3534228"/>
                    </a:xfrm>
                    <a:prstGeom prst="rect">
                      <a:avLst/>
                    </a:prstGeom>
                  </pic:spPr>
                </pic:pic>
              </a:graphicData>
            </a:graphic>
          </wp:inline>
        </w:drawing>
      </w:r>
    </w:p>
    <w:p w14:paraId="637D475A" w14:textId="3E875F4D" w:rsidR="00A1025A" w:rsidRDefault="00A1025A" w:rsidP="00A1025A">
      <w:pPr>
        <w:pStyle w:val="HBSNormal"/>
      </w:pPr>
      <w:r>
        <w:t xml:space="preserve">Note that the months are displayed. Because dates are so common, the </w:t>
      </w:r>
      <w:proofErr w:type="spellStart"/>
      <w:r>
        <w:t>tidyverse</w:t>
      </w:r>
      <w:proofErr w:type="spellEnd"/>
      <w:r>
        <w:t xml:space="preserve"> includes functionality for dealing with dates through the </w:t>
      </w:r>
      <w:proofErr w:type="spellStart"/>
      <w:r w:rsidRPr="00A1025A">
        <w:rPr>
          <w:b/>
          <w:bCs/>
        </w:rPr>
        <w:t>lubridate</w:t>
      </w:r>
      <w:proofErr w:type="spellEnd"/>
      <w:r>
        <w:rPr>
          <w:b/>
          <w:bCs/>
        </w:rPr>
        <w:t xml:space="preserve"> </w:t>
      </w:r>
      <w:r>
        <w:t>package. We’ll take a random sample of date to show the useful things you can do with this package:</w:t>
      </w:r>
    </w:p>
    <w:p w14:paraId="24E2778C" w14:textId="77777777" w:rsidR="00A1025A" w:rsidRPr="00A1025A" w:rsidRDefault="00A1025A" w:rsidP="00A1025A">
      <w:pPr>
        <w:pStyle w:val="HBSNormal"/>
        <w:rPr>
          <w:i/>
          <w:iCs/>
        </w:rPr>
      </w:pPr>
      <w:r w:rsidRPr="00A1025A">
        <w:rPr>
          <w:i/>
          <w:iCs/>
        </w:rPr>
        <w:tab/>
      </w:r>
      <w:proofErr w:type="spellStart"/>
      <w:proofErr w:type="gramStart"/>
      <w:r w:rsidRPr="00A1025A">
        <w:rPr>
          <w:i/>
          <w:iCs/>
        </w:rPr>
        <w:t>set.seed</w:t>
      </w:r>
      <w:proofErr w:type="spellEnd"/>
      <w:proofErr w:type="gramEnd"/>
      <w:r w:rsidRPr="00A1025A">
        <w:rPr>
          <w:i/>
          <w:iCs/>
        </w:rPr>
        <w:t>(2)</w:t>
      </w:r>
    </w:p>
    <w:p w14:paraId="1F10FB05" w14:textId="41C84550" w:rsidR="00A1025A" w:rsidRPr="00A1025A" w:rsidRDefault="00A1025A" w:rsidP="00A1025A">
      <w:pPr>
        <w:pStyle w:val="HBSNormal"/>
        <w:ind w:left="720"/>
        <w:rPr>
          <w:i/>
          <w:iCs/>
        </w:rPr>
      </w:pPr>
      <w:r w:rsidRPr="00A1025A">
        <w:rPr>
          <w:i/>
          <w:iCs/>
        </w:rPr>
        <w:t>dates&lt;-sample(polls_us_election_2016$startdate,</w:t>
      </w:r>
      <w:proofErr w:type="gramStart"/>
      <w:r w:rsidRPr="00A1025A">
        <w:rPr>
          <w:i/>
          <w:iCs/>
        </w:rPr>
        <w:t>10)%</w:t>
      </w:r>
      <w:proofErr w:type="gramEnd"/>
      <w:r w:rsidRPr="00A1025A">
        <w:rPr>
          <w:i/>
          <w:iCs/>
        </w:rPr>
        <w:t>&gt;%sort</w:t>
      </w:r>
    </w:p>
    <w:p w14:paraId="697ABB64" w14:textId="1FBDD3DE" w:rsidR="00A1025A" w:rsidRPr="00A1025A" w:rsidRDefault="00A1025A" w:rsidP="00A1025A">
      <w:pPr>
        <w:pStyle w:val="HBSNormal"/>
        <w:ind w:left="720"/>
        <w:rPr>
          <w:i/>
          <w:iCs/>
        </w:rPr>
      </w:pPr>
      <w:r w:rsidRPr="00A1025A">
        <w:rPr>
          <w:i/>
          <w:iCs/>
        </w:rPr>
        <w:t>dates</w:t>
      </w:r>
    </w:p>
    <w:p w14:paraId="2473DD99" w14:textId="77777777" w:rsidR="00A1025A" w:rsidRPr="00A1025A" w:rsidRDefault="00A1025A" w:rsidP="00A1025A">
      <w:pPr>
        <w:pStyle w:val="HBSNormal"/>
        <w:ind w:left="720"/>
        <w:rPr>
          <w:i/>
          <w:iCs/>
        </w:rPr>
      </w:pPr>
      <w:r w:rsidRPr="00A1025A">
        <w:rPr>
          <w:i/>
          <w:iCs/>
        </w:rPr>
        <w:t xml:space="preserve"> [1] "2016-01-19" "2016-08-06" "2016-08-26"</w:t>
      </w:r>
    </w:p>
    <w:p w14:paraId="0C08EA23" w14:textId="77777777" w:rsidR="00A1025A" w:rsidRPr="00A1025A" w:rsidRDefault="00A1025A" w:rsidP="00A1025A">
      <w:pPr>
        <w:pStyle w:val="HBSNormal"/>
        <w:ind w:left="720"/>
        <w:rPr>
          <w:i/>
          <w:iCs/>
        </w:rPr>
      </w:pPr>
      <w:r w:rsidRPr="00A1025A">
        <w:rPr>
          <w:i/>
          <w:iCs/>
        </w:rPr>
        <w:t xml:space="preserve"> [4] "2016-09-09" "2016-09-14" "2016-09-16"</w:t>
      </w:r>
    </w:p>
    <w:p w14:paraId="4D0AF2FE" w14:textId="77777777" w:rsidR="00A1025A" w:rsidRPr="00A1025A" w:rsidRDefault="00A1025A" w:rsidP="00A1025A">
      <w:pPr>
        <w:pStyle w:val="HBSNormal"/>
        <w:ind w:left="720"/>
        <w:rPr>
          <w:i/>
          <w:iCs/>
        </w:rPr>
      </w:pPr>
      <w:r w:rsidRPr="00A1025A">
        <w:rPr>
          <w:i/>
          <w:iCs/>
        </w:rPr>
        <w:t xml:space="preserve"> [7] "2016-09-29" "2016-10-04" "2016-10-12"</w:t>
      </w:r>
    </w:p>
    <w:p w14:paraId="6A5FE144" w14:textId="5382D6CF" w:rsidR="00A1025A" w:rsidRDefault="00A1025A" w:rsidP="00A1025A">
      <w:pPr>
        <w:pStyle w:val="HBSNormal"/>
        <w:ind w:left="720"/>
        <w:rPr>
          <w:i/>
          <w:iCs/>
        </w:rPr>
      </w:pPr>
      <w:r w:rsidRPr="00A1025A">
        <w:rPr>
          <w:i/>
          <w:iCs/>
        </w:rPr>
        <w:t>[10] "2016-10-23"</w:t>
      </w:r>
    </w:p>
    <w:p w14:paraId="5D7795EB" w14:textId="77777777" w:rsidR="00A1025A" w:rsidRDefault="00A1025A">
      <w:pPr>
        <w:rPr>
          <w:i/>
          <w:iCs/>
          <w:sz w:val="20"/>
        </w:rPr>
      </w:pPr>
      <w:r>
        <w:rPr>
          <w:i/>
          <w:iCs/>
        </w:rPr>
        <w:br w:type="page"/>
      </w:r>
    </w:p>
    <w:p w14:paraId="0E905E6B" w14:textId="77777777" w:rsidR="00A1025A" w:rsidRDefault="00A1025A" w:rsidP="00A1025A">
      <w:pPr>
        <w:pStyle w:val="HBSNormal"/>
        <w:ind w:left="720"/>
        <w:rPr>
          <w:i/>
          <w:iCs/>
        </w:rPr>
      </w:pPr>
    </w:p>
    <w:p w14:paraId="4DB685A8" w14:textId="608C5DBF" w:rsidR="00A1025A" w:rsidRDefault="00A1025A" w:rsidP="00A1025A">
      <w:pPr>
        <w:pStyle w:val="HBSNormal"/>
      </w:pPr>
      <w:r>
        <w:t xml:space="preserve">The functions, </w:t>
      </w:r>
      <w:proofErr w:type="gramStart"/>
      <w:r>
        <w:rPr>
          <w:b/>
          <w:bCs/>
        </w:rPr>
        <w:t>year(</w:t>
      </w:r>
      <w:proofErr w:type="gramEnd"/>
      <w:r>
        <w:rPr>
          <w:b/>
          <w:bCs/>
        </w:rPr>
        <w:t>)</w:t>
      </w:r>
      <w:r>
        <w:t xml:space="preserve">, </w:t>
      </w:r>
      <w:r>
        <w:rPr>
          <w:b/>
          <w:bCs/>
        </w:rPr>
        <w:t>month()</w:t>
      </w:r>
      <w:r>
        <w:t xml:space="preserve"> and </w:t>
      </w:r>
      <w:r>
        <w:rPr>
          <w:b/>
          <w:bCs/>
        </w:rPr>
        <w:t>day()</w:t>
      </w:r>
      <w:r>
        <w:t xml:space="preserve"> extract those values, here’s an example:</w:t>
      </w:r>
    </w:p>
    <w:p w14:paraId="679372E3" w14:textId="77777777" w:rsidR="00A1025A" w:rsidRPr="00A1025A" w:rsidRDefault="00A1025A" w:rsidP="00A1025A">
      <w:pPr>
        <w:pStyle w:val="HBSNormal"/>
        <w:rPr>
          <w:i/>
          <w:iCs/>
        </w:rPr>
      </w:pPr>
      <w:r w:rsidRPr="00A1025A">
        <w:rPr>
          <w:i/>
          <w:iCs/>
        </w:rPr>
        <w:tab/>
      </w:r>
      <w:proofErr w:type="spellStart"/>
      <w:proofErr w:type="gramStart"/>
      <w:r w:rsidRPr="00A1025A">
        <w:rPr>
          <w:i/>
          <w:iCs/>
        </w:rPr>
        <w:t>data.frame</w:t>
      </w:r>
      <w:proofErr w:type="spellEnd"/>
      <w:proofErr w:type="gramEnd"/>
      <w:r w:rsidRPr="00A1025A">
        <w:rPr>
          <w:i/>
          <w:iCs/>
        </w:rPr>
        <w:t>(date=days(dates),</w:t>
      </w:r>
    </w:p>
    <w:p w14:paraId="1EAB6CB9" w14:textId="77777777" w:rsidR="00A1025A" w:rsidRPr="00A1025A" w:rsidRDefault="00A1025A" w:rsidP="00A1025A">
      <w:pPr>
        <w:pStyle w:val="HBSNormal"/>
        <w:ind w:left="720"/>
        <w:rPr>
          <w:i/>
          <w:iCs/>
        </w:rPr>
      </w:pPr>
      <w:r w:rsidRPr="00A1025A">
        <w:rPr>
          <w:i/>
          <w:iCs/>
        </w:rPr>
        <w:t>+            month=month(dates),</w:t>
      </w:r>
    </w:p>
    <w:p w14:paraId="3176AB28" w14:textId="77777777" w:rsidR="00A1025A" w:rsidRPr="00A1025A" w:rsidRDefault="00A1025A" w:rsidP="00A1025A">
      <w:pPr>
        <w:pStyle w:val="HBSNormal"/>
        <w:ind w:left="720"/>
        <w:rPr>
          <w:i/>
          <w:iCs/>
        </w:rPr>
      </w:pPr>
      <w:r w:rsidRPr="00A1025A">
        <w:rPr>
          <w:i/>
          <w:iCs/>
        </w:rPr>
        <w:t>+            day=day(dates),</w:t>
      </w:r>
    </w:p>
    <w:p w14:paraId="3090EEFB" w14:textId="77777777" w:rsidR="00A1025A" w:rsidRPr="00A1025A" w:rsidRDefault="00A1025A" w:rsidP="00A1025A">
      <w:pPr>
        <w:pStyle w:val="HBSNormal"/>
        <w:ind w:left="720"/>
        <w:rPr>
          <w:i/>
          <w:iCs/>
        </w:rPr>
      </w:pPr>
      <w:r w:rsidRPr="00A1025A">
        <w:rPr>
          <w:i/>
          <w:iCs/>
        </w:rPr>
        <w:t>+            year=year(dates))</w:t>
      </w:r>
    </w:p>
    <w:p w14:paraId="432CD7AB" w14:textId="77777777" w:rsidR="00A1025A" w:rsidRPr="00A1025A" w:rsidRDefault="00A1025A" w:rsidP="00A1025A">
      <w:pPr>
        <w:pStyle w:val="HBSNormal"/>
        <w:ind w:left="720"/>
        <w:rPr>
          <w:i/>
          <w:iCs/>
        </w:rPr>
      </w:pPr>
      <w:r w:rsidRPr="00A1025A">
        <w:rPr>
          <w:i/>
          <w:iCs/>
        </w:rPr>
        <w:t xml:space="preserve">              date month day year</w:t>
      </w:r>
    </w:p>
    <w:p w14:paraId="2A5A95B6" w14:textId="77777777" w:rsidR="00A1025A" w:rsidRPr="00A1025A" w:rsidRDefault="00A1025A" w:rsidP="00A1025A">
      <w:pPr>
        <w:pStyle w:val="HBSNormal"/>
        <w:ind w:left="720"/>
        <w:rPr>
          <w:i/>
          <w:iCs/>
        </w:rPr>
      </w:pPr>
      <w:proofErr w:type="gramStart"/>
      <w:r w:rsidRPr="00A1025A">
        <w:rPr>
          <w:i/>
          <w:iCs/>
        </w:rPr>
        <w:t>1  16819</w:t>
      </w:r>
      <w:proofErr w:type="gramEnd"/>
      <w:r w:rsidRPr="00A1025A">
        <w:rPr>
          <w:i/>
          <w:iCs/>
        </w:rPr>
        <w:t>d 0H 0M 0S     1  19 2016</w:t>
      </w:r>
    </w:p>
    <w:p w14:paraId="702E31BE" w14:textId="77777777" w:rsidR="00A1025A" w:rsidRPr="00A1025A" w:rsidRDefault="00A1025A" w:rsidP="00A1025A">
      <w:pPr>
        <w:pStyle w:val="HBSNormal"/>
        <w:ind w:left="720"/>
        <w:rPr>
          <w:i/>
          <w:iCs/>
        </w:rPr>
      </w:pPr>
      <w:proofErr w:type="gramStart"/>
      <w:r w:rsidRPr="00A1025A">
        <w:rPr>
          <w:i/>
          <w:iCs/>
        </w:rPr>
        <w:t>2  17019</w:t>
      </w:r>
      <w:proofErr w:type="gramEnd"/>
      <w:r w:rsidRPr="00A1025A">
        <w:rPr>
          <w:i/>
          <w:iCs/>
        </w:rPr>
        <w:t>d 0H 0M 0S     8   6 2016</w:t>
      </w:r>
    </w:p>
    <w:p w14:paraId="373742EE" w14:textId="77777777" w:rsidR="00A1025A" w:rsidRPr="00A1025A" w:rsidRDefault="00A1025A" w:rsidP="00A1025A">
      <w:pPr>
        <w:pStyle w:val="HBSNormal"/>
        <w:ind w:left="720"/>
        <w:rPr>
          <w:i/>
          <w:iCs/>
        </w:rPr>
      </w:pPr>
      <w:proofErr w:type="gramStart"/>
      <w:r w:rsidRPr="00A1025A">
        <w:rPr>
          <w:i/>
          <w:iCs/>
        </w:rPr>
        <w:t>3  17039</w:t>
      </w:r>
      <w:proofErr w:type="gramEnd"/>
      <w:r w:rsidRPr="00A1025A">
        <w:rPr>
          <w:i/>
          <w:iCs/>
        </w:rPr>
        <w:t>d 0H 0M 0S     8  26 2016</w:t>
      </w:r>
    </w:p>
    <w:p w14:paraId="5E0F7682" w14:textId="77777777" w:rsidR="00A1025A" w:rsidRPr="00A1025A" w:rsidRDefault="00A1025A" w:rsidP="00A1025A">
      <w:pPr>
        <w:pStyle w:val="HBSNormal"/>
        <w:ind w:left="720"/>
        <w:rPr>
          <w:i/>
          <w:iCs/>
        </w:rPr>
      </w:pPr>
      <w:proofErr w:type="gramStart"/>
      <w:r w:rsidRPr="00A1025A">
        <w:rPr>
          <w:i/>
          <w:iCs/>
        </w:rPr>
        <w:t>4  17053</w:t>
      </w:r>
      <w:proofErr w:type="gramEnd"/>
      <w:r w:rsidRPr="00A1025A">
        <w:rPr>
          <w:i/>
          <w:iCs/>
        </w:rPr>
        <w:t>d 0H 0M 0S     9   9 2016</w:t>
      </w:r>
    </w:p>
    <w:p w14:paraId="12422F19" w14:textId="77777777" w:rsidR="00A1025A" w:rsidRPr="00A1025A" w:rsidRDefault="00A1025A" w:rsidP="00A1025A">
      <w:pPr>
        <w:pStyle w:val="HBSNormal"/>
        <w:ind w:left="720"/>
        <w:rPr>
          <w:i/>
          <w:iCs/>
        </w:rPr>
      </w:pPr>
      <w:proofErr w:type="gramStart"/>
      <w:r w:rsidRPr="00A1025A">
        <w:rPr>
          <w:i/>
          <w:iCs/>
        </w:rPr>
        <w:t>5  17058</w:t>
      </w:r>
      <w:proofErr w:type="gramEnd"/>
      <w:r w:rsidRPr="00A1025A">
        <w:rPr>
          <w:i/>
          <w:iCs/>
        </w:rPr>
        <w:t>d 0H 0M 0S     9  14 2016</w:t>
      </w:r>
    </w:p>
    <w:p w14:paraId="10158BB5" w14:textId="77777777" w:rsidR="00A1025A" w:rsidRPr="00A1025A" w:rsidRDefault="00A1025A" w:rsidP="00A1025A">
      <w:pPr>
        <w:pStyle w:val="HBSNormal"/>
        <w:ind w:left="720"/>
        <w:rPr>
          <w:i/>
          <w:iCs/>
        </w:rPr>
      </w:pPr>
      <w:proofErr w:type="gramStart"/>
      <w:r w:rsidRPr="00A1025A">
        <w:rPr>
          <w:i/>
          <w:iCs/>
        </w:rPr>
        <w:t>6  17060</w:t>
      </w:r>
      <w:proofErr w:type="gramEnd"/>
      <w:r w:rsidRPr="00A1025A">
        <w:rPr>
          <w:i/>
          <w:iCs/>
        </w:rPr>
        <w:t>d 0H 0M 0S     9  16 2016</w:t>
      </w:r>
    </w:p>
    <w:p w14:paraId="259D4605" w14:textId="77777777" w:rsidR="00A1025A" w:rsidRPr="00A1025A" w:rsidRDefault="00A1025A" w:rsidP="00A1025A">
      <w:pPr>
        <w:pStyle w:val="HBSNormal"/>
        <w:ind w:left="720"/>
        <w:rPr>
          <w:i/>
          <w:iCs/>
        </w:rPr>
      </w:pPr>
      <w:proofErr w:type="gramStart"/>
      <w:r w:rsidRPr="00A1025A">
        <w:rPr>
          <w:i/>
          <w:iCs/>
        </w:rPr>
        <w:t>7  17073</w:t>
      </w:r>
      <w:proofErr w:type="gramEnd"/>
      <w:r w:rsidRPr="00A1025A">
        <w:rPr>
          <w:i/>
          <w:iCs/>
        </w:rPr>
        <w:t>d 0H 0M 0S     9  29 2016</w:t>
      </w:r>
    </w:p>
    <w:p w14:paraId="1D93E830" w14:textId="77777777" w:rsidR="00A1025A" w:rsidRPr="00A1025A" w:rsidRDefault="00A1025A" w:rsidP="00A1025A">
      <w:pPr>
        <w:pStyle w:val="HBSNormal"/>
        <w:ind w:left="720"/>
        <w:rPr>
          <w:i/>
          <w:iCs/>
        </w:rPr>
      </w:pPr>
      <w:proofErr w:type="gramStart"/>
      <w:r w:rsidRPr="00A1025A">
        <w:rPr>
          <w:i/>
          <w:iCs/>
        </w:rPr>
        <w:t>8  17078</w:t>
      </w:r>
      <w:proofErr w:type="gramEnd"/>
      <w:r w:rsidRPr="00A1025A">
        <w:rPr>
          <w:i/>
          <w:iCs/>
        </w:rPr>
        <w:t>d 0H 0M 0S    10   4 2016</w:t>
      </w:r>
    </w:p>
    <w:p w14:paraId="4E3F4005" w14:textId="77777777" w:rsidR="00A1025A" w:rsidRPr="00A1025A" w:rsidRDefault="00A1025A" w:rsidP="00A1025A">
      <w:pPr>
        <w:pStyle w:val="HBSNormal"/>
        <w:ind w:left="720"/>
        <w:rPr>
          <w:i/>
          <w:iCs/>
        </w:rPr>
      </w:pPr>
      <w:proofErr w:type="gramStart"/>
      <w:r w:rsidRPr="00A1025A">
        <w:rPr>
          <w:i/>
          <w:iCs/>
        </w:rPr>
        <w:t>9  17086</w:t>
      </w:r>
      <w:proofErr w:type="gramEnd"/>
      <w:r w:rsidRPr="00A1025A">
        <w:rPr>
          <w:i/>
          <w:iCs/>
        </w:rPr>
        <w:t>d 0H 0M 0S    10  12 2016</w:t>
      </w:r>
    </w:p>
    <w:p w14:paraId="03F5423B" w14:textId="56510CB8" w:rsidR="00A1025A" w:rsidRDefault="00A1025A" w:rsidP="00A1025A">
      <w:pPr>
        <w:pStyle w:val="HBSNormal"/>
        <w:ind w:left="720"/>
        <w:rPr>
          <w:i/>
          <w:iCs/>
        </w:rPr>
      </w:pPr>
      <w:r w:rsidRPr="00A1025A">
        <w:rPr>
          <w:i/>
          <w:iCs/>
        </w:rPr>
        <w:t xml:space="preserve">10 17097d 0H 0M 0S    </w:t>
      </w:r>
      <w:proofErr w:type="gramStart"/>
      <w:r w:rsidRPr="00A1025A">
        <w:rPr>
          <w:i/>
          <w:iCs/>
        </w:rPr>
        <w:t>10  23</w:t>
      </w:r>
      <w:proofErr w:type="gramEnd"/>
      <w:r w:rsidRPr="00A1025A">
        <w:rPr>
          <w:i/>
          <w:iCs/>
        </w:rPr>
        <w:t xml:space="preserve"> 2016</w:t>
      </w:r>
    </w:p>
    <w:p w14:paraId="7E61CFDF" w14:textId="361F2E94" w:rsidR="00A1025A" w:rsidRDefault="00A1025A" w:rsidP="00A1025A">
      <w:pPr>
        <w:pStyle w:val="HBSNormal"/>
      </w:pPr>
      <w:r>
        <w:t>We can also extract the month labels like this:</w:t>
      </w:r>
    </w:p>
    <w:p w14:paraId="6229C13C" w14:textId="77777777" w:rsidR="00A1025A" w:rsidRPr="00A1025A" w:rsidRDefault="00A1025A" w:rsidP="00A1025A">
      <w:pPr>
        <w:pStyle w:val="HBSNormal"/>
        <w:rPr>
          <w:i/>
          <w:iCs/>
        </w:rPr>
      </w:pPr>
      <w:r>
        <w:tab/>
      </w:r>
      <w:proofErr w:type="gramStart"/>
      <w:r w:rsidRPr="00A1025A">
        <w:rPr>
          <w:i/>
          <w:iCs/>
        </w:rPr>
        <w:t>month(</w:t>
      </w:r>
      <w:proofErr w:type="spellStart"/>
      <w:proofErr w:type="gramEnd"/>
      <w:r w:rsidRPr="00A1025A">
        <w:rPr>
          <w:i/>
          <w:iCs/>
        </w:rPr>
        <w:t>dates,label</w:t>
      </w:r>
      <w:proofErr w:type="spellEnd"/>
      <w:r w:rsidRPr="00A1025A">
        <w:rPr>
          <w:i/>
          <w:iCs/>
        </w:rPr>
        <w:t xml:space="preserve"> = TRUE)</w:t>
      </w:r>
    </w:p>
    <w:p w14:paraId="76E710CE" w14:textId="77777777" w:rsidR="00A1025A" w:rsidRPr="00A1025A" w:rsidRDefault="00A1025A" w:rsidP="00A1025A">
      <w:pPr>
        <w:pStyle w:val="HBSNormal"/>
        <w:ind w:left="720"/>
        <w:rPr>
          <w:i/>
          <w:iCs/>
        </w:rPr>
      </w:pPr>
      <w:r w:rsidRPr="00A1025A">
        <w:rPr>
          <w:i/>
          <w:iCs/>
        </w:rPr>
        <w:t xml:space="preserve"> [1] Jan Aug </w:t>
      </w:r>
      <w:proofErr w:type="spellStart"/>
      <w:r w:rsidRPr="00A1025A">
        <w:rPr>
          <w:i/>
          <w:iCs/>
        </w:rPr>
        <w:t>Aug</w:t>
      </w:r>
      <w:proofErr w:type="spellEnd"/>
      <w:r w:rsidRPr="00A1025A">
        <w:rPr>
          <w:i/>
          <w:iCs/>
        </w:rPr>
        <w:t xml:space="preserve"> Sep </w:t>
      </w:r>
      <w:proofErr w:type="spellStart"/>
      <w:r w:rsidRPr="00A1025A">
        <w:rPr>
          <w:i/>
          <w:iCs/>
        </w:rPr>
        <w:t>Sep</w:t>
      </w:r>
      <w:proofErr w:type="spellEnd"/>
      <w:r w:rsidRPr="00A1025A">
        <w:rPr>
          <w:i/>
          <w:iCs/>
        </w:rPr>
        <w:t xml:space="preserve"> </w:t>
      </w:r>
      <w:proofErr w:type="spellStart"/>
      <w:r w:rsidRPr="00A1025A">
        <w:rPr>
          <w:i/>
          <w:iCs/>
        </w:rPr>
        <w:t>Sep</w:t>
      </w:r>
      <w:proofErr w:type="spellEnd"/>
      <w:r w:rsidRPr="00A1025A">
        <w:rPr>
          <w:i/>
          <w:iCs/>
        </w:rPr>
        <w:t xml:space="preserve"> </w:t>
      </w:r>
      <w:proofErr w:type="spellStart"/>
      <w:r w:rsidRPr="00A1025A">
        <w:rPr>
          <w:i/>
          <w:iCs/>
        </w:rPr>
        <w:t>Sep</w:t>
      </w:r>
      <w:proofErr w:type="spellEnd"/>
      <w:r w:rsidRPr="00A1025A">
        <w:rPr>
          <w:i/>
          <w:iCs/>
        </w:rPr>
        <w:t xml:space="preserve"> Oct </w:t>
      </w:r>
      <w:proofErr w:type="spellStart"/>
      <w:r w:rsidRPr="00A1025A">
        <w:rPr>
          <w:i/>
          <w:iCs/>
        </w:rPr>
        <w:t>Oct</w:t>
      </w:r>
      <w:proofErr w:type="spellEnd"/>
      <w:r w:rsidRPr="00A1025A">
        <w:rPr>
          <w:i/>
          <w:iCs/>
        </w:rPr>
        <w:t xml:space="preserve"> </w:t>
      </w:r>
      <w:proofErr w:type="spellStart"/>
      <w:r w:rsidRPr="00A1025A">
        <w:rPr>
          <w:i/>
          <w:iCs/>
        </w:rPr>
        <w:t>Oct</w:t>
      </w:r>
      <w:proofErr w:type="spellEnd"/>
    </w:p>
    <w:p w14:paraId="654AA447" w14:textId="5FCF7EE4" w:rsidR="00A1025A" w:rsidRDefault="00A1025A" w:rsidP="00A1025A">
      <w:pPr>
        <w:pStyle w:val="HBSNormal"/>
        <w:ind w:left="720"/>
        <w:rPr>
          <w:i/>
          <w:iCs/>
        </w:rPr>
      </w:pPr>
      <w:r w:rsidRPr="00A1025A">
        <w:rPr>
          <w:i/>
          <w:iCs/>
        </w:rPr>
        <w:t>12 Levels: Jan &lt; Feb &lt; Mar &lt; ... &lt; Dec</w:t>
      </w:r>
    </w:p>
    <w:p w14:paraId="3643E6C4" w14:textId="75C8EE22" w:rsidR="00A1025A" w:rsidRDefault="00A1025A" w:rsidP="00A1025A">
      <w:pPr>
        <w:pStyle w:val="HBSNormal"/>
      </w:pPr>
      <w:r>
        <w:t>Another useful set of functions are the parsers that converts strings into dates. Here’s an example of how you can convert any kinds of strings into dates:</w:t>
      </w:r>
    </w:p>
    <w:p w14:paraId="18CDDC37" w14:textId="77777777" w:rsidR="00A1025A" w:rsidRPr="00A1025A" w:rsidRDefault="00A1025A" w:rsidP="00A1025A">
      <w:pPr>
        <w:pStyle w:val="HBSNormal"/>
        <w:rPr>
          <w:i/>
          <w:iCs/>
        </w:rPr>
      </w:pPr>
      <w:r>
        <w:tab/>
      </w:r>
      <w:r w:rsidRPr="00A1025A">
        <w:rPr>
          <w:i/>
          <w:iCs/>
        </w:rPr>
        <w:t>x&lt;-</w:t>
      </w:r>
      <w:proofErr w:type="gramStart"/>
      <w:r w:rsidRPr="00A1025A">
        <w:rPr>
          <w:i/>
          <w:iCs/>
        </w:rPr>
        <w:t>c(</w:t>
      </w:r>
      <w:proofErr w:type="gramEnd"/>
      <w:r w:rsidRPr="00A1025A">
        <w:rPr>
          <w:i/>
          <w:iCs/>
        </w:rPr>
        <w:t>20090101,"2009-01-02","2009 01 03","2009-1-4",</w:t>
      </w:r>
    </w:p>
    <w:p w14:paraId="2C85E5A0" w14:textId="77777777" w:rsidR="00A1025A" w:rsidRPr="00A1025A" w:rsidRDefault="00A1025A" w:rsidP="00A1025A">
      <w:pPr>
        <w:pStyle w:val="HBSNormal"/>
        <w:ind w:left="720"/>
        <w:rPr>
          <w:i/>
          <w:iCs/>
        </w:rPr>
      </w:pPr>
      <w:r w:rsidRPr="00A1025A">
        <w:rPr>
          <w:i/>
          <w:iCs/>
        </w:rPr>
        <w:t>+      "2009-1, 5","Created on 2009 1 6","</w:t>
      </w:r>
      <w:proofErr w:type="gramStart"/>
      <w:r w:rsidRPr="00A1025A">
        <w:rPr>
          <w:i/>
          <w:iCs/>
        </w:rPr>
        <w:t>200901 !!!</w:t>
      </w:r>
      <w:proofErr w:type="gramEnd"/>
      <w:r w:rsidRPr="00A1025A">
        <w:rPr>
          <w:i/>
          <w:iCs/>
        </w:rPr>
        <w:t xml:space="preserve"> 07")</w:t>
      </w:r>
    </w:p>
    <w:p w14:paraId="27C6F515" w14:textId="77777777" w:rsidR="00A1025A" w:rsidRPr="00A1025A" w:rsidRDefault="00A1025A" w:rsidP="00A1025A">
      <w:pPr>
        <w:pStyle w:val="HBSNormal"/>
        <w:ind w:left="720"/>
        <w:rPr>
          <w:i/>
          <w:iCs/>
        </w:rPr>
      </w:pPr>
      <w:r w:rsidRPr="00A1025A">
        <w:rPr>
          <w:i/>
          <w:iCs/>
        </w:rPr>
        <w:t xml:space="preserve">&gt; </w:t>
      </w:r>
      <w:proofErr w:type="spellStart"/>
      <w:r w:rsidRPr="00A1025A">
        <w:rPr>
          <w:i/>
          <w:iCs/>
        </w:rPr>
        <w:t>ymd</w:t>
      </w:r>
      <w:proofErr w:type="spellEnd"/>
      <w:r w:rsidRPr="00A1025A">
        <w:rPr>
          <w:i/>
          <w:iCs/>
        </w:rPr>
        <w:t>(x)</w:t>
      </w:r>
    </w:p>
    <w:p w14:paraId="16B4E4D2" w14:textId="77777777" w:rsidR="00A1025A" w:rsidRPr="00A1025A" w:rsidRDefault="00A1025A" w:rsidP="00A1025A">
      <w:pPr>
        <w:pStyle w:val="HBSNormal"/>
        <w:ind w:left="720"/>
        <w:rPr>
          <w:i/>
          <w:iCs/>
        </w:rPr>
      </w:pPr>
      <w:r w:rsidRPr="00A1025A">
        <w:rPr>
          <w:i/>
          <w:iCs/>
        </w:rPr>
        <w:t>[1] "2009-01-01" "2009-01-02" "2009-01-03"</w:t>
      </w:r>
    </w:p>
    <w:p w14:paraId="34BB1CFD" w14:textId="77777777" w:rsidR="00A1025A" w:rsidRPr="00A1025A" w:rsidRDefault="00A1025A" w:rsidP="00A1025A">
      <w:pPr>
        <w:pStyle w:val="HBSNormal"/>
        <w:ind w:left="720"/>
        <w:rPr>
          <w:i/>
          <w:iCs/>
        </w:rPr>
      </w:pPr>
      <w:r w:rsidRPr="00A1025A">
        <w:rPr>
          <w:i/>
          <w:iCs/>
        </w:rPr>
        <w:t>[4] "2009-01-04" "2009-01-05" "2009-01-06"</w:t>
      </w:r>
    </w:p>
    <w:p w14:paraId="38648809" w14:textId="3D6F13C6" w:rsidR="00A1025A" w:rsidRDefault="00A1025A" w:rsidP="00A1025A">
      <w:pPr>
        <w:pStyle w:val="HBSNormal"/>
        <w:ind w:left="720"/>
        <w:rPr>
          <w:i/>
          <w:iCs/>
        </w:rPr>
      </w:pPr>
      <w:r w:rsidRPr="00A1025A">
        <w:rPr>
          <w:i/>
          <w:iCs/>
        </w:rPr>
        <w:t>[7] "2009-01-07"</w:t>
      </w:r>
    </w:p>
    <w:p w14:paraId="69565AC9" w14:textId="77777777" w:rsidR="00A1025A" w:rsidRDefault="00A1025A">
      <w:pPr>
        <w:rPr>
          <w:i/>
          <w:iCs/>
          <w:sz w:val="20"/>
        </w:rPr>
      </w:pPr>
      <w:r>
        <w:rPr>
          <w:i/>
          <w:iCs/>
        </w:rPr>
        <w:br w:type="page"/>
      </w:r>
    </w:p>
    <w:p w14:paraId="7A738981" w14:textId="4D54C087" w:rsidR="00A1025A" w:rsidRDefault="00A1025A" w:rsidP="00A1025A">
      <w:pPr>
        <w:pStyle w:val="HBSNormal"/>
      </w:pPr>
      <w:r>
        <w:lastRenderedPageBreak/>
        <w:t>Another complication with dates is the fact that they can be written in different formats. The preferred format is to show year with all four digits, month with two digits and then days, or what is called ISO 8601 format</w:t>
      </w:r>
      <w:r w:rsidR="003F271E">
        <w:t xml:space="preserve">. Specifically, we use the format 4 digits for Y-2 digits for M-2d digits for D. </w:t>
      </w:r>
      <w:proofErr w:type="gramStart"/>
      <w:r w:rsidR="003F271E">
        <w:t>So</w:t>
      </w:r>
      <w:proofErr w:type="gramEnd"/>
      <w:r w:rsidR="003F271E">
        <w:t xml:space="preserve"> if we order the string alphabetically it orders it by date. We saw how the function </w:t>
      </w:r>
      <w:proofErr w:type="spellStart"/>
      <w:proofErr w:type="gramStart"/>
      <w:r w:rsidR="003F271E" w:rsidRPr="003F271E">
        <w:rPr>
          <w:b/>
          <w:bCs/>
        </w:rPr>
        <w:t>ymd</w:t>
      </w:r>
      <w:proofErr w:type="spellEnd"/>
      <w:r w:rsidR="003F271E" w:rsidRPr="003F271E">
        <w:rPr>
          <w:b/>
          <w:bCs/>
        </w:rPr>
        <w:t>(</w:t>
      </w:r>
      <w:proofErr w:type="gramEnd"/>
      <w:r w:rsidR="003F271E" w:rsidRPr="003F271E">
        <w:rPr>
          <w:b/>
          <w:bCs/>
        </w:rPr>
        <w:t>)</w:t>
      </w:r>
      <w:r w:rsidR="003F271E">
        <w:t xml:space="preserve"> returns dates in this format, but what if you encountered data such as 09/01/02? This could be September 1, 2002 or January 2, 2009 or January 9, 2002. In this case, examining the entire vector of dates will help you determine what format it is by process of elimination. Once you know, you can use the many parsers provided by </w:t>
      </w:r>
      <w:proofErr w:type="spellStart"/>
      <w:r w:rsidR="003F271E">
        <w:t>lubridate</w:t>
      </w:r>
      <w:proofErr w:type="spellEnd"/>
      <w:r w:rsidR="003F271E">
        <w:t xml:space="preserve"> to convert. For example, if the string is 09/01/02, the </w:t>
      </w:r>
      <w:proofErr w:type="spellStart"/>
      <w:r w:rsidR="003F271E">
        <w:t>ymd</w:t>
      </w:r>
      <w:proofErr w:type="spellEnd"/>
      <w:r w:rsidR="003F271E">
        <w:t xml:space="preserve"> function assumes the first entry is a year, the second is a month and the third is a day. </w:t>
      </w:r>
      <w:proofErr w:type="gramStart"/>
      <w:r w:rsidR="003F271E">
        <w:t>So</w:t>
      </w:r>
      <w:proofErr w:type="gramEnd"/>
      <w:r w:rsidR="003F271E">
        <w:t xml:space="preserve"> it converts it to that format like this:</w:t>
      </w:r>
    </w:p>
    <w:p w14:paraId="64C1FDF0" w14:textId="77777777" w:rsidR="003F271E" w:rsidRPr="003F271E" w:rsidRDefault="003F271E" w:rsidP="003F271E">
      <w:pPr>
        <w:pStyle w:val="HBSNormal"/>
        <w:rPr>
          <w:i/>
          <w:iCs/>
        </w:rPr>
      </w:pPr>
      <w:r>
        <w:tab/>
      </w:r>
      <w:r w:rsidRPr="003F271E">
        <w:rPr>
          <w:i/>
          <w:iCs/>
        </w:rPr>
        <w:t>x&lt;-"09/01/02"</w:t>
      </w:r>
    </w:p>
    <w:p w14:paraId="0137BA68" w14:textId="77777777" w:rsidR="003F271E" w:rsidRPr="003F271E" w:rsidRDefault="003F271E" w:rsidP="003F271E">
      <w:pPr>
        <w:pStyle w:val="HBSNormal"/>
        <w:ind w:left="720"/>
        <w:rPr>
          <w:i/>
          <w:iCs/>
        </w:rPr>
      </w:pPr>
      <w:r w:rsidRPr="003F271E">
        <w:rPr>
          <w:i/>
          <w:iCs/>
        </w:rPr>
        <w:t xml:space="preserve">&gt; </w:t>
      </w:r>
      <w:proofErr w:type="spellStart"/>
      <w:r w:rsidRPr="003F271E">
        <w:rPr>
          <w:i/>
          <w:iCs/>
        </w:rPr>
        <w:t>ymd</w:t>
      </w:r>
      <w:proofErr w:type="spellEnd"/>
      <w:r w:rsidRPr="003F271E">
        <w:rPr>
          <w:i/>
          <w:iCs/>
        </w:rPr>
        <w:t>(x)</w:t>
      </w:r>
    </w:p>
    <w:p w14:paraId="476AE07F" w14:textId="0485D8D4" w:rsidR="003F271E" w:rsidRDefault="003F271E" w:rsidP="003F271E">
      <w:pPr>
        <w:pStyle w:val="HBSNormal"/>
        <w:ind w:left="720"/>
        <w:rPr>
          <w:i/>
          <w:iCs/>
        </w:rPr>
      </w:pPr>
      <w:r w:rsidRPr="003F271E">
        <w:rPr>
          <w:i/>
          <w:iCs/>
        </w:rPr>
        <w:t>[1] "2009-01-02"</w:t>
      </w:r>
    </w:p>
    <w:p w14:paraId="1DDBF238" w14:textId="1AF62991" w:rsidR="003F271E" w:rsidRDefault="003F271E" w:rsidP="003F271E">
      <w:pPr>
        <w:pStyle w:val="HBSNormal"/>
      </w:pPr>
      <w:r>
        <w:t xml:space="preserve">The </w:t>
      </w:r>
      <w:proofErr w:type="spellStart"/>
      <w:proofErr w:type="gramStart"/>
      <w:r>
        <w:rPr>
          <w:b/>
          <w:bCs/>
        </w:rPr>
        <w:t>mdy</w:t>
      </w:r>
      <w:proofErr w:type="spellEnd"/>
      <w:r>
        <w:rPr>
          <w:b/>
          <w:bCs/>
        </w:rPr>
        <w:t>(</w:t>
      </w:r>
      <w:proofErr w:type="gramEnd"/>
      <w:r>
        <w:rPr>
          <w:b/>
          <w:bCs/>
        </w:rPr>
        <w:t>)</w:t>
      </w:r>
      <w:r>
        <w:t xml:space="preserve"> function assumes the first entry is month, then day, then year like this:</w:t>
      </w:r>
    </w:p>
    <w:p w14:paraId="636C68EB" w14:textId="77777777" w:rsidR="003F271E" w:rsidRPr="003F271E" w:rsidRDefault="003F271E" w:rsidP="003F271E">
      <w:pPr>
        <w:pStyle w:val="HBSNormal"/>
        <w:rPr>
          <w:i/>
          <w:iCs/>
        </w:rPr>
      </w:pPr>
      <w:r>
        <w:tab/>
      </w:r>
      <w:proofErr w:type="spellStart"/>
      <w:r w:rsidRPr="003F271E">
        <w:rPr>
          <w:i/>
          <w:iCs/>
        </w:rPr>
        <w:t>mdy</w:t>
      </w:r>
      <w:proofErr w:type="spellEnd"/>
      <w:r w:rsidRPr="003F271E">
        <w:rPr>
          <w:i/>
          <w:iCs/>
        </w:rPr>
        <w:t>(x)</w:t>
      </w:r>
    </w:p>
    <w:p w14:paraId="70A54FDA" w14:textId="53382D46" w:rsidR="003F271E" w:rsidRDefault="003F271E" w:rsidP="003F271E">
      <w:pPr>
        <w:pStyle w:val="HBSNormal"/>
        <w:ind w:firstLine="720"/>
        <w:rPr>
          <w:i/>
          <w:iCs/>
        </w:rPr>
      </w:pPr>
      <w:r w:rsidRPr="003F271E">
        <w:rPr>
          <w:i/>
          <w:iCs/>
        </w:rPr>
        <w:t>[1] "2002-09-01"</w:t>
      </w:r>
    </w:p>
    <w:p w14:paraId="2D2DBAD6" w14:textId="5A60DFAB" w:rsidR="003F271E" w:rsidRDefault="003F271E" w:rsidP="003F271E">
      <w:pPr>
        <w:pStyle w:val="HBSNormal"/>
      </w:pPr>
      <w:proofErr w:type="spellStart"/>
      <w:r>
        <w:t>Lubridate</w:t>
      </w:r>
      <w:proofErr w:type="spellEnd"/>
      <w:r>
        <w:t xml:space="preserve"> provides a function for every possibility. We list them out here:</w:t>
      </w:r>
    </w:p>
    <w:p w14:paraId="1F560A68" w14:textId="77777777" w:rsidR="003F271E" w:rsidRPr="003F271E" w:rsidRDefault="003F271E" w:rsidP="003F271E">
      <w:pPr>
        <w:pStyle w:val="HBSNormal"/>
        <w:rPr>
          <w:i/>
          <w:iCs/>
        </w:rPr>
      </w:pPr>
      <w:r>
        <w:tab/>
      </w:r>
      <w:proofErr w:type="spellStart"/>
      <w:r>
        <w:t>y</w:t>
      </w:r>
      <w:r w:rsidRPr="003F271E">
        <w:rPr>
          <w:i/>
          <w:iCs/>
        </w:rPr>
        <w:t>dm</w:t>
      </w:r>
      <w:proofErr w:type="spellEnd"/>
      <w:r w:rsidRPr="003F271E">
        <w:rPr>
          <w:i/>
          <w:iCs/>
        </w:rPr>
        <w:t>(x)</w:t>
      </w:r>
    </w:p>
    <w:p w14:paraId="42DA0854" w14:textId="77777777" w:rsidR="003F271E" w:rsidRPr="003F271E" w:rsidRDefault="003F271E" w:rsidP="003F271E">
      <w:pPr>
        <w:pStyle w:val="HBSNormal"/>
        <w:ind w:left="720"/>
        <w:rPr>
          <w:i/>
          <w:iCs/>
        </w:rPr>
      </w:pPr>
      <w:r w:rsidRPr="003F271E">
        <w:rPr>
          <w:i/>
          <w:iCs/>
        </w:rPr>
        <w:t>[1] "2009-02-01"</w:t>
      </w:r>
    </w:p>
    <w:p w14:paraId="417E6278" w14:textId="0C55B27E" w:rsidR="003F271E" w:rsidRPr="003F271E" w:rsidRDefault="003F271E" w:rsidP="003F271E">
      <w:pPr>
        <w:pStyle w:val="HBSNormal"/>
        <w:ind w:left="720"/>
        <w:rPr>
          <w:i/>
          <w:iCs/>
        </w:rPr>
      </w:pPr>
      <w:proofErr w:type="spellStart"/>
      <w:r w:rsidRPr="003F271E">
        <w:rPr>
          <w:i/>
          <w:iCs/>
        </w:rPr>
        <w:t>myd</w:t>
      </w:r>
      <w:proofErr w:type="spellEnd"/>
      <w:r w:rsidRPr="003F271E">
        <w:rPr>
          <w:i/>
          <w:iCs/>
        </w:rPr>
        <w:t>(x)</w:t>
      </w:r>
    </w:p>
    <w:p w14:paraId="28947B46" w14:textId="77777777" w:rsidR="003F271E" w:rsidRPr="003F271E" w:rsidRDefault="003F271E" w:rsidP="003F271E">
      <w:pPr>
        <w:pStyle w:val="HBSNormal"/>
        <w:ind w:left="720"/>
        <w:rPr>
          <w:i/>
          <w:iCs/>
        </w:rPr>
      </w:pPr>
      <w:r w:rsidRPr="003F271E">
        <w:rPr>
          <w:i/>
          <w:iCs/>
        </w:rPr>
        <w:t>[1] "2001-09-02"</w:t>
      </w:r>
    </w:p>
    <w:p w14:paraId="6349F290" w14:textId="6957554A" w:rsidR="003F271E" w:rsidRPr="003F271E" w:rsidRDefault="003F271E" w:rsidP="003F271E">
      <w:pPr>
        <w:pStyle w:val="HBSNormal"/>
        <w:ind w:left="720"/>
        <w:rPr>
          <w:i/>
          <w:iCs/>
        </w:rPr>
      </w:pPr>
      <w:proofErr w:type="spellStart"/>
      <w:r w:rsidRPr="003F271E">
        <w:rPr>
          <w:i/>
          <w:iCs/>
        </w:rPr>
        <w:t>dym</w:t>
      </w:r>
      <w:proofErr w:type="spellEnd"/>
      <w:r w:rsidRPr="003F271E">
        <w:rPr>
          <w:i/>
          <w:iCs/>
        </w:rPr>
        <w:t>(x)</w:t>
      </w:r>
    </w:p>
    <w:p w14:paraId="51718234" w14:textId="2DB8A0CF" w:rsidR="003F271E" w:rsidRDefault="003F271E" w:rsidP="003F271E">
      <w:pPr>
        <w:pStyle w:val="HBSNormal"/>
        <w:ind w:left="720"/>
        <w:rPr>
          <w:i/>
          <w:iCs/>
        </w:rPr>
      </w:pPr>
      <w:r w:rsidRPr="003F271E">
        <w:rPr>
          <w:i/>
          <w:iCs/>
        </w:rPr>
        <w:t>[1] "2001-02-09"</w:t>
      </w:r>
    </w:p>
    <w:p w14:paraId="1EFDDD9F" w14:textId="6E3B8EFA" w:rsidR="003F271E" w:rsidRDefault="003F271E" w:rsidP="003F271E">
      <w:pPr>
        <w:pStyle w:val="HBSNormal"/>
      </w:pPr>
      <w:proofErr w:type="spellStart"/>
      <w:r>
        <w:t>Lubridate</w:t>
      </w:r>
      <w:proofErr w:type="spellEnd"/>
      <w:r>
        <w:t xml:space="preserve"> is also useful for dealing with times. To show an example, we’re going to use the </w:t>
      </w:r>
      <w:proofErr w:type="spellStart"/>
      <w:r w:rsidRPr="003F271E">
        <w:rPr>
          <w:b/>
          <w:bCs/>
        </w:rPr>
        <w:t>Sys.time</w:t>
      </w:r>
      <w:proofErr w:type="spellEnd"/>
      <w:r>
        <w:rPr>
          <w:b/>
          <w:bCs/>
        </w:rPr>
        <w:t>()</w:t>
      </w:r>
      <w:r>
        <w:t xml:space="preserve"> function, which, in R, get you the current time. </w:t>
      </w:r>
      <w:proofErr w:type="spellStart"/>
      <w:r>
        <w:t>Lubridate</w:t>
      </w:r>
      <w:proofErr w:type="spellEnd"/>
      <w:r>
        <w:t xml:space="preserve"> provides a slightly more advanced function called </w:t>
      </w:r>
      <w:proofErr w:type="gramStart"/>
      <w:r w:rsidRPr="003F271E">
        <w:rPr>
          <w:b/>
          <w:bCs/>
        </w:rPr>
        <w:t>now</w:t>
      </w:r>
      <w:r>
        <w:rPr>
          <w:b/>
          <w:bCs/>
        </w:rPr>
        <w:t>(</w:t>
      </w:r>
      <w:proofErr w:type="gramEnd"/>
      <w:r>
        <w:rPr>
          <w:b/>
          <w:bCs/>
        </w:rPr>
        <w:t>)</w:t>
      </w:r>
      <w:r>
        <w:t xml:space="preserve"> that permit you  to define the time zone. </w:t>
      </w:r>
      <w:proofErr w:type="gramStart"/>
      <w:r>
        <w:t>So</w:t>
      </w:r>
      <w:proofErr w:type="gramEnd"/>
      <w:r>
        <w:t xml:space="preserve"> if I type:</w:t>
      </w:r>
    </w:p>
    <w:p w14:paraId="43E5AE43" w14:textId="77777777" w:rsidR="003F271E" w:rsidRPr="003F271E" w:rsidRDefault="003F271E" w:rsidP="003F271E">
      <w:pPr>
        <w:pStyle w:val="HBSNormal"/>
        <w:rPr>
          <w:i/>
          <w:iCs/>
        </w:rPr>
      </w:pPr>
      <w:r>
        <w:tab/>
      </w:r>
      <w:proofErr w:type="gramStart"/>
      <w:r w:rsidRPr="003F271E">
        <w:rPr>
          <w:i/>
          <w:iCs/>
        </w:rPr>
        <w:t>now(</w:t>
      </w:r>
      <w:proofErr w:type="gramEnd"/>
      <w:r w:rsidRPr="003F271E">
        <w:rPr>
          <w:i/>
          <w:iCs/>
        </w:rPr>
        <w:t>)</w:t>
      </w:r>
    </w:p>
    <w:p w14:paraId="7DE8F0FF" w14:textId="089B4452" w:rsidR="003F271E" w:rsidRDefault="003F271E" w:rsidP="003F271E">
      <w:pPr>
        <w:pStyle w:val="HBSNormal"/>
        <w:ind w:firstLine="720"/>
        <w:rPr>
          <w:i/>
          <w:iCs/>
        </w:rPr>
      </w:pPr>
      <w:r w:rsidRPr="003F271E">
        <w:rPr>
          <w:i/>
          <w:iCs/>
        </w:rPr>
        <w:t>[1] "2019-11-23 13:33:37 EST"</w:t>
      </w:r>
    </w:p>
    <w:p w14:paraId="4798B89C" w14:textId="633AF6E4" w:rsidR="003F271E" w:rsidRDefault="003F271E" w:rsidP="003F271E">
      <w:pPr>
        <w:pStyle w:val="HBSNormal"/>
      </w:pPr>
      <w:r>
        <w:t>If I type:</w:t>
      </w:r>
    </w:p>
    <w:p w14:paraId="64C7728C" w14:textId="77777777" w:rsidR="00135C61" w:rsidRPr="00135C61" w:rsidRDefault="00135C61" w:rsidP="00135C61">
      <w:pPr>
        <w:pStyle w:val="HBSNormal"/>
        <w:rPr>
          <w:i/>
          <w:iCs/>
        </w:rPr>
      </w:pPr>
      <w:r w:rsidRPr="00135C61">
        <w:rPr>
          <w:i/>
          <w:iCs/>
        </w:rPr>
        <w:tab/>
        <w:t>now("GMT")</w:t>
      </w:r>
    </w:p>
    <w:p w14:paraId="681E6C41" w14:textId="5282436B" w:rsidR="003F271E" w:rsidRPr="00135C61" w:rsidRDefault="00135C61" w:rsidP="00135C61">
      <w:pPr>
        <w:pStyle w:val="HBSNormal"/>
        <w:ind w:firstLine="720"/>
        <w:rPr>
          <w:i/>
          <w:iCs/>
        </w:rPr>
      </w:pPr>
      <w:r w:rsidRPr="00135C61">
        <w:rPr>
          <w:i/>
          <w:iCs/>
        </w:rPr>
        <w:t>[1] "2019-11-23 18:34:33 GMT"</w:t>
      </w:r>
    </w:p>
    <w:p w14:paraId="10736A93" w14:textId="77777777" w:rsidR="00135C61" w:rsidRDefault="003F271E" w:rsidP="003F271E">
      <w:pPr>
        <w:pStyle w:val="HBSNormal"/>
      </w:pPr>
      <w:r>
        <w:t>I get the time in London</w:t>
      </w:r>
      <w:r w:rsidR="00135C61">
        <w:t>.</w:t>
      </w:r>
    </w:p>
    <w:p w14:paraId="563F5EC7" w14:textId="77777777" w:rsidR="00135C61" w:rsidRDefault="00135C61">
      <w:pPr>
        <w:rPr>
          <w:sz w:val="20"/>
        </w:rPr>
      </w:pPr>
      <w:r>
        <w:br w:type="page"/>
      </w:r>
    </w:p>
    <w:p w14:paraId="1C523625" w14:textId="5823D966" w:rsidR="003F271E" w:rsidRDefault="00135C61" w:rsidP="003F271E">
      <w:pPr>
        <w:pStyle w:val="HBSNormal"/>
      </w:pPr>
      <w:r>
        <w:lastRenderedPageBreak/>
        <w:t xml:space="preserve"> You can see all the available time zones using the function </w:t>
      </w:r>
      <w:proofErr w:type="spellStart"/>
      <w:proofErr w:type="gramStart"/>
      <w:r w:rsidRPr="00135C61">
        <w:rPr>
          <w:b/>
          <w:bCs/>
        </w:rPr>
        <w:t>OlsonNames</w:t>
      </w:r>
      <w:proofErr w:type="spellEnd"/>
      <w:r>
        <w:rPr>
          <w:b/>
          <w:bCs/>
        </w:rPr>
        <w:t>(</w:t>
      </w:r>
      <w:proofErr w:type="gramEnd"/>
      <w:r>
        <w:rPr>
          <w:b/>
          <w:bCs/>
        </w:rPr>
        <w:t>)</w:t>
      </w:r>
      <w:r>
        <w:t xml:space="preserve"> like this:</w:t>
      </w:r>
    </w:p>
    <w:p w14:paraId="1262CA54" w14:textId="77777777" w:rsidR="00135C61" w:rsidRDefault="00135C61" w:rsidP="00135C61">
      <w:pPr>
        <w:pStyle w:val="HBSNormal"/>
      </w:pPr>
      <w:r>
        <w:tab/>
      </w:r>
      <w:proofErr w:type="spellStart"/>
      <w:proofErr w:type="gramStart"/>
      <w:r>
        <w:t>OlsonNames</w:t>
      </w:r>
      <w:proofErr w:type="spellEnd"/>
      <w:r>
        <w:t>(</w:t>
      </w:r>
      <w:proofErr w:type="gramEnd"/>
      <w:r>
        <w:t>)</w:t>
      </w:r>
    </w:p>
    <w:p w14:paraId="72F8B129" w14:textId="77777777" w:rsidR="00135C61" w:rsidRPr="00135C61" w:rsidRDefault="00135C61" w:rsidP="00135C61">
      <w:pPr>
        <w:pStyle w:val="HBSNormal"/>
        <w:ind w:left="720"/>
        <w:rPr>
          <w:i/>
          <w:iCs/>
        </w:rPr>
      </w:pPr>
      <w:r w:rsidRPr="00135C61">
        <w:rPr>
          <w:i/>
          <w:iCs/>
        </w:rPr>
        <w:t xml:space="preserve">  [1] "Africa/Abidjan"                  </w:t>
      </w:r>
    </w:p>
    <w:p w14:paraId="49B15806" w14:textId="77777777" w:rsidR="00135C61" w:rsidRPr="00135C61" w:rsidRDefault="00135C61" w:rsidP="00135C61">
      <w:pPr>
        <w:pStyle w:val="HBSNormal"/>
        <w:ind w:left="720"/>
        <w:rPr>
          <w:i/>
          <w:iCs/>
        </w:rPr>
      </w:pPr>
      <w:r w:rsidRPr="00135C61">
        <w:rPr>
          <w:i/>
          <w:iCs/>
        </w:rPr>
        <w:t xml:space="preserve">  [2] "Africa/Accra"                    </w:t>
      </w:r>
    </w:p>
    <w:p w14:paraId="338AA7D6" w14:textId="77777777" w:rsidR="00135C61" w:rsidRPr="00135C61" w:rsidRDefault="00135C61" w:rsidP="00135C61">
      <w:pPr>
        <w:pStyle w:val="HBSNormal"/>
        <w:ind w:left="720"/>
        <w:rPr>
          <w:i/>
          <w:iCs/>
        </w:rPr>
      </w:pPr>
      <w:r w:rsidRPr="00135C61">
        <w:rPr>
          <w:i/>
          <w:iCs/>
        </w:rPr>
        <w:t xml:space="preserve">  [3] "Africa/</w:t>
      </w:r>
      <w:proofErr w:type="spellStart"/>
      <w:r w:rsidRPr="00135C61">
        <w:rPr>
          <w:i/>
          <w:iCs/>
        </w:rPr>
        <w:t>Addis_Ababa</w:t>
      </w:r>
      <w:proofErr w:type="spellEnd"/>
      <w:r w:rsidRPr="00135C61">
        <w:rPr>
          <w:i/>
          <w:iCs/>
        </w:rPr>
        <w:t xml:space="preserve">"              </w:t>
      </w:r>
    </w:p>
    <w:p w14:paraId="6955856C" w14:textId="77777777" w:rsidR="00135C61" w:rsidRPr="00135C61" w:rsidRDefault="00135C61" w:rsidP="00135C61">
      <w:pPr>
        <w:pStyle w:val="HBSNormal"/>
        <w:ind w:left="720"/>
        <w:rPr>
          <w:i/>
          <w:iCs/>
        </w:rPr>
      </w:pPr>
      <w:r w:rsidRPr="00135C61">
        <w:rPr>
          <w:i/>
          <w:iCs/>
        </w:rPr>
        <w:t xml:space="preserve">  [4] "Africa/Algiers"                  </w:t>
      </w:r>
    </w:p>
    <w:p w14:paraId="10EC616B" w14:textId="77777777" w:rsidR="00135C61" w:rsidRPr="00135C61" w:rsidRDefault="00135C61" w:rsidP="00135C61">
      <w:pPr>
        <w:pStyle w:val="HBSNormal"/>
        <w:ind w:left="720"/>
        <w:rPr>
          <w:i/>
          <w:iCs/>
        </w:rPr>
      </w:pPr>
      <w:r w:rsidRPr="00135C61">
        <w:rPr>
          <w:i/>
          <w:iCs/>
        </w:rPr>
        <w:t xml:space="preserve">  [5] "Africa/Asmara"                   </w:t>
      </w:r>
    </w:p>
    <w:p w14:paraId="57620FE6" w14:textId="77777777" w:rsidR="00135C61" w:rsidRPr="00135C61" w:rsidRDefault="00135C61" w:rsidP="00135C61">
      <w:pPr>
        <w:pStyle w:val="HBSNormal"/>
        <w:ind w:left="720"/>
        <w:rPr>
          <w:i/>
          <w:iCs/>
        </w:rPr>
      </w:pPr>
      <w:r w:rsidRPr="00135C61">
        <w:rPr>
          <w:i/>
          <w:iCs/>
        </w:rPr>
        <w:t xml:space="preserve">  [6] "Africa/</w:t>
      </w:r>
      <w:proofErr w:type="spellStart"/>
      <w:r w:rsidRPr="00135C61">
        <w:rPr>
          <w:i/>
          <w:iCs/>
        </w:rPr>
        <w:t>Asmera</w:t>
      </w:r>
      <w:proofErr w:type="spellEnd"/>
      <w:r w:rsidRPr="00135C61">
        <w:rPr>
          <w:i/>
          <w:iCs/>
        </w:rPr>
        <w:t xml:space="preserve">"                   </w:t>
      </w:r>
    </w:p>
    <w:p w14:paraId="6808D613" w14:textId="77777777" w:rsidR="00135C61" w:rsidRPr="00135C61" w:rsidRDefault="00135C61" w:rsidP="00135C61">
      <w:pPr>
        <w:pStyle w:val="HBSNormal"/>
        <w:ind w:left="720"/>
        <w:rPr>
          <w:i/>
          <w:iCs/>
        </w:rPr>
      </w:pPr>
      <w:r w:rsidRPr="00135C61">
        <w:rPr>
          <w:i/>
          <w:iCs/>
        </w:rPr>
        <w:t xml:space="preserve">  [7] "Africa/Bamako"                   </w:t>
      </w:r>
    </w:p>
    <w:p w14:paraId="360989D8" w14:textId="77777777" w:rsidR="00135C61" w:rsidRPr="00135C61" w:rsidRDefault="00135C61" w:rsidP="00135C61">
      <w:pPr>
        <w:pStyle w:val="HBSNormal"/>
        <w:ind w:left="720"/>
        <w:rPr>
          <w:i/>
          <w:iCs/>
        </w:rPr>
      </w:pPr>
      <w:r w:rsidRPr="00135C61">
        <w:rPr>
          <w:i/>
          <w:iCs/>
        </w:rPr>
        <w:t xml:space="preserve">  [8] "Africa/Bangui"                   </w:t>
      </w:r>
    </w:p>
    <w:p w14:paraId="26F9EF5F" w14:textId="77777777" w:rsidR="00135C61" w:rsidRPr="00135C61" w:rsidRDefault="00135C61" w:rsidP="00135C61">
      <w:pPr>
        <w:pStyle w:val="HBSNormal"/>
        <w:ind w:left="720"/>
        <w:rPr>
          <w:i/>
          <w:iCs/>
        </w:rPr>
      </w:pPr>
      <w:r w:rsidRPr="00135C61">
        <w:rPr>
          <w:i/>
          <w:iCs/>
        </w:rPr>
        <w:t xml:space="preserve">  [9] "Africa/Banjul"                   </w:t>
      </w:r>
    </w:p>
    <w:p w14:paraId="5D60E96D" w14:textId="77777777" w:rsidR="00135C61" w:rsidRPr="00135C61" w:rsidRDefault="00135C61" w:rsidP="00135C61">
      <w:pPr>
        <w:pStyle w:val="HBSNormal"/>
        <w:ind w:left="720"/>
        <w:rPr>
          <w:i/>
          <w:iCs/>
        </w:rPr>
      </w:pPr>
      <w:r w:rsidRPr="00135C61">
        <w:rPr>
          <w:i/>
          <w:iCs/>
        </w:rPr>
        <w:t xml:space="preserve"> [10] "Africa/Bissau"                   </w:t>
      </w:r>
    </w:p>
    <w:p w14:paraId="69E7D33C" w14:textId="77777777" w:rsidR="00135C61" w:rsidRPr="00135C61" w:rsidRDefault="00135C61" w:rsidP="00135C61">
      <w:pPr>
        <w:pStyle w:val="HBSNormal"/>
        <w:ind w:left="720"/>
        <w:rPr>
          <w:i/>
          <w:iCs/>
        </w:rPr>
      </w:pPr>
      <w:r w:rsidRPr="00135C61">
        <w:rPr>
          <w:i/>
          <w:iCs/>
        </w:rPr>
        <w:t xml:space="preserve"> [11] "Africa/Blantyre"                 </w:t>
      </w:r>
    </w:p>
    <w:p w14:paraId="7D9FA06D" w14:textId="77777777" w:rsidR="00135C61" w:rsidRPr="00135C61" w:rsidRDefault="00135C61" w:rsidP="00135C61">
      <w:pPr>
        <w:pStyle w:val="HBSNormal"/>
        <w:ind w:left="720"/>
        <w:rPr>
          <w:i/>
          <w:iCs/>
        </w:rPr>
      </w:pPr>
      <w:r w:rsidRPr="00135C61">
        <w:rPr>
          <w:i/>
          <w:iCs/>
        </w:rPr>
        <w:t xml:space="preserve"> [12] "Africa/Brazzaville"              </w:t>
      </w:r>
    </w:p>
    <w:p w14:paraId="6FDA6A8F" w14:textId="77777777" w:rsidR="00135C61" w:rsidRPr="00135C61" w:rsidRDefault="00135C61" w:rsidP="00135C61">
      <w:pPr>
        <w:pStyle w:val="HBSNormal"/>
        <w:ind w:left="720"/>
        <w:rPr>
          <w:i/>
          <w:iCs/>
        </w:rPr>
      </w:pPr>
      <w:r w:rsidRPr="00135C61">
        <w:rPr>
          <w:i/>
          <w:iCs/>
        </w:rPr>
        <w:t xml:space="preserve"> [13] "Africa/Bujumbura"                </w:t>
      </w:r>
    </w:p>
    <w:p w14:paraId="2936DE9F" w14:textId="77777777" w:rsidR="00135C61" w:rsidRPr="00135C61" w:rsidRDefault="00135C61" w:rsidP="00135C61">
      <w:pPr>
        <w:pStyle w:val="HBSNormal"/>
        <w:ind w:left="720"/>
        <w:rPr>
          <w:i/>
          <w:iCs/>
        </w:rPr>
      </w:pPr>
      <w:r w:rsidRPr="00135C61">
        <w:rPr>
          <w:i/>
          <w:iCs/>
        </w:rPr>
        <w:t xml:space="preserve"> [14] "Africa/Cairo"                    </w:t>
      </w:r>
    </w:p>
    <w:p w14:paraId="3907382E" w14:textId="77777777" w:rsidR="00135C61" w:rsidRPr="00135C61" w:rsidRDefault="00135C61" w:rsidP="00135C61">
      <w:pPr>
        <w:pStyle w:val="HBSNormal"/>
        <w:ind w:left="720"/>
        <w:rPr>
          <w:i/>
          <w:iCs/>
        </w:rPr>
      </w:pPr>
      <w:r w:rsidRPr="00135C61">
        <w:rPr>
          <w:i/>
          <w:iCs/>
        </w:rPr>
        <w:t xml:space="preserve"> [15] "Africa/Casablanca"               </w:t>
      </w:r>
    </w:p>
    <w:p w14:paraId="6502FBF3" w14:textId="77777777" w:rsidR="00135C61" w:rsidRPr="00135C61" w:rsidRDefault="00135C61" w:rsidP="00135C61">
      <w:pPr>
        <w:pStyle w:val="HBSNormal"/>
        <w:ind w:left="720"/>
        <w:rPr>
          <w:i/>
          <w:iCs/>
        </w:rPr>
      </w:pPr>
      <w:r w:rsidRPr="00135C61">
        <w:rPr>
          <w:i/>
          <w:iCs/>
        </w:rPr>
        <w:t xml:space="preserve"> [16] "Africa/Ceuta"                    </w:t>
      </w:r>
    </w:p>
    <w:p w14:paraId="3E887ECE" w14:textId="77777777" w:rsidR="00135C61" w:rsidRPr="00135C61" w:rsidRDefault="00135C61" w:rsidP="00135C61">
      <w:pPr>
        <w:pStyle w:val="HBSNormal"/>
        <w:ind w:left="720"/>
        <w:rPr>
          <w:i/>
          <w:iCs/>
        </w:rPr>
      </w:pPr>
      <w:r w:rsidRPr="00135C61">
        <w:rPr>
          <w:i/>
          <w:iCs/>
        </w:rPr>
        <w:t xml:space="preserve"> [17] "Africa/Conakry"                  </w:t>
      </w:r>
    </w:p>
    <w:p w14:paraId="15758366" w14:textId="77777777" w:rsidR="00135C61" w:rsidRPr="00135C61" w:rsidRDefault="00135C61" w:rsidP="00135C61">
      <w:pPr>
        <w:pStyle w:val="HBSNormal"/>
        <w:ind w:left="720"/>
        <w:rPr>
          <w:i/>
          <w:iCs/>
        </w:rPr>
      </w:pPr>
      <w:r w:rsidRPr="00135C61">
        <w:rPr>
          <w:i/>
          <w:iCs/>
        </w:rPr>
        <w:t xml:space="preserve"> [18] "Africa/Dakar"                    </w:t>
      </w:r>
    </w:p>
    <w:p w14:paraId="583E9C5F" w14:textId="77777777" w:rsidR="00135C61" w:rsidRPr="00135C61" w:rsidRDefault="00135C61" w:rsidP="00135C61">
      <w:pPr>
        <w:pStyle w:val="HBSNormal"/>
        <w:ind w:left="720"/>
        <w:rPr>
          <w:i/>
          <w:iCs/>
        </w:rPr>
      </w:pPr>
      <w:r w:rsidRPr="00135C61">
        <w:rPr>
          <w:i/>
          <w:iCs/>
        </w:rPr>
        <w:t xml:space="preserve"> [19] "Africa/</w:t>
      </w:r>
      <w:proofErr w:type="spellStart"/>
      <w:r w:rsidRPr="00135C61">
        <w:rPr>
          <w:i/>
          <w:iCs/>
        </w:rPr>
        <w:t>Dar_es_Salaam</w:t>
      </w:r>
      <w:proofErr w:type="spellEnd"/>
      <w:r w:rsidRPr="00135C61">
        <w:rPr>
          <w:i/>
          <w:iCs/>
        </w:rPr>
        <w:t xml:space="preserve">"            </w:t>
      </w:r>
    </w:p>
    <w:p w14:paraId="7501CAD1" w14:textId="77777777" w:rsidR="00135C61" w:rsidRPr="00135C61" w:rsidRDefault="00135C61" w:rsidP="00135C61">
      <w:pPr>
        <w:pStyle w:val="HBSNormal"/>
        <w:ind w:left="720"/>
        <w:rPr>
          <w:i/>
          <w:iCs/>
        </w:rPr>
      </w:pPr>
      <w:r w:rsidRPr="00135C61">
        <w:rPr>
          <w:i/>
          <w:iCs/>
        </w:rPr>
        <w:t xml:space="preserve"> [20] "Africa/Djibouti"                 </w:t>
      </w:r>
    </w:p>
    <w:p w14:paraId="60CE99C0" w14:textId="77777777" w:rsidR="00135C61" w:rsidRPr="00135C61" w:rsidRDefault="00135C61" w:rsidP="00135C61">
      <w:pPr>
        <w:pStyle w:val="HBSNormal"/>
        <w:ind w:left="720"/>
        <w:rPr>
          <w:i/>
          <w:iCs/>
        </w:rPr>
      </w:pPr>
      <w:r w:rsidRPr="00135C61">
        <w:rPr>
          <w:i/>
          <w:iCs/>
        </w:rPr>
        <w:t xml:space="preserve"> [21] "Africa/Douala"                   </w:t>
      </w:r>
    </w:p>
    <w:p w14:paraId="70ED5541" w14:textId="77777777" w:rsidR="00135C61" w:rsidRPr="00135C61" w:rsidRDefault="00135C61" w:rsidP="00135C61">
      <w:pPr>
        <w:pStyle w:val="HBSNormal"/>
        <w:ind w:left="720"/>
        <w:rPr>
          <w:i/>
          <w:iCs/>
        </w:rPr>
      </w:pPr>
      <w:r w:rsidRPr="00135C61">
        <w:rPr>
          <w:i/>
          <w:iCs/>
        </w:rPr>
        <w:t xml:space="preserve"> [22] "Africa/</w:t>
      </w:r>
      <w:proofErr w:type="spellStart"/>
      <w:r w:rsidRPr="00135C61">
        <w:rPr>
          <w:i/>
          <w:iCs/>
        </w:rPr>
        <w:t>El_Aaiun</w:t>
      </w:r>
      <w:proofErr w:type="spellEnd"/>
      <w:r w:rsidRPr="00135C61">
        <w:rPr>
          <w:i/>
          <w:iCs/>
        </w:rPr>
        <w:t xml:space="preserve">"                 </w:t>
      </w:r>
    </w:p>
    <w:p w14:paraId="5BEC9E24" w14:textId="77777777" w:rsidR="00135C61" w:rsidRPr="00135C61" w:rsidRDefault="00135C61" w:rsidP="00135C61">
      <w:pPr>
        <w:pStyle w:val="HBSNormal"/>
        <w:ind w:left="720"/>
        <w:rPr>
          <w:i/>
          <w:iCs/>
        </w:rPr>
      </w:pPr>
      <w:r w:rsidRPr="00135C61">
        <w:rPr>
          <w:i/>
          <w:iCs/>
        </w:rPr>
        <w:t xml:space="preserve"> [23] "Africa/Freetown"                 </w:t>
      </w:r>
    </w:p>
    <w:p w14:paraId="1F7BAAEA" w14:textId="77777777" w:rsidR="00135C61" w:rsidRPr="00135C61" w:rsidRDefault="00135C61" w:rsidP="00135C61">
      <w:pPr>
        <w:pStyle w:val="HBSNormal"/>
        <w:ind w:left="720"/>
        <w:rPr>
          <w:i/>
          <w:iCs/>
        </w:rPr>
      </w:pPr>
      <w:r w:rsidRPr="00135C61">
        <w:rPr>
          <w:i/>
          <w:iCs/>
        </w:rPr>
        <w:t xml:space="preserve"> [24] "Africa/Gaborone"                 </w:t>
      </w:r>
    </w:p>
    <w:p w14:paraId="665892B2" w14:textId="77777777" w:rsidR="00135C61" w:rsidRPr="00135C61" w:rsidRDefault="00135C61" w:rsidP="00135C61">
      <w:pPr>
        <w:pStyle w:val="HBSNormal"/>
        <w:ind w:left="720"/>
        <w:rPr>
          <w:i/>
          <w:iCs/>
        </w:rPr>
      </w:pPr>
      <w:r w:rsidRPr="00135C61">
        <w:rPr>
          <w:i/>
          <w:iCs/>
        </w:rPr>
        <w:t xml:space="preserve"> [25] "Africa/Harare"                   </w:t>
      </w:r>
    </w:p>
    <w:p w14:paraId="6F009FA3" w14:textId="77777777" w:rsidR="00135C61" w:rsidRPr="00135C61" w:rsidRDefault="00135C61" w:rsidP="00135C61">
      <w:pPr>
        <w:pStyle w:val="HBSNormal"/>
        <w:ind w:left="720"/>
        <w:rPr>
          <w:i/>
          <w:iCs/>
        </w:rPr>
      </w:pPr>
      <w:r w:rsidRPr="00135C61">
        <w:rPr>
          <w:i/>
          <w:iCs/>
        </w:rPr>
        <w:t xml:space="preserve"> [26] "Africa/Johannesburg"             </w:t>
      </w:r>
    </w:p>
    <w:p w14:paraId="05F91C6A" w14:textId="77777777" w:rsidR="00135C61" w:rsidRPr="00135C61" w:rsidRDefault="00135C61" w:rsidP="00135C61">
      <w:pPr>
        <w:pStyle w:val="HBSNormal"/>
        <w:ind w:left="720"/>
        <w:rPr>
          <w:i/>
          <w:iCs/>
        </w:rPr>
      </w:pPr>
      <w:r w:rsidRPr="00135C61">
        <w:rPr>
          <w:i/>
          <w:iCs/>
        </w:rPr>
        <w:t xml:space="preserve"> [27] "Africa/Juba"                     </w:t>
      </w:r>
    </w:p>
    <w:p w14:paraId="40C3CD13" w14:textId="77777777" w:rsidR="00135C61" w:rsidRPr="00135C61" w:rsidRDefault="00135C61" w:rsidP="00135C61">
      <w:pPr>
        <w:pStyle w:val="HBSNormal"/>
        <w:ind w:left="720"/>
        <w:rPr>
          <w:i/>
          <w:iCs/>
        </w:rPr>
      </w:pPr>
      <w:r w:rsidRPr="00135C61">
        <w:rPr>
          <w:i/>
          <w:iCs/>
        </w:rPr>
        <w:t xml:space="preserve"> [28] "Africa/Kampala"                  </w:t>
      </w:r>
    </w:p>
    <w:p w14:paraId="329F1F14" w14:textId="77777777" w:rsidR="00135C61" w:rsidRPr="00135C61" w:rsidRDefault="00135C61" w:rsidP="00135C61">
      <w:pPr>
        <w:pStyle w:val="HBSNormal"/>
        <w:ind w:left="720"/>
        <w:rPr>
          <w:i/>
          <w:iCs/>
        </w:rPr>
      </w:pPr>
      <w:r w:rsidRPr="00135C61">
        <w:rPr>
          <w:i/>
          <w:iCs/>
        </w:rPr>
        <w:t xml:space="preserve"> [29] "Africa/Khartoum"                 </w:t>
      </w:r>
    </w:p>
    <w:p w14:paraId="1D781F8E" w14:textId="77777777" w:rsidR="00135C61" w:rsidRPr="00135C61" w:rsidRDefault="00135C61" w:rsidP="00135C61">
      <w:pPr>
        <w:pStyle w:val="HBSNormal"/>
        <w:ind w:left="720"/>
        <w:rPr>
          <w:i/>
          <w:iCs/>
        </w:rPr>
      </w:pPr>
      <w:r w:rsidRPr="00135C61">
        <w:rPr>
          <w:i/>
          <w:iCs/>
        </w:rPr>
        <w:lastRenderedPageBreak/>
        <w:t xml:space="preserve"> [30] "Africa/Kigali"                   </w:t>
      </w:r>
    </w:p>
    <w:p w14:paraId="245F4389" w14:textId="77777777" w:rsidR="00135C61" w:rsidRPr="00135C61" w:rsidRDefault="00135C61" w:rsidP="00135C61">
      <w:pPr>
        <w:pStyle w:val="HBSNormal"/>
        <w:ind w:left="720"/>
        <w:rPr>
          <w:i/>
          <w:iCs/>
        </w:rPr>
      </w:pPr>
      <w:r w:rsidRPr="00135C61">
        <w:rPr>
          <w:i/>
          <w:iCs/>
        </w:rPr>
        <w:t xml:space="preserve"> [31] "Africa/Kinshasa"                 </w:t>
      </w:r>
    </w:p>
    <w:p w14:paraId="75AE940A" w14:textId="77777777" w:rsidR="00135C61" w:rsidRPr="00135C61" w:rsidRDefault="00135C61" w:rsidP="00135C61">
      <w:pPr>
        <w:pStyle w:val="HBSNormal"/>
        <w:ind w:left="720"/>
        <w:rPr>
          <w:i/>
          <w:iCs/>
        </w:rPr>
      </w:pPr>
      <w:r w:rsidRPr="00135C61">
        <w:rPr>
          <w:i/>
          <w:iCs/>
        </w:rPr>
        <w:t xml:space="preserve"> [32] "Africa/Lagos"                    </w:t>
      </w:r>
    </w:p>
    <w:p w14:paraId="45724974" w14:textId="77777777" w:rsidR="00135C61" w:rsidRPr="00135C61" w:rsidRDefault="00135C61" w:rsidP="00135C61">
      <w:pPr>
        <w:pStyle w:val="HBSNormal"/>
        <w:ind w:left="720"/>
        <w:rPr>
          <w:i/>
          <w:iCs/>
        </w:rPr>
      </w:pPr>
      <w:r w:rsidRPr="00135C61">
        <w:rPr>
          <w:i/>
          <w:iCs/>
        </w:rPr>
        <w:t xml:space="preserve"> [33] "Africa/Libreville"               </w:t>
      </w:r>
    </w:p>
    <w:p w14:paraId="4C78D0DD" w14:textId="77777777" w:rsidR="00135C61" w:rsidRPr="00135C61" w:rsidRDefault="00135C61" w:rsidP="00135C61">
      <w:pPr>
        <w:pStyle w:val="HBSNormal"/>
        <w:ind w:left="720"/>
        <w:rPr>
          <w:i/>
          <w:iCs/>
        </w:rPr>
      </w:pPr>
      <w:r w:rsidRPr="00135C61">
        <w:rPr>
          <w:i/>
          <w:iCs/>
        </w:rPr>
        <w:t xml:space="preserve"> [34] "Africa/</w:t>
      </w:r>
      <w:proofErr w:type="spellStart"/>
      <w:r w:rsidRPr="00135C61">
        <w:rPr>
          <w:i/>
          <w:iCs/>
        </w:rPr>
        <w:t>Lome</w:t>
      </w:r>
      <w:proofErr w:type="spellEnd"/>
      <w:r w:rsidRPr="00135C61">
        <w:rPr>
          <w:i/>
          <w:iCs/>
        </w:rPr>
        <w:t xml:space="preserve">"                     </w:t>
      </w:r>
    </w:p>
    <w:p w14:paraId="51F19370" w14:textId="77777777" w:rsidR="00135C61" w:rsidRPr="00135C61" w:rsidRDefault="00135C61" w:rsidP="00135C61">
      <w:pPr>
        <w:pStyle w:val="HBSNormal"/>
        <w:ind w:left="720"/>
        <w:rPr>
          <w:i/>
          <w:iCs/>
        </w:rPr>
      </w:pPr>
      <w:r w:rsidRPr="00135C61">
        <w:rPr>
          <w:i/>
          <w:iCs/>
        </w:rPr>
        <w:t xml:space="preserve"> [35] "Africa/Luanda"                   </w:t>
      </w:r>
    </w:p>
    <w:p w14:paraId="3BB211C5" w14:textId="77777777" w:rsidR="00135C61" w:rsidRPr="00135C61" w:rsidRDefault="00135C61" w:rsidP="00135C61">
      <w:pPr>
        <w:pStyle w:val="HBSNormal"/>
        <w:ind w:left="720"/>
        <w:rPr>
          <w:i/>
          <w:iCs/>
        </w:rPr>
      </w:pPr>
      <w:r w:rsidRPr="00135C61">
        <w:rPr>
          <w:i/>
          <w:iCs/>
        </w:rPr>
        <w:t xml:space="preserve"> [36] "Africa/Lubumbashi"               </w:t>
      </w:r>
    </w:p>
    <w:p w14:paraId="3960837D" w14:textId="77777777" w:rsidR="00135C61" w:rsidRPr="00135C61" w:rsidRDefault="00135C61" w:rsidP="00135C61">
      <w:pPr>
        <w:pStyle w:val="HBSNormal"/>
        <w:ind w:left="720"/>
        <w:rPr>
          <w:i/>
          <w:iCs/>
        </w:rPr>
      </w:pPr>
      <w:r w:rsidRPr="00135C61">
        <w:rPr>
          <w:i/>
          <w:iCs/>
        </w:rPr>
        <w:t xml:space="preserve"> [37] "Africa/Lusaka"                   </w:t>
      </w:r>
    </w:p>
    <w:p w14:paraId="46A132D8" w14:textId="77777777" w:rsidR="00135C61" w:rsidRPr="00135C61" w:rsidRDefault="00135C61" w:rsidP="00135C61">
      <w:pPr>
        <w:pStyle w:val="HBSNormal"/>
        <w:ind w:left="720"/>
        <w:rPr>
          <w:i/>
          <w:iCs/>
        </w:rPr>
      </w:pPr>
      <w:r w:rsidRPr="00135C61">
        <w:rPr>
          <w:i/>
          <w:iCs/>
        </w:rPr>
        <w:t xml:space="preserve"> [38] "Africa/Malabo"                   </w:t>
      </w:r>
    </w:p>
    <w:p w14:paraId="3128598B" w14:textId="77777777" w:rsidR="00135C61" w:rsidRPr="00135C61" w:rsidRDefault="00135C61" w:rsidP="00135C61">
      <w:pPr>
        <w:pStyle w:val="HBSNormal"/>
        <w:ind w:left="720"/>
        <w:rPr>
          <w:i/>
          <w:iCs/>
        </w:rPr>
      </w:pPr>
      <w:r w:rsidRPr="00135C61">
        <w:rPr>
          <w:i/>
          <w:iCs/>
        </w:rPr>
        <w:t xml:space="preserve"> [39] "Africa/Maputo"                   </w:t>
      </w:r>
    </w:p>
    <w:p w14:paraId="73FFF180" w14:textId="77777777" w:rsidR="00135C61" w:rsidRPr="00135C61" w:rsidRDefault="00135C61" w:rsidP="00135C61">
      <w:pPr>
        <w:pStyle w:val="HBSNormal"/>
        <w:ind w:left="720"/>
        <w:rPr>
          <w:i/>
          <w:iCs/>
        </w:rPr>
      </w:pPr>
      <w:r w:rsidRPr="00135C61">
        <w:rPr>
          <w:i/>
          <w:iCs/>
        </w:rPr>
        <w:t xml:space="preserve"> [40] "Africa/Maseru"                   </w:t>
      </w:r>
    </w:p>
    <w:p w14:paraId="3CE0AAB2" w14:textId="77777777" w:rsidR="00135C61" w:rsidRPr="00135C61" w:rsidRDefault="00135C61" w:rsidP="00135C61">
      <w:pPr>
        <w:pStyle w:val="HBSNormal"/>
        <w:ind w:left="720"/>
        <w:rPr>
          <w:i/>
          <w:iCs/>
        </w:rPr>
      </w:pPr>
      <w:r w:rsidRPr="00135C61">
        <w:rPr>
          <w:i/>
          <w:iCs/>
        </w:rPr>
        <w:t xml:space="preserve"> [41] "Africa/Mbabane"                  </w:t>
      </w:r>
    </w:p>
    <w:p w14:paraId="1201376C" w14:textId="77777777" w:rsidR="00135C61" w:rsidRPr="00135C61" w:rsidRDefault="00135C61" w:rsidP="00135C61">
      <w:pPr>
        <w:pStyle w:val="HBSNormal"/>
        <w:ind w:left="720"/>
        <w:rPr>
          <w:i/>
          <w:iCs/>
        </w:rPr>
      </w:pPr>
      <w:r w:rsidRPr="00135C61">
        <w:rPr>
          <w:i/>
          <w:iCs/>
        </w:rPr>
        <w:t xml:space="preserve"> [42] "Africa/Mogadishu"                </w:t>
      </w:r>
    </w:p>
    <w:p w14:paraId="53B7EC05" w14:textId="77777777" w:rsidR="00135C61" w:rsidRPr="00135C61" w:rsidRDefault="00135C61" w:rsidP="00135C61">
      <w:pPr>
        <w:pStyle w:val="HBSNormal"/>
        <w:ind w:left="720"/>
        <w:rPr>
          <w:i/>
          <w:iCs/>
        </w:rPr>
      </w:pPr>
      <w:r w:rsidRPr="00135C61">
        <w:rPr>
          <w:i/>
          <w:iCs/>
        </w:rPr>
        <w:t xml:space="preserve"> [43] "Africa/Monrovia"                 </w:t>
      </w:r>
    </w:p>
    <w:p w14:paraId="51E66816" w14:textId="77777777" w:rsidR="00135C61" w:rsidRPr="00135C61" w:rsidRDefault="00135C61" w:rsidP="00135C61">
      <w:pPr>
        <w:pStyle w:val="HBSNormal"/>
        <w:ind w:left="720"/>
        <w:rPr>
          <w:i/>
          <w:iCs/>
        </w:rPr>
      </w:pPr>
      <w:r w:rsidRPr="00135C61">
        <w:rPr>
          <w:i/>
          <w:iCs/>
        </w:rPr>
        <w:t xml:space="preserve"> [44] "Africa/Nairobi"                  </w:t>
      </w:r>
    </w:p>
    <w:p w14:paraId="0F33FFE4" w14:textId="77777777" w:rsidR="00135C61" w:rsidRPr="00135C61" w:rsidRDefault="00135C61" w:rsidP="00135C61">
      <w:pPr>
        <w:pStyle w:val="HBSNormal"/>
        <w:ind w:left="720"/>
        <w:rPr>
          <w:i/>
          <w:iCs/>
        </w:rPr>
      </w:pPr>
      <w:r w:rsidRPr="00135C61">
        <w:rPr>
          <w:i/>
          <w:iCs/>
        </w:rPr>
        <w:t xml:space="preserve"> [45] "Africa/Ndjamena"                 </w:t>
      </w:r>
    </w:p>
    <w:p w14:paraId="58EC96E2" w14:textId="77777777" w:rsidR="00135C61" w:rsidRPr="00135C61" w:rsidRDefault="00135C61" w:rsidP="00135C61">
      <w:pPr>
        <w:pStyle w:val="HBSNormal"/>
        <w:ind w:left="720"/>
        <w:rPr>
          <w:i/>
          <w:iCs/>
        </w:rPr>
      </w:pPr>
      <w:r w:rsidRPr="00135C61">
        <w:rPr>
          <w:i/>
          <w:iCs/>
        </w:rPr>
        <w:t xml:space="preserve"> [46] "Africa/Niamey"                   </w:t>
      </w:r>
    </w:p>
    <w:p w14:paraId="076539C4" w14:textId="77777777" w:rsidR="00135C61" w:rsidRPr="00135C61" w:rsidRDefault="00135C61" w:rsidP="00135C61">
      <w:pPr>
        <w:pStyle w:val="HBSNormal"/>
        <w:ind w:left="720"/>
        <w:rPr>
          <w:i/>
          <w:iCs/>
        </w:rPr>
      </w:pPr>
      <w:r w:rsidRPr="00135C61">
        <w:rPr>
          <w:i/>
          <w:iCs/>
        </w:rPr>
        <w:t xml:space="preserve"> [47] "Africa/Nouakchott"               </w:t>
      </w:r>
    </w:p>
    <w:p w14:paraId="5165C9A0" w14:textId="77777777" w:rsidR="00135C61" w:rsidRPr="00135C61" w:rsidRDefault="00135C61" w:rsidP="00135C61">
      <w:pPr>
        <w:pStyle w:val="HBSNormal"/>
        <w:ind w:left="720"/>
        <w:rPr>
          <w:i/>
          <w:iCs/>
        </w:rPr>
      </w:pPr>
      <w:r w:rsidRPr="00135C61">
        <w:rPr>
          <w:i/>
          <w:iCs/>
        </w:rPr>
        <w:t xml:space="preserve"> [48] "Africa/Ouagadougou"              </w:t>
      </w:r>
    </w:p>
    <w:p w14:paraId="48F4EC85" w14:textId="77777777" w:rsidR="00135C61" w:rsidRPr="00135C61" w:rsidRDefault="00135C61" w:rsidP="00135C61">
      <w:pPr>
        <w:pStyle w:val="HBSNormal"/>
        <w:ind w:left="720"/>
        <w:rPr>
          <w:i/>
          <w:iCs/>
        </w:rPr>
      </w:pPr>
      <w:r w:rsidRPr="00135C61">
        <w:rPr>
          <w:i/>
          <w:iCs/>
        </w:rPr>
        <w:t xml:space="preserve"> [49] "Africa/Porto-Novo"               </w:t>
      </w:r>
    </w:p>
    <w:p w14:paraId="77228BA5" w14:textId="77777777" w:rsidR="00135C61" w:rsidRPr="00135C61" w:rsidRDefault="00135C61" w:rsidP="00135C61">
      <w:pPr>
        <w:pStyle w:val="HBSNormal"/>
        <w:ind w:left="720"/>
        <w:rPr>
          <w:i/>
          <w:iCs/>
        </w:rPr>
      </w:pPr>
      <w:r w:rsidRPr="00135C61">
        <w:rPr>
          <w:i/>
          <w:iCs/>
        </w:rPr>
        <w:t xml:space="preserve"> [50] "Africa/</w:t>
      </w:r>
      <w:proofErr w:type="spellStart"/>
      <w:r w:rsidRPr="00135C61">
        <w:rPr>
          <w:i/>
          <w:iCs/>
        </w:rPr>
        <w:t>Sao_Tome</w:t>
      </w:r>
      <w:proofErr w:type="spellEnd"/>
      <w:r w:rsidRPr="00135C61">
        <w:rPr>
          <w:i/>
          <w:iCs/>
        </w:rPr>
        <w:t xml:space="preserve">"                 </w:t>
      </w:r>
    </w:p>
    <w:p w14:paraId="03543746" w14:textId="77777777" w:rsidR="00135C61" w:rsidRPr="00135C61" w:rsidRDefault="00135C61" w:rsidP="00135C61">
      <w:pPr>
        <w:pStyle w:val="HBSNormal"/>
        <w:ind w:left="720"/>
        <w:rPr>
          <w:i/>
          <w:iCs/>
        </w:rPr>
      </w:pPr>
      <w:r w:rsidRPr="00135C61">
        <w:rPr>
          <w:i/>
          <w:iCs/>
        </w:rPr>
        <w:t xml:space="preserve"> [51] "Africa/Timbuktu"                 </w:t>
      </w:r>
    </w:p>
    <w:p w14:paraId="50D9357F" w14:textId="77777777" w:rsidR="00135C61" w:rsidRPr="00135C61" w:rsidRDefault="00135C61" w:rsidP="00135C61">
      <w:pPr>
        <w:pStyle w:val="HBSNormal"/>
        <w:ind w:left="720"/>
        <w:rPr>
          <w:i/>
          <w:iCs/>
        </w:rPr>
      </w:pPr>
      <w:r w:rsidRPr="00135C61">
        <w:rPr>
          <w:i/>
          <w:iCs/>
        </w:rPr>
        <w:t xml:space="preserve"> [52] "Africa/Tripoli"                  </w:t>
      </w:r>
    </w:p>
    <w:p w14:paraId="37E62467" w14:textId="77777777" w:rsidR="00135C61" w:rsidRPr="00135C61" w:rsidRDefault="00135C61" w:rsidP="00135C61">
      <w:pPr>
        <w:pStyle w:val="HBSNormal"/>
        <w:ind w:left="720"/>
        <w:rPr>
          <w:i/>
          <w:iCs/>
        </w:rPr>
      </w:pPr>
      <w:r w:rsidRPr="00135C61">
        <w:rPr>
          <w:i/>
          <w:iCs/>
        </w:rPr>
        <w:t xml:space="preserve"> [53] "Africa/Tunis"                    </w:t>
      </w:r>
    </w:p>
    <w:p w14:paraId="130F570A" w14:textId="77777777" w:rsidR="00135C61" w:rsidRPr="00135C61" w:rsidRDefault="00135C61" w:rsidP="00135C61">
      <w:pPr>
        <w:pStyle w:val="HBSNormal"/>
        <w:ind w:left="720"/>
        <w:rPr>
          <w:i/>
          <w:iCs/>
        </w:rPr>
      </w:pPr>
      <w:r w:rsidRPr="00135C61">
        <w:rPr>
          <w:i/>
          <w:iCs/>
        </w:rPr>
        <w:t xml:space="preserve"> [54] "Africa/Windhoek"                 </w:t>
      </w:r>
    </w:p>
    <w:p w14:paraId="4E8AE962" w14:textId="77777777" w:rsidR="00135C61" w:rsidRPr="00135C61" w:rsidRDefault="00135C61" w:rsidP="00135C61">
      <w:pPr>
        <w:pStyle w:val="HBSNormal"/>
        <w:ind w:left="720"/>
        <w:rPr>
          <w:i/>
          <w:iCs/>
        </w:rPr>
      </w:pPr>
      <w:r w:rsidRPr="00135C61">
        <w:rPr>
          <w:i/>
          <w:iCs/>
        </w:rPr>
        <w:t xml:space="preserve"> [55] "America/Adak"                    </w:t>
      </w:r>
    </w:p>
    <w:p w14:paraId="42282AC5" w14:textId="77777777" w:rsidR="00135C61" w:rsidRPr="00135C61" w:rsidRDefault="00135C61" w:rsidP="00135C61">
      <w:pPr>
        <w:pStyle w:val="HBSNormal"/>
        <w:ind w:left="720"/>
        <w:rPr>
          <w:i/>
          <w:iCs/>
        </w:rPr>
      </w:pPr>
      <w:r w:rsidRPr="00135C61">
        <w:rPr>
          <w:i/>
          <w:iCs/>
        </w:rPr>
        <w:t xml:space="preserve"> [56] "America/Anchorage"               </w:t>
      </w:r>
    </w:p>
    <w:p w14:paraId="19FD9D10" w14:textId="77777777" w:rsidR="00135C61" w:rsidRPr="00135C61" w:rsidRDefault="00135C61" w:rsidP="00135C61">
      <w:pPr>
        <w:pStyle w:val="HBSNormal"/>
        <w:ind w:left="720"/>
        <w:rPr>
          <w:i/>
          <w:iCs/>
        </w:rPr>
      </w:pPr>
      <w:r w:rsidRPr="00135C61">
        <w:rPr>
          <w:i/>
          <w:iCs/>
        </w:rPr>
        <w:t xml:space="preserve"> [57] "America/Anguilla"                </w:t>
      </w:r>
    </w:p>
    <w:p w14:paraId="317F2BF5" w14:textId="77777777" w:rsidR="00135C61" w:rsidRPr="00135C61" w:rsidRDefault="00135C61" w:rsidP="00135C61">
      <w:pPr>
        <w:pStyle w:val="HBSNormal"/>
        <w:ind w:left="720"/>
        <w:rPr>
          <w:i/>
          <w:iCs/>
        </w:rPr>
      </w:pPr>
      <w:r w:rsidRPr="00135C61">
        <w:rPr>
          <w:i/>
          <w:iCs/>
        </w:rPr>
        <w:t xml:space="preserve"> [58] "America/Antigua"                 </w:t>
      </w:r>
    </w:p>
    <w:p w14:paraId="76C611DE" w14:textId="77777777" w:rsidR="00135C61" w:rsidRPr="00135C61" w:rsidRDefault="00135C61" w:rsidP="00135C61">
      <w:pPr>
        <w:pStyle w:val="HBSNormal"/>
        <w:ind w:left="720"/>
        <w:rPr>
          <w:i/>
          <w:iCs/>
        </w:rPr>
      </w:pPr>
      <w:r w:rsidRPr="00135C61">
        <w:rPr>
          <w:i/>
          <w:iCs/>
        </w:rPr>
        <w:t xml:space="preserve"> [59] "America/</w:t>
      </w:r>
      <w:proofErr w:type="spellStart"/>
      <w:r w:rsidRPr="00135C61">
        <w:rPr>
          <w:i/>
          <w:iCs/>
        </w:rPr>
        <w:t>Araguaina</w:t>
      </w:r>
      <w:proofErr w:type="spellEnd"/>
      <w:r w:rsidRPr="00135C61">
        <w:rPr>
          <w:i/>
          <w:iCs/>
        </w:rPr>
        <w:t xml:space="preserve">"               </w:t>
      </w:r>
    </w:p>
    <w:p w14:paraId="27A876DF" w14:textId="77777777" w:rsidR="00135C61" w:rsidRPr="00135C61" w:rsidRDefault="00135C61" w:rsidP="00135C61">
      <w:pPr>
        <w:pStyle w:val="HBSNormal"/>
        <w:ind w:left="720"/>
        <w:rPr>
          <w:i/>
          <w:iCs/>
        </w:rPr>
      </w:pPr>
      <w:r w:rsidRPr="00135C61">
        <w:rPr>
          <w:i/>
          <w:iCs/>
        </w:rPr>
        <w:t xml:space="preserve"> [60] "America/Argentina/</w:t>
      </w:r>
      <w:proofErr w:type="spellStart"/>
      <w:r w:rsidRPr="00135C61">
        <w:rPr>
          <w:i/>
          <w:iCs/>
        </w:rPr>
        <w:t>Buenos_Aires</w:t>
      </w:r>
      <w:proofErr w:type="spellEnd"/>
      <w:r w:rsidRPr="00135C61">
        <w:rPr>
          <w:i/>
          <w:iCs/>
        </w:rPr>
        <w:t xml:space="preserve">"  </w:t>
      </w:r>
    </w:p>
    <w:p w14:paraId="04E5215B" w14:textId="77777777" w:rsidR="00135C61" w:rsidRPr="00135C61" w:rsidRDefault="00135C61" w:rsidP="00135C61">
      <w:pPr>
        <w:pStyle w:val="HBSNormal"/>
        <w:ind w:left="720"/>
        <w:rPr>
          <w:i/>
          <w:iCs/>
        </w:rPr>
      </w:pPr>
      <w:r w:rsidRPr="00135C61">
        <w:rPr>
          <w:i/>
          <w:iCs/>
        </w:rPr>
        <w:lastRenderedPageBreak/>
        <w:t xml:space="preserve"> [61] "America/Argentina/Catamarca"     </w:t>
      </w:r>
    </w:p>
    <w:p w14:paraId="653D5974" w14:textId="77777777" w:rsidR="00135C61" w:rsidRPr="00135C61" w:rsidRDefault="00135C61" w:rsidP="00135C61">
      <w:pPr>
        <w:pStyle w:val="HBSNormal"/>
        <w:ind w:left="720"/>
        <w:rPr>
          <w:i/>
          <w:iCs/>
        </w:rPr>
      </w:pPr>
      <w:r w:rsidRPr="00135C61">
        <w:rPr>
          <w:i/>
          <w:iCs/>
        </w:rPr>
        <w:t xml:space="preserve"> [62] "America/Argentina/</w:t>
      </w:r>
      <w:proofErr w:type="spellStart"/>
      <w:r w:rsidRPr="00135C61">
        <w:rPr>
          <w:i/>
          <w:iCs/>
        </w:rPr>
        <w:t>ComodRivadavia</w:t>
      </w:r>
      <w:proofErr w:type="spellEnd"/>
      <w:r w:rsidRPr="00135C61">
        <w:rPr>
          <w:i/>
          <w:iCs/>
        </w:rPr>
        <w:t>"</w:t>
      </w:r>
    </w:p>
    <w:p w14:paraId="7D9D9639" w14:textId="77777777" w:rsidR="00135C61" w:rsidRPr="00135C61" w:rsidRDefault="00135C61" w:rsidP="00135C61">
      <w:pPr>
        <w:pStyle w:val="HBSNormal"/>
        <w:ind w:left="720"/>
        <w:rPr>
          <w:i/>
          <w:iCs/>
        </w:rPr>
      </w:pPr>
      <w:r w:rsidRPr="00135C61">
        <w:rPr>
          <w:i/>
          <w:iCs/>
        </w:rPr>
        <w:t xml:space="preserve"> [63] "America/Argentina/Cordoba"       </w:t>
      </w:r>
    </w:p>
    <w:p w14:paraId="2198F5CE" w14:textId="77777777" w:rsidR="00135C61" w:rsidRPr="00135C61" w:rsidRDefault="00135C61" w:rsidP="00135C61">
      <w:pPr>
        <w:pStyle w:val="HBSNormal"/>
        <w:ind w:left="720"/>
        <w:rPr>
          <w:i/>
          <w:iCs/>
        </w:rPr>
      </w:pPr>
      <w:r w:rsidRPr="00135C61">
        <w:rPr>
          <w:i/>
          <w:iCs/>
        </w:rPr>
        <w:t xml:space="preserve"> [64] "America/Argentina/Jujuy"         </w:t>
      </w:r>
    </w:p>
    <w:p w14:paraId="041AA54C" w14:textId="77777777" w:rsidR="00135C61" w:rsidRPr="00135C61" w:rsidRDefault="00135C61" w:rsidP="00135C61">
      <w:pPr>
        <w:pStyle w:val="HBSNormal"/>
        <w:ind w:left="720"/>
        <w:rPr>
          <w:i/>
          <w:iCs/>
        </w:rPr>
      </w:pPr>
      <w:r w:rsidRPr="00135C61">
        <w:rPr>
          <w:i/>
          <w:iCs/>
        </w:rPr>
        <w:t xml:space="preserve"> [65] "America/Argentina/</w:t>
      </w:r>
      <w:proofErr w:type="spellStart"/>
      <w:r w:rsidRPr="00135C61">
        <w:rPr>
          <w:i/>
          <w:iCs/>
        </w:rPr>
        <w:t>La_Rioja</w:t>
      </w:r>
      <w:proofErr w:type="spellEnd"/>
      <w:r w:rsidRPr="00135C61">
        <w:rPr>
          <w:i/>
          <w:iCs/>
        </w:rPr>
        <w:t xml:space="preserve">"      </w:t>
      </w:r>
    </w:p>
    <w:p w14:paraId="0D4416B3" w14:textId="77777777" w:rsidR="00135C61" w:rsidRPr="00135C61" w:rsidRDefault="00135C61" w:rsidP="00135C61">
      <w:pPr>
        <w:pStyle w:val="HBSNormal"/>
        <w:ind w:left="720"/>
        <w:rPr>
          <w:i/>
          <w:iCs/>
        </w:rPr>
      </w:pPr>
      <w:r w:rsidRPr="00135C61">
        <w:rPr>
          <w:i/>
          <w:iCs/>
        </w:rPr>
        <w:t xml:space="preserve"> [66] "America/Argentina/Mendoza"       </w:t>
      </w:r>
    </w:p>
    <w:p w14:paraId="08278C73" w14:textId="77777777" w:rsidR="00135C61" w:rsidRPr="00135C61" w:rsidRDefault="00135C61" w:rsidP="00135C61">
      <w:pPr>
        <w:pStyle w:val="HBSNormal"/>
        <w:ind w:left="720"/>
        <w:rPr>
          <w:i/>
          <w:iCs/>
        </w:rPr>
      </w:pPr>
      <w:r w:rsidRPr="00135C61">
        <w:rPr>
          <w:i/>
          <w:iCs/>
        </w:rPr>
        <w:t xml:space="preserve"> [67] "America/Argentina/</w:t>
      </w:r>
      <w:proofErr w:type="spellStart"/>
      <w:r w:rsidRPr="00135C61">
        <w:rPr>
          <w:i/>
          <w:iCs/>
        </w:rPr>
        <w:t>Rio_Gallegos</w:t>
      </w:r>
      <w:proofErr w:type="spellEnd"/>
      <w:r w:rsidRPr="00135C61">
        <w:rPr>
          <w:i/>
          <w:iCs/>
        </w:rPr>
        <w:t xml:space="preserve">"  </w:t>
      </w:r>
    </w:p>
    <w:p w14:paraId="7043CCD3" w14:textId="77777777" w:rsidR="00135C61" w:rsidRPr="00135C61" w:rsidRDefault="00135C61" w:rsidP="00135C61">
      <w:pPr>
        <w:pStyle w:val="HBSNormal"/>
        <w:ind w:left="720"/>
        <w:rPr>
          <w:i/>
          <w:iCs/>
        </w:rPr>
      </w:pPr>
      <w:r w:rsidRPr="00135C61">
        <w:rPr>
          <w:i/>
          <w:iCs/>
        </w:rPr>
        <w:t xml:space="preserve"> [68] "America/Argentina/Salta"         </w:t>
      </w:r>
    </w:p>
    <w:p w14:paraId="7415AB91" w14:textId="77777777" w:rsidR="00135C61" w:rsidRPr="00135C61" w:rsidRDefault="00135C61" w:rsidP="00135C61">
      <w:pPr>
        <w:pStyle w:val="HBSNormal"/>
        <w:ind w:left="720"/>
        <w:rPr>
          <w:i/>
          <w:iCs/>
        </w:rPr>
      </w:pPr>
      <w:r w:rsidRPr="00135C61">
        <w:rPr>
          <w:i/>
          <w:iCs/>
        </w:rPr>
        <w:t xml:space="preserve"> [69] "America/Argentina/</w:t>
      </w:r>
      <w:proofErr w:type="spellStart"/>
      <w:r w:rsidRPr="00135C61">
        <w:rPr>
          <w:i/>
          <w:iCs/>
        </w:rPr>
        <w:t>San_Juan</w:t>
      </w:r>
      <w:proofErr w:type="spellEnd"/>
      <w:r w:rsidRPr="00135C61">
        <w:rPr>
          <w:i/>
          <w:iCs/>
        </w:rPr>
        <w:t xml:space="preserve">"      </w:t>
      </w:r>
    </w:p>
    <w:p w14:paraId="7E63CFAF" w14:textId="77777777" w:rsidR="00135C61" w:rsidRPr="00135C61" w:rsidRDefault="00135C61" w:rsidP="00135C61">
      <w:pPr>
        <w:pStyle w:val="HBSNormal"/>
        <w:ind w:left="720"/>
        <w:rPr>
          <w:i/>
          <w:iCs/>
        </w:rPr>
      </w:pPr>
      <w:r w:rsidRPr="00135C61">
        <w:rPr>
          <w:i/>
          <w:iCs/>
        </w:rPr>
        <w:t xml:space="preserve"> [70] "America/Argentina/</w:t>
      </w:r>
      <w:proofErr w:type="spellStart"/>
      <w:r w:rsidRPr="00135C61">
        <w:rPr>
          <w:i/>
          <w:iCs/>
        </w:rPr>
        <w:t>San_Luis</w:t>
      </w:r>
      <w:proofErr w:type="spellEnd"/>
      <w:r w:rsidRPr="00135C61">
        <w:rPr>
          <w:i/>
          <w:iCs/>
        </w:rPr>
        <w:t xml:space="preserve">"      </w:t>
      </w:r>
    </w:p>
    <w:p w14:paraId="56237013" w14:textId="77777777" w:rsidR="00135C61" w:rsidRPr="00135C61" w:rsidRDefault="00135C61" w:rsidP="00135C61">
      <w:pPr>
        <w:pStyle w:val="HBSNormal"/>
        <w:ind w:left="720"/>
        <w:rPr>
          <w:i/>
          <w:iCs/>
        </w:rPr>
      </w:pPr>
      <w:r w:rsidRPr="00135C61">
        <w:rPr>
          <w:i/>
          <w:iCs/>
        </w:rPr>
        <w:t xml:space="preserve"> [71] "America/Argentina/Tucuman"       </w:t>
      </w:r>
    </w:p>
    <w:p w14:paraId="288F5A5A" w14:textId="77777777" w:rsidR="00135C61" w:rsidRPr="00135C61" w:rsidRDefault="00135C61" w:rsidP="00135C61">
      <w:pPr>
        <w:pStyle w:val="HBSNormal"/>
        <w:ind w:left="720"/>
        <w:rPr>
          <w:i/>
          <w:iCs/>
        </w:rPr>
      </w:pPr>
      <w:r w:rsidRPr="00135C61">
        <w:rPr>
          <w:i/>
          <w:iCs/>
        </w:rPr>
        <w:t xml:space="preserve"> [72] "America/Argentina/Ushuaia"       </w:t>
      </w:r>
    </w:p>
    <w:p w14:paraId="1E89F32F" w14:textId="77777777" w:rsidR="00135C61" w:rsidRPr="00135C61" w:rsidRDefault="00135C61" w:rsidP="00135C61">
      <w:pPr>
        <w:pStyle w:val="HBSNormal"/>
        <w:ind w:left="720"/>
        <w:rPr>
          <w:i/>
          <w:iCs/>
        </w:rPr>
      </w:pPr>
      <w:r w:rsidRPr="00135C61">
        <w:rPr>
          <w:i/>
          <w:iCs/>
        </w:rPr>
        <w:t xml:space="preserve"> [73] "America/Aruba"                   </w:t>
      </w:r>
    </w:p>
    <w:p w14:paraId="2D43064D" w14:textId="77777777" w:rsidR="00135C61" w:rsidRPr="00135C61" w:rsidRDefault="00135C61" w:rsidP="00135C61">
      <w:pPr>
        <w:pStyle w:val="HBSNormal"/>
        <w:ind w:left="720"/>
        <w:rPr>
          <w:i/>
          <w:iCs/>
        </w:rPr>
      </w:pPr>
      <w:r w:rsidRPr="00135C61">
        <w:rPr>
          <w:i/>
          <w:iCs/>
        </w:rPr>
        <w:t xml:space="preserve"> [74] "America/Asuncion"                </w:t>
      </w:r>
    </w:p>
    <w:p w14:paraId="7F558299" w14:textId="77777777" w:rsidR="00135C61" w:rsidRPr="00135C61" w:rsidRDefault="00135C61" w:rsidP="00135C61">
      <w:pPr>
        <w:pStyle w:val="HBSNormal"/>
        <w:ind w:left="720"/>
        <w:rPr>
          <w:i/>
          <w:iCs/>
        </w:rPr>
      </w:pPr>
      <w:r w:rsidRPr="00135C61">
        <w:rPr>
          <w:i/>
          <w:iCs/>
        </w:rPr>
        <w:t xml:space="preserve"> [75] "America/Atikokan"                </w:t>
      </w:r>
    </w:p>
    <w:p w14:paraId="0E80247E" w14:textId="77777777" w:rsidR="00135C61" w:rsidRPr="00135C61" w:rsidRDefault="00135C61" w:rsidP="00135C61">
      <w:pPr>
        <w:pStyle w:val="HBSNormal"/>
        <w:ind w:left="720"/>
        <w:rPr>
          <w:i/>
          <w:iCs/>
        </w:rPr>
      </w:pPr>
      <w:r w:rsidRPr="00135C61">
        <w:rPr>
          <w:i/>
          <w:iCs/>
        </w:rPr>
        <w:t xml:space="preserve"> [76] "America/Atka"                    </w:t>
      </w:r>
    </w:p>
    <w:p w14:paraId="6504A174" w14:textId="77777777" w:rsidR="00135C61" w:rsidRPr="00135C61" w:rsidRDefault="00135C61" w:rsidP="00135C61">
      <w:pPr>
        <w:pStyle w:val="HBSNormal"/>
        <w:ind w:left="720"/>
        <w:rPr>
          <w:i/>
          <w:iCs/>
        </w:rPr>
      </w:pPr>
      <w:r w:rsidRPr="00135C61">
        <w:rPr>
          <w:i/>
          <w:iCs/>
        </w:rPr>
        <w:t xml:space="preserve"> [77] "America/Bahia"                   </w:t>
      </w:r>
    </w:p>
    <w:p w14:paraId="7DB2DB5E" w14:textId="77777777" w:rsidR="00135C61" w:rsidRPr="00135C61" w:rsidRDefault="00135C61" w:rsidP="00135C61">
      <w:pPr>
        <w:pStyle w:val="HBSNormal"/>
        <w:ind w:left="720"/>
        <w:rPr>
          <w:i/>
          <w:iCs/>
        </w:rPr>
      </w:pPr>
      <w:r w:rsidRPr="00135C61">
        <w:rPr>
          <w:i/>
          <w:iCs/>
        </w:rPr>
        <w:t xml:space="preserve"> [78] "America/</w:t>
      </w:r>
      <w:proofErr w:type="spellStart"/>
      <w:r w:rsidRPr="00135C61">
        <w:rPr>
          <w:i/>
          <w:iCs/>
        </w:rPr>
        <w:t>Bahia_Banderas</w:t>
      </w:r>
      <w:proofErr w:type="spellEnd"/>
      <w:r w:rsidRPr="00135C61">
        <w:rPr>
          <w:i/>
          <w:iCs/>
        </w:rPr>
        <w:t xml:space="preserve">"          </w:t>
      </w:r>
    </w:p>
    <w:p w14:paraId="5196AB7E" w14:textId="77777777" w:rsidR="00135C61" w:rsidRPr="00135C61" w:rsidRDefault="00135C61" w:rsidP="00135C61">
      <w:pPr>
        <w:pStyle w:val="HBSNormal"/>
        <w:ind w:left="720"/>
        <w:rPr>
          <w:i/>
          <w:iCs/>
        </w:rPr>
      </w:pPr>
      <w:r w:rsidRPr="00135C61">
        <w:rPr>
          <w:i/>
          <w:iCs/>
        </w:rPr>
        <w:t xml:space="preserve"> [79] "America/Barbados"                </w:t>
      </w:r>
    </w:p>
    <w:p w14:paraId="1C3DF4D7" w14:textId="77777777" w:rsidR="00135C61" w:rsidRPr="00135C61" w:rsidRDefault="00135C61" w:rsidP="00135C61">
      <w:pPr>
        <w:pStyle w:val="HBSNormal"/>
        <w:ind w:left="720"/>
        <w:rPr>
          <w:i/>
          <w:iCs/>
        </w:rPr>
      </w:pPr>
      <w:r w:rsidRPr="00135C61">
        <w:rPr>
          <w:i/>
          <w:iCs/>
        </w:rPr>
        <w:t xml:space="preserve"> [80] "America/Belem"                   </w:t>
      </w:r>
    </w:p>
    <w:p w14:paraId="0FE69D72" w14:textId="77777777" w:rsidR="00135C61" w:rsidRPr="00135C61" w:rsidRDefault="00135C61" w:rsidP="00135C61">
      <w:pPr>
        <w:pStyle w:val="HBSNormal"/>
        <w:ind w:left="720"/>
        <w:rPr>
          <w:i/>
          <w:iCs/>
        </w:rPr>
      </w:pPr>
      <w:r w:rsidRPr="00135C61">
        <w:rPr>
          <w:i/>
          <w:iCs/>
        </w:rPr>
        <w:t xml:space="preserve"> [81] "America/Belize"                  </w:t>
      </w:r>
    </w:p>
    <w:p w14:paraId="1D32E0E1" w14:textId="77777777" w:rsidR="00135C61" w:rsidRPr="00135C61" w:rsidRDefault="00135C61" w:rsidP="00135C61">
      <w:pPr>
        <w:pStyle w:val="HBSNormal"/>
        <w:ind w:left="720"/>
        <w:rPr>
          <w:i/>
          <w:iCs/>
        </w:rPr>
      </w:pPr>
      <w:r w:rsidRPr="00135C61">
        <w:rPr>
          <w:i/>
          <w:iCs/>
        </w:rPr>
        <w:t xml:space="preserve"> [82] "America/Blanc-Sablon"            </w:t>
      </w:r>
    </w:p>
    <w:p w14:paraId="43E9CFA3" w14:textId="77777777" w:rsidR="00135C61" w:rsidRPr="00135C61" w:rsidRDefault="00135C61" w:rsidP="00135C61">
      <w:pPr>
        <w:pStyle w:val="HBSNormal"/>
        <w:ind w:left="720"/>
        <w:rPr>
          <w:i/>
          <w:iCs/>
        </w:rPr>
      </w:pPr>
      <w:r w:rsidRPr="00135C61">
        <w:rPr>
          <w:i/>
          <w:iCs/>
        </w:rPr>
        <w:t xml:space="preserve"> [83] "America/</w:t>
      </w:r>
      <w:proofErr w:type="spellStart"/>
      <w:r w:rsidRPr="00135C61">
        <w:rPr>
          <w:i/>
          <w:iCs/>
        </w:rPr>
        <w:t>Boa_Vista</w:t>
      </w:r>
      <w:proofErr w:type="spellEnd"/>
      <w:r w:rsidRPr="00135C61">
        <w:rPr>
          <w:i/>
          <w:iCs/>
        </w:rPr>
        <w:t xml:space="preserve">"               </w:t>
      </w:r>
    </w:p>
    <w:p w14:paraId="7BCF6705" w14:textId="77777777" w:rsidR="00135C61" w:rsidRPr="00135C61" w:rsidRDefault="00135C61" w:rsidP="00135C61">
      <w:pPr>
        <w:pStyle w:val="HBSNormal"/>
        <w:ind w:left="720"/>
        <w:rPr>
          <w:i/>
          <w:iCs/>
        </w:rPr>
      </w:pPr>
      <w:r w:rsidRPr="00135C61">
        <w:rPr>
          <w:i/>
          <w:iCs/>
        </w:rPr>
        <w:t xml:space="preserve"> [84] "America/Bogota"                  </w:t>
      </w:r>
    </w:p>
    <w:p w14:paraId="5EB01D9B" w14:textId="77777777" w:rsidR="00135C61" w:rsidRPr="00135C61" w:rsidRDefault="00135C61" w:rsidP="00135C61">
      <w:pPr>
        <w:pStyle w:val="HBSNormal"/>
        <w:ind w:left="720"/>
        <w:rPr>
          <w:i/>
          <w:iCs/>
        </w:rPr>
      </w:pPr>
      <w:r w:rsidRPr="00135C61">
        <w:rPr>
          <w:i/>
          <w:iCs/>
        </w:rPr>
        <w:t xml:space="preserve"> [85] "America/Boise"                   </w:t>
      </w:r>
    </w:p>
    <w:p w14:paraId="256CA7A4" w14:textId="77777777" w:rsidR="00135C61" w:rsidRPr="00135C61" w:rsidRDefault="00135C61" w:rsidP="00135C61">
      <w:pPr>
        <w:pStyle w:val="HBSNormal"/>
        <w:ind w:left="720"/>
        <w:rPr>
          <w:i/>
          <w:iCs/>
        </w:rPr>
      </w:pPr>
      <w:r w:rsidRPr="00135C61">
        <w:rPr>
          <w:i/>
          <w:iCs/>
        </w:rPr>
        <w:t xml:space="preserve"> [86] "America/</w:t>
      </w:r>
      <w:proofErr w:type="spellStart"/>
      <w:r w:rsidRPr="00135C61">
        <w:rPr>
          <w:i/>
          <w:iCs/>
        </w:rPr>
        <w:t>Buenos_Aires</w:t>
      </w:r>
      <w:proofErr w:type="spellEnd"/>
      <w:r w:rsidRPr="00135C61">
        <w:rPr>
          <w:i/>
          <w:iCs/>
        </w:rPr>
        <w:t xml:space="preserve">"            </w:t>
      </w:r>
    </w:p>
    <w:p w14:paraId="5467FA5F" w14:textId="77777777" w:rsidR="00135C61" w:rsidRPr="00135C61" w:rsidRDefault="00135C61" w:rsidP="00135C61">
      <w:pPr>
        <w:pStyle w:val="HBSNormal"/>
        <w:ind w:left="720"/>
        <w:rPr>
          <w:i/>
          <w:iCs/>
        </w:rPr>
      </w:pPr>
      <w:r w:rsidRPr="00135C61">
        <w:rPr>
          <w:i/>
          <w:iCs/>
        </w:rPr>
        <w:t xml:space="preserve"> [87] "America/</w:t>
      </w:r>
      <w:proofErr w:type="spellStart"/>
      <w:r w:rsidRPr="00135C61">
        <w:rPr>
          <w:i/>
          <w:iCs/>
        </w:rPr>
        <w:t>Cambridge_Bay</w:t>
      </w:r>
      <w:proofErr w:type="spellEnd"/>
      <w:r w:rsidRPr="00135C61">
        <w:rPr>
          <w:i/>
          <w:iCs/>
        </w:rPr>
        <w:t xml:space="preserve">"           </w:t>
      </w:r>
    </w:p>
    <w:p w14:paraId="33FCE667" w14:textId="77777777" w:rsidR="00135C61" w:rsidRPr="00135C61" w:rsidRDefault="00135C61" w:rsidP="00135C61">
      <w:pPr>
        <w:pStyle w:val="HBSNormal"/>
        <w:ind w:left="720"/>
        <w:rPr>
          <w:i/>
          <w:iCs/>
        </w:rPr>
      </w:pPr>
      <w:r w:rsidRPr="00135C61">
        <w:rPr>
          <w:i/>
          <w:iCs/>
        </w:rPr>
        <w:t xml:space="preserve"> [88] "America/</w:t>
      </w:r>
      <w:proofErr w:type="spellStart"/>
      <w:r w:rsidRPr="00135C61">
        <w:rPr>
          <w:i/>
          <w:iCs/>
        </w:rPr>
        <w:t>Campo_Grande</w:t>
      </w:r>
      <w:proofErr w:type="spellEnd"/>
      <w:r w:rsidRPr="00135C61">
        <w:rPr>
          <w:i/>
          <w:iCs/>
        </w:rPr>
        <w:t xml:space="preserve">"            </w:t>
      </w:r>
    </w:p>
    <w:p w14:paraId="081FD9BC" w14:textId="77777777" w:rsidR="00135C61" w:rsidRPr="00135C61" w:rsidRDefault="00135C61" w:rsidP="00135C61">
      <w:pPr>
        <w:pStyle w:val="HBSNormal"/>
        <w:ind w:left="720"/>
        <w:rPr>
          <w:i/>
          <w:iCs/>
        </w:rPr>
      </w:pPr>
      <w:r w:rsidRPr="00135C61">
        <w:rPr>
          <w:i/>
          <w:iCs/>
        </w:rPr>
        <w:t xml:space="preserve"> [89] "America/Cancun"                  </w:t>
      </w:r>
    </w:p>
    <w:p w14:paraId="48F0AC61" w14:textId="77777777" w:rsidR="00135C61" w:rsidRPr="00135C61" w:rsidRDefault="00135C61" w:rsidP="00135C61">
      <w:pPr>
        <w:pStyle w:val="HBSNormal"/>
        <w:ind w:left="720"/>
        <w:rPr>
          <w:i/>
          <w:iCs/>
        </w:rPr>
      </w:pPr>
      <w:r w:rsidRPr="00135C61">
        <w:rPr>
          <w:i/>
          <w:iCs/>
        </w:rPr>
        <w:t xml:space="preserve"> [90] "America/Caracas"                 </w:t>
      </w:r>
    </w:p>
    <w:p w14:paraId="5411F016" w14:textId="77777777" w:rsidR="00135C61" w:rsidRPr="00135C61" w:rsidRDefault="00135C61" w:rsidP="00135C61">
      <w:pPr>
        <w:pStyle w:val="HBSNormal"/>
        <w:ind w:left="720"/>
        <w:rPr>
          <w:i/>
          <w:iCs/>
        </w:rPr>
      </w:pPr>
      <w:r w:rsidRPr="00135C61">
        <w:rPr>
          <w:i/>
          <w:iCs/>
        </w:rPr>
        <w:t xml:space="preserve"> [91] "America/Catamarca"               </w:t>
      </w:r>
    </w:p>
    <w:p w14:paraId="4F345694" w14:textId="77777777" w:rsidR="00135C61" w:rsidRPr="00135C61" w:rsidRDefault="00135C61" w:rsidP="00135C61">
      <w:pPr>
        <w:pStyle w:val="HBSNormal"/>
        <w:ind w:left="720"/>
        <w:rPr>
          <w:i/>
          <w:iCs/>
        </w:rPr>
      </w:pPr>
      <w:r w:rsidRPr="00135C61">
        <w:rPr>
          <w:i/>
          <w:iCs/>
        </w:rPr>
        <w:lastRenderedPageBreak/>
        <w:t xml:space="preserve"> [92] "America/Cayenne"                 </w:t>
      </w:r>
    </w:p>
    <w:p w14:paraId="25EA5CC2" w14:textId="77777777" w:rsidR="00135C61" w:rsidRPr="00135C61" w:rsidRDefault="00135C61" w:rsidP="00135C61">
      <w:pPr>
        <w:pStyle w:val="HBSNormal"/>
        <w:ind w:left="720"/>
        <w:rPr>
          <w:i/>
          <w:iCs/>
        </w:rPr>
      </w:pPr>
      <w:r w:rsidRPr="00135C61">
        <w:rPr>
          <w:i/>
          <w:iCs/>
        </w:rPr>
        <w:t xml:space="preserve"> [93] "America/Cayman"                  </w:t>
      </w:r>
    </w:p>
    <w:p w14:paraId="2AF55505" w14:textId="77777777" w:rsidR="00135C61" w:rsidRPr="00135C61" w:rsidRDefault="00135C61" w:rsidP="00135C61">
      <w:pPr>
        <w:pStyle w:val="HBSNormal"/>
        <w:ind w:left="720"/>
        <w:rPr>
          <w:i/>
          <w:iCs/>
        </w:rPr>
      </w:pPr>
      <w:r w:rsidRPr="00135C61">
        <w:rPr>
          <w:i/>
          <w:iCs/>
        </w:rPr>
        <w:t xml:space="preserve"> [94] "America/Chicago"                 </w:t>
      </w:r>
    </w:p>
    <w:p w14:paraId="20CB72CA" w14:textId="77777777" w:rsidR="00135C61" w:rsidRPr="00135C61" w:rsidRDefault="00135C61" w:rsidP="00135C61">
      <w:pPr>
        <w:pStyle w:val="HBSNormal"/>
        <w:ind w:left="720"/>
        <w:rPr>
          <w:i/>
          <w:iCs/>
        </w:rPr>
      </w:pPr>
      <w:r w:rsidRPr="00135C61">
        <w:rPr>
          <w:i/>
          <w:iCs/>
        </w:rPr>
        <w:t xml:space="preserve"> [95] "America/Chihuahua"               </w:t>
      </w:r>
    </w:p>
    <w:p w14:paraId="37FF7E48" w14:textId="77777777" w:rsidR="00135C61" w:rsidRPr="00135C61" w:rsidRDefault="00135C61" w:rsidP="00135C61">
      <w:pPr>
        <w:pStyle w:val="HBSNormal"/>
        <w:ind w:left="720"/>
        <w:rPr>
          <w:i/>
          <w:iCs/>
        </w:rPr>
      </w:pPr>
      <w:r w:rsidRPr="00135C61">
        <w:rPr>
          <w:i/>
          <w:iCs/>
        </w:rPr>
        <w:t xml:space="preserve"> [96] "America/</w:t>
      </w:r>
      <w:proofErr w:type="spellStart"/>
      <w:r w:rsidRPr="00135C61">
        <w:rPr>
          <w:i/>
          <w:iCs/>
        </w:rPr>
        <w:t>Coral_Harbour</w:t>
      </w:r>
      <w:proofErr w:type="spellEnd"/>
      <w:r w:rsidRPr="00135C61">
        <w:rPr>
          <w:i/>
          <w:iCs/>
        </w:rPr>
        <w:t xml:space="preserve">"           </w:t>
      </w:r>
    </w:p>
    <w:p w14:paraId="5F9C7442" w14:textId="77777777" w:rsidR="00135C61" w:rsidRPr="00135C61" w:rsidRDefault="00135C61" w:rsidP="00135C61">
      <w:pPr>
        <w:pStyle w:val="HBSNormal"/>
        <w:ind w:left="720"/>
        <w:rPr>
          <w:i/>
          <w:iCs/>
        </w:rPr>
      </w:pPr>
      <w:r w:rsidRPr="00135C61">
        <w:rPr>
          <w:i/>
          <w:iCs/>
        </w:rPr>
        <w:t xml:space="preserve"> [97] "America/Cordoba"                 </w:t>
      </w:r>
    </w:p>
    <w:p w14:paraId="1024FB98" w14:textId="77777777" w:rsidR="00135C61" w:rsidRPr="00135C61" w:rsidRDefault="00135C61" w:rsidP="00135C61">
      <w:pPr>
        <w:pStyle w:val="HBSNormal"/>
        <w:ind w:left="720"/>
        <w:rPr>
          <w:i/>
          <w:iCs/>
        </w:rPr>
      </w:pPr>
      <w:r w:rsidRPr="00135C61">
        <w:rPr>
          <w:i/>
          <w:iCs/>
        </w:rPr>
        <w:t xml:space="preserve"> [98] "America/</w:t>
      </w:r>
      <w:proofErr w:type="spellStart"/>
      <w:r w:rsidRPr="00135C61">
        <w:rPr>
          <w:i/>
          <w:iCs/>
        </w:rPr>
        <w:t>Costa_Rica</w:t>
      </w:r>
      <w:proofErr w:type="spellEnd"/>
      <w:r w:rsidRPr="00135C61">
        <w:rPr>
          <w:i/>
          <w:iCs/>
        </w:rPr>
        <w:t xml:space="preserve">"              </w:t>
      </w:r>
    </w:p>
    <w:p w14:paraId="75D4B41B" w14:textId="77777777" w:rsidR="00135C61" w:rsidRPr="00135C61" w:rsidRDefault="00135C61" w:rsidP="00135C61">
      <w:pPr>
        <w:pStyle w:val="HBSNormal"/>
        <w:ind w:left="720"/>
        <w:rPr>
          <w:i/>
          <w:iCs/>
        </w:rPr>
      </w:pPr>
      <w:r w:rsidRPr="00135C61">
        <w:rPr>
          <w:i/>
          <w:iCs/>
        </w:rPr>
        <w:t xml:space="preserve"> [99] "America/Creston"                 </w:t>
      </w:r>
    </w:p>
    <w:p w14:paraId="7C0E715B" w14:textId="77777777" w:rsidR="00135C61" w:rsidRPr="00135C61" w:rsidRDefault="00135C61" w:rsidP="00135C61">
      <w:pPr>
        <w:pStyle w:val="HBSNormal"/>
        <w:ind w:left="720"/>
        <w:rPr>
          <w:i/>
          <w:iCs/>
        </w:rPr>
      </w:pPr>
      <w:r w:rsidRPr="00135C61">
        <w:rPr>
          <w:i/>
          <w:iCs/>
        </w:rPr>
        <w:t xml:space="preserve">[100] "America/Cuiaba"                  </w:t>
      </w:r>
    </w:p>
    <w:p w14:paraId="511FB282" w14:textId="77777777" w:rsidR="00135C61" w:rsidRPr="00135C61" w:rsidRDefault="00135C61" w:rsidP="00135C61">
      <w:pPr>
        <w:pStyle w:val="HBSNormal"/>
        <w:ind w:left="720"/>
        <w:rPr>
          <w:i/>
          <w:iCs/>
        </w:rPr>
      </w:pPr>
      <w:r w:rsidRPr="00135C61">
        <w:rPr>
          <w:i/>
          <w:iCs/>
        </w:rPr>
        <w:t xml:space="preserve">[101] "America/Curacao"                 </w:t>
      </w:r>
    </w:p>
    <w:p w14:paraId="48100835" w14:textId="77777777" w:rsidR="00135C61" w:rsidRPr="00135C61" w:rsidRDefault="00135C61" w:rsidP="00135C61">
      <w:pPr>
        <w:pStyle w:val="HBSNormal"/>
        <w:ind w:left="720"/>
        <w:rPr>
          <w:i/>
          <w:iCs/>
        </w:rPr>
      </w:pPr>
      <w:r w:rsidRPr="00135C61">
        <w:rPr>
          <w:i/>
          <w:iCs/>
        </w:rPr>
        <w:t xml:space="preserve">[102] "America/Danmarkshavn"            </w:t>
      </w:r>
    </w:p>
    <w:p w14:paraId="2A17B112" w14:textId="77777777" w:rsidR="00135C61" w:rsidRPr="00135C61" w:rsidRDefault="00135C61" w:rsidP="00135C61">
      <w:pPr>
        <w:pStyle w:val="HBSNormal"/>
        <w:ind w:left="720"/>
        <w:rPr>
          <w:i/>
          <w:iCs/>
        </w:rPr>
      </w:pPr>
      <w:r w:rsidRPr="00135C61">
        <w:rPr>
          <w:i/>
          <w:iCs/>
        </w:rPr>
        <w:t xml:space="preserve">[103] "America/Dawson"                  </w:t>
      </w:r>
    </w:p>
    <w:p w14:paraId="69F0D4E1" w14:textId="77777777" w:rsidR="00135C61" w:rsidRPr="00135C61" w:rsidRDefault="00135C61" w:rsidP="00135C61">
      <w:pPr>
        <w:pStyle w:val="HBSNormal"/>
        <w:ind w:left="720"/>
        <w:rPr>
          <w:i/>
          <w:iCs/>
        </w:rPr>
      </w:pPr>
      <w:r w:rsidRPr="00135C61">
        <w:rPr>
          <w:i/>
          <w:iCs/>
        </w:rPr>
        <w:t>[104] "America/</w:t>
      </w:r>
      <w:proofErr w:type="spellStart"/>
      <w:r w:rsidRPr="00135C61">
        <w:rPr>
          <w:i/>
          <w:iCs/>
        </w:rPr>
        <w:t>Dawson_Creek</w:t>
      </w:r>
      <w:proofErr w:type="spellEnd"/>
      <w:r w:rsidRPr="00135C61">
        <w:rPr>
          <w:i/>
          <w:iCs/>
        </w:rPr>
        <w:t xml:space="preserve">"            </w:t>
      </w:r>
    </w:p>
    <w:p w14:paraId="5723B7AB" w14:textId="77777777" w:rsidR="00135C61" w:rsidRPr="00135C61" w:rsidRDefault="00135C61" w:rsidP="00135C61">
      <w:pPr>
        <w:pStyle w:val="HBSNormal"/>
        <w:ind w:left="720"/>
        <w:rPr>
          <w:i/>
          <w:iCs/>
        </w:rPr>
      </w:pPr>
      <w:r w:rsidRPr="00135C61">
        <w:rPr>
          <w:i/>
          <w:iCs/>
        </w:rPr>
        <w:t xml:space="preserve">[105] "America/Denver"                  </w:t>
      </w:r>
    </w:p>
    <w:p w14:paraId="104A0599" w14:textId="77777777" w:rsidR="00135C61" w:rsidRPr="00135C61" w:rsidRDefault="00135C61" w:rsidP="00135C61">
      <w:pPr>
        <w:pStyle w:val="HBSNormal"/>
        <w:ind w:left="720"/>
        <w:rPr>
          <w:i/>
          <w:iCs/>
        </w:rPr>
      </w:pPr>
      <w:r w:rsidRPr="00135C61">
        <w:rPr>
          <w:i/>
          <w:iCs/>
        </w:rPr>
        <w:t xml:space="preserve">[106] "America/Detroit"                 </w:t>
      </w:r>
    </w:p>
    <w:p w14:paraId="02C57655" w14:textId="77777777" w:rsidR="00135C61" w:rsidRPr="00135C61" w:rsidRDefault="00135C61" w:rsidP="00135C61">
      <w:pPr>
        <w:pStyle w:val="HBSNormal"/>
        <w:ind w:left="720"/>
        <w:rPr>
          <w:i/>
          <w:iCs/>
        </w:rPr>
      </w:pPr>
      <w:r w:rsidRPr="00135C61">
        <w:rPr>
          <w:i/>
          <w:iCs/>
        </w:rPr>
        <w:t xml:space="preserve">[107] "America/Dominica"                </w:t>
      </w:r>
    </w:p>
    <w:p w14:paraId="6C5953BF" w14:textId="77777777" w:rsidR="00135C61" w:rsidRPr="00135C61" w:rsidRDefault="00135C61" w:rsidP="00135C61">
      <w:pPr>
        <w:pStyle w:val="HBSNormal"/>
        <w:ind w:left="720"/>
        <w:rPr>
          <w:i/>
          <w:iCs/>
        </w:rPr>
      </w:pPr>
      <w:r w:rsidRPr="00135C61">
        <w:rPr>
          <w:i/>
          <w:iCs/>
        </w:rPr>
        <w:t xml:space="preserve">[108] "America/Edmonton"                </w:t>
      </w:r>
    </w:p>
    <w:p w14:paraId="39EEC16C" w14:textId="77777777" w:rsidR="00135C61" w:rsidRPr="00135C61" w:rsidRDefault="00135C61" w:rsidP="00135C61">
      <w:pPr>
        <w:pStyle w:val="HBSNormal"/>
        <w:ind w:left="720"/>
        <w:rPr>
          <w:i/>
          <w:iCs/>
        </w:rPr>
      </w:pPr>
      <w:r w:rsidRPr="00135C61">
        <w:rPr>
          <w:i/>
          <w:iCs/>
        </w:rPr>
        <w:t>[109] "America/</w:t>
      </w:r>
      <w:proofErr w:type="spellStart"/>
      <w:r w:rsidRPr="00135C61">
        <w:rPr>
          <w:i/>
          <w:iCs/>
        </w:rPr>
        <w:t>Eirunepe</w:t>
      </w:r>
      <w:proofErr w:type="spellEnd"/>
      <w:r w:rsidRPr="00135C61">
        <w:rPr>
          <w:i/>
          <w:iCs/>
        </w:rPr>
        <w:t xml:space="preserve">"                </w:t>
      </w:r>
    </w:p>
    <w:p w14:paraId="177F2088" w14:textId="77777777" w:rsidR="00135C61" w:rsidRPr="00135C61" w:rsidRDefault="00135C61" w:rsidP="00135C61">
      <w:pPr>
        <w:pStyle w:val="HBSNormal"/>
        <w:ind w:left="720"/>
        <w:rPr>
          <w:i/>
          <w:iCs/>
        </w:rPr>
      </w:pPr>
      <w:r w:rsidRPr="00135C61">
        <w:rPr>
          <w:i/>
          <w:iCs/>
        </w:rPr>
        <w:t>[110] "America/</w:t>
      </w:r>
      <w:proofErr w:type="spellStart"/>
      <w:r w:rsidRPr="00135C61">
        <w:rPr>
          <w:i/>
          <w:iCs/>
        </w:rPr>
        <w:t>El_Salvador</w:t>
      </w:r>
      <w:proofErr w:type="spellEnd"/>
      <w:r w:rsidRPr="00135C61">
        <w:rPr>
          <w:i/>
          <w:iCs/>
        </w:rPr>
        <w:t xml:space="preserve">"             </w:t>
      </w:r>
    </w:p>
    <w:p w14:paraId="030FC226" w14:textId="77777777" w:rsidR="00135C61" w:rsidRPr="00135C61" w:rsidRDefault="00135C61" w:rsidP="00135C61">
      <w:pPr>
        <w:pStyle w:val="HBSNormal"/>
        <w:ind w:left="720"/>
        <w:rPr>
          <w:i/>
          <w:iCs/>
        </w:rPr>
      </w:pPr>
      <w:r w:rsidRPr="00135C61">
        <w:rPr>
          <w:i/>
          <w:iCs/>
        </w:rPr>
        <w:t xml:space="preserve">[111] "America/Ensenada"                </w:t>
      </w:r>
    </w:p>
    <w:p w14:paraId="0E97DCE3" w14:textId="77777777" w:rsidR="00135C61" w:rsidRPr="00135C61" w:rsidRDefault="00135C61" w:rsidP="00135C61">
      <w:pPr>
        <w:pStyle w:val="HBSNormal"/>
        <w:ind w:left="720"/>
        <w:rPr>
          <w:i/>
          <w:iCs/>
        </w:rPr>
      </w:pPr>
      <w:r w:rsidRPr="00135C61">
        <w:rPr>
          <w:i/>
          <w:iCs/>
        </w:rPr>
        <w:t>[112] "America/</w:t>
      </w:r>
      <w:proofErr w:type="spellStart"/>
      <w:r w:rsidRPr="00135C61">
        <w:rPr>
          <w:i/>
          <w:iCs/>
        </w:rPr>
        <w:t>Fort_Nelson</w:t>
      </w:r>
      <w:proofErr w:type="spellEnd"/>
      <w:r w:rsidRPr="00135C61">
        <w:rPr>
          <w:i/>
          <w:iCs/>
        </w:rPr>
        <w:t xml:space="preserve">"             </w:t>
      </w:r>
    </w:p>
    <w:p w14:paraId="7301A2F7" w14:textId="77777777" w:rsidR="00135C61" w:rsidRPr="00135C61" w:rsidRDefault="00135C61" w:rsidP="00135C61">
      <w:pPr>
        <w:pStyle w:val="HBSNormal"/>
        <w:ind w:left="720"/>
        <w:rPr>
          <w:i/>
          <w:iCs/>
        </w:rPr>
      </w:pPr>
      <w:r w:rsidRPr="00135C61">
        <w:rPr>
          <w:i/>
          <w:iCs/>
        </w:rPr>
        <w:t>[113] "America/</w:t>
      </w:r>
      <w:proofErr w:type="spellStart"/>
      <w:r w:rsidRPr="00135C61">
        <w:rPr>
          <w:i/>
          <w:iCs/>
        </w:rPr>
        <w:t>Fort_Wayne</w:t>
      </w:r>
      <w:proofErr w:type="spellEnd"/>
      <w:r w:rsidRPr="00135C61">
        <w:rPr>
          <w:i/>
          <w:iCs/>
        </w:rPr>
        <w:t xml:space="preserve">"              </w:t>
      </w:r>
    </w:p>
    <w:p w14:paraId="20D5DEE9" w14:textId="77777777" w:rsidR="00135C61" w:rsidRPr="00135C61" w:rsidRDefault="00135C61" w:rsidP="00135C61">
      <w:pPr>
        <w:pStyle w:val="HBSNormal"/>
        <w:ind w:left="720"/>
        <w:rPr>
          <w:i/>
          <w:iCs/>
        </w:rPr>
      </w:pPr>
      <w:r w:rsidRPr="00135C61">
        <w:rPr>
          <w:i/>
          <w:iCs/>
        </w:rPr>
        <w:t xml:space="preserve">[114] "America/Fortaleza"               </w:t>
      </w:r>
    </w:p>
    <w:p w14:paraId="47D549D1" w14:textId="77777777" w:rsidR="00135C61" w:rsidRPr="00135C61" w:rsidRDefault="00135C61" w:rsidP="00135C61">
      <w:pPr>
        <w:pStyle w:val="HBSNormal"/>
        <w:ind w:left="720"/>
        <w:rPr>
          <w:i/>
          <w:iCs/>
        </w:rPr>
      </w:pPr>
      <w:r w:rsidRPr="00135C61">
        <w:rPr>
          <w:i/>
          <w:iCs/>
        </w:rPr>
        <w:t>[115] "America/</w:t>
      </w:r>
      <w:proofErr w:type="spellStart"/>
      <w:r w:rsidRPr="00135C61">
        <w:rPr>
          <w:i/>
          <w:iCs/>
        </w:rPr>
        <w:t>Glace_Bay</w:t>
      </w:r>
      <w:proofErr w:type="spellEnd"/>
      <w:r w:rsidRPr="00135C61">
        <w:rPr>
          <w:i/>
          <w:iCs/>
        </w:rPr>
        <w:t xml:space="preserve">"               </w:t>
      </w:r>
    </w:p>
    <w:p w14:paraId="5C7DA11A" w14:textId="77777777" w:rsidR="00135C61" w:rsidRPr="00135C61" w:rsidRDefault="00135C61" w:rsidP="00135C61">
      <w:pPr>
        <w:pStyle w:val="HBSNormal"/>
        <w:ind w:left="720"/>
        <w:rPr>
          <w:i/>
          <w:iCs/>
        </w:rPr>
      </w:pPr>
      <w:r w:rsidRPr="00135C61">
        <w:rPr>
          <w:i/>
          <w:iCs/>
        </w:rPr>
        <w:t xml:space="preserve">[116] "America/Godthab"                 </w:t>
      </w:r>
    </w:p>
    <w:p w14:paraId="5A9A5BE7" w14:textId="77777777" w:rsidR="00135C61" w:rsidRPr="00135C61" w:rsidRDefault="00135C61" w:rsidP="00135C61">
      <w:pPr>
        <w:pStyle w:val="HBSNormal"/>
        <w:ind w:left="720"/>
        <w:rPr>
          <w:i/>
          <w:iCs/>
        </w:rPr>
      </w:pPr>
      <w:r w:rsidRPr="00135C61">
        <w:rPr>
          <w:i/>
          <w:iCs/>
        </w:rPr>
        <w:t>[117] "America/</w:t>
      </w:r>
      <w:proofErr w:type="spellStart"/>
      <w:r w:rsidRPr="00135C61">
        <w:rPr>
          <w:i/>
          <w:iCs/>
        </w:rPr>
        <w:t>Goose_Bay</w:t>
      </w:r>
      <w:proofErr w:type="spellEnd"/>
      <w:r w:rsidRPr="00135C61">
        <w:rPr>
          <w:i/>
          <w:iCs/>
        </w:rPr>
        <w:t xml:space="preserve">"               </w:t>
      </w:r>
    </w:p>
    <w:p w14:paraId="6EC4979D" w14:textId="77777777" w:rsidR="00135C61" w:rsidRPr="00135C61" w:rsidRDefault="00135C61" w:rsidP="00135C61">
      <w:pPr>
        <w:pStyle w:val="HBSNormal"/>
        <w:ind w:left="720"/>
        <w:rPr>
          <w:i/>
          <w:iCs/>
        </w:rPr>
      </w:pPr>
      <w:r w:rsidRPr="00135C61">
        <w:rPr>
          <w:i/>
          <w:iCs/>
        </w:rPr>
        <w:t>[118] "America/</w:t>
      </w:r>
      <w:proofErr w:type="spellStart"/>
      <w:r w:rsidRPr="00135C61">
        <w:rPr>
          <w:i/>
          <w:iCs/>
        </w:rPr>
        <w:t>Grand_Turk</w:t>
      </w:r>
      <w:proofErr w:type="spellEnd"/>
      <w:r w:rsidRPr="00135C61">
        <w:rPr>
          <w:i/>
          <w:iCs/>
        </w:rPr>
        <w:t xml:space="preserve">"              </w:t>
      </w:r>
    </w:p>
    <w:p w14:paraId="06F9550E" w14:textId="77777777" w:rsidR="00135C61" w:rsidRPr="00135C61" w:rsidRDefault="00135C61" w:rsidP="00135C61">
      <w:pPr>
        <w:pStyle w:val="HBSNormal"/>
        <w:ind w:left="720"/>
        <w:rPr>
          <w:i/>
          <w:iCs/>
        </w:rPr>
      </w:pPr>
      <w:r w:rsidRPr="00135C61">
        <w:rPr>
          <w:i/>
          <w:iCs/>
        </w:rPr>
        <w:t xml:space="preserve">[119] "America/Grenada"                 </w:t>
      </w:r>
    </w:p>
    <w:p w14:paraId="2640A6AC" w14:textId="77777777" w:rsidR="00135C61" w:rsidRPr="00135C61" w:rsidRDefault="00135C61" w:rsidP="00135C61">
      <w:pPr>
        <w:pStyle w:val="HBSNormal"/>
        <w:ind w:left="720"/>
        <w:rPr>
          <w:i/>
          <w:iCs/>
        </w:rPr>
      </w:pPr>
      <w:r w:rsidRPr="00135C61">
        <w:rPr>
          <w:i/>
          <w:iCs/>
        </w:rPr>
        <w:t xml:space="preserve">[120] "America/Guadeloupe"              </w:t>
      </w:r>
    </w:p>
    <w:p w14:paraId="1946CAE3" w14:textId="77777777" w:rsidR="00135C61" w:rsidRPr="00135C61" w:rsidRDefault="00135C61" w:rsidP="00135C61">
      <w:pPr>
        <w:pStyle w:val="HBSNormal"/>
        <w:ind w:left="720"/>
        <w:rPr>
          <w:i/>
          <w:iCs/>
        </w:rPr>
      </w:pPr>
      <w:r w:rsidRPr="00135C61">
        <w:rPr>
          <w:i/>
          <w:iCs/>
        </w:rPr>
        <w:t xml:space="preserve">[121] "America/Guatemala"               </w:t>
      </w:r>
    </w:p>
    <w:p w14:paraId="4BE214FF" w14:textId="77777777" w:rsidR="00135C61" w:rsidRPr="00135C61" w:rsidRDefault="00135C61" w:rsidP="00135C61">
      <w:pPr>
        <w:pStyle w:val="HBSNormal"/>
        <w:ind w:left="720"/>
        <w:rPr>
          <w:i/>
          <w:iCs/>
        </w:rPr>
      </w:pPr>
      <w:r w:rsidRPr="00135C61">
        <w:rPr>
          <w:i/>
          <w:iCs/>
        </w:rPr>
        <w:t xml:space="preserve">[122] "America/Guayaquil"               </w:t>
      </w:r>
    </w:p>
    <w:p w14:paraId="3B4C4CC2" w14:textId="77777777" w:rsidR="00135C61" w:rsidRPr="00135C61" w:rsidRDefault="00135C61" w:rsidP="00135C61">
      <w:pPr>
        <w:pStyle w:val="HBSNormal"/>
        <w:ind w:left="720"/>
        <w:rPr>
          <w:i/>
          <w:iCs/>
        </w:rPr>
      </w:pPr>
      <w:r w:rsidRPr="00135C61">
        <w:rPr>
          <w:i/>
          <w:iCs/>
        </w:rPr>
        <w:lastRenderedPageBreak/>
        <w:t xml:space="preserve">[123] "America/Guyana"                  </w:t>
      </w:r>
    </w:p>
    <w:p w14:paraId="79298B4F" w14:textId="77777777" w:rsidR="00135C61" w:rsidRPr="00135C61" w:rsidRDefault="00135C61" w:rsidP="00135C61">
      <w:pPr>
        <w:pStyle w:val="HBSNormal"/>
        <w:ind w:left="720"/>
        <w:rPr>
          <w:i/>
          <w:iCs/>
        </w:rPr>
      </w:pPr>
      <w:r w:rsidRPr="00135C61">
        <w:rPr>
          <w:i/>
          <w:iCs/>
        </w:rPr>
        <w:t xml:space="preserve">[124] "America/Halifax"                 </w:t>
      </w:r>
    </w:p>
    <w:p w14:paraId="49D257ED" w14:textId="77777777" w:rsidR="00135C61" w:rsidRPr="00135C61" w:rsidRDefault="00135C61" w:rsidP="00135C61">
      <w:pPr>
        <w:pStyle w:val="HBSNormal"/>
        <w:ind w:left="720"/>
        <w:rPr>
          <w:i/>
          <w:iCs/>
        </w:rPr>
      </w:pPr>
      <w:r w:rsidRPr="00135C61">
        <w:rPr>
          <w:i/>
          <w:iCs/>
        </w:rPr>
        <w:t xml:space="preserve">[125] "America/Havana"                  </w:t>
      </w:r>
    </w:p>
    <w:p w14:paraId="2583ED40" w14:textId="77777777" w:rsidR="00135C61" w:rsidRPr="00135C61" w:rsidRDefault="00135C61" w:rsidP="00135C61">
      <w:pPr>
        <w:pStyle w:val="HBSNormal"/>
        <w:ind w:left="720"/>
        <w:rPr>
          <w:i/>
          <w:iCs/>
        </w:rPr>
      </w:pPr>
      <w:r w:rsidRPr="00135C61">
        <w:rPr>
          <w:i/>
          <w:iCs/>
        </w:rPr>
        <w:t xml:space="preserve">[126] "America/Hermosillo"              </w:t>
      </w:r>
    </w:p>
    <w:p w14:paraId="51317509" w14:textId="77777777" w:rsidR="00135C61" w:rsidRPr="00135C61" w:rsidRDefault="00135C61" w:rsidP="00135C61">
      <w:pPr>
        <w:pStyle w:val="HBSNormal"/>
        <w:ind w:left="720"/>
        <w:rPr>
          <w:i/>
          <w:iCs/>
        </w:rPr>
      </w:pPr>
      <w:r w:rsidRPr="00135C61">
        <w:rPr>
          <w:i/>
          <w:iCs/>
        </w:rPr>
        <w:t xml:space="preserve">[127] "America/Indiana/Indianapolis"    </w:t>
      </w:r>
    </w:p>
    <w:p w14:paraId="7163AA5D" w14:textId="77777777" w:rsidR="00135C61" w:rsidRPr="00135C61" w:rsidRDefault="00135C61" w:rsidP="00135C61">
      <w:pPr>
        <w:pStyle w:val="HBSNormal"/>
        <w:ind w:left="720"/>
        <w:rPr>
          <w:i/>
          <w:iCs/>
        </w:rPr>
      </w:pPr>
      <w:r w:rsidRPr="00135C61">
        <w:rPr>
          <w:i/>
          <w:iCs/>
        </w:rPr>
        <w:t xml:space="preserve">[128] "America/Indiana/Knox"            </w:t>
      </w:r>
    </w:p>
    <w:p w14:paraId="178BB8A9" w14:textId="77777777" w:rsidR="00135C61" w:rsidRPr="00135C61" w:rsidRDefault="00135C61" w:rsidP="00135C61">
      <w:pPr>
        <w:pStyle w:val="HBSNormal"/>
        <w:ind w:left="720"/>
        <w:rPr>
          <w:i/>
          <w:iCs/>
        </w:rPr>
      </w:pPr>
      <w:r w:rsidRPr="00135C61">
        <w:rPr>
          <w:i/>
          <w:iCs/>
        </w:rPr>
        <w:t xml:space="preserve">[129] "America/Indiana/Marengo"         </w:t>
      </w:r>
    </w:p>
    <w:p w14:paraId="6637DD12" w14:textId="77777777" w:rsidR="00135C61" w:rsidRPr="00135C61" w:rsidRDefault="00135C61" w:rsidP="00135C61">
      <w:pPr>
        <w:pStyle w:val="HBSNormal"/>
        <w:ind w:left="720"/>
        <w:rPr>
          <w:i/>
          <w:iCs/>
        </w:rPr>
      </w:pPr>
      <w:r w:rsidRPr="00135C61">
        <w:rPr>
          <w:i/>
          <w:iCs/>
        </w:rPr>
        <w:t xml:space="preserve">[130] "America/Indiana/Petersburg"      </w:t>
      </w:r>
    </w:p>
    <w:p w14:paraId="0828E5CB" w14:textId="77777777" w:rsidR="00135C61" w:rsidRPr="00135C61" w:rsidRDefault="00135C61" w:rsidP="00135C61">
      <w:pPr>
        <w:pStyle w:val="HBSNormal"/>
        <w:ind w:left="720"/>
        <w:rPr>
          <w:i/>
          <w:iCs/>
        </w:rPr>
      </w:pPr>
      <w:r w:rsidRPr="00135C61">
        <w:rPr>
          <w:i/>
          <w:iCs/>
        </w:rPr>
        <w:t>[131] "America/Indiana/</w:t>
      </w:r>
      <w:proofErr w:type="spellStart"/>
      <w:r w:rsidRPr="00135C61">
        <w:rPr>
          <w:i/>
          <w:iCs/>
        </w:rPr>
        <w:t>Tell_City</w:t>
      </w:r>
      <w:proofErr w:type="spellEnd"/>
      <w:r w:rsidRPr="00135C61">
        <w:rPr>
          <w:i/>
          <w:iCs/>
        </w:rPr>
        <w:t xml:space="preserve">"       </w:t>
      </w:r>
    </w:p>
    <w:p w14:paraId="24043F97" w14:textId="77777777" w:rsidR="00135C61" w:rsidRPr="00135C61" w:rsidRDefault="00135C61" w:rsidP="00135C61">
      <w:pPr>
        <w:pStyle w:val="HBSNormal"/>
        <w:ind w:left="720"/>
        <w:rPr>
          <w:i/>
          <w:iCs/>
        </w:rPr>
      </w:pPr>
      <w:r w:rsidRPr="00135C61">
        <w:rPr>
          <w:i/>
          <w:iCs/>
        </w:rPr>
        <w:t>[132] "America/Indiana/</w:t>
      </w:r>
      <w:proofErr w:type="spellStart"/>
      <w:r w:rsidRPr="00135C61">
        <w:rPr>
          <w:i/>
          <w:iCs/>
        </w:rPr>
        <w:t>Vevay</w:t>
      </w:r>
      <w:proofErr w:type="spellEnd"/>
      <w:r w:rsidRPr="00135C61">
        <w:rPr>
          <w:i/>
          <w:iCs/>
        </w:rPr>
        <w:t xml:space="preserve">"           </w:t>
      </w:r>
    </w:p>
    <w:p w14:paraId="52084917" w14:textId="77777777" w:rsidR="00135C61" w:rsidRPr="00135C61" w:rsidRDefault="00135C61" w:rsidP="00135C61">
      <w:pPr>
        <w:pStyle w:val="HBSNormal"/>
        <w:ind w:left="720"/>
        <w:rPr>
          <w:i/>
          <w:iCs/>
        </w:rPr>
      </w:pPr>
      <w:r w:rsidRPr="00135C61">
        <w:rPr>
          <w:i/>
          <w:iCs/>
        </w:rPr>
        <w:t xml:space="preserve">[133] "America/Indiana/Vincennes"       </w:t>
      </w:r>
    </w:p>
    <w:p w14:paraId="22E8CAE7" w14:textId="77777777" w:rsidR="00135C61" w:rsidRPr="00135C61" w:rsidRDefault="00135C61" w:rsidP="00135C61">
      <w:pPr>
        <w:pStyle w:val="HBSNormal"/>
        <w:ind w:left="720"/>
        <w:rPr>
          <w:i/>
          <w:iCs/>
        </w:rPr>
      </w:pPr>
      <w:r w:rsidRPr="00135C61">
        <w:rPr>
          <w:i/>
          <w:iCs/>
        </w:rPr>
        <w:t xml:space="preserve">[134] "America/Indiana/Winamac"         </w:t>
      </w:r>
    </w:p>
    <w:p w14:paraId="57BCC7B3" w14:textId="77777777" w:rsidR="00135C61" w:rsidRPr="00135C61" w:rsidRDefault="00135C61" w:rsidP="00135C61">
      <w:pPr>
        <w:pStyle w:val="HBSNormal"/>
        <w:ind w:left="720"/>
        <w:rPr>
          <w:i/>
          <w:iCs/>
        </w:rPr>
      </w:pPr>
      <w:r w:rsidRPr="00135C61">
        <w:rPr>
          <w:i/>
          <w:iCs/>
        </w:rPr>
        <w:t xml:space="preserve">[135] "America/Indianapolis"            </w:t>
      </w:r>
    </w:p>
    <w:p w14:paraId="0045F852" w14:textId="77777777" w:rsidR="00135C61" w:rsidRPr="00135C61" w:rsidRDefault="00135C61" w:rsidP="00135C61">
      <w:pPr>
        <w:pStyle w:val="HBSNormal"/>
        <w:ind w:left="720"/>
        <w:rPr>
          <w:i/>
          <w:iCs/>
        </w:rPr>
      </w:pPr>
      <w:r w:rsidRPr="00135C61">
        <w:rPr>
          <w:i/>
          <w:iCs/>
        </w:rPr>
        <w:t xml:space="preserve">[136] "America/Inuvik"                  </w:t>
      </w:r>
    </w:p>
    <w:p w14:paraId="1754108C" w14:textId="77777777" w:rsidR="00135C61" w:rsidRPr="00135C61" w:rsidRDefault="00135C61" w:rsidP="00135C61">
      <w:pPr>
        <w:pStyle w:val="HBSNormal"/>
        <w:ind w:left="720"/>
        <w:rPr>
          <w:i/>
          <w:iCs/>
        </w:rPr>
      </w:pPr>
      <w:r w:rsidRPr="00135C61">
        <w:rPr>
          <w:i/>
          <w:iCs/>
        </w:rPr>
        <w:t xml:space="preserve">[137] "America/Iqaluit"                 </w:t>
      </w:r>
    </w:p>
    <w:p w14:paraId="0F0B8B87" w14:textId="77777777" w:rsidR="00135C61" w:rsidRPr="00135C61" w:rsidRDefault="00135C61" w:rsidP="00135C61">
      <w:pPr>
        <w:pStyle w:val="HBSNormal"/>
        <w:ind w:left="720"/>
        <w:rPr>
          <w:i/>
          <w:iCs/>
        </w:rPr>
      </w:pPr>
      <w:r w:rsidRPr="00135C61">
        <w:rPr>
          <w:i/>
          <w:iCs/>
        </w:rPr>
        <w:t xml:space="preserve">[138] "America/Jamaica"                 </w:t>
      </w:r>
    </w:p>
    <w:p w14:paraId="48F47285" w14:textId="77777777" w:rsidR="00135C61" w:rsidRPr="00135C61" w:rsidRDefault="00135C61" w:rsidP="00135C61">
      <w:pPr>
        <w:pStyle w:val="HBSNormal"/>
        <w:ind w:left="720"/>
        <w:rPr>
          <w:i/>
          <w:iCs/>
        </w:rPr>
      </w:pPr>
      <w:r w:rsidRPr="00135C61">
        <w:rPr>
          <w:i/>
          <w:iCs/>
        </w:rPr>
        <w:t xml:space="preserve">[139] "America/Jujuy"                   </w:t>
      </w:r>
    </w:p>
    <w:p w14:paraId="64DA385B" w14:textId="77777777" w:rsidR="00135C61" w:rsidRPr="00135C61" w:rsidRDefault="00135C61" w:rsidP="00135C61">
      <w:pPr>
        <w:pStyle w:val="HBSNormal"/>
        <w:ind w:left="720"/>
        <w:rPr>
          <w:i/>
          <w:iCs/>
        </w:rPr>
      </w:pPr>
      <w:r w:rsidRPr="00135C61">
        <w:rPr>
          <w:i/>
          <w:iCs/>
        </w:rPr>
        <w:t xml:space="preserve">[140] "America/Juneau"                  </w:t>
      </w:r>
    </w:p>
    <w:p w14:paraId="22B0D786" w14:textId="77777777" w:rsidR="00135C61" w:rsidRPr="00135C61" w:rsidRDefault="00135C61" w:rsidP="00135C61">
      <w:pPr>
        <w:pStyle w:val="HBSNormal"/>
        <w:ind w:left="720"/>
        <w:rPr>
          <w:i/>
          <w:iCs/>
        </w:rPr>
      </w:pPr>
      <w:r w:rsidRPr="00135C61">
        <w:rPr>
          <w:i/>
          <w:iCs/>
        </w:rPr>
        <w:t xml:space="preserve">[141] "America/Kentucky/Louisville"     </w:t>
      </w:r>
    </w:p>
    <w:p w14:paraId="7548E8B2" w14:textId="77777777" w:rsidR="00135C61" w:rsidRPr="00135C61" w:rsidRDefault="00135C61" w:rsidP="00135C61">
      <w:pPr>
        <w:pStyle w:val="HBSNormal"/>
        <w:ind w:left="720"/>
        <w:rPr>
          <w:i/>
          <w:iCs/>
        </w:rPr>
      </w:pPr>
      <w:r w:rsidRPr="00135C61">
        <w:rPr>
          <w:i/>
          <w:iCs/>
        </w:rPr>
        <w:t xml:space="preserve">[142] "America/Kentucky/Monticello"     </w:t>
      </w:r>
    </w:p>
    <w:p w14:paraId="0913FDA3" w14:textId="77777777" w:rsidR="00135C61" w:rsidRPr="00135C61" w:rsidRDefault="00135C61" w:rsidP="00135C61">
      <w:pPr>
        <w:pStyle w:val="HBSNormal"/>
        <w:ind w:left="720"/>
        <w:rPr>
          <w:i/>
          <w:iCs/>
        </w:rPr>
      </w:pPr>
      <w:r w:rsidRPr="00135C61">
        <w:rPr>
          <w:i/>
          <w:iCs/>
        </w:rPr>
        <w:t>[143] "America/</w:t>
      </w:r>
      <w:proofErr w:type="spellStart"/>
      <w:r w:rsidRPr="00135C61">
        <w:rPr>
          <w:i/>
          <w:iCs/>
        </w:rPr>
        <w:t>Knox_IN</w:t>
      </w:r>
      <w:proofErr w:type="spellEnd"/>
      <w:r w:rsidRPr="00135C61">
        <w:rPr>
          <w:i/>
          <w:iCs/>
        </w:rPr>
        <w:t xml:space="preserve">"                 </w:t>
      </w:r>
    </w:p>
    <w:p w14:paraId="5EF60B30" w14:textId="77777777" w:rsidR="00135C61" w:rsidRPr="00135C61" w:rsidRDefault="00135C61" w:rsidP="00135C61">
      <w:pPr>
        <w:pStyle w:val="HBSNormal"/>
        <w:ind w:left="720"/>
        <w:rPr>
          <w:i/>
          <w:iCs/>
        </w:rPr>
      </w:pPr>
      <w:r w:rsidRPr="00135C61">
        <w:rPr>
          <w:i/>
          <w:iCs/>
        </w:rPr>
        <w:t>[144] "America/</w:t>
      </w:r>
      <w:proofErr w:type="spellStart"/>
      <w:r w:rsidRPr="00135C61">
        <w:rPr>
          <w:i/>
          <w:iCs/>
        </w:rPr>
        <w:t>Kralendijk</w:t>
      </w:r>
      <w:proofErr w:type="spellEnd"/>
      <w:r w:rsidRPr="00135C61">
        <w:rPr>
          <w:i/>
          <w:iCs/>
        </w:rPr>
        <w:t xml:space="preserve">"              </w:t>
      </w:r>
    </w:p>
    <w:p w14:paraId="20181A63" w14:textId="77777777" w:rsidR="00135C61" w:rsidRPr="00135C61" w:rsidRDefault="00135C61" w:rsidP="00135C61">
      <w:pPr>
        <w:pStyle w:val="HBSNormal"/>
        <w:ind w:left="720"/>
        <w:rPr>
          <w:i/>
          <w:iCs/>
        </w:rPr>
      </w:pPr>
      <w:r w:rsidRPr="00135C61">
        <w:rPr>
          <w:i/>
          <w:iCs/>
        </w:rPr>
        <w:t>[145] "America/</w:t>
      </w:r>
      <w:proofErr w:type="spellStart"/>
      <w:r w:rsidRPr="00135C61">
        <w:rPr>
          <w:i/>
          <w:iCs/>
        </w:rPr>
        <w:t>La_Paz</w:t>
      </w:r>
      <w:proofErr w:type="spellEnd"/>
      <w:r w:rsidRPr="00135C61">
        <w:rPr>
          <w:i/>
          <w:iCs/>
        </w:rPr>
        <w:t xml:space="preserve">"                  </w:t>
      </w:r>
    </w:p>
    <w:p w14:paraId="57B91BA9" w14:textId="77777777" w:rsidR="00135C61" w:rsidRPr="00135C61" w:rsidRDefault="00135C61" w:rsidP="00135C61">
      <w:pPr>
        <w:pStyle w:val="HBSNormal"/>
        <w:ind w:left="720"/>
        <w:rPr>
          <w:i/>
          <w:iCs/>
        </w:rPr>
      </w:pPr>
      <w:r w:rsidRPr="00135C61">
        <w:rPr>
          <w:i/>
          <w:iCs/>
        </w:rPr>
        <w:t xml:space="preserve">[146] "America/Lima"                    </w:t>
      </w:r>
    </w:p>
    <w:p w14:paraId="7366F81C" w14:textId="77777777" w:rsidR="00135C61" w:rsidRPr="00135C61" w:rsidRDefault="00135C61" w:rsidP="00135C61">
      <w:pPr>
        <w:pStyle w:val="HBSNormal"/>
        <w:ind w:left="720"/>
        <w:rPr>
          <w:i/>
          <w:iCs/>
        </w:rPr>
      </w:pPr>
      <w:r w:rsidRPr="00135C61">
        <w:rPr>
          <w:i/>
          <w:iCs/>
        </w:rPr>
        <w:t>[147] "America/</w:t>
      </w:r>
      <w:proofErr w:type="spellStart"/>
      <w:r w:rsidRPr="00135C61">
        <w:rPr>
          <w:i/>
          <w:iCs/>
        </w:rPr>
        <w:t>Los_Angeles</w:t>
      </w:r>
      <w:proofErr w:type="spellEnd"/>
      <w:r w:rsidRPr="00135C61">
        <w:rPr>
          <w:i/>
          <w:iCs/>
        </w:rPr>
        <w:t xml:space="preserve">"             </w:t>
      </w:r>
    </w:p>
    <w:p w14:paraId="50494295" w14:textId="77777777" w:rsidR="00135C61" w:rsidRPr="00135C61" w:rsidRDefault="00135C61" w:rsidP="00135C61">
      <w:pPr>
        <w:pStyle w:val="HBSNormal"/>
        <w:ind w:left="720"/>
        <w:rPr>
          <w:i/>
          <w:iCs/>
        </w:rPr>
      </w:pPr>
      <w:r w:rsidRPr="00135C61">
        <w:rPr>
          <w:i/>
          <w:iCs/>
        </w:rPr>
        <w:t xml:space="preserve">[148] "America/Louisville"              </w:t>
      </w:r>
    </w:p>
    <w:p w14:paraId="258C2413" w14:textId="77777777" w:rsidR="00135C61" w:rsidRPr="00135C61" w:rsidRDefault="00135C61" w:rsidP="00135C61">
      <w:pPr>
        <w:pStyle w:val="HBSNormal"/>
        <w:ind w:left="720"/>
        <w:rPr>
          <w:i/>
          <w:iCs/>
        </w:rPr>
      </w:pPr>
      <w:r w:rsidRPr="00135C61">
        <w:rPr>
          <w:i/>
          <w:iCs/>
        </w:rPr>
        <w:t>[149] "America/</w:t>
      </w:r>
      <w:proofErr w:type="spellStart"/>
      <w:r w:rsidRPr="00135C61">
        <w:rPr>
          <w:i/>
          <w:iCs/>
        </w:rPr>
        <w:t>Lower_Princes</w:t>
      </w:r>
      <w:proofErr w:type="spellEnd"/>
      <w:r w:rsidRPr="00135C61">
        <w:rPr>
          <w:i/>
          <w:iCs/>
        </w:rPr>
        <w:t xml:space="preserve">"           </w:t>
      </w:r>
    </w:p>
    <w:p w14:paraId="0C50AD7E" w14:textId="77777777" w:rsidR="00135C61" w:rsidRPr="00135C61" w:rsidRDefault="00135C61" w:rsidP="00135C61">
      <w:pPr>
        <w:pStyle w:val="HBSNormal"/>
        <w:ind w:left="720"/>
        <w:rPr>
          <w:i/>
          <w:iCs/>
        </w:rPr>
      </w:pPr>
      <w:r w:rsidRPr="00135C61">
        <w:rPr>
          <w:i/>
          <w:iCs/>
        </w:rPr>
        <w:t xml:space="preserve">[150] "America/Maceio"                  </w:t>
      </w:r>
    </w:p>
    <w:p w14:paraId="0E1C8448" w14:textId="77777777" w:rsidR="00135C61" w:rsidRPr="00135C61" w:rsidRDefault="00135C61" w:rsidP="00135C61">
      <w:pPr>
        <w:pStyle w:val="HBSNormal"/>
        <w:ind w:left="720"/>
        <w:rPr>
          <w:i/>
          <w:iCs/>
        </w:rPr>
      </w:pPr>
      <w:r w:rsidRPr="00135C61">
        <w:rPr>
          <w:i/>
          <w:iCs/>
        </w:rPr>
        <w:t xml:space="preserve">[151] "America/Managua"                 </w:t>
      </w:r>
    </w:p>
    <w:p w14:paraId="770B78E6" w14:textId="77777777" w:rsidR="00135C61" w:rsidRPr="00135C61" w:rsidRDefault="00135C61" w:rsidP="00135C61">
      <w:pPr>
        <w:pStyle w:val="HBSNormal"/>
        <w:ind w:left="720"/>
        <w:rPr>
          <w:i/>
          <w:iCs/>
        </w:rPr>
      </w:pPr>
      <w:r w:rsidRPr="00135C61">
        <w:rPr>
          <w:i/>
          <w:iCs/>
        </w:rPr>
        <w:t xml:space="preserve">[152] "America/Manaus"                  </w:t>
      </w:r>
    </w:p>
    <w:p w14:paraId="0E29F8FB" w14:textId="77777777" w:rsidR="00135C61" w:rsidRPr="00135C61" w:rsidRDefault="00135C61" w:rsidP="00135C61">
      <w:pPr>
        <w:pStyle w:val="HBSNormal"/>
        <w:ind w:left="720"/>
        <w:rPr>
          <w:i/>
          <w:iCs/>
        </w:rPr>
      </w:pPr>
      <w:r w:rsidRPr="00135C61">
        <w:rPr>
          <w:i/>
          <w:iCs/>
        </w:rPr>
        <w:t xml:space="preserve">[153] "America/Marigot"                 </w:t>
      </w:r>
    </w:p>
    <w:p w14:paraId="7B417E89" w14:textId="77777777" w:rsidR="00135C61" w:rsidRPr="00135C61" w:rsidRDefault="00135C61" w:rsidP="00135C61">
      <w:pPr>
        <w:pStyle w:val="HBSNormal"/>
        <w:ind w:left="720"/>
        <w:rPr>
          <w:i/>
          <w:iCs/>
        </w:rPr>
      </w:pPr>
      <w:r w:rsidRPr="00135C61">
        <w:rPr>
          <w:i/>
          <w:iCs/>
        </w:rPr>
        <w:lastRenderedPageBreak/>
        <w:t xml:space="preserve">[154] "America/Martinique"              </w:t>
      </w:r>
    </w:p>
    <w:p w14:paraId="1AA0474E" w14:textId="77777777" w:rsidR="00135C61" w:rsidRPr="00135C61" w:rsidRDefault="00135C61" w:rsidP="00135C61">
      <w:pPr>
        <w:pStyle w:val="HBSNormal"/>
        <w:ind w:left="720"/>
        <w:rPr>
          <w:i/>
          <w:iCs/>
        </w:rPr>
      </w:pPr>
      <w:r w:rsidRPr="00135C61">
        <w:rPr>
          <w:i/>
          <w:iCs/>
        </w:rPr>
        <w:t xml:space="preserve">[155] "America/Matamoros"               </w:t>
      </w:r>
    </w:p>
    <w:p w14:paraId="11DC46CB" w14:textId="77777777" w:rsidR="00135C61" w:rsidRPr="00135C61" w:rsidRDefault="00135C61" w:rsidP="00135C61">
      <w:pPr>
        <w:pStyle w:val="HBSNormal"/>
        <w:ind w:left="720"/>
        <w:rPr>
          <w:i/>
          <w:iCs/>
        </w:rPr>
      </w:pPr>
      <w:r w:rsidRPr="00135C61">
        <w:rPr>
          <w:i/>
          <w:iCs/>
        </w:rPr>
        <w:t>[156] "America/</w:t>
      </w:r>
      <w:proofErr w:type="spellStart"/>
      <w:r w:rsidRPr="00135C61">
        <w:rPr>
          <w:i/>
          <w:iCs/>
        </w:rPr>
        <w:t>Mazatlan</w:t>
      </w:r>
      <w:proofErr w:type="spellEnd"/>
      <w:r w:rsidRPr="00135C61">
        <w:rPr>
          <w:i/>
          <w:iCs/>
        </w:rPr>
        <w:t xml:space="preserve">"                </w:t>
      </w:r>
    </w:p>
    <w:p w14:paraId="4A9489DA" w14:textId="77777777" w:rsidR="00135C61" w:rsidRPr="00135C61" w:rsidRDefault="00135C61" w:rsidP="00135C61">
      <w:pPr>
        <w:pStyle w:val="HBSNormal"/>
        <w:ind w:left="720"/>
        <w:rPr>
          <w:i/>
          <w:iCs/>
        </w:rPr>
      </w:pPr>
      <w:r w:rsidRPr="00135C61">
        <w:rPr>
          <w:i/>
          <w:iCs/>
        </w:rPr>
        <w:t xml:space="preserve">[157] "America/Mendoza"                 </w:t>
      </w:r>
    </w:p>
    <w:p w14:paraId="3F793B33" w14:textId="77777777" w:rsidR="00135C61" w:rsidRPr="00135C61" w:rsidRDefault="00135C61" w:rsidP="00135C61">
      <w:pPr>
        <w:pStyle w:val="HBSNormal"/>
        <w:ind w:left="720"/>
        <w:rPr>
          <w:i/>
          <w:iCs/>
        </w:rPr>
      </w:pPr>
      <w:r w:rsidRPr="00135C61">
        <w:rPr>
          <w:i/>
          <w:iCs/>
        </w:rPr>
        <w:t xml:space="preserve">[158] "America/Menominee"               </w:t>
      </w:r>
    </w:p>
    <w:p w14:paraId="28E0E68D" w14:textId="77777777" w:rsidR="00135C61" w:rsidRPr="00135C61" w:rsidRDefault="00135C61" w:rsidP="00135C61">
      <w:pPr>
        <w:pStyle w:val="HBSNormal"/>
        <w:ind w:left="720"/>
        <w:rPr>
          <w:i/>
          <w:iCs/>
        </w:rPr>
      </w:pPr>
      <w:r w:rsidRPr="00135C61">
        <w:rPr>
          <w:i/>
          <w:iCs/>
        </w:rPr>
        <w:t xml:space="preserve">[159] "America/Merida"                  </w:t>
      </w:r>
    </w:p>
    <w:p w14:paraId="56F96C96" w14:textId="77777777" w:rsidR="00135C61" w:rsidRPr="00135C61" w:rsidRDefault="00135C61" w:rsidP="00135C61">
      <w:pPr>
        <w:pStyle w:val="HBSNormal"/>
        <w:ind w:left="720"/>
        <w:rPr>
          <w:i/>
          <w:iCs/>
        </w:rPr>
      </w:pPr>
      <w:r w:rsidRPr="00135C61">
        <w:rPr>
          <w:i/>
          <w:iCs/>
        </w:rPr>
        <w:t xml:space="preserve">[160] "America/Metlakatla"              </w:t>
      </w:r>
    </w:p>
    <w:p w14:paraId="39C7ADA1" w14:textId="77777777" w:rsidR="00135C61" w:rsidRPr="00135C61" w:rsidRDefault="00135C61" w:rsidP="00135C61">
      <w:pPr>
        <w:pStyle w:val="HBSNormal"/>
        <w:ind w:left="720"/>
        <w:rPr>
          <w:i/>
          <w:iCs/>
        </w:rPr>
      </w:pPr>
      <w:r w:rsidRPr="00135C61">
        <w:rPr>
          <w:i/>
          <w:iCs/>
        </w:rPr>
        <w:t>[161] "America/</w:t>
      </w:r>
      <w:proofErr w:type="spellStart"/>
      <w:r w:rsidRPr="00135C61">
        <w:rPr>
          <w:i/>
          <w:iCs/>
        </w:rPr>
        <w:t>Mexico_City</w:t>
      </w:r>
      <w:proofErr w:type="spellEnd"/>
      <w:r w:rsidRPr="00135C61">
        <w:rPr>
          <w:i/>
          <w:iCs/>
        </w:rPr>
        <w:t xml:space="preserve">"             </w:t>
      </w:r>
    </w:p>
    <w:p w14:paraId="3C5CCBFC" w14:textId="77777777" w:rsidR="00135C61" w:rsidRPr="00135C61" w:rsidRDefault="00135C61" w:rsidP="00135C61">
      <w:pPr>
        <w:pStyle w:val="HBSNormal"/>
        <w:ind w:left="720"/>
        <w:rPr>
          <w:i/>
          <w:iCs/>
        </w:rPr>
      </w:pPr>
      <w:r w:rsidRPr="00135C61">
        <w:rPr>
          <w:i/>
          <w:iCs/>
        </w:rPr>
        <w:t xml:space="preserve">[162] "America/Miquelon"                </w:t>
      </w:r>
    </w:p>
    <w:p w14:paraId="4F0A5BDC" w14:textId="77777777" w:rsidR="00135C61" w:rsidRPr="00135C61" w:rsidRDefault="00135C61" w:rsidP="00135C61">
      <w:pPr>
        <w:pStyle w:val="HBSNormal"/>
        <w:ind w:left="720"/>
        <w:rPr>
          <w:i/>
          <w:iCs/>
        </w:rPr>
      </w:pPr>
      <w:r w:rsidRPr="00135C61">
        <w:rPr>
          <w:i/>
          <w:iCs/>
        </w:rPr>
        <w:t xml:space="preserve">[163] "America/Moncton"                 </w:t>
      </w:r>
    </w:p>
    <w:p w14:paraId="5B72F48A" w14:textId="77777777" w:rsidR="00135C61" w:rsidRPr="00135C61" w:rsidRDefault="00135C61" w:rsidP="00135C61">
      <w:pPr>
        <w:pStyle w:val="HBSNormal"/>
        <w:ind w:left="720"/>
        <w:rPr>
          <w:i/>
          <w:iCs/>
        </w:rPr>
      </w:pPr>
      <w:r w:rsidRPr="00135C61">
        <w:rPr>
          <w:i/>
          <w:iCs/>
        </w:rPr>
        <w:t xml:space="preserve">[164] "America/Monterrey"               </w:t>
      </w:r>
    </w:p>
    <w:p w14:paraId="641C485E" w14:textId="77777777" w:rsidR="00135C61" w:rsidRPr="00135C61" w:rsidRDefault="00135C61" w:rsidP="00135C61">
      <w:pPr>
        <w:pStyle w:val="HBSNormal"/>
        <w:ind w:left="720"/>
        <w:rPr>
          <w:i/>
          <w:iCs/>
        </w:rPr>
      </w:pPr>
      <w:r w:rsidRPr="00135C61">
        <w:rPr>
          <w:i/>
          <w:iCs/>
        </w:rPr>
        <w:t xml:space="preserve">[165] "America/Montevideo"              </w:t>
      </w:r>
    </w:p>
    <w:p w14:paraId="2C11301E" w14:textId="77777777" w:rsidR="00135C61" w:rsidRPr="00135C61" w:rsidRDefault="00135C61" w:rsidP="00135C61">
      <w:pPr>
        <w:pStyle w:val="HBSNormal"/>
        <w:ind w:left="720"/>
        <w:rPr>
          <w:i/>
          <w:iCs/>
        </w:rPr>
      </w:pPr>
      <w:r w:rsidRPr="00135C61">
        <w:rPr>
          <w:i/>
          <w:iCs/>
        </w:rPr>
        <w:t xml:space="preserve">[166] "America/Montreal"                </w:t>
      </w:r>
    </w:p>
    <w:p w14:paraId="2A6FACF1" w14:textId="77777777" w:rsidR="00135C61" w:rsidRPr="00135C61" w:rsidRDefault="00135C61" w:rsidP="00135C61">
      <w:pPr>
        <w:pStyle w:val="HBSNormal"/>
        <w:ind w:left="720"/>
        <w:rPr>
          <w:i/>
          <w:iCs/>
        </w:rPr>
      </w:pPr>
      <w:r w:rsidRPr="00135C61">
        <w:rPr>
          <w:i/>
          <w:iCs/>
        </w:rPr>
        <w:t xml:space="preserve">[167] "America/Montserrat"              </w:t>
      </w:r>
    </w:p>
    <w:p w14:paraId="194A5C51" w14:textId="77777777" w:rsidR="00135C61" w:rsidRPr="00135C61" w:rsidRDefault="00135C61" w:rsidP="00135C61">
      <w:pPr>
        <w:pStyle w:val="HBSNormal"/>
        <w:ind w:left="720"/>
        <w:rPr>
          <w:i/>
          <w:iCs/>
        </w:rPr>
      </w:pPr>
      <w:r w:rsidRPr="00135C61">
        <w:rPr>
          <w:i/>
          <w:iCs/>
        </w:rPr>
        <w:t xml:space="preserve">[168] "America/Nassau"                  </w:t>
      </w:r>
    </w:p>
    <w:p w14:paraId="54C43CD5" w14:textId="77777777" w:rsidR="00135C61" w:rsidRPr="00135C61" w:rsidRDefault="00135C61" w:rsidP="00135C61">
      <w:pPr>
        <w:pStyle w:val="HBSNormal"/>
        <w:ind w:left="720"/>
        <w:rPr>
          <w:i/>
          <w:iCs/>
        </w:rPr>
      </w:pPr>
      <w:r w:rsidRPr="00135C61">
        <w:rPr>
          <w:i/>
          <w:iCs/>
        </w:rPr>
        <w:t>[169] "America/</w:t>
      </w:r>
      <w:proofErr w:type="spellStart"/>
      <w:r w:rsidRPr="00135C61">
        <w:rPr>
          <w:i/>
          <w:iCs/>
        </w:rPr>
        <w:t>New_York</w:t>
      </w:r>
      <w:proofErr w:type="spellEnd"/>
      <w:r w:rsidRPr="00135C61">
        <w:rPr>
          <w:i/>
          <w:iCs/>
        </w:rPr>
        <w:t xml:space="preserve">"                </w:t>
      </w:r>
    </w:p>
    <w:p w14:paraId="075E9412" w14:textId="77777777" w:rsidR="00135C61" w:rsidRPr="00135C61" w:rsidRDefault="00135C61" w:rsidP="00135C61">
      <w:pPr>
        <w:pStyle w:val="HBSNormal"/>
        <w:ind w:left="720"/>
        <w:rPr>
          <w:i/>
          <w:iCs/>
        </w:rPr>
      </w:pPr>
      <w:r w:rsidRPr="00135C61">
        <w:rPr>
          <w:i/>
          <w:iCs/>
        </w:rPr>
        <w:t xml:space="preserve">[170] "America/Nipigon"                 </w:t>
      </w:r>
    </w:p>
    <w:p w14:paraId="52631E1A" w14:textId="77777777" w:rsidR="00135C61" w:rsidRPr="00135C61" w:rsidRDefault="00135C61" w:rsidP="00135C61">
      <w:pPr>
        <w:pStyle w:val="HBSNormal"/>
        <w:ind w:left="720"/>
        <w:rPr>
          <w:i/>
          <w:iCs/>
        </w:rPr>
      </w:pPr>
      <w:r w:rsidRPr="00135C61">
        <w:rPr>
          <w:i/>
          <w:iCs/>
        </w:rPr>
        <w:t xml:space="preserve">[171] "America/Nome"                    </w:t>
      </w:r>
    </w:p>
    <w:p w14:paraId="3F86A1B0" w14:textId="77777777" w:rsidR="00135C61" w:rsidRPr="00135C61" w:rsidRDefault="00135C61" w:rsidP="00135C61">
      <w:pPr>
        <w:pStyle w:val="HBSNormal"/>
        <w:ind w:left="720"/>
        <w:rPr>
          <w:i/>
          <w:iCs/>
        </w:rPr>
      </w:pPr>
      <w:r w:rsidRPr="00135C61">
        <w:rPr>
          <w:i/>
          <w:iCs/>
        </w:rPr>
        <w:t xml:space="preserve">[172] "America/Noronha"                 </w:t>
      </w:r>
    </w:p>
    <w:p w14:paraId="2AF5B967" w14:textId="77777777" w:rsidR="00135C61" w:rsidRPr="00135C61" w:rsidRDefault="00135C61" w:rsidP="00135C61">
      <w:pPr>
        <w:pStyle w:val="HBSNormal"/>
        <w:ind w:left="720"/>
        <w:rPr>
          <w:i/>
          <w:iCs/>
        </w:rPr>
      </w:pPr>
      <w:r w:rsidRPr="00135C61">
        <w:rPr>
          <w:i/>
          <w:iCs/>
        </w:rPr>
        <w:t>[173] "America/</w:t>
      </w:r>
      <w:proofErr w:type="spellStart"/>
      <w:r w:rsidRPr="00135C61">
        <w:rPr>
          <w:i/>
          <w:iCs/>
        </w:rPr>
        <w:t>North_Dakota</w:t>
      </w:r>
      <w:proofErr w:type="spellEnd"/>
      <w:r w:rsidRPr="00135C61">
        <w:rPr>
          <w:i/>
          <w:iCs/>
        </w:rPr>
        <w:t xml:space="preserve">/Beulah"     </w:t>
      </w:r>
    </w:p>
    <w:p w14:paraId="2FD65D71" w14:textId="77777777" w:rsidR="00135C61" w:rsidRPr="00135C61" w:rsidRDefault="00135C61" w:rsidP="00135C61">
      <w:pPr>
        <w:pStyle w:val="HBSNormal"/>
        <w:ind w:left="720"/>
        <w:rPr>
          <w:i/>
          <w:iCs/>
        </w:rPr>
      </w:pPr>
      <w:r w:rsidRPr="00135C61">
        <w:rPr>
          <w:i/>
          <w:iCs/>
        </w:rPr>
        <w:t>[174] "America/</w:t>
      </w:r>
      <w:proofErr w:type="spellStart"/>
      <w:r w:rsidRPr="00135C61">
        <w:rPr>
          <w:i/>
          <w:iCs/>
        </w:rPr>
        <w:t>North_Dakota</w:t>
      </w:r>
      <w:proofErr w:type="spellEnd"/>
      <w:r w:rsidRPr="00135C61">
        <w:rPr>
          <w:i/>
          <w:iCs/>
        </w:rPr>
        <w:t xml:space="preserve">/Center"     </w:t>
      </w:r>
    </w:p>
    <w:p w14:paraId="4DCB744B" w14:textId="77777777" w:rsidR="00135C61" w:rsidRPr="00135C61" w:rsidRDefault="00135C61" w:rsidP="00135C61">
      <w:pPr>
        <w:pStyle w:val="HBSNormal"/>
        <w:ind w:left="720"/>
        <w:rPr>
          <w:i/>
          <w:iCs/>
        </w:rPr>
      </w:pPr>
      <w:r w:rsidRPr="00135C61">
        <w:rPr>
          <w:i/>
          <w:iCs/>
        </w:rPr>
        <w:t>[175] "America/</w:t>
      </w:r>
      <w:proofErr w:type="spellStart"/>
      <w:r w:rsidRPr="00135C61">
        <w:rPr>
          <w:i/>
          <w:iCs/>
        </w:rPr>
        <w:t>North_Dakota</w:t>
      </w:r>
      <w:proofErr w:type="spellEnd"/>
      <w:r w:rsidRPr="00135C61">
        <w:rPr>
          <w:i/>
          <w:iCs/>
        </w:rPr>
        <w:t>/</w:t>
      </w:r>
      <w:proofErr w:type="spellStart"/>
      <w:r w:rsidRPr="00135C61">
        <w:rPr>
          <w:i/>
          <w:iCs/>
        </w:rPr>
        <w:t>New_Salem</w:t>
      </w:r>
      <w:proofErr w:type="spellEnd"/>
      <w:r w:rsidRPr="00135C61">
        <w:rPr>
          <w:i/>
          <w:iCs/>
        </w:rPr>
        <w:t xml:space="preserve">"  </w:t>
      </w:r>
    </w:p>
    <w:p w14:paraId="11393C96" w14:textId="77777777" w:rsidR="00135C61" w:rsidRPr="00135C61" w:rsidRDefault="00135C61" w:rsidP="00135C61">
      <w:pPr>
        <w:pStyle w:val="HBSNormal"/>
        <w:ind w:left="720"/>
        <w:rPr>
          <w:i/>
          <w:iCs/>
        </w:rPr>
      </w:pPr>
      <w:r w:rsidRPr="00135C61">
        <w:rPr>
          <w:i/>
          <w:iCs/>
        </w:rPr>
        <w:t>[176] "America/</w:t>
      </w:r>
      <w:proofErr w:type="spellStart"/>
      <w:r w:rsidRPr="00135C61">
        <w:rPr>
          <w:i/>
          <w:iCs/>
        </w:rPr>
        <w:t>Ojinaga</w:t>
      </w:r>
      <w:proofErr w:type="spellEnd"/>
      <w:r w:rsidRPr="00135C61">
        <w:rPr>
          <w:i/>
          <w:iCs/>
        </w:rPr>
        <w:t xml:space="preserve">"                 </w:t>
      </w:r>
    </w:p>
    <w:p w14:paraId="5BD60A13" w14:textId="77777777" w:rsidR="00135C61" w:rsidRPr="00135C61" w:rsidRDefault="00135C61" w:rsidP="00135C61">
      <w:pPr>
        <w:pStyle w:val="HBSNormal"/>
        <w:ind w:left="720"/>
        <w:rPr>
          <w:i/>
          <w:iCs/>
        </w:rPr>
      </w:pPr>
      <w:r w:rsidRPr="00135C61">
        <w:rPr>
          <w:i/>
          <w:iCs/>
        </w:rPr>
        <w:t xml:space="preserve">[177] "America/Panama"                  </w:t>
      </w:r>
    </w:p>
    <w:p w14:paraId="3D4D74F6" w14:textId="77777777" w:rsidR="00135C61" w:rsidRPr="00135C61" w:rsidRDefault="00135C61" w:rsidP="00135C61">
      <w:pPr>
        <w:pStyle w:val="HBSNormal"/>
        <w:ind w:left="720"/>
        <w:rPr>
          <w:i/>
          <w:iCs/>
        </w:rPr>
      </w:pPr>
      <w:r w:rsidRPr="00135C61">
        <w:rPr>
          <w:i/>
          <w:iCs/>
        </w:rPr>
        <w:t xml:space="preserve">[178] "America/Pangnirtung"             </w:t>
      </w:r>
    </w:p>
    <w:p w14:paraId="5F8CD715" w14:textId="77777777" w:rsidR="00135C61" w:rsidRPr="00135C61" w:rsidRDefault="00135C61" w:rsidP="00135C61">
      <w:pPr>
        <w:pStyle w:val="HBSNormal"/>
        <w:ind w:left="720"/>
        <w:rPr>
          <w:i/>
          <w:iCs/>
        </w:rPr>
      </w:pPr>
      <w:r w:rsidRPr="00135C61">
        <w:rPr>
          <w:i/>
          <w:iCs/>
        </w:rPr>
        <w:t xml:space="preserve">[179] "America/Paramaribo"              </w:t>
      </w:r>
    </w:p>
    <w:p w14:paraId="3924390A" w14:textId="77777777" w:rsidR="00135C61" w:rsidRPr="00135C61" w:rsidRDefault="00135C61" w:rsidP="00135C61">
      <w:pPr>
        <w:pStyle w:val="HBSNormal"/>
        <w:ind w:left="720"/>
        <w:rPr>
          <w:i/>
          <w:iCs/>
        </w:rPr>
      </w:pPr>
      <w:r w:rsidRPr="00135C61">
        <w:rPr>
          <w:i/>
          <w:iCs/>
        </w:rPr>
        <w:t xml:space="preserve">[180] "America/Phoenix"                 </w:t>
      </w:r>
    </w:p>
    <w:p w14:paraId="3DAD0A80" w14:textId="77777777" w:rsidR="00135C61" w:rsidRPr="00135C61" w:rsidRDefault="00135C61" w:rsidP="00135C61">
      <w:pPr>
        <w:pStyle w:val="HBSNormal"/>
        <w:ind w:left="720"/>
        <w:rPr>
          <w:i/>
          <w:iCs/>
        </w:rPr>
      </w:pPr>
      <w:r w:rsidRPr="00135C61">
        <w:rPr>
          <w:i/>
          <w:iCs/>
        </w:rPr>
        <w:t xml:space="preserve">[181] "America/Port-au-Prince"          </w:t>
      </w:r>
    </w:p>
    <w:p w14:paraId="3278B07C" w14:textId="77777777" w:rsidR="00135C61" w:rsidRPr="00135C61" w:rsidRDefault="00135C61" w:rsidP="00135C61">
      <w:pPr>
        <w:pStyle w:val="HBSNormal"/>
        <w:ind w:left="720"/>
        <w:rPr>
          <w:i/>
          <w:iCs/>
        </w:rPr>
      </w:pPr>
      <w:r w:rsidRPr="00135C61">
        <w:rPr>
          <w:i/>
          <w:iCs/>
        </w:rPr>
        <w:t>[182] "America/</w:t>
      </w:r>
      <w:proofErr w:type="spellStart"/>
      <w:r w:rsidRPr="00135C61">
        <w:rPr>
          <w:i/>
          <w:iCs/>
        </w:rPr>
        <w:t>Port_of_Spain</w:t>
      </w:r>
      <w:proofErr w:type="spellEnd"/>
      <w:r w:rsidRPr="00135C61">
        <w:rPr>
          <w:i/>
          <w:iCs/>
        </w:rPr>
        <w:t xml:space="preserve">"           </w:t>
      </w:r>
    </w:p>
    <w:p w14:paraId="5B1752AC" w14:textId="77777777" w:rsidR="00135C61" w:rsidRPr="00135C61" w:rsidRDefault="00135C61" w:rsidP="00135C61">
      <w:pPr>
        <w:pStyle w:val="HBSNormal"/>
        <w:ind w:left="720"/>
        <w:rPr>
          <w:i/>
          <w:iCs/>
        </w:rPr>
      </w:pPr>
      <w:r w:rsidRPr="00135C61">
        <w:rPr>
          <w:i/>
          <w:iCs/>
        </w:rPr>
        <w:t>[183] "America/</w:t>
      </w:r>
      <w:proofErr w:type="spellStart"/>
      <w:r w:rsidRPr="00135C61">
        <w:rPr>
          <w:i/>
          <w:iCs/>
        </w:rPr>
        <w:t>Porto_Acre</w:t>
      </w:r>
      <w:proofErr w:type="spellEnd"/>
      <w:r w:rsidRPr="00135C61">
        <w:rPr>
          <w:i/>
          <w:iCs/>
        </w:rPr>
        <w:t xml:space="preserve">"              </w:t>
      </w:r>
    </w:p>
    <w:p w14:paraId="28CB7138" w14:textId="77777777" w:rsidR="00135C61" w:rsidRPr="00135C61" w:rsidRDefault="00135C61" w:rsidP="00135C61">
      <w:pPr>
        <w:pStyle w:val="HBSNormal"/>
        <w:ind w:left="720"/>
        <w:rPr>
          <w:i/>
          <w:iCs/>
        </w:rPr>
      </w:pPr>
      <w:r w:rsidRPr="00135C61">
        <w:rPr>
          <w:i/>
          <w:iCs/>
        </w:rPr>
        <w:t>[184] "America/</w:t>
      </w:r>
      <w:proofErr w:type="spellStart"/>
      <w:r w:rsidRPr="00135C61">
        <w:rPr>
          <w:i/>
          <w:iCs/>
        </w:rPr>
        <w:t>Porto_Velho</w:t>
      </w:r>
      <w:proofErr w:type="spellEnd"/>
      <w:r w:rsidRPr="00135C61">
        <w:rPr>
          <w:i/>
          <w:iCs/>
        </w:rPr>
        <w:t xml:space="preserve">"             </w:t>
      </w:r>
    </w:p>
    <w:p w14:paraId="1FC337EE" w14:textId="77777777" w:rsidR="00135C61" w:rsidRPr="00135C61" w:rsidRDefault="00135C61" w:rsidP="00135C61">
      <w:pPr>
        <w:pStyle w:val="HBSNormal"/>
        <w:ind w:left="720"/>
        <w:rPr>
          <w:i/>
          <w:iCs/>
        </w:rPr>
      </w:pPr>
      <w:r w:rsidRPr="00135C61">
        <w:rPr>
          <w:i/>
          <w:iCs/>
        </w:rPr>
        <w:lastRenderedPageBreak/>
        <w:t>[185] "America/</w:t>
      </w:r>
      <w:proofErr w:type="spellStart"/>
      <w:r w:rsidRPr="00135C61">
        <w:rPr>
          <w:i/>
          <w:iCs/>
        </w:rPr>
        <w:t>Puerto_Rico</w:t>
      </w:r>
      <w:proofErr w:type="spellEnd"/>
      <w:r w:rsidRPr="00135C61">
        <w:rPr>
          <w:i/>
          <w:iCs/>
        </w:rPr>
        <w:t xml:space="preserve">"             </w:t>
      </w:r>
    </w:p>
    <w:p w14:paraId="1F455CFC" w14:textId="77777777" w:rsidR="00135C61" w:rsidRPr="00135C61" w:rsidRDefault="00135C61" w:rsidP="00135C61">
      <w:pPr>
        <w:pStyle w:val="HBSNormal"/>
        <w:ind w:left="720"/>
        <w:rPr>
          <w:i/>
          <w:iCs/>
        </w:rPr>
      </w:pPr>
      <w:r w:rsidRPr="00135C61">
        <w:rPr>
          <w:i/>
          <w:iCs/>
        </w:rPr>
        <w:t>[186] "America/</w:t>
      </w:r>
      <w:proofErr w:type="spellStart"/>
      <w:r w:rsidRPr="00135C61">
        <w:rPr>
          <w:i/>
          <w:iCs/>
        </w:rPr>
        <w:t>Punta_Arenas</w:t>
      </w:r>
      <w:proofErr w:type="spellEnd"/>
      <w:r w:rsidRPr="00135C61">
        <w:rPr>
          <w:i/>
          <w:iCs/>
        </w:rPr>
        <w:t xml:space="preserve">"            </w:t>
      </w:r>
    </w:p>
    <w:p w14:paraId="430CF9E0" w14:textId="77777777" w:rsidR="00135C61" w:rsidRPr="00135C61" w:rsidRDefault="00135C61" w:rsidP="00135C61">
      <w:pPr>
        <w:pStyle w:val="HBSNormal"/>
        <w:ind w:left="720"/>
        <w:rPr>
          <w:i/>
          <w:iCs/>
        </w:rPr>
      </w:pPr>
      <w:r w:rsidRPr="00135C61">
        <w:rPr>
          <w:i/>
          <w:iCs/>
        </w:rPr>
        <w:t>[187] "America/</w:t>
      </w:r>
      <w:proofErr w:type="spellStart"/>
      <w:r w:rsidRPr="00135C61">
        <w:rPr>
          <w:i/>
          <w:iCs/>
        </w:rPr>
        <w:t>Rainy_River</w:t>
      </w:r>
      <w:proofErr w:type="spellEnd"/>
      <w:r w:rsidRPr="00135C61">
        <w:rPr>
          <w:i/>
          <w:iCs/>
        </w:rPr>
        <w:t xml:space="preserve">"             </w:t>
      </w:r>
    </w:p>
    <w:p w14:paraId="63DAE768" w14:textId="77777777" w:rsidR="00135C61" w:rsidRPr="00135C61" w:rsidRDefault="00135C61" w:rsidP="00135C61">
      <w:pPr>
        <w:pStyle w:val="HBSNormal"/>
        <w:ind w:left="720"/>
        <w:rPr>
          <w:i/>
          <w:iCs/>
        </w:rPr>
      </w:pPr>
      <w:r w:rsidRPr="00135C61">
        <w:rPr>
          <w:i/>
          <w:iCs/>
        </w:rPr>
        <w:t>[188] "America/</w:t>
      </w:r>
      <w:proofErr w:type="spellStart"/>
      <w:r w:rsidRPr="00135C61">
        <w:rPr>
          <w:i/>
          <w:iCs/>
        </w:rPr>
        <w:t>Rankin_Inlet</w:t>
      </w:r>
      <w:proofErr w:type="spellEnd"/>
      <w:r w:rsidRPr="00135C61">
        <w:rPr>
          <w:i/>
          <w:iCs/>
        </w:rPr>
        <w:t xml:space="preserve">"            </w:t>
      </w:r>
    </w:p>
    <w:p w14:paraId="5FEC633C" w14:textId="77777777" w:rsidR="00135C61" w:rsidRPr="00135C61" w:rsidRDefault="00135C61" w:rsidP="00135C61">
      <w:pPr>
        <w:pStyle w:val="HBSNormal"/>
        <w:ind w:left="720"/>
        <w:rPr>
          <w:i/>
          <w:iCs/>
        </w:rPr>
      </w:pPr>
      <w:r w:rsidRPr="00135C61">
        <w:rPr>
          <w:i/>
          <w:iCs/>
        </w:rPr>
        <w:t xml:space="preserve">[189] "America/Recife"                  </w:t>
      </w:r>
    </w:p>
    <w:p w14:paraId="0AA7E891" w14:textId="77777777" w:rsidR="00135C61" w:rsidRPr="00135C61" w:rsidRDefault="00135C61" w:rsidP="00135C61">
      <w:pPr>
        <w:pStyle w:val="HBSNormal"/>
        <w:ind w:left="720"/>
        <w:rPr>
          <w:i/>
          <w:iCs/>
        </w:rPr>
      </w:pPr>
      <w:r w:rsidRPr="00135C61">
        <w:rPr>
          <w:i/>
          <w:iCs/>
        </w:rPr>
        <w:t xml:space="preserve">[190] "America/Regina"                  </w:t>
      </w:r>
    </w:p>
    <w:p w14:paraId="6691A823" w14:textId="77777777" w:rsidR="00135C61" w:rsidRPr="00135C61" w:rsidRDefault="00135C61" w:rsidP="00135C61">
      <w:pPr>
        <w:pStyle w:val="HBSNormal"/>
        <w:ind w:left="720"/>
        <w:rPr>
          <w:i/>
          <w:iCs/>
        </w:rPr>
      </w:pPr>
      <w:r w:rsidRPr="00135C61">
        <w:rPr>
          <w:i/>
          <w:iCs/>
        </w:rPr>
        <w:t xml:space="preserve">[191] "America/Resolute"                </w:t>
      </w:r>
    </w:p>
    <w:p w14:paraId="7CEC4005" w14:textId="77777777" w:rsidR="00135C61" w:rsidRPr="00135C61" w:rsidRDefault="00135C61" w:rsidP="00135C61">
      <w:pPr>
        <w:pStyle w:val="HBSNormal"/>
        <w:ind w:left="720"/>
        <w:rPr>
          <w:i/>
          <w:iCs/>
        </w:rPr>
      </w:pPr>
      <w:r w:rsidRPr="00135C61">
        <w:rPr>
          <w:i/>
          <w:iCs/>
        </w:rPr>
        <w:t>[192] "America/</w:t>
      </w:r>
      <w:proofErr w:type="spellStart"/>
      <w:r w:rsidRPr="00135C61">
        <w:rPr>
          <w:i/>
          <w:iCs/>
        </w:rPr>
        <w:t>Rio_Branco</w:t>
      </w:r>
      <w:proofErr w:type="spellEnd"/>
      <w:r w:rsidRPr="00135C61">
        <w:rPr>
          <w:i/>
          <w:iCs/>
        </w:rPr>
        <w:t xml:space="preserve">"              </w:t>
      </w:r>
    </w:p>
    <w:p w14:paraId="0E6102F2" w14:textId="77777777" w:rsidR="00135C61" w:rsidRPr="00135C61" w:rsidRDefault="00135C61" w:rsidP="00135C61">
      <w:pPr>
        <w:pStyle w:val="HBSNormal"/>
        <w:ind w:left="720"/>
        <w:rPr>
          <w:i/>
          <w:iCs/>
        </w:rPr>
      </w:pPr>
      <w:r w:rsidRPr="00135C61">
        <w:rPr>
          <w:i/>
          <w:iCs/>
        </w:rPr>
        <w:t xml:space="preserve">[193] "America/Rosario"                 </w:t>
      </w:r>
    </w:p>
    <w:p w14:paraId="3ABAAC98" w14:textId="77777777" w:rsidR="00135C61" w:rsidRPr="00135C61" w:rsidRDefault="00135C61" w:rsidP="00135C61">
      <w:pPr>
        <w:pStyle w:val="HBSNormal"/>
        <w:ind w:left="720"/>
        <w:rPr>
          <w:i/>
          <w:iCs/>
        </w:rPr>
      </w:pPr>
      <w:r w:rsidRPr="00135C61">
        <w:rPr>
          <w:i/>
          <w:iCs/>
        </w:rPr>
        <w:t>[194] "America/</w:t>
      </w:r>
      <w:proofErr w:type="spellStart"/>
      <w:r w:rsidRPr="00135C61">
        <w:rPr>
          <w:i/>
          <w:iCs/>
        </w:rPr>
        <w:t>Santa_Isabel</w:t>
      </w:r>
      <w:proofErr w:type="spellEnd"/>
      <w:r w:rsidRPr="00135C61">
        <w:rPr>
          <w:i/>
          <w:iCs/>
        </w:rPr>
        <w:t xml:space="preserve">"            </w:t>
      </w:r>
    </w:p>
    <w:p w14:paraId="267C2347" w14:textId="77777777" w:rsidR="00135C61" w:rsidRPr="00135C61" w:rsidRDefault="00135C61" w:rsidP="00135C61">
      <w:pPr>
        <w:pStyle w:val="HBSNormal"/>
        <w:ind w:left="720"/>
        <w:rPr>
          <w:i/>
          <w:iCs/>
        </w:rPr>
      </w:pPr>
      <w:r w:rsidRPr="00135C61">
        <w:rPr>
          <w:i/>
          <w:iCs/>
        </w:rPr>
        <w:t xml:space="preserve">[195] "America/Santarem"                </w:t>
      </w:r>
    </w:p>
    <w:p w14:paraId="03622F64" w14:textId="77777777" w:rsidR="00135C61" w:rsidRPr="00135C61" w:rsidRDefault="00135C61" w:rsidP="00135C61">
      <w:pPr>
        <w:pStyle w:val="HBSNormal"/>
        <w:ind w:left="720"/>
        <w:rPr>
          <w:i/>
          <w:iCs/>
        </w:rPr>
      </w:pPr>
      <w:r w:rsidRPr="00135C61">
        <w:rPr>
          <w:i/>
          <w:iCs/>
        </w:rPr>
        <w:t xml:space="preserve">[196] "America/Santiago"                </w:t>
      </w:r>
    </w:p>
    <w:p w14:paraId="68C0C593" w14:textId="77777777" w:rsidR="00135C61" w:rsidRPr="00135C61" w:rsidRDefault="00135C61" w:rsidP="00135C61">
      <w:pPr>
        <w:pStyle w:val="HBSNormal"/>
        <w:ind w:left="720"/>
        <w:rPr>
          <w:i/>
          <w:iCs/>
        </w:rPr>
      </w:pPr>
      <w:r w:rsidRPr="00135C61">
        <w:rPr>
          <w:i/>
          <w:iCs/>
        </w:rPr>
        <w:t>[197] "America/</w:t>
      </w:r>
      <w:proofErr w:type="spellStart"/>
      <w:r w:rsidRPr="00135C61">
        <w:rPr>
          <w:i/>
          <w:iCs/>
        </w:rPr>
        <w:t>Santo_Domingo</w:t>
      </w:r>
      <w:proofErr w:type="spellEnd"/>
      <w:r w:rsidRPr="00135C61">
        <w:rPr>
          <w:i/>
          <w:iCs/>
        </w:rPr>
        <w:t xml:space="preserve">"           </w:t>
      </w:r>
    </w:p>
    <w:p w14:paraId="466885B9" w14:textId="77777777" w:rsidR="00135C61" w:rsidRPr="00135C61" w:rsidRDefault="00135C61" w:rsidP="00135C61">
      <w:pPr>
        <w:pStyle w:val="HBSNormal"/>
        <w:ind w:left="720"/>
        <w:rPr>
          <w:i/>
          <w:iCs/>
        </w:rPr>
      </w:pPr>
      <w:r w:rsidRPr="00135C61">
        <w:rPr>
          <w:i/>
          <w:iCs/>
        </w:rPr>
        <w:t>[198] "America/</w:t>
      </w:r>
      <w:proofErr w:type="spellStart"/>
      <w:r w:rsidRPr="00135C61">
        <w:rPr>
          <w:i/>
          <w:iCs/>
        </w:rPr>
        <w:t>Sao_Paulo</w:t>
      </w:r>
      <w:proofErr w:type="spellEnd"/>
      <w:r w:rsidRPr="00135C61">
        <w:rPr>
          <w:i/>
          <w:iCs/>
        </w:rPr>
        <w:t xml:space="preserve">"               </w:t>
      </w:r>
    </w:p>
    <w:p w14:paraId="32DEE492" w14:textId="77777777" w:rsidR="00135C61" w:rsidRPr="00135C61" w:rsidRDefault="00135C61" w:rsidP="00135C61">
      <w:pPr>
        <w:pStyle w:val="HBSNormal"/>
        <w:ind w:left="720"/>
        <w:rPr>
          <w:i/>
          <w:iCs/>
        </w:rPr>
      </w:pPr>
      <w:r w:rsidRPr="00135C61">
        <w:rPr>
          <w:i/>
          <w:iCs/>
        </w:rPr>
        <w:t>[199] "America/</w:t>
      </w:r>
      <w:proofErr w:type="spellStart"/>
      <w:r w:rsidRPr="00135C61">
        <w:rPr>
          <w:i/>
          <w:iCs/>
        </w:rPr>
        <w:t>Scoresbysund</w:t>
      </w:r>
      <w:proofErr w:type="spellEnd"/>
      <w:r w:rsidRPr="00135C61">
        <w:rPr>
          <w:i/>
          <w:iCs/>
        </w:rPr>
        <w:t xml:space="preserve">"            </w:t>
      </w:r>
    </w:p>
    <w:p w14:paraId="2BF39121" w14:textId="77777777" w:rsidR="00135C61" w:rsidRPr="00135C61" w:rsidRDefault="00135C61" w:rsidP="00135C61">
      <w:pPr>
        <w:pStyle w:val="HBSNormal"/>
        <w:ind w:left="720"/>
        <w:rPr>
          <w:i/>
          <w:iCs/>
        </w:rPr>
      </w:pPr>
      <w:r w:rsidRPr="00135C61">
        <w:rPr>
          <w:i/>
          <w:iCs/>
        </w:rPr>
        <w:t xml:space="preserve">[200] "America/Shiprock"                </w:t>
      </w:r>
    </w:p>
    <w:p w14:paraId="3A135B88" w14:textId="77777777" w:rsidR="00135C61" w:rsidRPr="00135C61" w:rsidRDefault="00135C61" w:rsidP="00135C61">
      <w:pPr>
        <w:pStyle w:val="HBSNormal"/>
        <w:ind w:left="720"/>
        <w:rPr>
          <w:i/>
          <w:iCs/>
        </w:rPr>
      </w:pPr>
      <w:r w:rsidRPr="00135C61">
        <w:rPr>
          <w:i/>
          <w:iCs/>
        </w:rPr>
        <w:t xml:space="preserve">[201] "America/Sitka"                   </w:t>
      </w:r>
    </w:p>
    <w:p w14:paraId="13AB4142" w14:textId="77777777" w:rsidR="00135C61" w:rsidRPr="00135C61" w:rsidRDefault="00135C61" w:rsidP="00135C61">
      <w:pPr>
        <w:pStyle w:val="HBSNormal"/>
        <w:ind w:left="720"/>
        <w:rPr>
          <w:i/>
          <w:iCs/>
        </w:rPr>
      </w:pPr>
      <w:r w:rsidRPr="00135C61">
        <w:rPr>
          <w:i/>
          <w:iCs/>
        </w:rPr>
        <w:t>[202] "America/</w:t>
      </w:r>
      <w:proofErr w:type="spellStart"/>
      <w:r w:rsidRPr="00135C61">
        <w:rPr>
          <w:i/>
          <w:iCs/>
        </w:rPr>
        <w:t>St_Barthelemy</w:t>
      </w:r>
      <w:proofErr w:type="spellEnd"/>
      <w:r w:rsidRPr="00135C61">
        <w:rPr>
          <w:i/>
          <w:iCs/>
        </w:rPr>
        <w:t xml:space="preserve">"           </w:t>
      </w:r>
    </w:p>
    <w:p w14:paraId="2BF33414" w14:textId="77777777" w:rsidR="00135C61" w:rsidRPr="00135C61" w:rsidRDefault="00135C61" w:rsidP="00135C61">
      <w:pPr>
        <w:pStyle w:val="HBSNormal"/>
        <w:ind w:left="720"/>
        <w:rPr>
          <w:i/>
          <w:iCs/>
        </w:rPr>
      </w:pPr>
      <w:r w:rsidRPr="00135C61">
        <w:rPr>
          <w:i/>
          <w:iCs/>
        </w:rPr>
        <w:t>[203] "America/</w:t>
      </w:r>
      <w:proofErr w:type="spellStart"/>
      <w:r w:rsidRPr="00135C61">
        <w:rPr>
          <w:i/>
          <w:iCs/>
        </w:rPr>
        <w:t>St_Johns</w:t>
      </w:r>
      <w:proofErr w:type="spellEnd"/>
      <w:r w:rsidRPr="00135C61">
        <w:rPr>
          <w:i/>
          <w:iCs/>
        </w:rPr>
        <w:t xml:space="preserve">"                </w:t>
      </w:r>
    </w:p>
    <w:p w14:paraId="2C21B876" w14:textId="77777777" w:rsidR="00135C61" w:rsidRPr="00135C61" w:rsidRDefault="00135C61" w:rsidP="00135C61">
      <w:pPr>
        <w:pStyle w:val="HBSNormal"/>
        <w:ind w:left="720"/>
        <w:rPr>
          <w:i/>
          <w:iCs/>
        </w:rPr>
      </w:pPr>
      <w:r w:rsidRPr="00135C61">
        <w:rPr>
          <w:i/>
          <w:iCs/>
        </w:rPr>
        <w:t>[204] "America/</w:t>
      </w:r>
      <w:proofErr w:type="spellStart"/>
      <w:r w:rsidRPr="00135C61">
        <w:rPr>
          <w:i/>
          <w:iCs/>
        </w:rPr>
        <w:t>St_Kitts</w:t>
      </w:r>
      <w:proofErr w:type="spellEnd"/>
      <w:r w:rsidRPr="00135C61">
        <w:rPr>
          <w:i/>
          <w:iCs/>
        </w:rPr>
        <w:t xml:space="preserve">"                </w:t>
      </w:r>
    </w:p>
    <w:p w14:paraId="24AE4E80" w14:textId="77777777" w:rsidR="00135C61" w:rsidRPr="00135C61" w:rsidRDefault="00135C61" w:rsidP="00135C61">
      <w:pPr>
        <w:pStyle w:val="HBSNormal"/>
        <w:ind w:left="720"/>
        <w:rPr>
          <w:i/>
          <w:iCs/>
        </w:rPr>
      </w:pPr>
      <w:r w:rsidRPr="00135C61">
        <w:rPr>
          <w:i/>
          <w:iCs/>
        </w:rPr>
        <w:t>[205] "America/</w:t>
      </w:r>
      <w:proofErr w:type="spellStart"/>
      <w:r w:rsidRPr="00135C61">
        <w:rPr>
          <w:i/>
          <w:iCs/>
        </w:rPr>
        <w:t>St_Lucia</w:t>
      </w:r>
      <w:proofErr w:type="spellEnd"/>
      <w:r w:rsidRPr="00135C61">
        <w:rPr>
          <w:i/>
          <w:iCs/>
        </w:rPr>
        <w:t xml:space="preserve">"                </w:t>
      </w:r>
    </w:p>
    <w:p w14:paraId="4E0650DA" w14:textId="77777777" w:rsidR="00135C61" w:rsidRPr="00135C61" w:rsidRDefault="00135C61" w:rsidP="00135C61">
      <w:pPr>
        <w:pStyle w:val="HBSNormal"/>
        <w:ind w:left="720"/>
        <w:rPr>
          <w:i/>
          <w:iCs/>
        </w:rPr>
      </w:pPr>
      <w:r w:rsidRPr="00135C61">
        <w:rPr>
          <w:i/>
          <w:iCs/>
        </w:rPr>
        <w:t>[206] "America/</w:t>
      </w:r>
      <w:proofErr w:type="spellStart"/>
      <w:r w:rsidRPr="00135C61">
        <w:rPr>
          <w:i/>
          <w:iCs/>
        </w:rPr>
        <w:t>St_Thomas</w:t>
      </w:r>
      <w:proofErr w:type="spellEnd"/>
      <w:r w:rsidRPr="00135C61">
        <w:rPr>
          <w:i/>
          <w:iCs/>
        </w:rPr>
        <w:t xml:space="preserve">"               </w:t>
      </w:r>
    </w:p>
    <w:p w14:paraId="6358988E" w14:textId="77777777" w:rsidR="00135C61" w:rsidRPr="00135C61" w:rsidRDefault="00135C61" w:rsidP="00135C61">
      <w:pPr>
        <w:pStyle w:val="HBSNormal"/>
        <w:ind w:left="720"/>
        <w:rPr>
          <w:i/>
          <w:iCs/>
        </w:rPr>
      </w:pPr>
      <w:r w:rsidRPr="00135C61">
        <w:rPr>
          <w:i/>
          <w:iCs/>
        </w:rPr>
        <w:t>[207] "America/</w:t>
      </w:r>
      <w:proofErr w:type="spellStart"/>
      <w:r w:rsidRPr="00135C61">
        <w:rPr>
          <w:i/>
          <w:iCs/>
        </w:rPr>
        <w:t>St_Vincent</w:t>
      </w:r>
      <w:proofErr w:type="spellEnd"/>
      <w:r w:rsidRPr="00135C61">
        <w:rPr>
          <w:i/>
          <w:iCs/>
        </w:rPr>
        <w:t xml:space="preserve">"              </w:t>
      </w:r>
    </w:p>
    <w:p w14:paraId="58E165DD" w14:textId="77777777" w:rsidR="00135C61" w:rsidRPr="00135C61" w:rsidRDefault="00135C61" w:rsidP="00135C61">
      <w:pPr>
        <w:pStyle w:val="HBSNormal"/>
        <w:ind w:left="720"/>
        <w:rPr>
          <w:i/>
          <w:iCs/>
        </w:rPr>
      </w:pPr>
      <w:r w:rsidRPr="00135C61">
        <w:rPr>
          <w:i/>
          <w:iCs/>
        </w:rPr>
        <w:t>[208] "America/</w:t>
      </w:r>
      <w:proofErr w:type="spellStart"/>
      <w:r w:rsidRPr="00135C61">
        <w:rPr>
          <w:i/>
          <w:iCs/>
        </w:rPr>
        <w:t>Swift_Current</w:t>
      </w:r>
      <w:proofErr w:type="spellEnd"/>
      <w:r w:rsidRPr="00135C61">
        <w:rPr>
          <w:i/>
          <w:iCs/>
        </w:rPr>
        <w:t xml:space="preserve">"           </w:t>
      </w:r>
    </w:p>
    <w:p w14:paraId="5A0DA6CD" w14:textId="77777777" w:rsidR="00135C61" w:rsidRPr="00135C61" w:rsidRDefault="00135C61" w:rsidP="00135C61">
      <w:pPr>
        <w:pStyle w:val="HBSNormal"/>
        <w:ind w:left="720"/>
        <w:rPr>
          <w:i/>
          <w:iCs/>
        </w:rPr>
      </w:pPr>
      <w:r w:rsidRPr="00135C61">
        <w:rPr>
          <w:i/>
          <w:iCs/>
        </w:rPr>
        <w:t xml:space="preserve">[209] "America/Tegucigalpa"             </w:t>
      </w:r>
    </w:p>
    <w:p w14:paraId="58C4E64E" w14:textId="77777777" w:rsidR="00135C61" w:rsidRPr="00135C61" w:rsidRDefault="00135C61" w:rsidP="00135C61">
      <w:pPr>
        <w:pStyle w:val="HBSNormal"/>
        <w:ind w:left="720"/>
        <w:rPr>
          <w:i/>
          <w:iCs/>
        </w:rPr>
      </w:pPr>
      <w:r w:rsidRPr="00135C61">
        <w:rPr>
          <w:i/>
          <w:iCs/>
        </w:rPr>
        <w:t xml:space="preserve">[210] "America/Thule"                   </w:t>
      </w:r>
    </w:p>
    <w:p w14:paraId="14C42464" w14:textId="77777777" w:rsidR="00135C61" w:rsidRPr="00135C61" w:rsidRDefault="00135C61" w:rsidP="00135C61">
      <w:pPr>
        <w:pStyle w:val="HBSNormal"/>
        <w:ind w:left="720"/>
        <w:rPr>
          <w:i/>
          <w:iCs/>
        </w:rPr>
      </w:pPr>
      <w:r w:rsidRPr="00135C61">
        <w:rPr>
          <w:i/>
          <w:iCs/>
        </w:rPr>
        <w:t>[211] "America/</w:t>
      </w:r>
      <w:proofErr w:type="spellStart"/>
      <w:r w:rsidRPr="00135C61">
        <w:rPr>
          <w:i/>
          <w:iCs/>
        </w:rPr>
        <w:t>Thunder_Bay</w:t>
      </w:r>
      <w:proofErr w:type="spellEnd"/>
      <w:r w:rsidRPr="00135C61">
        <w:rPr>
          <w:i/>
          <w:iCs/>
        </w:rPr>
        <w:t xml:space="preserve">"             </w:t>
      </w:r>
    </w:p>
    <w:p w14:paraId="43B4D2F1" w14:textId="77777777" w:rsidR="00135C61" w:rsidRPr="00135C61" w:rsidRDefault="00135C61" w:rsidP="00135C61">
      <w:pPr>
        <w:pStyle w:val="HBSNormal"/>
        <w:ind w:left="720"/>
        <w:rPr>
          <w:i/>
          <w:iCs/>
        </w:rPr>
      </w:pPr>
      <w:r w:rsidRPr="00135C61">
        <w:rPr>
          <w:i/>
          <w:iCs/>
        </w:rPr>
        <w:t xml:space="preserve">[212] "America/Tijuana"                 </w:t>
      </w:r>
    </w:p>
    <w:p w14:paraId="0B0D2D63" w14:textId="77777777" w:rsidR="00135C61" w:rsidRPr="00135C61" w:rsidRDefault="00135C61" w:rsidP="00135C61">
      <w:pPr>
        <w:pStyle w:val="HBSNormal"/>
        <w:ind w:left="720"/>
        <w:rPr>
          <w:i/>
          <w:iCs/>
        </w:rPr>
      </w:pPr>
      <w:r w:rsidRPr="00135C61">
        <w:rPr>
          <w:i/>
          <w:iCs/>
        </w:rPr>
        <w:t xml:space="preserve">[213] "America/Toronto"                 </w:t>
      </w:r>
    </w:p>
    <w:p w14:paraId="1392ED88" w14:textId="77777777" w:rsidR="00135C61" w:rsidRPr="00135C61" w:rsidRDefault="00135C61" w:rsidP="00135C61">
      <w:pPr>
        <w:pStyle w:val="HBSNormal"/>
        <w:ind w:left="720"/>
        <w:rPr>
          <w:i/>
          <w:iCs/>
        </w:rPr>
      </w:pPr>
      <w:r w:rsidRPr="00135C61">
        <w:rPr>
          <w:i/>
          <w:iCs/>
        </w:rPr>
        <w:t xml:space="preserve">[214] "America/Tortola"                 </w:t>
      </w:r>
    </w:p>
    <w:p w14:paraId="06AF4796" w14:textId="77777777" w:rsidR="00135C61" w:rsidRPr="00135C61" w:rsidRDefault="00135C61" w:rsidP="00135C61">
      <w:pPr>
        <w:pStyle w:val="HBSNormal"/>
        <w:ind w:left="720"/>
        <w:rPr>
          <w:i/>
          <w:iCs/>
        </w:rPr>
      </w:pPr>
      <w:r w:rsidRPr="00135C61">
        <w:rPr>
          <w:i/>
          <w:iCs/>
        </w:rPr>
        <w:t xml:space="preserve">[215] "America/Vancouver"               </w:t>
      </w:r>
    </w:p>
    <w:p w14:paraId="0D59FC6B" w14:textId="77777777" w:rsidR="00135C61" w:rsidRPr="00135C61" w:rsidRDefault="00135C61" w:rsidP="00135C61">
      <w:pPr>
        <w:pStyle w:val="HBSNormal"/>
        <w:ind w:left="720"/>
        <w:rPr>
          <w:i/>
          <w:iCs/>
        </w:rPr>
      </w:pPr>
      <w:r w:rsidRPr="00135C61">
        <w:rPr>
          <w:i/>
          <w:iCs/>
        </w:rPr>
        <w:lastRenderedPageBreak/>
        <w:t xml:space="preserve">[216] "America/Virgin"                  </w:t>
      </w:r>
    </w:p>
    <w:p w14:paraId="50354DD1" w14:textId="77777777" w:rsidR="00135C61" w:rsidRPr="00135C61" w:rsidRDefault="00135C61" w:rsidP="00135C61">
      <w:pPr>
        <w:pStyle w:val="HBSNormal"/>
        <w:ind w:left="720"/>
        <w:rPr>
          <w:i/>
          <w:iCs/>
        </w:rPr>
      </w:pPr>
      <w:r w:rsidRPr="00135C61">
        <w:rPr>
          <w:i/>
          <w:iCs/>
        </w:rPr>
        <w:t xml:space="preserve">[217] "America/Whitehorse"              </w:t>
      </w:r>
    </w:p>
    <w:p w14:paraId="27F72691" w14:textId="77777777" w:rsidR="00135C61" w:rsidRPr="00135C61" w:rsidRDefault="00135C61" w:rsidP="00135C61">
      <w:pPr>
        <w:pStyle w:val="HBSNormal"/>
        <w:ind w:left="720"/>
        <w:rPr>
          <w:i/>
          <w:iCs/>
        </w:rPr>
      </w:pPr>
      <w:r w:rsidRPr="00135C61">
        <w:rPr>
          <w:i/>
          <w:iCs/>
        </w:rPr>
        <w:t xml:space="preserve">[218] "America/Winnipeg"                </w:t>
      </w:r>
    </w:p>
    <w:p w14:paraId="4F8F41C5" w14:textId="77777777" w:rsidR="00135C61" w:rsidRPr="00135C61" w:rsidRDefault="00135C61" w:rsidP="00135C61">
      <w:pPr>
        <w:pStyle w:val="HBSNormal"/>
        <w:ind w:left="720"/>
        <w:rPr>
          <w:i/>
          <w:iCs/>
        </w:rPr>
      </w:pPr>
      <w:r w:rsidRPr="00135C61">
        <w:rPr>
          <w:i/>
          <w:iCs/>
        </w:rPr>
        <w:t xml:space="preserve">[219] "America/Yakutat"                 </w:t>
      </w:r>
    </w:p>
    <w:p w14:paraId="45DB0C24" w14:textId="77777777" w:rsidR="00135C61" w:rsidRPr="00135C61" w:rsidRDefault="00135C61" w:rsidP="00135C61">
      <w:pPr>
        <w:pStyle w:val="HBSNormal"/>
        <w:ind w:left="720"/>
        <w:rPr>
          <w:i/>
          <w:iCs/>
        </w:rPr>
      </w:pPr>
      <w:r w:rsidRPr="00135C61">
        <w:rPr>
          <w:i/>
          <w:iCs/>
        </w:rPr>
        <w:t xml:space="preserve">[220] "America/Yellowknife"             </w:t>
      </w:r>
    </w:p>
    <w:p w14:paraId="7F6D984B" w14:textId="77777777" w:rsidR="00135C61" w:rsidRPr="00135C61" w:rsidRDefault="00135C61" w:rsidP="00135C61">
      <w:pPr>
        <w:pStyle w:val="HBSNormal"/>
        <w:ind w:left="720"/>
        <w:rPr>
          <w:i/>
          <w:iCs/>
        </w:rPr>
      </w:pPr>
      <w:r w:rsidRPr="00135C61">
        <w:rPr>
          <w:i/>
          <w:iCs/>
        </w:rPr>
        <w:t xml:space="preserve">[221] "Antarctica/Casey"                </w:t>
      </w:r>
    </w:p>
    <w:p w14:paraId="2A785F92" w14:textId="77777777" w:rsidR="00135C61" w:rsidRPr="00135C61" w:rsidRDefault="00135C61" w:rsidP="00135C61">
      <w:pPr>
        <w:pStyle w:val="HBSNormal"/>
        <w:ind w:left="720"/>
        <w:rPr>
          <w:i/>
          <w:iCs/>
        </w:rPr>
      </w:pPr>
      <w:r w:rsidRPr="00135C61">
        <w:rPr>
          <w:i/>
          <w:iCs/>
        </w:rPr>
        <w:t xml:space="preserve">[222] "Antarctica/Davis"                </w:t>
      </w:r>
    </w:p>
    <w:p w14:paraId="66F73449" w14:textId="77777777" w:rsidR="00135C61" w:rsidRPr="00135C61" w:rsidRDefault="00135C61" w:rsidP="00135C61">
      <w:pPr>
        <w:pStyle w:val="HBSNormal"/>
        <w:ind w:left="720"/>
        <w:rPr>
          <w:i/>
          <w:iCs/>
        </w:rPr>
      </w:pPr>
      <w:r w:rsidRPr="00135C61">
        <w:rPr>
          <w:i/>
          <w:iCs/>
        </w:rPr>
        <w:t>[223] "Antarctica/</w:t>
      </w:r>
      <w:proofErr w:type="spellStart"/>
      <w:r w:rsidRPr="00135C61">
        <w:rPr>
          <w:i/>
          <w:iCs/>
        </w:rPr>
        <w:t>DumontDUrville</w:t>
      </w:r>
      <w:proofErr w:type="spellEnd"/>
      <w:r w:rsidRPr="00135C61">
        <w:rPr>
          <w:i/>
          <w:iCs/>
        </w:rPr>
        <w:t xml:space="preserve">"       </w:t>
      </w:r>
    </w:p>
    <w:p w14:paraId="349DC2F7" w14:textId="77777777" w:rsidR="00135C61" w:rsidRPr="00135C61" w:rsidRDefault="00135C61" w:rsidP="00135C61">
      <w:pPr>
        <w:pStyle w:val="HBSNormal"/>
        <w:ind w:left="720"/>
        <w:rPr>
          <w:i/>
          <w:iCs/>
        </w:rPr>
      </w:pPr>
      <w:r w:rsidRPr="00135C61">
        <w:rPr>
          <w:i/>
          <w:iCs/>
        </w:rPr>
        <w:t xml:space="preserve">[224] "Antarctica/Macquarie"            </w:t>
      </w:r>
    </w:p>
    <w:p w14:paraId="234D4D88" w14:textId="77777777" w:rsidR="00135C61" w:rsidRPr="00135C61" w:rsidRDefault="00135C61" w:rsidP="00135C61">
      <w:pPr>
        <w:pStyle w:val="HBSNormal"/>
        <w:ind w:left="720"/>
        <w:rPr>
          <w:i/>
          <w:iCs/>
        </w:rPr>
      </w:pPr>
      <w:r w:rsidRPr="00135C61">
        <w:rPr>
          <w:i/>
          <w:iCs/>
        </w:rPr>
        <w:t xml:space="preserve">[225] "Antarctica/Mawson"               </w:t>
      </w:r>
    </w:p>
    <w:p w14:paraId="67A41F0A" w14:textId="77777777" w:rsidR="00135C61" w:rsidRPr="00135C61" w:rsidRDefault="00135C61" w:rsidP="00135C61">
      <w:pPr>
        <w:pStyle w:val="HBSNormal"/>
        <w:ind w:left="720"/>
        <w:rPr>
          <w:i/>
          <w:iCs/>
        </w:rPr>
      </w:pPr>
      <w:r w:rsidRPr="00135C61">
        <w:rPr>
          <w:i/>
          <w:iCs/>
        </w:rPr>
        <w:t xml:space="preserve">[226] "Antarctica/McMurdo"              </w:t>
      </w:r>
    </w:p>
    <w:p w14:paraId="1E47AB29" w14:textId="77777777" w:rsidR="00135C61" w:rsidRPr="00135C61" w:rsidRDefault="00135C61" w:rsidP="00135C61">
      <w:pPr>
        <w:pStyle w:val="HBSNormal"/>
        <w:ind w:left="720"/>
        <w:rPr>
          <w:i/>
          <w:iCs/>
        </w:rPr>
      </w:pPr>
      <w:r w:rsidRPr="00135C61">
        <w:rPr>
          <w:i/>
          <w:iCs/>
        </w:rPr>
        <w:t xml:space="preserve">[227] "Antarctica/Palmer"               </w:t>
      </w:r>
    </w:p>
    <w:p w14:paraId="3E7E0648" w14:textId="77777777" w:rsidR="00135C61" w:rsidRPr="00135C61" w:rsidRDefault="00135C61" w:rsidP="00135C61">
      <w:pPr>
        <w:pStyle w:val="HBSNormal"/>
        <w:ind w:left="720"/>
        <w:rPr>
          <w:i/>
          <w:iCs/>
        </w:rPr>
      </w:pPr>
      <w:r w:rsidRPr="00135C61">
        <w:rPr>
          <w:i/>
          <w:iCs/>
        </w:rPr>
        <w:t>[228] "Antarctica/</w:t>
      </w:r>
      <w:proofErr w:type="spellStart"/>
      <w:r w:rsidRPr="00135C61">
        <w:rPr>
          <w:i/>
          <w:iCs/>
        </w:rPr>
        <w:t>Rothera</w:t>
      </w:r>
      <w:proofErr w:type="spellEnd"/>
      <w:r w:rsidRPr="00135C61">
        <w:rPr>
          <w:i/>
          <w:iCs/>
        </w:rPr>
        <w:t xml:space="preserve">"              </w:t>
      </w:r>
    </w:p>
    <w:p w14:paraId="03C3CF74" w14:textId="77777777" w:rsidR="00135C61" w:rsidRPr="00135C61" w:rsidRDefault="00135C61" w:rsidP="00135C61">
      <w:pPr>
        <w:pStyle w:val="HBSNormal"/>
        <w:ind w:left="720"/>
        <w:rPr>
          <w:i/>
          <w:iCs/>
        </w:rPr>
      </w:pPr>
      <w:r w:rsidRPr="00135C61">
        <w:rPr>
          <w:i/>
          <w:iCs/>
        </w:rPr>
        <w:t>[229] "Antarctica/</w:t>
      </w:r>
      <w:proofErr w:type="spellStart"/>
      <w:r w:rsidRPr="00135C61">
        <w:rPr>
          <w:i/>
          <w:iCs/>
        </w:rPr>
        <w:t>South_Pole</w:t>
      </w:r>
      <w:proofErr w:type="spellEnd"/>
      <w:r w:rsidRPr="00135C61">
        <w:rPr>
          <w:i/>
          <w:iCs/>
        </w:rPr>
        <w:t xml:space="preserve">"           </w:t>
      </w:r>
    </w:p>
    <w:p w14:paraId="09FA39B6" w14:textId="77777777" w:rsidR="00135C61" w:rsidRPr="00135C61" w:rsidRDefault="00135C61" w:rsidP="00135C61">
      <w:pPr>
        <w:pStyle w:val="HBSNormal"/>
        <w:ind w:left="720"/>
        <w:rPr>
          <w:i/>
          <w:iCs/>
        </w:rPr>
      </w:pPr>
      <w:r w:rsidRPr="00135C61">
        <w:rPr>
          <w:i/>
          <w:iCs/>
        </w:rPr>
        <w:t xml:space="preserve">[230] "Antarctica/Syowa"                </w:t>
      </w:r>
    </w:p>
    <w:p w14:paraId="5F84A0CE" w14:textId="77777777" w:rsidR="00135C61" w:rsidRPr="00135C61" w:rsidRDefault="00135C61" w:rsidP="00135C61">
      <w:pPr>
        <w:pStyle w:val="HBSNormal"/>
        <w:ind w:left="720"/>
        <w:rPr>
          <w:i/>
          <w:iCs/>
        </w:rPr>
      </w:pPr>
      <w:r w:rsidRPr="00135C61">
        <w:rPr>
          <w:i/>
          <w:iCs/>
        </w:rPr>
        <w:t xml:space="preserve">[231] "Antarctica/Troll"                </w:t>
      </w:r>
    </w:p>
    <w:p w14:paraId="7E19E6AF" w14:textId="77777777" w:rsidR="00135C61" w:rsidRPr="00135C61" w:rsidRDefault="00135C61" w:rsidP="00135C61">
      <w:pPr>
        <w:pStyle w:val="HBSNormal"/>
        <w:ind w:left="720"/>
        <w:rPr>
          <w:i/>
          <w:iCs/>
        </w:rPr>
      </w:pPr>
      <w:r w:rsidRPr="00135C61">
        <w:rPr>
          <w:i/>
          <w:iCs/>
        </w:rPr>
        <w:t xml:space="preserve">[232] "Antarctica/Vostok"               </w:t>
      </w:r>
    </w:p>
    <w:p w14:paraId="42B3BE56" w14:textId="77777777" w:rsidR="00135C61" w:rsidRPr="00135C61" w:rsidRDefault="00135C61" w:rsidP="00135C61">
      <w:pPr>
        <w:pStyle w:val="HBSNormal"/>
        <w:ind w:left="720"/>
        <w:rPr>
          <w:i/>
          <w:iCs/>
        </w:rPr>
      </w:pPr>
      <w:r w:rsidRPr="00135C61">
        <w:rPr>
          <w:i/>
          <w:iCs/>
        </w:rPr>
        <w:t xml:space="preserve">[233] "Arctic/Longyearbyen"             </w:t>
      </w:r>
    </w:p>
    <w:p w14:paraId="0499BF57" w14:textId="77777777" w:rsidR="00135C61" w:rsidRPr="00135C61" w:rsidRDefault="00135C61" w:rsidP="00135C61">
      <w:pPr>
        <w:pStyle w:val="HBSNormal"/>
        <w:ind w:left="720"/>
        <w:rPr>
          <w:i/>
          <w:iCs/>
        </w:rPr>
      </w:pPr>
      <w:r w:rsidRPr="00135C61">
        <w:rPr>
          <w:i/>
          <w:iCs/>
        </w:rPr>
        <w:t xml:space="preserve">[234] "Asia/Aden"                       </w:t>
      </w:r>
    </w:p>
    <w:p w14:paraId="194E14C5" w14:textId="77777777" w:rsidR="00135C61" w:rsidRPr="00135C61" w:rsidRDefault="00135C61" w:rsidP="00135C61">
      <w:pPr>
        <w:pStyle w:val="HBSNormal"/>
        <w:ind w:left="720"/>
        <w:rPr>
          <w:i/>
          <w:iCs/>
        </w:rPr>
      </w:pPr>
      <w:r w:rsidRPr="00135C61">
        <w:rPr>
          <w:i/>
          <w:iCs/>
        </w:rPr>
        <w:t xml:space="preserve">[235] "Asia/Almaty"                     </w:t>
      </w:r>
    </w:p>
    <w:p w14:paraId="637F8AD4" w14:textId="77777777" w:rsidR="00135C61" w:rsidRPr="00135C61" w:rsidRDefault="00135C61" w:rsidP="00135C61">
      <w:pPr>
        <w:pStyle w:val="HBSNormal"/>
        <w:ind w:left="720"/>
        <w:rPr>
          <w:i/>
          <w:iCs/>
        </w:rPr>
      </w:pPr>
      <w:r w:rsidRPr="00135C61">
        <w:rPr>
          <w:i/>
          <w:iCs/>
        </w:rPr>
        <w:t xml:space="preserve">[236] "Asia/Amman"                      </w:t>
      </w:r>
    </w:p>
    <w:p w14:paraId="2EFDC8E0" w14:textId="77777777" w:rsidR="00135C61" w:rsidRPr="00135C61" w:rsidRDefault="00135C61" w:rsidP="00135C61">
      <w:pPr>
        <w:pStyle w:val="HBSNormal"/>
        <w:ind w:left="720"/>
        <w:rPr>
          <w:i/>
          <w:iCs/>
        </w:rPr>
      </w:pPr>
      <w:r w:rsidRPr="00135C61">
        <w:rPr>
          <w:i/>
          <w:iCs/>
        </w:rPr>
        <w:t xml:space="preserve">[237] "Asia/Anadyr"                     </w:t>
      </w:r>
    </w:p>
    <w:p w14:paraId="590FF564" w14:textId="77777777" w:rsidR="00135C61" w:rsidRPr="00135C61" w:rsidRDefault="00135C61" w:rsidP="00135C61">
      <w:pPr>
        <w:pStyle w:val="HBSNormal"/>
        <w:ind w:left="720"/>
        <w:rPr>
          <w:i/>
          <w:iCs/>
        </w:rPr>
      </w:pPr>
      <w:r w:rsidRPr="00135C61">
        <w:rPr>
          <w:i/>
          <w:iCs/>
        </w:rPr>
        <w:t xml:space="preserve">[238] "Asia/Aqtau"                      </w:t>
      </w:r>
    </w:p>
    <w:p w14:paraId="5445EA20" w14:textId="77777777" w:rsidR="00135C61" w:rsidRPr="00135C61" w:rsidRDefault="00135C61" w:rsidP="00135C61">
      <w:pPr>
        <w:pStyle w:val="HBSNormal"/>
        <w:ind w:left="720"/>
        <w:rPr>
          <w:i/>
          <w:iCs/>
        </w:rPr>
      </w:pPr>
      <w:r w:rsidRPr="00135C61">
        <w:rPr>
          <w:i/>
          <w:iCs/>
        </w:rPr>
        <w:t>[239] "Asia/</w:t>
      </w:r>
      <w:proofErr w:type="spellStart"/>
      <w:r w:rsidRPr="00135C61">
        <w:rPr>
          <w:i/>
          <w:iCs/>
        </w:rPr>
        <w:t>Aqtobe</w:t>
      </w:r>
      <w:proofErr w:type="spellEnd"/>
      <w:r w:rsidRPr="00135C61">
        <w:rPr>
          <w:i/>
          <w:iCs/>
        </w:rPr>
        <w:t xml:space="preserve">"                     </w:t>
      </w:r>
    </w:p>
    <w:p w14:paraId="19339D94" w14:textId="77777777" w:rsidR="00135C61" w:rsidRPr="00135C61" w:rsidRDefault="00135C61" w:rsidP="00135C61">
      <w:pPr>
        <w:pStyle w:val="HBSNormal"/>
        <w:ind w:left="720"/>
        <w:rPr>
          <w:i/>
          <w:iCs/>
        </w:rPr>
      </w:pPr>
      <w:r w:rsidRPr="00135C61">
        <w:rPr>
          <w:i/>
          <w:iCs/>
        </w:rPr>
        <w:t xml:space="preserve">[240] "Asia/Ashgabat"                   </w:t>
      </w:r>
    </w:p>
    <w:p w14:paraId="6C30E2F9" w14:textId="77777777" w:rsidR="00135C61" w:rsidRPr="00135C61" w:rsidRDefault="00135C61" w:rsidP="00135C61">
      <w:pPr>
        <w:pStyle w:val="HBSNormal"/>
        <w:ind w:left="720"/>
        <w:rPr>
          <w:i/>
          <w:iCs/>
        </w:rPr>
      </w:pPr>
      <w:r w:rsidRPr="00135C61">
        <w:rPr>
          <w:i/>
          <w:iCs/>
        </w:rPr>
        <w:t xml:space="preserve">[241] "Asia/Ashkhabad"                  </w:t>
      </w:r>
    </w:p>
    <w:p w14:paraId="2A804ABE" w14:textId="77777777" w:rsidR="00135C61" w:rsidRPr="00135C61" w:rsidRDefault="00135C61" w:rsidP="00135C61">
      <w:pPr>
        <w:pStyle w:val="HBSNormal"/>
        <w:ind w:left="720"/>
        <w:rPr>
          <w:i/>
          <w:iCs/>
        </w:rPr>
      </w:pPr>
      <w:r w:rsidRPr="00135C61">
        <w:rPr>
          <w:i/>
          <w:iCs/>
        </w:rPr>
        <w:t xml:space="preserve">[242] "Asia/Atyrau"                     </w:t>
      </w:r>
    </w:p>
    <w:p w14:paraId="16C01E3D" w14:textId="77777777" w:rsidR="00135C61" w:rsidRPr="00135C61" w:rsidRDefault="00135C61" w:rsidP="00135C61">
      <w:pPr>
        <w:pStyle w:val="HBSNormal"/>
        <w:ind w:left="720"/>
        <w:rPr>
          <w:i/>
          <w:iCs/>
        </w:rPr>
      </w:pPr>
      <w:r w:rsidRPr="00135C61">
        <w:rPr>
          <w:i/>
          <w:iCs/>
        </w:rPr>
        <w:t xml:space="preserve">[243] "Asia/Baghdad"                    </w:t>
      </w:r>
    </w:p>
    <w:p w14:paraId="6354BB03" w14:textId="77777777" w:rsidR="00135C61" w:rsidRPr="00135C61" w:rsidRDefault="00135C61" w:rsidP="00135C61">
      <w:pPr>
        <w:pStyle w:val="HBSNormal"/>
        <w:ind w:left="720"/>
        <w:rPr>
          <w:i/>
          <w:iCs/>
        </w:rPr>
      </w:pPr>
      <w:r w:rsidRPr="00135C61">
        <w:rPr>
          <w:i/>
          <w:iCs/>
        </w:rPr>
        <w:t xml:space="preserve">[244] "Asia/Bahrain"                    </w:t>
      </w:r>
    </w:p>
    <w:p w14:paraId="44974C6A" w14:textId="77777777" w:rsidR="00135C61" w:rsidRPr="00135C61" w:rsidRDefault="00135C61" w:rsidP="00135C61">
      <w:pPr>
        <w:pStyle w:val="HBSNormal"/>
        <w:ind w:left="720"/>
        <w:rPr>
          <w:i/>
          <w:iCs/>
        </w:rPr>
      </w:pPr>
      <w:r w:rsidRPr="00135C61">
        <w:rPr>
          <w:i/>
          <w:iCs/>
        </w:rPr>
        <w:t xml:space="preserve">[245] "Asia/Baku"                       </w:t>
      </w:r>
    </w:p>
    <w:p w14:paraId="7B5B4EAE" w14:textId="77777777" w:rsidR="00135C61" w:rsidRPr="00135C61" w:rsidRDefault="00135C61" w:rsidP="00135C61">
      <w:pPr>
        <w:pStyle w:val="HBSNormal"/>
        <w:ind w:left="720"/>
        <w:rPr>
          <w:i/>
          <w:iCs/>
        </w:rPr>
      </w:pPr>
      <w:r w:rsidRPr="00135C61">
        <w:rPr>
          <w:i/>
          <w:iCs/>
        </w:rPr>
        <w:t xml:space="preserve">[246] "Asia/Bangkok"                    </w:t>
      </w:r>
    </w:p>
    <w:p w14:paraId="78E650AF" w14:textId="77777777" w:rsidR="00135C61" w:rsidRPr="00135C61" w:rsidRDefault="00135C61" w:rsidP="00135C61">
      <w:pPr>
        <w:pStyle w:val="HBSNormal"/>
        <w:ind w:left="720"/>
        <w:rPr>
          <w:i/>
          <w:iCs/>
        </w:rPr>
      </w:pPr>
      <w:r w:rsidRPr="00135C61">
        <w:rPr>
          <w:i/>
          <w:iCs/>
        </w:rPr>
        <w:lastRenderedPageBreak/>
        <w:t xml:space="preserve">[247] "Asia/Barnaul"                    </w:t>
      </w:r>
    </w:p>
    <w:p w14:paraId="36B243EF" w14:textId="77777777" w:rsidR="00135C61" w:rsidRPr="00135C61" w:rsidRDefault="00135C61" w:rsidP="00135C61">
      <w:pPr>
        <w:pStyle w:val="HBSNormal"/>
        <w:ind w:left="720"/>
        <w:rPr>
          <w:i/>
          <w:iCs/>
        </w:rPr>
      </w:pPr>
      <w:r w:rsidRPr="00135C61">
        <w:rPr>
          <w:i/>
          <w:iCs/>
        </w:rPr>
        <w:t xml:space="preserve">[248] "Asia/Beirut"                     </w:t>
      </w:r>
    </w:p>
    <w:p w14:paraId="6FE4F320" w14:textId="77777777" w:rsidR="00135C61" w:rsidRPr="00135C61" w:rsidRDefault="00135C61" w:rsidP="00135C61">
      <w:pPr>
        <w:pStyle w:val="HBSNormal"/>
        <w:ind w:left="720"/>
        <w:rPr>
          <w:i/>
          <w:iCs/>
        </w:rPr>
      </w:pPr>
      <w:r w:rsidRPr="00135C61">
        <w:rPr>
          <w:i/>
          <w:iCs/>
        </w:rPr>
        <w:t xml:space="preserve">[249] "Asia/Bishkek"                    </w:t>
      </w:r>
    </w:p>
    <w:p w14:paraId="3D500185" w14:textId="77777777" w:rsidR="00135C61" w:rsidRPr="00135C61" w:rsidRDefault="00135C61" w:rsidP="00135C61">
      <w:pPr>
        <w:pStyle w:val="HBSNormal"/>
        <w:ind w:left="720"/>
        <w:rPr>
          <w:i/>
          <w:iCs/>
        </w:rPr>
      </w:pPr>
      <w:r w:rsidRPr="00135C61">
        <w:rPr>
          <w:i/>
          <w:iCs/>
        </w:rPr>
        <w:t xml:space="preserve">[250] "Asia/Brunei"                     </w:t>
      </w:r>
    </w:p>
    <w:p w14:paraId="41571E90" w14:textId="77777777" w:rsidR="00135C61" w:rsidRPr="00135C61" w:rsidRDefault="00135C61" w:rsidP="00135C61">
      <w:pPr>
        <w:pStyle w:val="HBSNormal"/>
        <w:ind w:left="720"/>
        <w:rPr>
          <w:i/>
          <w:iCs/>
        </w:rPr>
      </w:pPr>
      <w:r w:rsidRPr="00135C61">
        <w:rPr>
          <w:i/>
          <w:iCs/>
        </w:rPr>
        <w:t xml:space="preserve">[251] "Asia/Calcutta"                   </w:t>
      </w:r>
    </w:p>
    <w:p w14:paraId="463C4C95" w14:textId="77777777" w:rsidR="00135C61" w:rsidRPr="00135C61" w:rsidRDefault="00135C61" w:rsidP="00135C61">
      <w:pPr>
        <w:pStyle w:val="HBSNormal"/>
        <w:ind w:left="720"/>
        <w:rPr>
          <w:i/>
          <w:iCs/>
        </w:rPr>
      </w:pPr>
      <w:r w:rsidRPr="00135C61">
        <w:rPr>
          <w:i/>
          <w:iCs/>
        </w:rPr>
        <w:t xml:space="preserve">[252] "Asia/Chita"                      </w:t>
      </w:r>
    </w:p>
    <w:p w14:paraId="1252DAE8" w14:textId="77777777" w:rsidR="00135C61" w:rsidRPr="00135C61" w:rsidRDefault="00135C61" w:rsidP="00135C61">
      <w:pPr>
        <w:pStyle w:val="HBSNormal"/>
        <w:ind w:left="720"/>
        <w:rPr>
          <w:i/>
          <w:iCs/>
        </w:rPr>
      </w:pPr>
      <w:r w:rsidRPr="00135C61">
        <w:rPr>
          <w:i/>
          <w:iCs/>
        </w:rPr>
        <w:t xml:space="preserve">[253] "Asia/Choibalsan"                 </w:t>
      </w:r>
    </w:p>
    <w:p w14:paraId="0FA4A38B" w14:textId="77777777" w:rsidR="00135C61" w:rsidRPr="00135C61" w:rsidRDefault="00135C61" w:rsidP="00135C61">
      <w:pPr>
        <w:pStyle w:val="HBSNormal"/>
        <w:ind w:left="720"/>
        <w:rPr>
          <w:i/>
          <w:iCs/>
        </w:rPr>
      </w:pPr>
      <w:r w:rsidRPr="00135C61">
        <w:rPr>
          <w:i/>
          <w:iCs/>
        </w:rPr>
        <w:t xml:space="preserve">[254] "Asia/Chongqing"                  </w:t>
      </w:r>
    </w:p>
    <w:p w14:paraId="3A22B3E2" w14:textId="77777777" w:rsidR="00135C61" w:rsidRPr="00135C61" w:rsidRDefault="00135C61" w:rsidP="00135C61">
      <w:pPr>
        <w:pStyle w:val="HBSNormal"/>
        <w:ind w:left="720"/>
        <w:rPr>
          <w:i/>
          <w:iCs/>
        </w:rPr>
      </w:pPr>
      <w:r w:rsidRPr="00135C61">
        <w:rPr>
          <w:i/>
          <w:iCs/>
        </w:rPr>
        <w:t xml:space="preserve">[255] "Asia/Chungking"                  </w:t>
      </w:r>
    </w:p>
    <w:p w14:paraId="605BBB44" w14:textId="77777777" w:rsidR="00135C61" w:rsidRPr="00135C61" w:rsidRDefault="00135C61" w:rsidP="00135C61">
      <w:pPr>
        <w:pStyle w:val="HBSNormal"/>
        <w:ind w:left="720"/>
        <w:rPr>
          <w:i/>
          <w:iCs/>
        </w:rPr>
      </w:pPr>
      <w:r w:rsidRPr="00135C61">
        <w:rPr>
          <w:i/>
          <w:iCs/>
        </w:rPr>
        <w:t xml:space="preserve">[256] "Asia/Colombo"                    </w:t>
      </w:r>
    </w:p>
    <w:p w14:paraId="3A2C1B8F" w14:textId="77777777" w:rsidR="00135C61" w:rsidRPr="00135C61" w:rsidRDefault="00135C61" w:rsidP="00135C61">
      <w:pPr>
        <w:pStyle w:val="HBSNormal"/>
        <w:ind w:left="720"/>
        <w:rPr>
          <w:i/>
          <w:iCs/>
        </w:rPr>
      </w:pPr>
      <w:r w:rsidRPr="00135C61">
        <w:rPr>
          <w:i/>
          <w:iCs/>
        </w:rPr>
        <w:t xml:space="preserve">[257] "Asia/Dacca"                      </w:t>
      </w:r>
    </w:p>
    <w:p w14:paraId="492A2074" w14:textId="77777777" w:rsidR="00135C61" w:rsidRPr="00135C61" w:rsidRDefault="00135C61" w:rsidP="00135C61">
      <w:pPr>
        <w:pStyle w:val="HBSNormal"/>
        <w:ind w:left="720"/>
        <w:rPr>
          <w:i/>
          <w:iCs/>
        </w:rPr>
      </w:pPr>
      <w:r w:rsidRPr="00135C61">
        <w:rPr>
          <w:i/>
          <w:iCs/>
        </w:rPr>
        <w:t xml:space="preserve">[258] "Asia/Damascus"                   </w:t>
      </w:r>
    </w:p>
    <w:p w14:paraId="702BE45E" w14:textId="77777777" w:rsidR="00135C61" w:rsidRPr="00135C61" w:rsidRDefault="00135C61" w:rsidP="00135C61">
      <w:pPr>
        <w:pStyle w:val="HBSNormal"/>
        <w:ind w:left="720"/>
        <w:rPr>
          <w:i/>
          <w:iCs/>
        </w:rPr>
      </w:pPr>
      <w:r w:rsidRPr="00135C61">
        <w:rPr>
          <w:i/>
          <w:iCs/>
        </w:rPr>
        <w:t xml:space="preserve">[259] "Asia/Dhaka"                      </w:t>
      </w:r>
    </w:p>
    <w:p w14:paraId="5EE4EF5F" w14:textId="77777777" w:rsidR="00135C61" w:rsidRPr="00135C61" w:rsidRDefault="00135C61" w:rsidP="00135C61">
      <w:pPr>
        <w:pStyle w:val="HBSNormal"/>
        <w:ind w:left="720"/>
        <w:rPr>
          <w:i/>
          <w:iCs/>
        </w:rPr>
      </w:pPr>
      <w:r w:rsidRPr="00135C61">
        <w:rPr>
          <w:i/>
          <w:iCs/>
        </w:rPr>
        <w:t xml:space="preserve">[260] "Asia/Dili"                       </w:t>
      </w:r>
    </w:p>
    <w:p w14:paraId="0FBFE7DB" w14:textId="77777777" w:rsidR="00135C61" w:rsidRPr="00135C61" w:rsidRDefault="00135C61" w:rsidP="00135C61">
      <w:pPr>
        <w:pStyle w:val="HBSNormal"/>
        <w:ind w:left="720"/>
        <w:rPr>
          <w:i/>
          <w:iCs/>
        </w:rPr>
      </w:pPr>
      <w:r w:rsidRPr="00135C61">
        <w:rPr>
          <w:i/>
          <w:iCs/>
        </w:rPr>
        <w:t xml:space="preserve">[261] "Asia/Dubai"                      </w:t>
      </w:r>
    </w:p>
    <w:p w14:paraId="502E75F4" w14:textId="77777777" w:rsidR="00135C61" w:rsidRPr="00135C61" w:rsidRDefault="00135C61" w:rsidP="00135C61">
      <w:pPr>
        <w:pStyle w:val="HBSNormal"/>
        <w:ind w:left="720"/>
        <w:rPr>
          <w:i/>
          <w:iCs/>
        </w:rPr>
      </w:pPr>
      <w:r w:rsidRPr="00135C61">
        <w:rPr>
          <w:i/>
          <w:iCs/>
        </w:rPr>
        <w:t xml:space="preserve">[262] "Asia/Dushanbe"                   </w:t>
      </w:r>
    </w:p>
    <w:p w14:paraId="216FF0BA" w14:textId="77777777" w:rsidR="00135C61" w:rsidRPr="00135C61" w:rsidRDefault="00135C61" w:rsidP="00135C61">
      <w:pPr>
        <w:pStyle w:val="HBSNormal"/>
        <w:ind w:left="720"/>
        <w:rPr>
          <w:i/>
          <w:iCs/>
        </w:rPr>
      </w:pPr>
      <w:r w:rsidRPr="00135C61">
        <w:rPr>
          <w:i/>
          <w:iCs/>
        </w:rPr>
        <w:t xml:space="preserve">[263] "Asia/Famagusta"                  </w:t>
      </w:r>
    </w:p>
    <w:p w14:paraId="5E72D64D" w14:textId="77777777" w:rsidR="00135C61" w:rsidRPr="00135C61" w:rsidRDefault="00135C61" w:rsidP="00135C61">
      <w:pPr>
        <w:pStyle w:val="HBSNormal"/>
        <w:ind w:left="720"/>
        <w:rPr>
          <w:i/>
          <w:iCs/>
        </w:rPr>
      </w:pPr>
      <w:r w:rsidRPr="00135C61">
        <w:rPr>
          <w:i/>
          <w:iCs/>
        </w:rPr>
        <w:t xml:space="preserve">[264] "Asia/Gaza"                       </w:t>
      </w:r>
    </w:p>
    <w:p w14:paraId="769433CB" w14:textId="77777777" w:rsidR="00135C61" w:rsidRPr="00135C61" w:rsidRDefault="00135C61" w:rsidP="00135C61">
      <w:pPr>
        <w:pStyle w:val="HBSNormal"/>
        <w:ind w:left="720"/>
        <w:rPr>
          <w:i/>
          <w:iCs/>
        </w:rPr>
      </w:pPr>
      <w:r w:rsidRPr="00135C61">
        <w:rPr>
          <w:i/>
          <w:iCs/>
        </w:rPr>
        <w:t xml:space="preserve">[265] "Asia/Harbin"                     </w:t>
      </w:r>
    </w:p>
    <w:p w14:paraId="2E93DB33" w14:textId="77777777" w:rsidR="00135C61" w:rsidRPr="00135C61" w:rsidRDefault="00135C61" w:rsidP="00135C61">
      <w:pPr>
        <w:pStyle w:val="HBSNormal"/>
        <w:ind w:left="720"/>
        <w:rPr>
          <w:i/>
          <w:iCs/>
        </w:rPr>
      </w:pPr>
      <w:r w:rsidRPr="00135C61">
        <w:rPr>
          <w:i/>
          <w:iCs/>
        </w:rPr>
        <w:t xml:space="preserve">[266] "Asia/Hebron"                     </w:t>
      </w:r>
    </w:p>
    <w:p w14:paraId="794CEF18" w14:textId="77777777" w:rsidR="00135C61" w:rsidRPr="00135C61" w:rsidRDefault="00135C61" w:rsidP="00135C61">
      <w:pPr>
        <w:pStyle w:val="HBSNormal"/>
        <w:ind w:left="720"/>
        <w:rPr>
          <w:i/>
          <w:iCs/>
        </w:rPr>
      </w:pPr>
      <w:r w:rsidRPr="00135C61">
        <w:rPr>
          <w:i/>
          <w:iCs/>
        </w:rPr>
        <w:t>[267] "Asia/</w:t>
      </w:r>
      <w:proofErr w:type="spellStart"/>
      <w:r w:rsidRPr="00135C61">
        <w:rPr>
          <w:i/>
          <w:iCs/>
        </w:rPr>
        <w:t>Ho_Chi_Minh</w:t>
      </w:r>
      <w:proofErr w:type="spellEnd"/>
      <w:r w:rsidRPr="00135C61">
        <w:rPr>
          <w:i/>
          <w:iCs/>
        </w:rPr>
        <w:t xml:space="preserve">"                </w:t>
      </w:r>
    </w:p>
    <w:p w14:paraId="177D5512" w14:textId="77777777" w:rsidR="00135C61" w:rsidRPr="00135C61" w:rsidRDefault="00135C61" w:rsidP="00135C61">
      <w:pPr>
        <w:pStyle w:val="HBSNormal"/>
        <w:ind w:left="720"/>
        <w:rPr>
          <w:i/>
          <w:iCs/>
        </w:rPr>
      </w:pPr>
      <w:r w:rsidRPr="00135C61">
        <w:rPr>
          <w:i/>
          <w:iCs/>
        </w:rPr>
        <w:t>[268] "Asia/</w:t>
      </w:r>
      <w:proofErr w:type="spellStart"/>
      <w:r w:rsidRPr="00135C61">
        <w:rPr>
          <w:i/>
          <w:iCs/>
        </w:rPr>
        <w:t>Hong_Kong</w:t>
      </w:r>
      <w:proofErr w:type="spellEnd"/>
      <w:r w:rsidRPr="00135C61">
        <w:rPr>
          <w:i/>
          <w:iCs/>
        </w:rPr>
        <w:t xml:space="preserve">"                  </w:t>
      </w:r>
    </w:p>
    <w:p w14:paraId="3E355600" w14:textId="77777777" w:rsidR="00135C61" w:rsidRPr="00135C61" w:rsidRDefault="00135C61" w:rsidP="00135C61">
      <w:pPr>
        <w:pStyle w:val="HBSNormal"/>
        <w:ind w:left="720"/>
        <w:rPr>
          <w:i/>
          <w:iCs/>
        </w:rPr>
      </w:pPr>
      <w:r w:rsidRPr="00135C61">
        <w:rPr>
          <w:i/>
          <w:iCs/>
        </w:rPr>
        <w:t xml:space="preserve">[269] "Asia/Hovd"                       </w:t>
      </w:r>
    </w:p>
    <w:p w14:paraId="1F311C43" w14:textId="77777777" w:rsidR="00135C61" w:rsidRPr="00135C61" w:rsidRDefault="00135C61" w:rsidP="00135C61">
      <w:pPr>
        <w:pStyle w:val="HBSNormal"/>
        <w:ind w:left="720"/>
        <w:rPr>
          <w:i/>
          <w:iCs/>
        </w:rPr>
      </w:pPr>
      <w:r w:rsidRPr="00135C61">
        <w:rPr>
          <w:i/>
          <w:iCs/>
        </w:rPr>
        <w:t xml:space="preserve">[270] "Asia/Irkutsk"                    </w:t>
      </w:r>
    </w:p>
    <w:p w14:paraId="3A15FD26" w14:textId="77777777" w:rsidR="00135C61" w:rsidRPr="00135C61" w:rsidRDefault="00135C61" w:rsidP="00135C61">
      <w:pPr>
        <w:pStyle w:val="HBSNormal"/>
        <w:ind w:left="720"/>
        <w:rPr>
          <w:i/>
          <w:iCs/>
        </w:rPr>
      </w:pPr>
      <w:r w:rsidRPr="00135C61">
        <w:rPr>
          <w:i/>
          <w:iCs/>
        </w:rPr>
        <w:t xml:space="preserve">[271] "Asia/Istanbul"                   </w:t>
      </w:r>
    </w:p>
    <w:p w14:paraId="789D673A" w14:textId="77777777" w:rsidR="00135C61" w:rsidRPr="00135C61" w:rsidRDefault="00135C61" w:rsidP="00135C61">
      <w:pPr>
        <w:pStyle w:val="HBSNormal"/>
        <w:ind w:left="720"/>
        <w:rPr>
          <w:i/>
          <w:iCs/>
        </w:rPr>
      </w:pPr>
      <w:r w:rsidRPr="00135C61">
        <w:rPr>
          <w:i/>
          <w:iCs/>
        </w:rPr>
        <w:t xml:space="preserve">[272] "Asia/Jakarta"                    </w:t>
      </w:r>
    </w:p>
    <w:p w14:paraId="498E26C3" w14:textId="77777777" w:rsidR="00135C61" w:rsidRPr="00135C61" w:rsidRDefault="00135C61" w:rsidP="00135C61">
      <w:pPr>
        <w:pStyle w:val="HBSNormal"/>
        <w:ind w:left="720"/>
        <w:rPr>
          <w:i/>
          <w:iCs/>
        </w:rPr>
      </w:pPr>
      <w:r w:rsidRPr="00135C61">
        <w:rPr>
          <w:i/>
          <w:iCs/>
        </w:rPr>
        <w:t xml:space="preserve">[273] "Asia/Jayapura"                   </w:t>
      </w:r>
    </w:p>
    <w:p w14:paraId="6D71E912" w14:textId="77777777" w:rsidR="00135C61" w:rsidRPr="00135C61" w:rsidRDefault="00135C61" w:rsidP="00135C61">
      <w:pPr>
        <w:pStyle w:val="HBSNormal"/>
        <w:ind w:left="720"/>
        <w:rPr>
          <w:i/>
          <w:iCs/>
        </w:rPr>
      </w:pPr>
      <w:r w:rsidRPr="00135C61">
        <w:rPr>
          <w:i/>
          <w:iCs/>
        </w:rPr>
        <w:t xml:space="preserve">[274] "Asia/Jerusalem"                  </w:t>
      </w:r>
    </w:p>
    <w:p w14:paraId="46073666" w14:textId="77777777" w:rsidR="00135C61" w:rsidRPr="00135C61" w:rsidRDefault="00135C61" w:rsidP="00135C61">
      <w:pPr>
        <w:pStyle w:val="HBSNormal"/>
        <w:ind w:left="720"/>
        <w:rPr>
          <w:i/>
          <w:iCs/>
        </w:rPr>
      </w:pPr>
      <w:r w:rsidRPr="00135C61">
        <w:rPr>
          <w:i/>
          <w:iCs/>
        </w:rPr>
        <w:t xml:space="preserve">[275] "Asia/Kabul"                      </w:t>
      </w:r>
    </w:p>
    <w:p w14:paraId="1DBEBF66" w14:textId="77777777" w:rsidR="00135C61" w:rsidRPr="00135C61" w:rsidRDefault="00135C61" w:rsidP="00135C61">
      <w:pPr>
        <w:pStyle w:val="HBSNormal"/>
        <w:ind w:left="720"/>
        <w:rPr>
          <w:i/>
          <w:iCs/>
        </w:rPr>
      </w:pPr>
      <w:r w:rsidRPr="00135C61">
        <w:rPr>
          <w:i/>
          <w:iCs/>
        </w:rPr>
        <w:t xml:space="preserve">[276] "Asia/Kamchatka"                  </w:t>
      </w:r>
    </w:p>
    <w:p w14:paraId="39C16573" w14:textId="77777777" w:rsidR="00135C61" w:rsidRPr="00135C61" w:rsidRDefault="00135C61" w:rsidP="00135C61">
      <w:pPr>
        <w:pStyle w:val="HBSNormal"/>
        <w:ind w:left="720"/>
        <w:rPr>
          <w:i/>
          <w:iCs/>
        </w:rPr>
      </w:pPr>
      <w:r w:rsidRPr="00135C61">
        <w:rPr>
          <w:i/>
          <w:iCs/>
        </w:rPr>
        <w:t xml:space="preserve">[277] "Asia/Karachi"                    </w:t>
      </w:r>
    </w:p>
    <w:p w14:paraId="4B5DCBDC" w14:textId="77777777" w:rsidR="00135C61" w:rsidRPr="00135C61" w:rsidRDefault="00135C61" w:rsidP="00135C61">
      <w:pPr>
        <w:pStyle w:val="HBSNormal"/>
        <w:ind w:left="720"/>
        <w:rPr>
          <w:i/>
          <w:iCs/>
        </w:rPr>
      </w:pPr>
      <w:r w:rsidRPr="00135C61">
        <w:rPr>
          <w:i/>
          <w:iCs/>
        </w:rPr>
        <w:lastRenderedPageBreak/>
        <w:t>[278] "Asia/</w:t>
      </w:r>
      <w:proofErr w:type="spellStart"/>
      <w:r w:rsidRPr="00135C61">
        <w:rPr>
          <w:i/>
          <w:iCs/>
        </w:rPr>
        <w:t>Kashgar</w:t>
      </w:r>
      <w:proofErr w:type="spellEnd"/>
      <w:r w:rsidRPr="00135C61">
        <w:rPr>
          <w:i/>
          <w:iCs/>
        </w:rPr>
        <w:t xml:space="preserve">"                    </w:t>
      </w:r>
    </w:p>
    <w:p w14:paraId="6862A404" w14:textId="77777777" w:rsidR="00135C61" w:rsidRPr="00135C61" w:rsidRDefault="00135C61" w:rsidP="00135C61">
      <w:pPr>
        <w:pStyle w:val="HBSNormal"/>
        <w:ind w:left="720"/>
        <w:rPr>
          <w:i/>
          <w:iCs/>
        </w:rPr>
      </w:pPr>
      <w:r w:rsidRPr="00135C61">
        <w:rPr>
          <w:i/>
          <w:iCs/>
        </w:rPr>
        <w:t xml:space="preserve">[279] "Asia/Kathmandu"                  </w:t>
      </w:r>
    </w:p>
    <w:p w14:paraId="2B3B1947" w14:textId="77777777" w:rsidR="00135C61" w:rsidRPr="00135C61" w:rsidRDefault="00135C61" w:rsidP="00135C61">
      <w:pPr>
        <w:pStyle w:val="HBSNormal"/>
        <w:ind w:left="720"/>
        <w:rPr>
          <w:i/>
          <w:iCs/>
        </w:rPr>
      </w:pPr>
      <w:r w:rsidRPr="00135C61">
        <w:rPr>
          <w:i/>
          <w:iCs/>
        </w:rPr>
        <w:t xml:space="preserve">[280] "Asia/Katmandu"                   </w:t>
      </w:r>
    </w:p>
    <w:p w14:paraId="15457AE2" w14:textId="77777777" w:rsidR="00135C61" w:rsidRPr="00135C61" w:rsidRDefault="00135C61" w:rsidP="00135C61">
      <w:pPr>
        <w:pStyle w:val="HBSNormal"/>
        <w:ind w:left="720"/>
        <w:rPr>
          <w:i/>
          <w:iCs/>
        </w:rPr>
      </w:pPr>
      <w:r w:rsidRPr="00135C61">
        <w:rPr>
          <w:i/>
          <w:iCs/>
        </w:rPr>
        <w:t>[281] "Asia/</w:t>
      </w:r>
      <w:proofErr w:type="spellStart"/>
      <w:r w:rsidRPr="00135C61">
        <w:rPr>
          <w:i/>
          <w:iCs/>
        </w:rPr>
        <w:t>Khandyga</w:t>
      </w:r>
      <w:proofErr w:type="spellEnd"/>
      <w:r w:rsidRPr="00135C61">
        <w:rPr>
          <w:i/>
          <w:iCs/>
        </w:rPr>
        <w:t xml:space="preserve">"                   </w:t>
      </w:r>
    </w:p>
    <w:p w14:paraId="2587EB86" w14:textId="77777777" w:rsidR="00135C61" w:rsidRPr="00135C61" w:rsidRDefault="00135C61" w:rsidP="00135C61">
      <w:pPr>
        <w:pStyle w:val="HBSNormal"/>
        <w:ind w:left="720"/>
        <w:rPr>
          <w:i/>
          <w:iCs/>
        </w:rPr>
      </w:pPr>
      <w:r w:rsidRPr="00135C61">
        <w:rPr>
          <w:i/>
          <w:iCs/>
        </w:rPr>
        <w:t xml:space="preserve">[282] "Asia/Kolkata"                    </w:t>
      </w:r>
    </w:p>
    <w:p w14:paraId="6A6328BA" w14:textId="77777777" w:rsidR="00135C61" w:rsidRPr="00135C61" w:rsidRDefault="00135C61" w:rsidP="00135C61">
      <w:pPr>
        <w:pStyle w:val="HBSNormal"/>
        <w:ind w:left="720"/>
        <w:rPr>
          <w:i/>
          <w:iCs/>
        </w:rPr>
      </w:pPr>
      <w:r w:rsidRPr="00135C61">
        <w:rPr>
          <w:i/>
          <w:iCs/>
        </w:rPr>
        <w:t xml:space="preserve">[283] "Asia/Krasnoyarsk"                </w:t>
      </w:r>
    </w:p>
    <w:p w14:paraId="791E587C" w14:textId="77777777" w:rsidR="00135C61" w:rsidRPr="00135C61" w:rsidRDefault="00135C61" w:rsidP="00135C61">
      <w:pPr>
        <w:pStyle w:val="HBSNormal"/>
        <w:ind w:left="720"/>
        <w:rPr>
          <w:i/>
          <w:iCs/>
        </w:rPr>
      </w:pPr>
      <w:r w:rsidRPr="00135C61">
        <w:rPr>
          <w:i/>
          <w:iCs/>
        </w:rPr>
        <w:t>[284] "Asia/</w:t>
      </w:r>
      <w:proofErr w:type="spellStart"/>
      <w:r w:rsidRPr="00135C61">
        <w:rPr>
          <w:i/>
          <w:iCs/>
        </w:rPr>
        <w:t>Kuala_Lumpur</w:t>
      </w:r>
      <w:proofErr w:type="spellEnd"/>
      <w:r w:rsidRPr="00135C61">
        <w:rPr>
          <w:i/>
          <w:iCs/>
        </w:rPr>
        <w:t xml:space="preserve">"               </w:t>
      </w:r>
    </w:p>
    <w:p w14:paraId="1C3582FD" w14:textId="77777777" w:rsidR="00135C61" w:rsidRPr="00135C61" w:rsidRDefault="00135C61" w:rsidP="00135C61">
      <w:pPr>
        <w:pStyle w:val="HBSNormal"/>
        <w:ind w:left="720"/>
        <w:rPr>
          <w:i/>
          <w:iCs/>
        </w:rPr>
      </w:pPr>
      <w:r w:rsidRPr="00135C61">
        <w:rPr>
          <w:i/>
          <w:iCs/>
        </w:rPr>
        <w:t xml:space="preserve">[285] "Asia/Kuching"                    </w:t>
      </w:r>
    </w:p>
    <w:p w14:paraId="4BEED3CA" w14:textId="77777777" w:rsidR="00135C61" w:rsidRPr="00135C61" w:rsidRDefault="00135C61" w:rsidP="00135C61">
      <w:pPr>
        <w:pStyle w:val="HBSNormal"/>
        <w:ind w:left="720"/>
        <w:rPr>
          <w:i/>
          <w:iCs/>
        </w:rPr>
      </w:pPr>
      <w:r w:rsidRPr="00135C61">
        <w:rPr>
          <w:i/>
          <w:iCs/>
        </w:rPr>
        <w:t xml:space="preserve">[286] "Asia/Kuwait"                     </w:t>
      </w:r>
    </w:p>
    <w:p w14:paraId="243FC8D9" w14:textId="77777777" w:rsidR="00135C61" w:rsidRPr="00135C61" w:rsidRDefault="00135C61" w:rsidP="00135C61">
      <w:pPr>
        <w:pStyle w:val="HBSNormal"/>
        <w:ind w:left="720"/>
        <w:rPr>
          <w:i/>
          <w:iCs/>
        </w:rPr>
      </w:pPr>
      <w:r w:rsidRPr="00135C61">
        <w:rPr>
          <w:i/>
          <w:iCs/>
        </w:rPr>
        <w:t xml:space="preserve">[287] "Asia/Macao"                      </w:t>
      </w:r>
    </w:p>
    <w:p w14:paraId="3E08E5DA" w14:textId="77777777" w:rsidR="00135C61" w:rsidRPr="00135C61" w:rsidRDefault="00135C61" w:rsidP="00135C61">
      <w:pPr>
        <w:pStyle w:val="HBSNormal"/>
        <w:ind w:left="720"/>
        <w:rPr>
          <w:i/>
          <w:iCs/>
        </w:rPr>
      </w:pPr>
      <w:r w:rsidRPr="00135C61">
        <w:rPr>
          <w:i/>
          <w:iCs/>
        </w:rPr>
        <w:t xml:space="preserve">[288] "Asia/Macau"                      </w:t>
      </w:r>
    </w:p>
    <w:p w14:paraId="7666BECC" w14:textId="77777777" w:rsidR="00135C61" w:rsidRPr="00135C61" w:rsidRDefault="00135C61" w:rsidP="00135C61">
      <w:pPr>
        <w:pStyle w:val="HBSNormal"/>
        <w:ind w:left="720"/>
        <w:rPr>
          <w:i/>
          <w:iCs/>
        </w:rPr>
      </w:pPr>
      <w:r w:rsidRPr="00135C61">
        <w:rPr>
          <w:i/>
          <w:iCs/>
        </w:rPr>
        <w:t xml:space="preserve">[289] "Asia/Magadan"                    </w:t>
      </w:r>
    </w:p>
    <w:p w14:paraId="5EB299CF" w14:textId="77777777" w:rsidR="00135C61" w:rsidRPr="00135C61" w:rsidRDefault="00135C61" w:rsidP="00135C61">
      <w:pPr>
        <w:pStyle w:val="HBSNormal"/>
        <w:ind w:left="720"/>
        <w:rPr>
          <w:i/>
          <w:iCs/>
        </w:rPr>
      </w:pPr>
      <w:r w:rsidRPr="00135C61">
        <w:rPr>
          <w:i/>
          <w:iCs/>
        </w:rPr>
        <w:t xml:space="preserve">[290] "Asia/Makassar"                   </w:t>
      </w:r>
    </w:p>
    <w:p w14:paraId="04C3843A" w14:textId="77777777" w:rsidR="00135C61" w:rsidRPr="00135C61" w:rsidRDefault="00135C61" w:rsidP="00135C61">
      <w:pPr>
        <w:pStyle w:val="HBSNormal"/>
        <w:ind w:left="720"/>
        <w:rPr>
          <w:i/>
          <w:iCs/>
        </w:rPr>
      </w:pPr>
      <w:r w:rsidRPr="00135C61">
        <w:rPr>
          <w:i/>
          <w:iCs/>
        </w:rPr>
        <w:t xml:space="preserve">[291] "Asia/Manila"                     </w:t>
      </w:r>
    </w:p>
    <w:p w14:paraId="5BB4595E" w14:textId="77777777" w:rsidR="00135C61" w:rsidRPr="00135C61" w:rsidRDefault="00135C61" w:rsidP="00135C61">
      <w:pPr>
        <w:pStyle w:val="HBSNormal"/>
        <w:ind w:left="720"/>
        <w:rPr>
          <w:i/>
          <w:iCs/>
        </w:rPr>
      </w:pPr>
      <w:r w:rsidRPr="00135C61">
        <w:rPr>
          <w:i/>
          <w:iCs/>
        </w:rPr>
        <w:t xml:space="preserve">[292] "Asia/Muscat"                     </w:t>
      </w:r>
    </w:p>
    <w:p w14:paraId="30D5631C" w14:textId="77777777" w:rsidR="00135C61" w:rsidRPr="00135C61" w:rsidRDefault="00135C61" w:rsidP="00135C61">
      <w:pPr>
        <w:pStyle w:val="HBSNormal"/>
        <w:ind w:left="720"/>
        <w:rPr>
          <w:i/>
          <w:iCs/>
        </w:rPr>
      </w:pPr>
      <w:r w:rsidRPr="00135C61">
        <w:rPr>
          <w:i/>
          <w:iCs/>
        </w:rPr>
        <w:t xml:space="preserve">[293] "Asia/Nicosia"                    </w:t>
      </w:r>
    </w:p>
    <w:p w14:paraId="0547FB99" w14:textId="77777777" w:rsidR="00135C61" w:rsidRPr="00135C61" w:rsidRDefault="00135C61" w:rsidP="00135C61">
      <w:pPr>
        <w:pStyle w:val="HBSNormal"/>
        <w:ind w:left="720"/>
        <w:rPr>
          <w:i/>
          <w:iCs/>
        </w:rPr>
      </w:pPr>
      <w:r w:rsidRPr="00135C61">
        <w:rPr>
          <w:i/>
          <w:iCs/>
        </w:rPr>
        <w:t xml:space="preserve">[294] "Asia/Novokuznetsk"               </w:t>
      </w:r>
    </w:p>
    <w:p w14:paraId="358BC891" w14:textId="77777777" w:rsidR="00135C61" w:rsidRPr="00135C61" w:rsidRDefault="00135C61" w:rsidP="00135C61">
      <w:pPr>
        <w:pStyle w:val="HBSNormal"/>
        <w:ind w:left="720"/>
        <w:rPr>
          <w:i/>
          <w:iCs/>
        </w:rPr>
      </w:pPr>
      <w:r w:rsidRPr="00135C61">
        <w:rPr>
          <w:i/>
          <w:iCs/>
        </w:rPr>
        <w:t xml:space="preserve">[295] "Asia/Novosibirsk"                </w:t>
      </w:r>
    </w:p>
    <w:p w14:paraId="4E9A2E0E" w14:textId="77777777" w:rsidR="00135C61" w:rsidRPr="00135C61" w:rsidRDefault="00135C61" w:rsidP="00135C61">
      <w:pPr>
        <w:pStyle w:val="HBSNormal"/>
        <w:ind w:left="720"/>
        <w:rPr>
          <w:i/>
          <w:iCs/>
        </w:rPr>
      </w:pPr>
      <w:r w:rsidRPr="00135C61">
        <w:rPr>
          <w:i/>
          <w:iCs/>
        </w:rPr>
        <w:t xml:space="preserve">[296] "Asia/Omsk"                       </w:t>
      </w:r>
    </w:p>
    <w:p w14:paraId="0BE59E97" w14:textId="77777777" w:rsidR="00135C61" w:rsidRPr="00135C61" w:rsidRDefault="00135C61" w:rsidP="00135C61">
      <w:pPr>
        <w:pStyle w:val="HBSNormal"/>
        <w:ind w:left="720"/>
        <w:rPr>
          <w:i/>
          <w:iCs/>
        </w:rPr>
      </w:pPr>
      <w:r w:rsidRPr="00135C61">
        <w:rPr>
          <w:i/>
          <w:iCs/>
        </w:rPr>
        <w:t xml:space="preserve">[297] "Asia/Oral"                       </w:t>
      </w:r>
    </w:p>
    <w:p w14:paraId="0301AF9F" w14:textId="77777777" w:rsidR="00135C61" w:rsidRPr="00135C61" w:rsidRDefault="00135C61" w:rsidP="00135C61">
      <w:pPr>
        <w:pStyle w:val="HBSNormal"/>
        <w:ind w:left="720"/>
        <w:rPr>
          <w:i/>
          <w:iCs/>
        </w:rPr>
      </w:pPr>
      <w:r w:rsidRPr="00135C61">
        <w:rPr>
          <w:i/>
          <w:iCs/>
        </w:rPr>
        <w:t>[298] "Asia/</w:t>
      </w:r>
      <w:proofErr w:type="spellStart"/>
      <w:r w:rsidRPr="00135C61">
        <w:rPr>
          <w:i/>
          <w:iCs/>
        </w:rPr>
        <w:t>Phnom_Penh</w:t>
      </w:r>
      <w:proofErr w:type="spellEnd"/>
      <w:r w:rsidRPr="00135C61">
        <w:rPr>
          <w:i/>
          <w:iCs/>
        </w:rPr>
        <w:t xml:space="preserve">"                 </w:t>
      </w:r>
    </w:p>
    <w:p w14:paraId="72BB130B" w14:textId="77777777" w:rsidR="00135C61" w:rsidRPr="00135C61" w:rsidRDefault="00135C61" w:rsidP="00135C61">
      <w:pPr>
        <w:pStyle w:val="HBSNormal"/>
        <w:ind w:left="720"/>
        <w:rPr>
          <w:i/>
          <w:iCs/>
        </w:rPr>
      </w:pPr>
      <w:r w:rsidRPr="00135C61">
        <w:rPr>
          <w:i/>
          <w:iCs/>
        </w:rPr>
        <w:t xml:space="preserve">[299] "Asia/Pontianak"                  </w:t>
      </w:r>
    </w:p>
    <w:p w14:paraId="0DD67441" w14:textId="77777777" w:rsidR="00135C61" w:rsidRPr="00135C61" w:rsidRDefault="00135C61" w:rsidP="00135C61">
      <w:pPr>
        <w:pStyle w:val="HBSNormal"/>
        <w:ind w:left="720"/>
        <w:rPr>
          <w:i/>
          <w:iCs/>
        </w:rPr>
      </w:pPr>
      <w:r w:rsidRPr="00135C61">
        <w:rPr>
          <w:i/>
          <w:iCs/>
        </w:rPr>
        <w:t xml:space="preserve">[300] "Asia/Pyongyang"                  </w:t>
      </w:r>
    </w:p>
    <w:p w14:paraId="77369157" w14:textId="77777777" w:rsidR="00135C61" w:rsidRPr="00135C61" w:rsidRDefault="00135C61" w:rsidP="00135C61">
      <w:pPr>
        <w:pStyle w:val="HBSNormal"/>
        <w:ind w:left="720"/>
        <w:rPr>
          <w:i/>
          <w:iCs/>
        </w:rPr>
      </w:pPr>
      <w:r w:rsidRPr="00135C61">
        <w:rPr>
          <w:i/>
          <w:iCs/>
        </w:rPr>
        <w:t xml:space="preserve">[301] "Asia/Qatar"                      </w:t>
      </w:r>
    </w:p>
    <w:p w14:paraId="0372AB7F" w14:textId="77777777" w:rsidR="00135C61" w:rsidRPr="00135C61" w:rsidRDefault="00135C61" w:rsidP="00135C61">
      <w:pPr>
        <w:pStyle w:val="HBSNormal"/>
        <w:ind w:left="720"/>
        <w:rPr>
          <w:i/>
          <w:iCs/>
        </w:rPr>
      </w:pPr>
      <w:r w:rsidRPr="00135C61">
        <w:rPr>
          <w:i/>
          <w:iCs/>
        </w:rPr>
        <w:t>[302] "Asia/</w:t>
      </w:r>
      <w:proofErr w:type="spellStart"/>
      <w:r w:rsidRPr="00135C61">
        <w:rPr>
          <w:i/>
          <w:iCs/>
        </w:rPr>
        <w:t>Qostanay</w:t>
      </w:r>
      <w:proofErr w:type="spellEnd"/>
      <w:r w:rsidRPr="00135C61">
        <w:rPr>
          <w:i/>
          <w:iCs/>
        </w:rPr>
        <w:t xml:space="preserve">"                   </w:t>
      </w:r>
    </w:p>
    <w:p w14:paraId="6129E866" w14:textId="77777777" w:rsidR="00135C61" w:rsidRPr="00135C61" w:rsidRDefault="00135C61" w:rsidP="00135C61">
      <w:pPr>
        <w:pStyle w:val="HBSNormal"/>
        <w:ind w:left="720"/>
        <w:rPr>
          <w:i/>
          <w:iCs/>
        </w:rPr>
      </w:pPr>
      <w:r w:rsidRPr="00135C61">
        <w:rPr>
          <w:i/>
          <w:iCs/>
        </w:rPr>
        <w:t>[303] "Asia/</w:t>
      </w:r>
      <w:proofErr w:type="spellStart"/>
      <w:r w:rsidRPr="00135C61">
        <w:rPr>
          <w:i/>
          <w:iCs/>
        </w:rPr>
        <w:t>Qyzylorda</w:t>
      </w:r>
      <w:proofErr w:type="spellEnd"/>
      <w:r w:rsidRPr="00135C61">
        <w:rPr>
          <w:i/>
          <w:iCs/>
        </w:rPr>
        <w:t xml:space="preserve">"                  </w:t>
      </w:r>
    </w:p>
    <w:p w14:paraId="1FC572EA" w14:textId="77777777" w:rsidR="00135C61" w:rsidRPr="00135C61" w:rsidRDefault="00135C61" w:rsidP="00135C61">
      <w:pPr>
        <w:pStyle w:val="HBSNormal"/>
        <w:ind w:left="720"/>
        <w:rPr>
          <w:i/>
          <w:iCs/>
        </w:rPr>
      </w:pPr>
      <w:r w:rsidRPr="00135C61">
        <w:rPr>
          <w:i/>
          <w:iCs/>
        </w:rPr>
        <w:t xml:space="preserve">[304] "Asia/Rangoon"                    </w:t>
      </w:r>
    </w:p>
    <w:p w14:paraId="74D63706" w14:textId="77777777" w:rsidR="00135C61" w:rsidRPr="00135C61" w:rsidRDefault="00135C61" w:rsidP="00135C61">
      <w:pPr>
        <w:pStyle w:val="HBSNormal"/>
        <w:ind w:left="720"/>
        <w:rPr>
          <w:i/>
          <w:iCs/>
        </w:rPr>
      </w:pPr>
      <w:r w:rsidRPr="00135C61">
        <w:rPr>
          <w:i/>
          <w:iCs/>
        </w:rPr>
        <w:t xml:space="preserve">[305] "Asia/Riyadh"                     </w:t>
      </w:r>
    </w:p>
    <w:p w14:paraId="5909CDF9" w14:textId="77777777" w:rsidR="00135C61" w:rsidRPr="00135C61" w:rsidRDefault="00135C61" w:rsidP="00135C61">
      <w:pPr>
        <w:pStyle w:val="HBSNormal"/>
        <w:ind w:left="720"/>
        <w:rPr>
          <w:i/>
          <w:iCs/>
        </w:rPr>
      </w:pPr>
      <w:r w:rsidRPr="00135C61">
        <w:rPr>
          <w:i/>
          <w:iCs/>
        </w:rPr>
        <w:t xml:space="preserve">[306] "Asia/Saigon"                     </w:t>
      </w:r>
    </w:p>
    <w:p w14:paraId="682FBFC4" w14:textId="77777777" w:rsidR="00135C61" w:rsidRPr="00135C61" w:rsidRDefault="00135C61" w:rsidP="00135C61">
      <w:pPr>
        <w:pStyle w:val="HBSNormal"/>
        <w:ind w:left="720"/>
        <w:rPr>
          <w:i/>
          <w:iCs/>
        </w:rPr>
      </w:pPr>
      <w:r w:rsidRPr="00135C61">
        <w:rPr>
          <w:i/>
          <w:iCs/>
        </w:rPr>
        <w:t xml:space="preserve">[307] "Asia/Sakhalin"                   </w:t>
      </w:r>
    </w:p>
    <w:p w14:paraId="0ADCBB24" w14:textId="77777777" w:rsidR="00135C61" w:rsidRPr="00135C61" w:rsidRDefault="00135C61" w:rsidP="00135C61">
      <w:pPr>
        <w:pStyle w:val="HBSNormal"/>
        <w:ind w:left="720"/>
        <w:rPr>
          <w:i/>
          <w:iCs/>
        </w:rPr>
      </w:pPr>
      <w:r w:rsidRPr="00135C61">
        <w:rPr>
          <w:i/>
          <w:iCs/>
        </w:rPr>
        <w:t xml:space="preserve">[308] "Asia/Samarkand"                  </w:t>
      </w:r>
    </w:p>
    <w:p w14:paraId="51040DFF" w14:textId="77777777" w:rsidR="00135C61" w:rsidRPr="00135C61" w:rsidRDefault="00135C61" w:rsidP="00135C61">
      <w:pPr>
        <w:pStyle w:val="HBSNormal"/>
        <w:ind w:left="720"/>
        <w:rPr>
          <w:i/>
          <w:iCs/>
        </w:rPr>
      </w:pPr>
      <w:r w:rsidRPr="00135C61">
        <w:rPr>
          <w:i/>
          <w:iCs/>
        </w:rPr>
        <w:lastRenderedPageBreak/>
        <w:t xml:space="preserve">[309] "Asia/Seoul"                      </w:t>
      </w:r>
    </w:p>
    <w:p w14:paraId="2399D923" w14:textId="77777777" w:rsidR="00135C61" w:rsidRPr="00135C61" w:rsidRDefault="00135C61" w:rsidP="00135C61">
      <w:pPr>
        <w:pStyle w:val="HBSNormal"/>
        <w:ind w:left="720"/>
        <w:rPr>
          <w:i/>
          <w:iCs/>
        </w:rPr>
      </w:pPr>
      <w:r w:rsidRPr="00135C61">
        <w:rPr>
          <w:i/>
          <w:iCs/>
        </w:rPr>
        <w:t xml:space="preserve">[310] "Asia/Shanghai"                   </w:t>
      </w:r>
    </w:p>
    <w:p w14:paraId="602BE3F6" w14:textId="77777777" w:rsidR="00135C61" w:rsidRPr="00135C61" w:rsidRDefault="00135C61" w:rsidP="00135C61">
      <w:pPr>
        <w:pStyle w:val="HBSNormal"/>
        <w:ind w:left="720"/>
        <w:rPr>
          <w:i/>
          <w:iCs/>
        </w:rPr>
      </w:pPr>
      <w:r w:rsidRPr="00135C61">
        <w:rPr>
          <w:i/>
          <w:iCs/>
        </w:rPr>
        <w:t xml:space="preserve">[311] "Asia/Singapore"                  </w:t>
      </w:r>
    </w:p>
    <w:p w14:paraId="0ED542D1" w14:textId="77777777" w:rsidR="00135C61" w:rsidRPr="00135C61" w:rsidRDefault="00135C61" w:rsidP="00135C61">
      <w:pPr>
        <w:pStyle w:val="HBSNormal"/>
        <w:ind w:left="720"/>
        <w:rPr>
          <w:i/>
          <w:iCs/>
        </w:rPr>
      </w:pPr>
      <w:r w:rsidRPr="00135C61">
        <w:rPr>
          <w:i/>
          <w:iCs/>
        </w:rPr>
        <w:t>[312] "Asia/</w:t>
      </w:r>
      <w:proofErr w:type="spellStart"/>
      <w:r w:rsidRPr="00135C61">
        <w:rPr>
          <w:i/>
          <w:iCs/>
        </w:rPr>
        <w:t>Srednekolymsk</w:t>
      </w:r>
      <w:proofErr w:type="spellEnd"/>
      <w:r w:rsidRPr="00135C61">
        <w:rPr>
          <w:i/>
          <w:iCs/>
        </w:rPr>
        <w:t xml:space="preserve">"              </w:t>
      </w:r>
    </w:p>
    <w:p w14:paraId="2670F55D" w14:textId="77777777" w:rsidR="00135C61" w:rsidRPr="00135C61" w:rsidRDefault="00135C61" w:rsidP="00135C61">
      <w:pPr>
        <w:pStyle w:val="HBSNormal"/>
        <w:ind w:left="720"/>
        <w:rPr>
          <w:i/>
          <w:iCs/>
        </w:rPr>
      </w:pPr>
      <w:r w:rsidRPr="00135C61">
        <w:rPr>
          <w:i/>
          <w:iCs/>
        </w:rPr>
        <w:t xml:space="preserve">[313] "Asia/Taipei"                     </w:t>
      </w:r>
    </w:p>
    <w:p w14:paraId="5681B56B" w14:textId="77777777" w:rsidR="00135C61" w:rsidRPr="00135C61" w:rsidRDefault="00135C61" w:rsidP="00135C61">
      <w:pPr>
        <w:pStyle w:val="HBSNormal"/>
        <w:ind w:left="720"/>
        <w:rPr>
          <w:i/>
          <w:iCs/>
        </w:rPr>
      </w:pPr>
      <w:r w:rsidRPr="00135C61">
        <w:rPr>
          <w:i/>
          <w:iCs/>
        </w:rPr>
        <w:t xml:space="preserve">[314] "Asia/Tashkent"                   </w:t>
      </w:r>
    </w:p>
    <w:p w14:paraId="4919B265" w14:textId="77777777" w:rsidR="00135C61" w:rsidRPr="00135C61" w:rsidRDefault="00135C61" w:rsidP="00135C61">
      <w:pPr>
        <w:pStyle w:val="HBSNormal"/>
        <w:ind w:left="720"/>
        <w:rPr>
          <w:i/>
          <w:iCs/>
        </w:rPr>
      </w:pPr>
      <w:r w:rsidRPr="00135C61">
        <w:rPr>
          <w:i/>
          <w:iCs/>
        </w:rPr>
        <w:t xml:space="preserve">[315] "Asia/Tbilisi"                    </w:t>
      </w:r>
    </w:p>
    <w:p w14:paraId="79DDB570" w14:textId="77777777" w:rsidR="00135C61" w:rsidRPr="00135C61" w:rsidRDefault="00135C61" w:rsidP="00135C61">
      <w:pPr>
        <w:pStyle w:val="HBSNormal"/>
        <w:ind w:left="720"/>
        <w:rPr>
          <w:i/>
          <w:iCs/>
        </w:rPr>
      </w:pPr>
      <w:r w:rsidRPr="00135C61">
        <w:rPr>
          <w:i/>
          <w:iCs/>
        </w:rPr>
        <w:t xml:space="preserve">[316] "Asia/Tehran"                     </w:t>
      </w:r>
    </w:p>
    <w:p w14:paraId="49868758" w14:textId="77777777" w:rsidR="00135C61" w:rsidRPr="00135C61" w:rsidRDefault="00135C61" w:rsidP="00135C61">
      <w:pPr>
        <w:pStyle w:val="HBSNormal"/>
        <w:ind w:left="720"/>
        <w:rPr>
          <w:i/>
          <w:iCs/>
        </w:rPr>
      </w:pPr>
      <w:r w:rsidRPr="00135C61">
        <w:rPr>
          <w:i/>
          <w:iCs/>
        </w:rPr>
        <w:t>[317] "Asia/</w:t>
      </w:r>
      <w:proofErr w:type="spellStart"/>
      <w:r w:rsidRPr="00135C61">
        <w:rPr>
          <w:i/>
          <w:iCs/>
        </w:rPr>
        <w:t>Tel_Aviv</w:t>
      </w:r>
      <w:proofErr w:type="spellEnd"/>
      <w:r w:rsidRPr="00135C61">
        <w:rPr>
          <w:i/>
          <w:iCs/>
        </w:rPr>
        <w:t xml:space="preserve">"                   </w:t>
      </w:r>
    </w:p>
    <w:p w14:paraId="490305F9" w14:textId="77777777" w:rsidR="00135C61" w:rsidRPr="00135C61" w:rsidRDefault="00135C61" w:rsidP="00135C61">
      <w:pPr>
        <w:pStyle w:val="HBSNormal"/>
        <w:ind w:left="720"/>
        <w:rPr>
          <w:i/>
          <w:iCs/>
        </w:rPr>
      </w:pPr>
      <w:r w:rsidRPr="00135C61">
        <w:rPr>
          <w:i/>
          <w:iCs/>
        </w:rPr>
        <w:t xml:space="preserve">[318] "Asia/Thimbu"                     </w:t>
      </w:r>
    </w:p>
    <w:p w14:paraId="1408F47B" w14:textId="77777777" w:rsidR="00135C61" w:rsidRPr="00135C61" w:rsidRDefault="00135C61" w:rsidP="00135C61">
      <w:pPr>
        <w:pStyle w:val="HBSNormal"/>
        <w:ind w:left="720"/>
        <w:rPr>
          <w:i/>
          <w:iCs/>
        </w:rPr>
      </w:pPr>
      <w:r w:rsidRPr="00135C61">
        <w:rPr>
          <w:i/>
          <w:iCs/>
        </w:rPr>
        <w:t xml:space="preserve">[319] "Asia/Thimphu"                    </w:t>
      </w:r>
    </w:p>
    <w:p w14:paraId="3697D00D" w14:textId="77777777" w:rsidR="00135C61" w:rsidRPr="00135C61" w:rsidRDefault="00135C61" w:rsidP="00135C61">
      <w:pPr>
        <w:pStyle w:val="HBSNormal"/>
        <w:ind w:left="720"/>
        <w:rPr>
          <w:i/>
          <w:iCs/>
        </w:rPr>
      </w:pPr>
      <w:r w:rsidRPr="00135C61">
        <w:rPr>
          <w:i/>
          <w:iCs/>
        </w:rPr>
        <w:t xml:space="preserve">[320] "Asia/Tokyo"                      </w:t>
      </w:r>
    </w:p>
    <w:p w14:paraId="7915537E" w14:textId="77777777" w:rsidR="00135C61" w:rsidRPr="00135C61" w:rsidRDefault="00135C61" w:rsidP="00135C61">
      <w:pPr>
        <w:pStyle w:val="HBSNormal"/>
        <w:ind w:left="720"/>
        <w:rPr>
          <w:i/>
          <w:iCs/>
        </w:rPr>
      </w:pPr>
      <w:r w:rsidRPr="00135C61">
        <w:rPr>
          <w:i/>
          <w:iCs/>
        </w:rPr>
        <w:t xml:space="preserve">[321] "Asia/Tomsk"                      </w:t>
      </w:r>
    </w:p>
    <w:p w14:paraId="423101A2" w14:textId="77777777" w:rsidR="00135C61" w:rsidRPr="00135C61" w:rsidRDefault="00135C61" w:rsidP="00135C61">
      <w:pPr>
        <w:pStyle w:val="HBSNormal"/>
        <w:ind w:left="720"/>
        <w:rPr>
          <w:i/>
          <w:iCs/>
        </w:rPr>
      </w:pPr>
      <w:r w:rsidRPr="00135C61">
        <w:rPr>
          <w:i/>
          <w:iCs/>
        </w:rPr>
        <w:t>[322] "Asia/</w:t>
      </w:r>
      <w:proofErr w:type="spellStart"/>
      <w:r w:rsidRPr="00135C61">
        <w:rPr>
          <w:i/>
          <w:iCs/>
        </w:rPr>
        <w:t>Ujung_Pandang</w:t>
      </w:r>
      <w:proofErr w:type="spellEnd"/>
      <w:r w:rsidRPr="00135C61">
        <w:rPr>
          <w:i/>
          <w:iCs/>
        </w:rPr>
        <w:t xml:space="preserve">"              </w:t>
      </w:r>
    </w:p>
    <w:p w14:paraId="6D187D3D" w14:textId="77777777" w:rsidR="00135C61" w:rsidRPr="00135C61" w:rsidRDefault="00135C61" w:rsidP="00135C61">
      <w:pPr>
        <w:pStyle w:val="HBSNormal"/>
        <w:ind w:left="720"/>
        <w:rPr>
          <w:i/>
          <w:iCs/>
        </w:rPr>
      </w:pPr>
      <w:r w:rsidRPr="00135C61">
        <w:rPr>
          <w:i/>
          <w:iCs/>
        </w:rPr>
        <w:t xml:space="preserve">[323] "Asia/Ulaanbaatar"                </w:t>
      </w:r>
    </w:p>
    <w:p w14:paraId="5F8981BF" w14:textId="77777777" w:rsidR="00135C61" w:rsidRPr="00135C61" w:rsidRDefault="00135C61" w:rsidP="00135C61">
      <w:pPr>
        <w:pStyle w:val="HBSNormal"/>
        <w:ind w:left="720"/>
        <w:rPr>
          <w:i/>
          <w:iCs/>
        </w:rPr>
      </w:pPr>
      <w:r w:rsidRPr="00135C61">
        <w:rPr>
          <w:i/>
          <w:iCs/>
        </w:rPr>
        <w:t>[324] "Asia/</w:t>
      </w:r>
      <w:proofErr w:type="spellStart"/>
      <w:r w:rsidRPr="00135C61">
        <w:rPr>
          <w:i/>
          <w:iCs/>
        </w:rPr>
        <w:t>Ulan_Bator</w:t>
      </w:r>
      <w:proofErr w:type="spellEnd"/>
      <w:r w:rsidRPr="00135C61">
        <w:rPr>
          <w:i/>
          <w:iCs/>
        </w:rPr>
        <w:t xml:space="preserve">"                 </w:t>
      </w:r>
    </w:p>
    <w:p w14:paraId="39436E81" w14:textId="77777777" w:rsidR="00135C61" w:rsidRPr="00135C61" w:rsidRDefault="00135C61" w:rsidP="00135C61">
      <w:pPr>
        <w:pStyle w:val="HBSNormal"/>
        <w:ind w:left="720"/>
        <w:rPr>
          <w:i/>
          <w:iCs/>
        </w:rPr>
      </w:pPr>
      <w:r w:rsidRPr="00135C61">
        <w:rPr>
          <w:i/>
          <w:iCs/>
        </w:rPr>
        <w:t xml:space="preserve">[325] "Asia/Urumqi"                     </w:t>
      </w:r>
    </w:p>
    <w:p w14:paraId="6AF316D7" w14:textId="77777777" w:rsidR="00135C61" w:rsidRPr="00135C61" w:rsidRDefault="00135C61" w:rsidP="00135C61">
      <w:pPr>
        <w:pStyle w:val="HBSNormal"/>
        <w:ind w:left="720"/>
        <w:rPr>
          <w:i/>
          <w:iCs/>
        </w:rPr>
      </w:pPr>
      <w:r w:rsidRPr="00135C61">
        <w:rPr>
          <w:i/>
          <w:iCs/>
        </w:rPr>
        <w:t>[326] "Asia/</w:t>
      </w:r>
      <w:proofErr w:type="spellStart"/>
      <w:r w:rsidRPr="00135C61">
        <w:rPr>
          <w:i/>
          <w:iCs/>
        </w:rPr>
        <w:t>Ust</w:t>
      </w:r>
      <w:proofErr w:type="spellEnd"/>
      <w:r w:rsidRPr="00135C61">
        <w:rPr>
          <w:i/>
          <w:iCs/>
        </w:rPr>
        <w:t xml:space="preserve">-Nera"                   </w:t>
      </w:r>
    </w:p>
    <w:p w14:paraId="0AC016FE" w14:textId="77777777" w:rsidR="00135C61" w:rsidRPr="00135C61" w:rsidRDefault="00135C61" w:rsidP="00135C61">
      <w:pPr>
        <w:pStyle w:val="HBSNormal"/>
        <w:ind w:left="720"/>
        <w:rPr>
          <w:i/>
          <w:iCs/>
        </w:rPr>
      </w:pPr>
      <w:r w:rsidRPr="00135C61">
        <w:rPr>
          <w:i/>
          <w:iCs/>
        </w:rPr>
        <w:t xml:space="preserve">[327] "Asia/Vientiane"                  </w:t>
      </w:r>
    </w:p>
    <w:p w14:paraId="063EBC82" w14:textId="77777777" w:rsidR="00135C61" w:rsidRPr="00135C61" w:rsidRDefault="00135C61" w:rsidP="00135C61">
      <w:pPr>
        <w:pStyle w:val="HBSNormal"/>
        <w:ind w:left="720"/>
        <w:rPr>
          <w:i/>
          <w:iCs/>
        </w:rPr>
      </w:pPr>
      <w:r w:rsidRPr="00135C61">
        <w:rPr>
          <w:i/>
          <w:iCs/>
        </w:rPr>
        <w:t xml:space="preserve">[328] "Asia/Vladivostok"                </w:t>
      </w:r>
    </w:p>
    <w:p w14:paraId="2FD27D7A" w14:textId="77777777" w:rsidR="00135C61" w:rsidRPr="00135C61" w:rsidRDefault="00135C61" w:rsidP="00135C61">
      <w:pPr>
        <w:pStyle w:val="HBSNormal"/>
        <w:ind w:left="720"/>
        <w:rPr>
          <w:i/>
          <w:iCs/>
        </w:rPr>
      </w:pPr>
      <w:r w:rsidRPr="00135C61">
        <w:rPr>
          <w:i/>
          <w:iCs/>
        </w:rPr>
        <w:t xml:space="preserve">[329] "Asia/Yakutsk"                    </w:t>
      </w:r>
    </w:p>
    <w:p w14:paraId="39247847" w14:textId="77777777" w:rsidR="00135C61" w:rsidRPr="00135C61" w:rsidRDefault="00135C61" w:rsidP="00135C61">
      <w:pPr>
        <w:pStyle w:val="HBSNormal"/>
        <w:ind w:left="720"/>
        <w:rPr>
          <w:i/>
          <w:iCs/>
        </w:rPr>
      </w:pPr>
      <w:r w:rsidRPr="00135C61">
        <w:rPr>
          <w:i/>
          <w:iCs/>
        </w:rPr>
        <w:t xml:space="preserve">[330] "Asia/Yangon"                     </w:t>
      </w:r>
    </w:p>
    <w:p w14:paraId="47271628" w14:textId="77777777" w:rsidR="00135C61" w:rsidRPr="00135C61" w:rsidRDefault="00135C61" w:rsidP="00135C61">
      <w:pPr>
        <w:pStyle w:val="HBSNormal"/>
        <w:ind w:left="720"/>
        <w:rPr>
          <w:i/>
          <w:iCs/>
        </w:rPr>
      </w:pPr>
      <w:r w:rsidRPr="00135C61">
        <w:rPr>
          <w:i/>
          <w:iCs/>
        </w:rPr>
        <w:t xml:space="preserve">[331] "Asia/Yekaterinburg"              </w:t>
      </w:r>
    </w:p>
    <w:p w14:paraId="4189D89E" w14:textId="77777777" w:rsidR="00135C61" w:rsidRPr="00135C61" w:rsidRDefault="00135C61" w:rsidP="00135C61">
      <w:pPr>
        <w:pStyle w:val="HBSNormal"/>
        <w:ind w:left="720"/>
        <w:rPr>
          <w:i/>
          <w:iCs/>
        </w:rPr>
      </w:pPr>
      <w:r w:rsidRPr="00135C61">
        <w:rPr>
          <w:i/>
          <w:iCs/>
        </w:rPr>
        <w:t xml:space="preserve">[332] "Asia/Yerevan"                    </w:t>
      </w:r>
    </w:p>
    <w:p w14:paraId="6048084D" w14:textId="77777777" w:rsidR="00135C61" w:rsidRPr="00135C61" w:rsidRDefault="00135C61" w:rsidP="00135C61">
      <w:pPr>
        <w:pStyle w:val="HBSNormal"/>
        <w:ind w:left="720"/>
        <w:rPr>
          <w:i/>
          <w:iCs/>
        </w:rPr>
      </w:pPr>
      <w:r w:rsidRPr="00135C61">
        <w:rPr>
          <w:i/>
          <w:iCs/>
        </w:rPr>
        <w:t xml:space="preserve">[333] "Atlantic/Azores"                 </w:t>
      </w:r>
    </w:p>
    <w:p w14:paraId="4673692F" w14:textId="77777777" w:rsidR="00135C61" w:rsidRPr="00135C61" w:rsidRDefault="00135C61" w:rsidP="00135C61">
      <w:pPr>
        <w:pStyle w:val="HBSNormal"/>
        <w:ind w:left="720"/>
        <w:rPr>
          <w:i/>
          <w:iCs/>
        </w:rPr>
      </w:pPr>
      <w:r w:rsidRPr="00135C61">
        <w:rPr>
          <w:i/>
          <w:iCs/>
        </w:rPr>
        <w:t xml:space="preserve">[334] "Atlantic/Bermuda"                </w:t>
      </w:r>
    </w:p>
    <w:p w14:paraId="5497098A" w14:textId="77777777" w:rsidR="00135C61" w:rsidRPr="00135C61" w:rsidRDefault="00135C61" w:rsidP="00135C61">
      <w:pPr>
        <w:pStyle w:val="HBSNormal"/>
        <w:ind w:left="720"/>
        <w:rPr>
          <w:i/>
          <w:iCs/>
        </w:rPr>
      </w:pPr>
      <w:r w:rsidRPr="00135C61">
        <w:rPr>
          <w:i/>
          <w:iCs/>
        </w:rPr>
        <w:t xml:space="preserve">[335] "Atlantic/Canary"                 </w:t>
      </w:r>
    </w:p>
    <w:p w14:paraId="4155C854" w14:textId="77777777" w:rsidR="00135C61" w:rsidRPr="00135C61" w:rsidRDefault="00135C61" w:rsidP="00135C61">
      <w:pPr>
        <w:pStyle w:val="HBSNormal"/>
        <w:ind w:left="720"/>
        <w:rPr>
          <w:i/>
          <w:iCs/>
        </w:rPr>
      </w:pPr>
      <w:r w:rsidRPr="00135C61">
        <w:rPr>
          <w:i/>
          <w:iCs/>
        </w:rPr>
        <w:t>[336] "Atlantic/</w:t>
      </w:r>
      <w:proofErr w:type="spellStart"/>
      <w:r w:rsidRPr="00135C61">
        <w:rPr>
          <w:i/>
          <w:iCs/>
        </w:rPr>
        <w:t>Cape_Verde</w:t>
      </w:r>
      <w:proofErr w:type="spellEnd"/>
      <w:r w:rsidRPr="00135C61">
        <w:rPr>
          <w:i/>
          <w:iCs/>
        </w:rPr>
        <w:t xml:space="preserve">"             </w:t>
      </w:r>
    </w:p>
    <w:p w14:paraId="12F30626" w14:textId="77777777" w:rsidR="00135C61" w:rsidRPr="00135C61" w:rsidRDefault="00135C61" w:rsidP="00135C61">
      <w:pPr>
        <w:pStyle w:val="HBSNormal"/>
        <w:ind w:left="720"/>
        <w:rPr>
          <w:i/>
          <w:iCs/>
        </w:rPr>
      </w:pPr>
      <w:r w:rsidRPr="00135C61">
        <w:rPr>
          <w:i/>
          <w:iCs/>
        </w:rPr>
        <w:t xml:space="preserve">[337] "Atlantic/Faeroe"                 </w:t>
      </w:r>
    </w:p>
    <w:p w14:paraId="103FAC29" w14:textId="77777777" w:rsidR="00135C61" w:rsidRPr="00135C61" w:rsidRDefault="00135C61" w:rsidP="00135C61">
      <w:pPr>
        <w:pStyle w:val="HBSNormal"/>
        <w:ind w:left="720"/>
        <w:rPr>
          <w:i/>
          <w:iCs/>
        </w:rPr>
      </w:pPr>
      <w:r w:rsidRPr="00135C61">
        <w:rPr>
          <w:i/>
          <w:iCs/>
        </w:rPr>
        <w:t xml:space="preserve">[338] "Atlantic/Faroe"                  </w:t>
      </w:r>
    </w:p>
    <w:p w14:paraId="75BC57E4" w14:textId="77777777" w:rsidR="00135C61" w:rsidRPr="00135C61" w:rsidRDefault="00135C61" w:rsidP="00135C61">
      <w:pPr>
        <w:pStyle w:val="HBSNormal"/>
        <w:ind w:left="720"/>
        <w:rPr>
          <w:i/>
          <w:iCs/>
        </w:rPr>
      </w:pPr>
      <w:r w:rsidRPr="00135C61">
        <w:rPr>
          <w:i/>
          <w:iCs/>
        </w:rPr>
        <w:t>[339] "Atlantic/</w:t>
      </w:r>
      <w:proofErr w:type="spellStart"/>
      <w:r w:rsidRPr="00135C61">
        <w:rPr>
          <w:i/>
          <w:iCs/>
        </w:rPr>
        <w:t>Jan_Mayen</w:t>
      </w:r>
      <w:proofErr w:type="spellEnd"/>
      <w:r w:rsidRPr="00135C61">
        <w:rPr>
          <w:i/>
          <w:iCs/>
        </w:rPr>
        <w:t xml:space="preserve">"              </w:t>
      </w:r>
    </w:p>
    <w:p w14:paraId="5584AC1B" w14:textId="77777777" w:rsidR="00135C61" w:rsidRPr="00135C61" w:rsidRDefault="00135C61" w:rsidP="00135C61">
      <w:pPr>
        <w:pStyle w:val="HBSNormal"/>
        <w:ind w:left="720"/>
        <w:rPr>
          <w:i/>
          <w:iCs/>
        </w:rPr>
      </w:pPr>
      <w:r w:rsidRPr="00135C61">
        <w:rPr>
          <w:i/>
          <w:iCs/>
        </w:rPr>
        <w:lastRenderedPageBreak/>
        <w:t xml:space="preserve">[340] "Atlantic/Madeira"                </w:t>
      </w:r>
    </w:p>
    <w:p w14:paraId="5DCB5F66" w14:textId="77777777" w:rsidR="00135C61" w:rsidRPr="00135C61" w:rsidRDefault="00135C61" w:rsidP="00135C61">
      <w:pPr>
        <w:pStyle w:val="HBSNormal"/>
        <w:ind w:left="720"/>
        <w:rPr>
          <w:i/>
          <w:iCs/>
        </w:rPr>
      </w:pPr>
      <w:r w:rsidRPr="00135C61">
        <w:rPr>
          <w:i/>
          <w:iCs/>
        </w:rPr>
        <w:t xml:space="preserve">[341] "Atlantic/Reykjavik"              </w:t>
      </w:r>
    </w:p>
    <w:p w14:paraId="5E17B2DB" w14:textId="77777777" w:rsidR="00135C61" w:rsidRPr="00135C61" w:rsidRDefault="00135C61" w:rsidP="00135C61">
      <w:pPr>
        <w:pStyle w:val="HBSNormal"/>
        <w:ind w:left="720"/>
        <w:rPr>
          <w:i/>
          <w:iCs/>
        </w:rPr>
      </w:pPr>
      <w:r w:rsidRPr="00135C61">
        <w:rPr>
          <w:i/>
          <w:iCs/>
        </w:rPr>
        <w:t>[342] "Atlantic/</w:t>
      </w:r>
      <w:proofErr w:type="spellStart"/>
      <w:r w:rsidRPr="00135C61">
        <w:rPr>
          <w:i/>
          <w:iCs/>
        </w:rPr>
        <w:t>South_Georgia</w:t>
      </w:r>
      <w:proofErr w:type="spellEnd"/>
      <w:r w:rsidRPr="00135C61">
        <w:rPr>
          <w:i/>
          <w:iCs/>
        </w:rPr>
        <w:t xml:space="preserve">"          </w:t>
      </w:r>
    </w:p>
    <w:p w14:paraId="4E355D7D" w14:textId="77777777" w:rsidR="00135C61" w:rsidRPr="00135C61" w:rsidRDefault="00135C61" w:rsidP="00135C61">
      <w:pPr>
        <w:pStyle w:val="HBSNormal"/>
        <w:ind w:left="720"/>
        <w:rPr>
          <w:i/>
          <w:iCs/>
        </w:rPr>
      </w:pPr>
      <w:r w:rsidRPr="00135C61">
        <w:rPr>
          <w:i/>
          <w:iCs/>
        </w:rPr>
        <w:t>[343] "Atlantic/</w:t>
      </w:r>
      <w:proofErr w:type="spellStart"/>
      <w:r w:rsidRPr="00135C61">
        <w:rPr>
          <w:i/>
          <w:iCs/>
        </w:rPr>
        <w:t>St_Helena</w:t>
      </w:r>
      <w:proofErr w:type="spellEnd"/>
      <w:r w:rsidRPr="00135C61">
        <w:rPr>
          <w:i/>
          <w:iCs/>
        </w:rPr>
        <w:t xml:space="preserve">"              </w:t>
      </w:r>
    </w:p>
    <w:p w14:paraId="70506DC2" w14:textId="77777777" w:rsidR="00135C61" w:rsidRPr="00135C61" w:rsidRDefault="00135C61" w:rsidP="00135C61">
      <w:pPr>
        <w:pStyle w:val="HBSNormal"/>
        <w:ind w:left="720"/>
        <w:rPr>
          <w:i/>
          <w:iCs/>
        </w:rPr>
      </w:pPr>
      <w:r w:rsidRPr="00135C61">
        <w:rPr>
          <w:i/>
          <w:iCs/>
        </w:rPr>
        <w:t xml:space="preserve">[344] "Atlantic/Stanley"                </w:t>
      </w:r>
    </w:p>
    <w:p w14:paraId="588F9426" w14:textId="77777777" w:rsidR="00135C61" w:rsidRPr="00135C61" w:rsidRDefault="00135C61" w:rsidP="00135C61">
      <w:pPr>
        <w:pStyle w:val="HBSNormal"/>
        <w:ind w:left="720"/>
        <w:rPr>
          <w:i/>
          <w:iCs/>
        </w:rPr>
      </w:pPr>
      <w:r w:rsidRPr="00135C61">
        <w:rPr>
          <w:i/>
          <w:iCs/>
        </w:rPr>
        <w:t xml:space="preserve">[345] "Australia/ACT"                   </w:t>
      </w:r>
    </w:p>
    <w:p w14:paraId="17336C92" w14:textId="77777777" w:rsidR="00135C61" w:rsidRPr="00135C61" w:rsidRDefault="00135C61" w:rsidP="00135C61">
      <w:pPr>
        <w:pStyle w:val="HBSNormal"/>
        <w:ind w:left="720"/>
        <w:rPr>
          <w:i/>
          <w:iCs/>
        </w:rPr>
      </w:pPr>
      <w:r w:rsidRPr="00135C61">
        <w:rPr>
          <w:i/>
          <w:iCs/>
        </w:rPr>
        <w:t xml:space="preserve">[346] "Australia/Adelaide"              </w:t>
      </w:r>
    </w:p>
    <w:p w14:paraId="2AD8CCB2" w14:textId="77777777" w:rsidR="00135C61" w:rsidRPr="00135C61" w:rsidRDefault="00135C61" w:rsidP="00135C61">
      <w:pPr>
        <w:pStyle w:val="HBSNormal"/>
        <w:ind w:left="720"/>
        <w:rPr>
          <w:i/>
          <w:iCs/>
        </w:rPr>
      </w:pPr>
      <w:r w:rsidRPr="00135C61">
        <w:rPr>
          <w:i/>
          <w:iCs/>
        </w:rPr>
        <w:t xml:space="preserve">[347] "Australia/Brisbane"              </w:t>
      </w:r>
    </w:p>
    <w:p w14:paraId="5A319038" w14:textId="77777777" w:rsidR="00135C61" w:rsidRPr="00135C61" w:rsidRDefault="00135C61" w:rsidP="00135C61">
      <w:pPr>
        <w:pStyle w:val="HBSNormal"/>
        <w:ind w:left="720"/>
        <w:rPr>
          <w:i/>
          <w:iCs/>
        </w:rPr>
      </w:pPr>
      <w:r w:rsidRPr="00135C61">
        <w:rPr>
          <w:i/>
          <w:iCs/>
        </w:rPr>
        <w:t>[348] "Australia/</w:t>
      </w:r>
      <w:proofErr w:type="spellStart"/>
      <w:r w:rsidRPr="00135C61">
        <w:rPr>
          <w:i/>
          <w:iCs/>
        </w:rPr>
        <w:t>Broken_Hill</w:t>
      </w:r>
      <w:proofErr w:type="spellEnd"/>
      <w:r w:rsidRPr="00135C61">
        <w:rPr>
          <w:i/>
          <w:iCs/>
        </w:rPr>
        <w:t xml:space="preserve">"           </w:t>
      </w:r>
    </w:p>
    <w:p w14:paraId="3A76A017" w14:textId="77777777" w:rsidR="00135C61" w:rsidRPr="00135C61" w:rsidRDefault="00135C61" w:rsidP="00135C61">
      <w:pPr>
        <w:pStyle w:val="HBSNormal"/>
        <w:ind w:left="720"/>
        <w:rPr>
          <w:i/>
          <w:iCs/>
        </w:rPr>
      </w:pPr>
      <w:r w:rsidRPr="00135C61">
        <w:rPr>
          <w:i/>
          <w:iCs/>
        </w:rPr>
        <w:t xml:space="preserve">[349] "Australia/Canberra"              </w:t>
      </w:r>
    </w:p>
    <w:p w14:paraId="73E873D6" w14:textId="77777777" w:rsidR="00135C61" w:rsidRPr="00135C61" w:rsidRDefault="00135C61" w:rsidP="00135C61">
      <w:pPr>
        <w:pStyle w:val="HBSNormal"/>
        <w:ind w:left="720"/>
        <w:rPr>
          <w:i/>
          <w:iCs/>
        </w:rPr>
      </w:pPr>
      <w:r w:rsidRPr="00135C61">
        <w:rPr>
          <w:i/>
          <w:iCs/>
        </w:rPr>
        <w:t xml:space="preserve">[350] "Australia/Currie"                </w:t>
      </w:r>
    </w:p>
    <w:p w14:paraId="37B0BEA5" w14:textId="77777777" w:rsidR="00135C61" w:rsidRPr="00135C61" w:rsidRDefault="00135C61" w:rsidP="00135C61">
      <w:pPr>
        <w:pStyle w:val="HBSNormal"/>
        <w:ind w:left="720"/>
        <w:rPr>
          <w:i/>
          <w:iCs/>
        </w:rPr>
      </w:pPr>
      <w:r w:rsidRPr="00135C61">
        <w:rPr>
          <w:i/>
          <w:iCs/>
        </w:rPr>
        <w:t xml:space="preserve">[351] "Australia/Darwin"                </w:t>
      </w:r>
    </w:p>
    <w:p w14:paraId="128E9AFB" w14:textId="77777777" w:rsidR="00135C61" w:rsidRPr="00135C61" w:rsidRDefault="00135C61" w:rsidP="00135C61">
      <w:pPr>
        <w:pStyle w:val="HBSNormal"/>
        <w:ind w:left="720"/>
        <w:rPr>
          <w:i/>
          <w:iCs/>
        </w:rPr>
      </w:pPr>
      <w:r w:rsidRPr="00135C61">
        <w:rPr>
          <w:i/>
          <w:iCs/>
        </w:rPr>
        <w:t>[352] "Australia/</w:t>
      </w:r>
      <w:proofErr w:type="spellStart"/>
      <w:r w:rsidRPr="00135C61">
        <w:rPr>
          <w:i/>
          <w:iCs/>
        </w:rPr>
        <w:t>Eucla</w:t>
      </w:r>
      <w:proofErr w:type="spellEnd"/>
      <w:r w:rsidRPr="00135C61">
        <w:rPr>
          <w:i/>
          <w:iCs/>
        </w:rPr>
        <w:t xml:space="preserve">"                 </w:t>
      </w:r>
    </w:p>
    <w:p w14:paraId="03DC5D43" w14:textId="77777777" w:rsidR="00135C61" w:rsidRPr="00135C61" w:rsidRDefault="00135C61" w:rsidP="00135C61">
      <w:pPr>
        <w:pStyle w:val="HBSNormal"/>
        <w:ind w:left="720"/>
        <w:rPr>
          <w:i/>
          <w:iCs/>
        </w:rPr>
      </w:pPr>
      <w:r w:rsidRPr="00135C61">
        <w:rPr>
          <w:i/>
          <w:iCs/>
        </w:rPr>
        <w:t xml:space="preserve">[353] "Australia/Hobart"                </w:t>
      </w:r>
    </w:p>
    <w:p w14:paraId="37F29128" w14:textId="77777777" w:rsidR="00135C61" w:rsidRPr="00135C61" w:rsidRDefault="00135C61" w:rsidP="00135C61">
      <w:pPr>
        <w:pStyle w:val="HBSNormal"/>
        <w:ind w:left="720"/>
        <w:rPr>
          <w:i/>
          <w:iCs/>
        </w:rPr>
      </w:pPr>
      <w:r w:rsidRPr="00135C61">
        <w:rPr>
          <w:i/>
          <w:iCs/>
        </w:rPr>
        <w:t xml:space="preserve">[354] "Australia/LHI"                   </w:t>
      </w:r>
    </w:p>
    <w:p w14:paraId="6FB77FC0" w14:textId="77777777" w:rsidR="00135C61" w:rsidRPr="00135C61" w:rsidRDefault="00135C61" w:rsidP="00135C61">
      <w:pPr>
        <w:pStyle w:val="HBSNormal"/>
        <w:ind w:left="720"/>
        <w:rPr>
          <w:i/>
          <w:iCs/>
        </w:rPr>
      </w:pPr>
      <w:r w:rsidRPr="00135C61">
        <w:rPr>
          <w:i/>
          <w:iCs/>
        </w:rPr>
        <w:t xml:space="preserve">[355] "Australia/Lindeman"              </w:t>
      </w:r>
    </w:p>
    <w:p w14:paraId="6DACC8E1" w14:textId="77777777" w:rsidR="00135C61" w:rsidRPr="00135C61" w:rsidRDefault="00135C61" w:rsidP="00135C61">
      <w:pPr>
        <w:pStyle w:val="HBSNormal"/>
        <w:ind w:left="720"/>
        <w:rPr>
          <w:i/>
          <w:iCs/>
        </w:rPr>
      </w:pPr>
      <w:r w:rsidRPr="00135C61">
        <w:rPr>
          <w:i/>
          <w:iCs/>
        </w:rPr>
        <w:t>[356] "Australia/</w:t>
      </w:r>
      <w:proofErr w:type="spellStart"/>
      <w:r w:rsidRPr="00135C61">
        <w:rPr>
          <w:i/>
          <w:iCs/>
        </w:rPr>
        <w:t>Lord_Howe</w:t>
      </w:r>
      <w:proofErr w:type="spellEnd"/>
      <w:r w:rsidRPr="00135C61">
        <w:rPr>
          <w:i/>
          <w:iCs/>
        </w:rPr>
        <w:t xml:space="preserve">"             </w:t>
      </w:r>
    </w:p>
    <w:p w14:paraId="18A361BE" w14:textId="77777777" w:rsidR="00135C61" w:rsidRPr="00135C61" w:rsidRDefault="00135C61" w:rsidP="00135C61">
      <w:pPr>
        <w:pStyle w:val="HBSNormal"/>
        <w:ind w:left="720"/>
        <w:rPr>
          <w:i/>
          <w:iCs/>
        </w:rPr>
      </w:pPr>
      <w:r w:rsidRPr="00135C61">
        <w:rPr>
          <w:i/>
          <w:iCs/>
        </w:rPr>
        <w:t xml:space="preserve">[357] "Australia/Melbourne"             </w:t>
      </w:r>
    </w:p>
    <w:p w14:paraId="4EE96F31" w14:textId="77777777" w:rsidR="00135C61" w:rsidRPr="00135C61" w:rsidRDefault="00135C61" w:rsidP="00135C61">
      <w:pPr>
        <w:pStyle w:val="HBSNormal"/>
        <w:ind w:left="720"/>
        <w:rPr>
          <w:i/>
          <w:iCs/>
        </w:rPr>
      </w:pPr>
      <w:r w:rsidRPr="00135C61">
        <w:rPr>
          <w:i/>
          <w:iCs/>
        </w:rPr>
        <w:t xml:space="preserve">[358] "Australia/North"                 </w:t>
      </w:r>
    </w:p>
    <w:p w14:paraId="6C5B9B57" w14:textId="77777777" w:rsidR="00135C61" w:rsidRPr="00135C61" w:rsidRDefault="00135C61" w:rsidP="00135C61">
      <w:pPr>
        <w:pStyle w:val="HBSNormal"/>
        <w:ind w:left="720"/>
        <w:rPr>
          <w:i/>
          <w:iCs/>
        </w:rPr>
      </w:pPr>
      <w:r w:rsidRPr="00135C61">
        <w:rPr>
          <w:i/>
          <w:iCs/>
        </w:rPr>
        <w:t xml:space="preserve">[359] "Australia/NSW"                   </w:t>
      </w:r>
    </w:p>
    <w:p w14:paraId="11635211" w14:textId="77777777" w:rsidR="00135C61" w:rsidRPr="00135C61" w:rsidRDefault="00135C61" w:rsidP="00135C61">
      <w:pPr>
        <w:pStyle w:val="HBSNormal"/>
        <w:ind w:left="720"/>
        <w:rPr>
          <w:i/>
          <w:iCs/>
        </w:rPr>
      </w:pPr>
      <w:r w:rsidRPr="00135C61">
        <w:rPr>
          <w:i/>
          <w:iCs/>
        </w:rPr>
        <w:t xml:space="preserve">[360] "Australia/Perth"                 </w:t>
      </w:r>
    </w:p>
    <w:p w14:paraId="2A501A96" w14:textId="77777777" w:rsidR="00135C61" w:rsidRPr="00135C61" w:rsidRDefault="00135C61" w:rsidP="00135C61">
      <w:pPr>
        <w:pStyle w:val="HBSNormal"/>
        <w:ind w:left="720"/>
        <w:rPr>
          <w:i/>
          <w:iCs/>
        </w:rPr>
      </w:pPr>
      <w:r w:rsidRPr="00135C61">
        <w:rPr>
          <w:i/>
          <w:iCs/>
        </w:rPr>
        <w:t xml:space="preserve">[361] "Australia/Queensland"            </w:t>
      </w:r>
    </w:p>
    <w:p w14:paraId="5E18C01C" w14:textId="77777777" w:rsidR="00135C61" w:rsidRPr="00135C61" w:rsidRDefault="00135C61" w:rsidP="00135C61">
      <w:pPr>
        <w:pStyle w:val="HBSNormal"/>
        <w:ind w:left="720"/>
        <w:rPr>
          <w:i/>
          <w:iCs/>
        </w:rPr>
      </w:pPr>
      <w:r w:rsidRPr="00135C61">
        <w:rPr>
          <w:i/>
          <w:iCs/>
        </w:rPr>
        <w:t xml:space="preserve">[362] "Australia/South"                 </w:t>
      </w:r>
    </w:p>
    <w:p w14:paraId="768EE748" w14:textId="77777777" w:rsidR="00135C61" w:rsidRPr="00135C61" w:rsidRDefault="00135C61" w:rsidP="00135C61">
      <w:pPr>
        <w:pStyle w:val="HBSNormal"/>
        <w:ind w:left="720"/>
        <w:rPr>
          <w:i/>
          <w:iCs/>
        </w:rPr>
      </w:pPr>
      <w:r w:rsidRPr="00135C61">
        <w:rPr>
          <w:i/>
          <w:iCs/>
        </w:rPr>
        <w:t xml:space="preserve">[363] "Australia/Sydney"                </w:t>
      </w:r>
    </w:p>
    <w:p w14:paraId="634BB1AF" w14:textId="77777777" w:rsidR="00135C61" w:rsidRPr="00135C61" w:rsidRDefault="00135C61" w:rsidP="00135C61">
      <w:pPr>
        <w:pStyle w:val="HBSNormal"/>
        <w:ind w:left="720"/>
        <w:rPr>
          <w:i/>
          <w:iCs/>
        </w:rPr>
      </w:pPr>
      <w:r w:rsidRPr="00135C61">
        <w:rPr>
          <w:i/>
          <w:iCs/>
        </w:rPr>
        <w:t xml:space="preserve">[364] "Australia/Tasmania"              </w:t>
      </w:r>
    </w:p>
    <w:p w14:paraId="69EC8294" w14:textId="77777777" w:rsidR="00135C61" w:rsidRPr="00135C61" w:rsidRDefault="00135C61" w:rsidP="00135C61">
      <w:pPr>
        <w:pStyle w:val="HBSNormal"/>
        <w:ind w:left="720"/>
        <w:rPr>
          <w:i/>
          <w:iCs/>
        </w:rPr>
      </w:pPr>
      <w:r w:rsidRPr="00135C61">
        <w:rPr>
          <w:i/>
          <w:iCs/>
        </w:rPr>
        <w:t xml:space="preserve">[365] "Australia/Victoria"              </w:t>
      </w:r>
    </w:p>
    <w:p w14:paraId="315A5935" w14:textId="77777777" w:rsidR="00135C61" w:rsidRPr="00135C61" w:rsidRDefault="00135C61" w:rsidP="00135C61">
      <w:pPr>
        <w:pStyle w:val="HBSNormal"/>
        <w:ind w:left="720"/>
        <w:rPr>
          <w:i/>
          <w:iCs/>
        </w:rPr>
      </w:pPr>
      <w:r w:rsidRPr="00135C61">
        <w:rPr>
          <w:i/>
          <w:iCs/>
        </w:rPr>
        <w:t xml:space="preserve">[366] "Australia/West"                  </w:t>
      </w:r>
    </w:p>
    <w:p w14:paraId="721D203D" w14:textId="77777777" w:rsidR="00135C61" w:rsidRPr="00135C61" w:rsidRDefault="00135C61" w:rsidP="00135C61">
      <w:pPr>
        <w:pStyle w:val="HBSNormal"/>
        <w:ind w:left="720"/>
        <w:rPr>
          <w:i/>
          <w:iCs/>
        </w:rPr>
      </w:pPr>
      <w:r w:rsidRPr="00135C61">
        <w:rPr>
          <w:i/>
          <w:iCs/>
        </w:rPr>
        <w:t>[367] "Australia/</w:t>
      </w:r>
      <w:proofErr w:type="spellStart"/>
      <w:r w:rsidRPr="00135C61">
        <w:rPr>
          <w:i/>
          <w:iCs/>
        </w:rPr>
        <w:t>Yancowinna</w:t>
      </w:r>
      <w:proofErr w:type="spellEnd"/>
      <w:r w:rsidRPr="00135C61">
        <w:rPr>
          <w:i/>
          <w:iCs/>
        </w:rPr>
        <w:t xml:space="preserve">"            </w:t>
      </w:r>
    </w:p>
    <w:p w14:paraId="626ACA21" w14:textId="77777777" w:rsidR="00135C61" w:rsidRPr="00135C61" w:rsidRDefault="00135C61" w:rsidP="00135C61">
      <w:pPr>
        <w:pStyle w:val="HBSNormal"/>
        <w:ind w:left="720"/>
        <w:rPr>
          <w:i/>
          <w:iCs/>
        </w:rPr>
      </w:pPr>
      <w:r w:rsidRPr="00135C61">
        <w:rPr>
          <w:i/>
          <w:iCs/>
        </w:rPr>
        <w:t xml:space="preserve">[368] "Brazil/Acre"                     </w:t>
      </w:r>
    </w:p>
    <w:p w14:paraId="35D94B80" w14:textId="77777777" w:rsidR="00135C61" w:rsidRPr="00135C61" w:rsidRDefault="00135C61" w:rsidP="00135C61">
      <w:pPr>
        <w:pStyle w:val="HBSNormal"/>
        <w:ind w:left="720"/>
        <w:rPr>
          <w:i/>
          <w:iCs/>
        </w:rPr>
      </w:pPr>
      <w:r w:rsidRPr="00135C61">
        <w:rPr>
          <w:i/>
          <w:iCs/>
        </w:rPr>
        <w:t>[369] "Brazil/</w:t>
      </w:r>
      <w:proofErr w:type="spellStart"/>
      <w:r w:rsidRPr="00135C61">
        <w:rPr>
          <w:i/>
          <w:iCs/>
        </w:rPr>
        <w:t>DeNoronha</w:t>
      </w:r>
      <w:proofErr w:type="spellEnd"/>
      <w:r w:rsidRPr="00135C61">
        <w:rPr>
          <w:i/>
          <w:iCs/>
        </w:rPr>
        <w:t xml:space="preserve">"                </w:t>
      </w:r>
    </w:p>
    <w:p w14:paraId="6C323C79" w14:textId="77777777" w:rsidR="00135C61" w:rsidRPr="00135C61" w:rsidRDefault="00135C61" w:rsidP="00135C61">
      <w:pPr>
        <w:pStyle w:val="HBSNormal"/>
        <w:ind w:left="720"/>
        <w:rPr>
          <w:i/>
          <w:iCs/>
        </w:rPr>
      </w:pPr>
      <w:r w:rsidRPr="00135C61">
        <w:rPr>
          <w:i/>
          <w:iCs/>
        </w:rPr>
        <w:t xml:space="preserve">[370] "Brazil/East"                     </w:t>
      </w:r>
    </w:p>
    <w:p w14:paraId="5E46D907" w14:textId="77777777" w:rsidR="00135C61" w:rsidRPr="00135C61" w:rsidRDefault="00135C61" w:rsidP="00135C61">
      <w:pPr>
        <w:pStyle w:val="HBSNormal"/>
        <w:ind w:left="720"/>
        <w:rPr>
          <w:i/>
          <w:iCs/>
        </w:rPr>
      </w:pPr>
      <w:r w:rsidRPr="00135C61">
        <w:rPr>
          <w:i/>
          <w:iCs/>
        </w:rPr>
        <w:lastRenderedPageBreak/>
        <w:t xml:space="preserve">[371] "Brazil/West"                     </w:t>
      </w:r>
    </w:p>
    <w:p w14:paraId="5F00D11C" w14:textId="77777777" w:rsidR="00135C61" w:rsidRPr="00135C61" w:rsidRDefault="00135C61" w:rsidP="00135C61">
      <w:pPr>
        <w:pStyle w:val="HBSNormal"/>
        <w:ind w:left="720"/>
        <w:rPr>
          <w:i/>
          <w:iCs/>
        </w:rPr>
      </w:pPr>
      <w:r w:rsidRPr="00135C61">
        <w:rPr>
          <w:i/>
          <w:iCs/>
        </w:rPr>
        <w:t xml:space="preserve">[372] "Canada/Atlantic"                 </w:t>
      </w:r>
    </w:p>
    <w:p w14:paraId="3D630AC5" w14:textId="77777777" w:rsidR="00135C61" w:rsidRPr="00135C61" w:rsidRDefault="00135C61" w:rsidP="00135C61">
      <w:pPr>
        <w:pStyle w:val="HBSNormal"/>
        <w:ind w:left="720"/>
        <w:rPr>
          <w:i/>
          <w:iCs/>
        </w:rPr>
      </w:pPr>
      <w:r w:rsidRPr="00135C61">
        <w:rPr>
          <w:i/>
          <w:iCs/>
        </w:rPr>
        <w:t xml:space="preserve">[373] "Canada/Central"                  </w:t>
      </w:r>
    </w:p>
    <w:p w14:paraId="1BA0FB1D" w14:textId="77777777" w:rsidR="00135C61" w:rsidRPr="00135C61" w:rsidRDefault="00135C61" w:rsidP="00135C61">
      <w:pPr>
        <w:pStyle w:val="HBSNormal"/>
        <w:ind w:left="720"/>
        <w:rPr>
          <w:i/>
          <w:iCs/>
        </w:rPr>
      </w:pPr>
      <w:r w:rsidRPr="00135C61">
        <w:rPr>
          <w:i/>
          <w:iCs/>
        </w:rPr>
        <w:t xml:space="preserve">[374] "Canada/Eastern"                  </w:t>
      </w:r>
    </w:p>
    <w:p w14:paraId="09CE4F52" w14:textId="77777777" w:rsidR="00135C61" w:rsidRPr="00135C61" w:rsidRDefault="00135C61" w:rsidP="00135C61">
      <w:pPr>
        <w:pStyle w:val="HBSNormal"/>
        <w:ind w:left="720"/>
        <w:rPr>
          <w:i/>
          <w:iCs/>
        </w:rPr>
      </w:pPr>
      <w:r w:rsidRPr="00135C61">
        <w:rPr>
          <w:i/>
          <w:iCs/>
        </w:rPr>
        <w:t xml:space="preserve">[375] "Canada/Mountain"                 </w:t>
      </w:r>
    </w:p>
    <w:p w14:paraId="4AC5B0B7" w14:textId="77777777" w:rsidR="00135C61" w:rsidRPr="00135C61" w:rsidRDefault="00135C61" w:rsidP="00135C61">
      <w:pPr>
        <w:pStyle w:val="HBSNormal"/>
        <w:ind w:left="720"/>
        <w:rPr>
          <w:i/>
          <w:iCs/>
        </w:rPr>
      </w:pPr>
      <w:r w:rsidRPr="00135C61">
        <w:rPr>
          <w:i/>
          <w:iCs/>
        </w:rPr>
        <w:t xml:space="preserve">[376] "Canada/Newfoundland"             </w:t>
      </w:r>
    </w:p>
    <w:p w14:paraId="1D19319A" w14:textId="77777777" w:rsidR="00135C61" w:rsidRPr="00135C61" w:rsidRDefault="00135C61" w:rsidP="00135C61">
      <w:pPr>
        <w:pStyle w:val="HBSNormal"/>
        <w:ind w:left="720"/>
        <w:rPr>
          <w:i/>
          <w:iCs/>
        </w:rPr>
      </w:pPr>
      <w:r w:rsidRPr="00135C61">
        <w:rPr>
          <w:i/>
          <w:iCs/>
        </w:rPr>
        <w:t xml:space="preserve">[377] "Canada/Pacific"                  </w:t>
      </w:r>
    </w:p>
    <w:p w14:paraId="6A90A19B" w14:textId="77777777" w:rsidR="00135C61" w:rsidRPr="00135C61" w:rsidRDefault="00135C61" w:rsidP="00135C61">
      <w:pPr>
        <w:pStyle w:val="HBSNormal"/>
        <w:ind w:left="720"/>
        <w:rPr>
          <w:i/>
          <w:iCs/>
        </w:rPr>
      </w:pPr>
      <w:r w:rsidRPr="00135C61">
        <w:rPr>
          <w:i/>
          <w:iCs/>
        </w:rPr>
        <w:t xml:space="preserve">[378] "Canada/Saskatchewan"             </w:t>
      </w:r>
    </w:p>
    <w:p w14:paraId="4994AE25" w14:textId="77777777" w:rsidR="00135C61" w:rsidRPr="00135C61" w:rsidRDefault="00135C61" w:rsidP="00135C61">
      <w:pPr>
        <w:pStyle w:val="HBSNormal"/>
        <w:ind w:left="720"/>
        <w:rPr>
          <w:i/>
          <w:iCs/>
        </w:rPr>
      </w:pPr>
      <w:r w:rsidRPr="00135C61">
        <w:rPr>
          <w:i/>
          <w:iCs/>
        </w:rPr>
        <w:t xml:space="preserve">[379] "Canada/Yukon"                    </w:t>
      </w:r>
    </w:p>
    <w:p w14:paraId="67E99E6D" w14:textId="77777777" w:rsidR="00135C61" w:rsidRPr="00135C61" w:rsidRDefault="00135C61" w:rsidP="00135C61">
      <w:pPr>
        <w:pStyle w:val="HBSNormal"/>
        <w:ind w:left="720"/>
        <w:rPr>
          <w:i/>
          <w:iCs/>
        </w:rPr>
      </w:pPr>
      <w:r w:rsidRPr="00135C61">
        <w:rPr>
          <w:i/>
          <w:iCs/>
        </w:rPr>
        <w:t xml:space="preserve">[380] "CET"                             </w:t>
      </w:r>
    </w:p>
    <w:p w14:paraId="086FA566" w14:textId="77777777" w:rsidR="00135C61" w:rsidRPr="00135C61" w:rsidRDefault="00135C61" w:rsidP="00135C61">
      <w:pPr>
        <w:pStyle w:val="HBSNormal"/>
        <w:ind w:left="720"/>
        <w:rPr>
          <w:i/>
          <w:iCs/>
        </w:rPr>
      </w:pPr>
      <w:r w:rsidRPr="00135C61">
        <w:rPr>
          <w:i/>
          <w:iCs/>
        </w:rPr>
        <w:t xml:space="preserve">[381] "Chile/Continental"               </w:t>
      </w:r>
    </w:p>
    <w:p w14:paraId="3E28FFD0" w14:textId="77777777" w:rsidR="00135C61" w:rsidRPr="00135C61" w:rsidRDefault="00135C61" w:rsidP="00135C61">
      <w:pPr>
        <w:pStyle w:val="HBSNormal"/>
        <w:ind w:left="720"/>
        <w:rPr>
          <w:i/>
          <w:iCs/>
        </w:rPr>
      </w:pPr>
      <w:r w:rsidRPr="00135C61">
        <w:rPr>
          <w:i/>
          <w:iCs/>
        </w:rPr>
        <w:t>[382] "Chile/</w:t>
      </w:r>
      <w:proofErr w:type="spellStart"/>
      <w:r w:rsidRPr="00135C61">
        <w:rPr>
          <w:i/>
          <w:iCs/>
        </w:rPr>
        <w:t>EasterIsland</w:t>
      </w:r>
      <w:proofErr w:type="spellEnd"/>
      <w:r w:rsidRPr="00135C61">
        <w:rPr>
          <w:i/>
          <w:iCs/>
        </w:rPr>
        <w:t xml:space="preserve">"              </w:t>
      </w:r>
    </w:p>
    <w:p w14:paraId="45EAAC86" w14:textId="77777777" w:rsidR="00135C61" w:rsidRPr="00135C61" w:rsidRDefault="00135C61" w:rsidP="00135C61">
      <w:pPr>
        <w:pStyle w:val="HBSNormal"/>
        <w:ind w:left="720"/>
        <w:rPr>
          <w:i/>
          <w:iCs/>
        </w:rPr>
      </w:pPr>
      <w:r w:rsidRPr="00135C61">
        <w:rPr>
          <w:i/>
          <w:iCs/>
        </w:rPr>
        <w:t xml:space="preserve">[383] "CST6CDT"                         </w:t>
      </w:r>
    </w:p>
    <w:p w14:paraId="56E961FA" w14:textId="77777777" w:rsidR="00135C61" w:rsidRPr="00135C61" w:rsidRDefault="00135C61" w:rsidP="00135C61">
      <w:pPr>
        <w:pStyle w:val="HBSNormal"/>
        <w:ind w:left="720"/>
        <w:rPr>
          <w:i/>
          <w:iCs/>
        </w:rPr>
      </w:pPr>
      <w:r w:rsidRPr="00135C61">
        <w:rPr>
          <w:i/>
          <w:iCs/>
        </w:rPr>
        <w:t xml:space="preserve">[384] "Cuba"                            </w:t>
      </w:r>
    </w:p>
    <w:p w14:paraId="526090BB" w14:textId="77777777" w:rsidR="00135C61" w:rsidRPr="00135C61" w:rsidRDefault="00135C61" w:rsidP="00135C61">
      <w:pPr>
        <w:pStyle w:val="HBSNormal"/>
        <w:ind w:left="720"/>
        <w:rPr>
          <w:i/>
          <w:iCs/>
        </w:rPr>
      </w:pPr>
      <w:r w:rsidRPr="00135C61">
        <w:rPr>
          <w:i/>
          <w:iCs/>
        </w:rPr>
        <w:t xml:space="preserve">[385] "EET"                             </w:t>
      </w:r>
    </w:p>
    <w:p w14:paraId="5D9D38C3" w14:textId="77777777" w:rsidR="00135C61" w:rsidRPr="00135C61" w:rsidRDefault="00135C61" w:rsidP="00135C61">
      <w:pPr>
        <w:pStyle w:val="HBSNormal"/>
        <w:ind w:left="720"/>
        <w:rPr>
          <w:i/>
          <w:iCs/>
        </w:rPr>
      </w:pPr>
      <w:r w:rsidRPr="00135C61">
        <w:rPr>
          <w:i/>
          <w:iCs/>
        </w:rPr>
        <w:t xml:space="preserve">[386] "Egypt"                           </w:t>
      </w:r>
    </w:p>
    <w:p w14:paraId="73978114" w14:textId="77777777" w:rsidR="00135C61" w:rsidRPr="00135C61" w:rsidRDefault="00135C61" w:rsidP="00135C61">
      <w:pPr>
        <w:pStyle w:val="HBSNormal"/>
        <w:ind w:left="720"/>
        <w:rPr>
          <w:i/>
          <w:iCs/>
        </w:rPr>
      </w:pPr>
      <w:r w:rsidRPr="00135C61">
        <w:rPr>
          <w:i/>
          <w:iCs/>
        </w:rPr>
        <w:t xml:space="preserve">[387] "Eire"                            </w:t>
      </w:r>
    </w:p>
    <w:p w14:paraId="163FE038" w14:textId="77777777" w:rsidR="00135C61" w:rsidRPr="00135C61" w:rsidRDefault="00135C61" w:rsidP="00135C61">
      <w:pPr>
        <w:pStyle w:val="HBSNormal"/>
        <w:ind w:left="720"/>
        <w:rPr>
          <w:i/>
          <w:iCs/>
        </w:rPr>
      </w:pPr>
      <w:r w:rsidRPr="00135C61">
        <w:rPr>
          <w:i/>
          <w:iCs/>
        </w:rPr>
        <w:t xml:space="preserve">[388] "EST"                             </w:t>
      </w:r>
    </w:p>
    <w:p w14:paraId="2B8972E0" w14:textId="77777777" w:rsidR="00135C61" w:rsidRPr="00135C61" w:rsidRDefault="00135C61" w:rsidP="00135C61">
      <w:pPr>
        <w:pStyle w:val="HBSNormal"/>
        <w:ind w:left="720"/>
        <w:rPr>
          <w:i/>
          <w:iCs/>
        </w:rPr>
      </w:pPr>
      <w:r w:rsidRPr="00135C61">
        <w:rPr>
          <w:i/>
          <w:iCs/>
        </w:rPr>
        <w:t xml:space="preserve">[389] "EST5EDT"                         </w:t>
      </w:r>
    </w:p>
    <w:p w14:paraId="5308CD7F" w14:textId="77777777" w:rsidR="00135C61" w:rsidRPr="00135C61" w:rsidRDefault="00135C61" w:rsidP="00135C61">
      <w:pPr>
        <w:pStyle w:val="HBSNormal"/>
        <w:ind w:left="720"/>
        <w:rPr>
          <w:i/>
          <w:iCs/>
        </w:rPr>
      </w:pPr>
      <w:r w:rsidRPr="00135C61">
        <w:rPr>
          <w:i/>
          <w:iCs/>
        </w:rPr>
        <w:t>[390] "</w:t>
      </w:r>
      <w:proofErr w:type="spellStart"/>
      <w:r w:rsidRPr="00135C61">
        <w:rPr>
          <w:i/>
          <w:iCs/>
        </w:rPr>
        <w:t>Etc</w:t>
      </w:r>
      <w:proofErr w:type="spellEnd"/>
      <w:r w:rsidRPr="00135C61">
        <w:rPr>
          <w:i/>
          <w:iCs/>
        </w:rPr>
        <w:t xml:space="preserve">/GMT"                         </w:t>
      </w:r>
    </w:p>
    <w:p w14:paraId="13C05DFA" w14:textId="77777777" w:rsidR="00135C61" w:rsidRPr="00135C61" w:rsidRDefault="00135C61" w:rsidP="00135C61">
      <w:pPr>
        <w:pStyle w:val="HBSNormal"/>
        <w:ind w:left="720"/>
        <w:rPr>
          <w:i/>
          <w:iCs/>
        </w:rPr>
      </w:pPr>
      <w:r w:rsidRPr="00135C61">
        <w:rPr>
          <w:i/>
          <w:iCs/>
        </w:rPr>
        <w:t>[391] "</w:t>
      </w:r>
      <w:proofErr w:type="spellStart"/>
      <w:r w:rsidRPr="00135C61">
        <w:rPr>
          <w:i/>
          <w:iCs/>
        </w:rPr>
        <w:t>Etc</w:t>
      </w:r>
      <w:proofErr w:type="spellEnd"/>
      <w:r w:rsidRPr="00135C61">
        <w:rPr>
          <w:i/>
          <w:iCs/>
        </w:rPr>
        <w:t xml:space="preserve">/GMT-0"                       </w:t>
      </w:r>
    </w:p>
    <w:p w14:paraId="55E1F551" w14:textId="77777777" w:rsidR="00135C61" w:rsidRPr="00135C61" w:rsidRDefault="00135C61" w:rsidP="00135C61">
      <w:pPr>
        <w:pStyle w:val="HBSNormal"/>
        <w:ind w:left="720"/>
        <w:rPr>
          <w:i/>
          <w:iCs/>
        </w:rPr>
      </w:pPr>
      <w:r w:rsidRPr="00135C61">
        <w:rPr>
          <w:i/>
          <w:iCs/>
        </w:rPr>
        <w:t>[392] "</w:t>
      </w:r>
      <w:proofErr w:type="spellStart"/>
      <w:r w:rsidRPr="00135C61">
        <w:rPr>
          <w:i/>
          <w:iCs/>
        </w:rPr>
        <w:t>Etc</w:t>
      </w:r>
      <w:proofErr w:type="spellEnd"/>
      <w:r w:rsidRPr="00135C61">
        <w:rPr>
          <w:i/>
          <w:iCs/>
        </w:rPr>
        <w:t xml:space="preserve">/GMT-1"                       </w:t>
      </w:r>
    </w:p>
    <w:p w14:paraId="588D18CA" w14:textId="77777777" w:rsidR="00135C61" w:rsidRPr="00135C61" w:rsidRDefault="00135C61" w:rsidP="00135C61">
      <w:pPr>
        <w:pStyle w:val="HBSNormal"/>
        <w:ind w:left="720"/>
        <w:rPr>
          <w:i/>
          <w:iCs/>
        </w:rPr>
      </w:pPr>
      <w:r w:rsidRPr="00135C61">
        <w:rPr>
          <w:i/>
          <w:iCs/>
        </w:rPr>
        <w:t>[393] "</w:t>
      </w:r>
      <w:proofErr w:type="spellStart"/>
      <w:r w:rsidRPr="00135C61">
        <w:rPr>
          <w:i/>
          <w:iCs/>
        </w:rPr>
        <w:t>Etc</w:t>
      </w:r>
      <w:proofErr w:type="spellEnd"/>
      <w:r w:rsidRPr="00135C61">
        <w:rPr>
          <w:i/>
          <w:iCs/>
        </w:rPr>
        <w:t xml:space="preserve">/GMT-10"                      </w:t>
      </w:r>
    </w:p>
    <w:p w14:paraId="37FCDA98" w14:textId="77777777" w:rsidR="00135C61" w:rsidRPr="00135C61" w:rsidRDefault="00135C61" w:rsidP="00135C61">
      <w:pPr>
        <w:pStyle w:val="HBSNormal"/>
        <w:ind w:left="720"/>
        <w:rPr>
          <w:i/>
          <w:iCs/>
        </w:rPr>
      </w:pPr>
      <w:r w:rsidRPr="00135C61">
        <w:rPr>
          <w:i/>
          <w:iCs/>
        </w:rPr>
        <w:t>[394] "</w:t>
      </w:r>
      <w:proofErr w:type="spellStart"/>
      <w:r w:rsidRPr="00135C61">
        <w:rPr>
          <w:i/>
          <w:iCs/>
        </w:rPr>
        <w:t>Etc</w:t>
      </w:r>
      <w:proofErr w:type="spellEnd"/>
      <w:r w:rsidRPr="00135C61">
        <w:rPr>
          <w:i/>
          <w:iCs/>
        </w:rPr>
        <w:t xml:space="preserve">/GMT-11"                      </w:t>
      </w:r>
    </w:p>
    <w:p w14:paraId="7A5AD18E" w14:textId="77777777" w:rsidR="00135C61" w:rsidRPr="00135C61" w:rsidRDefault="00135C61" w:rsidP="00135C61">
      <w:pPr>
        <w:pStyle w:val="HBSNormal"/>
        <w:ind w:left="720"/>
        <w:rPr>
          <w:i/>
          <w:iCs/>
        </w:rPr>
      </w:pPr>
      <w:r w:rsidRPr="00135C61">
        <w:rPr>
          <w:i/>
          <w:iCs/>
        </w:rPr>
        <w:t>[395] "</w:t>
      </w:r>
      <w:proofErr w:type="spellStart"/>
      <w:r w:rsidRPr="00135C61">
        <w:rPr>
          <w:i/>
          <w:iCs/>
        </w:rPr>
        <w:t>Etc</w:t>
      </w:r>
      <w:proofErr w:type="spellEnd"/>
      <w:r w:rsidRPr="00135C61">
        <w:rPr>
          <w:i/>
          <w:iCs/>
        </w:rPr>
        <w:t xml:space="preserve">/GMT-12"                      </w:t>
      </w:r>
    </w:p>
    <w:p w14:paraId="09263AB6" w14:textId="77777777" w:rsidR="00135C61" w:rsidRPr="00135C61" w:rsidRDefault="00135C61" w:rsidP="00135C61">
      <w:pPr>
        <w:pStyle w:val="HBSNormal"/>
        <w:ind w:left="720"/>
        <w:rPr>
          <w:i/>
          <w:iCs/>
        </w:rPr>
      </w:pPr>
      <w:r w:rsidRPr="00135C61">
        <w:rPr>
          <w:i/>
          <w:iCs/>
        </w:rPr>
        <w:t>[396] "</w:t>
      </w:r>
      <w:proofErr w:type="spellStart"/>
      <w:r w:rsidRPr="00135C61">
        <w:rPr>
          <w:i/>
          <w:iCs/>
        </w:rPr>
        <w:t>Etc</w:t>
      </w:r>
      <w:proofErr w:type="spellEnd"/>
      <w:r w:rsidRPr="00135C61">
        <w:rPr>
          <w:i/>
          <w:iCs/>
        </w:rPr>
        <w:t xml:space="preserve">/GMT-13"                      </w:t>
      </w:r>
    </w:p>
    <w:p w14:paraId="1AA710FE" w14:textId="77777777" w:rsidR="00135C61" w:rsidRPr="00135C61" w:rsidRDefault="00135C61" w:rsidP="00135C61">
      <w:pPr>
        <w:pStyle w:val="HBSNormal"/>
        <w:ind w:left="720"/>
        <w:rPr>
          <w:i/>
          <w:iCs/>
        </w:rPr>
      </w:pPr>
      <w:r w:rsidRPr="00135C61">
        <w:rPr>
          <w:i/>
          <w:iCs/>
        </w:rPr>
        <w:t>[397] "</w:t>
      </w:r>
      <w:proofErr w:type="spellStart"/>
      <w:r w:rsidRPr="00135C61">
        <w:rPr>
          <w:i/>
          <w:iCs/>
        </w:rPr>
        <w:t>Etc</w:t>
      </w:r>
      <w:proofErr w:type="spellEnd"/>
      <w:r w:rsidRPr="00135C61">
        <w:rPr>
          <w:i/>
          <w:iCs/>
        </w:rPr>
        <w:t xml:space="preserve">/GMT-14"                      </w:t>
      </w:r>
    </w:p>
    <w:p w14:paraId="16438E95" w14:textId="77777777" w:rsidR="00135C61" w:rsidRPr="00135C61" w:rsidRDefault="00135C61" w:rsidP="00135C61">
      <w:pPr>
        <w:pStyle w:val="HBSNormal"/>
        <w:ind w:left="720"/>
        <w:rPr>
          <w:i/>
          <w:iCs/>
        </w:rPr>
      </w:pPr>
      <w:r w:rsidRPr="00135C61">
        <w:rPr>
          <w:i/>
          <w:iCs/>
        </w:rPr>
        <w:t>[398] "</w:t>
      </w:r>
      <w:proofErr w:type="spellStart"/>
      <w:r w:rsidRPr="00135C61">
        <w:rPr>
          <w:i/>
          <w:iCs/>
        </w:rPr>
        <w:t>Etc</w:t>
      </w:r>
      <w:proofErr w:type="spellEnd"/>
      <w:r w:rsidRPr="00135C61">
        <w:rPr>
          <w:i/>
          <w:iCs/>
        </w:rPr>
        <w:t xml:space="preserve">/GMT-2"                       </w:t>
      </w:r>
    </w:p>
    <w:p w14:paraId="38C1A759" w14:textId="77777777" w:rsidR="00135C61" w:rsidRPr="00135C61" w:rsidRDefault="00135C61" w:rsidP="00135C61">
      <w:pPr>
        <w:pStyle w:val="HBSNormal"/>
        <w:ind w:left="720"/>
        <w:rPr>
          <w:i/>
          <w:iCs/>
        </w:rPr>
      </w:pPr>
      <w:r w:rsidRPr="00135C61">
        <w:rPr>
          <w:i/>
          <w:iCs/>
        </w:rPr>
        <w:t>[399] "</w:t>
      </w:r>
      <w:proofErr w:type="spellStart"/>
      <w:r w:rsidRPr="00135C61">
        <w:rPr>
          <w:i/>
          <w:iCs/>
        </w:rPr>
        <w:t>Etc</w:t>
      </w:r>
      <w:proofErr w:type="spellEnd"/>
      <w:r w:rsidRPr="00135C61">
        <w:rPr>
          <w:i/>
          <w:iCs/>
        </w:rPr>
        <w:t xml:space="preserve">/GMT-3"                       </w:t>
      </w:r>
    </w:p>
    <w:p w14:paraId="783DC42A" w14:textId="77777777" w:rsidR="00135C61" w:rsidRPr="00135C61" w:rsidRDefault="00135C61" w:rsidP="00135C61">
      <w:pPr>
        <w:pStyle w:val="HBSNormal"/>
        <w:ind w:left="720"/>
        <w:rPr>
          <w:i/>
          <w:iCs/>
        </w:rPr>
      </w:pPr>
      <w:r w:rsidRPr="00135C61">
        <w:rPr>
          <w:i/>
          <w:iCs/>
        </w:rPr>
        <w:t>[400] "</w:t>
      </w:r>
      <w:proofErr w:type="spellStart"/>
      <w:r w:rsidRPr="00135C61">
        <w:rPr>
          <w:i/>
          <w:iCs/>
        </w:rPr>
        <w:t>Etc</w:t>
      </w:r>
      <w:proofErr w:type="spellEnd"/>
      <w:r w:rsidRPr="00135C61">
        <w:rPr>
          <w:i/>
          <w:iCs/>
        </w:rPr>
        <w:t xml:space="preserve">/GMT-4"                       </w:t>
      </w:r>
    </w:p>
    <w:p w14:paraId="749B805B" w14:textId="77777777" w:rsidR="00135C61" w:rsidRPr="00135C61" w:rsidRDefault="00135C61" w:rsidP="00135C61">
      <w:pPr>
        <w:pStyle w:val="HBSNormal"/>
        <w:ind w:left="720"/>
        <w:rPr>
          <w:i/>
          <w:iCs/>
        </w:rPr>
      </w:pPr>
      <w:r w:rsidRPr="00135C61">
        <w:rPr>
          <w:i/>
          <w:iCs/>
        </w:rPr>
        <w:t>[401] "</w:t>
      </w:r>
      <w:proofErr w:type="spellStart"/>
      <w:r w:rsidRPr="00135C61">
        <w:rPr>
          <w:i/>
          <w:iCs/>
        </w:rPr>
        <w:t>Etc</w:t>
      </w:r>
      <w:proofErr w:type="spellEnd"/>
      <w:r w:rsidRPr="00135C61">
        <w:rPr>
          <w:i/>
          <w:iCs/>
        </w:rPr>
        <w:t xml:space="preserve">/GMT-5"                       </w:t>
      </w:r>
    </w:p>
    <w:p w14:paraId="0C982211" w14:textId="77777777" w:rsidR="00135C61" w:rsidRPr="00135C61" w:rsidRDefault="00135C61" w:rsidP="00135C61">
      <w:pPr>
        <w:pStyle w:val="HBSNormal"/>
        <w:ind w:left="720"/>
        <w:rPr>
          <w:i/>
          <w:iCs/>
        </w:rPr>
      </w:pPr>
      <w:r w:rsidRPr="00135C61">
        <w:rPr>
          <w:i/>
          <w:iCs/>
        </w:rPr>
        <w:lastRenderedPageBreak/>
        <w:t>[402] "</w:t>
      </w:r>
      <w:proofErr w:type="spellStart"/>
      <w:r w:rsidRPr="00135C61">
        <w:rPr>
          <w:i/>
          <w:iCs/>
        </w:rPr>
        <w:t>Etc</w:t>
      </w:r>
      <w:proofErr w:type="spellEnd"/>
      <w:r w:rsidRPr="00135C61">
        <w:rPr>
          <w:i/>
          <w:iCs/>
        </w:rPr>
        <w:t xml:space="preserve">/GMT-6"                       </w:t>
      </w:r>
    </w:p>
    <w:p w14:paraId="435F9528" w14:textId="77777777" w:rsidR="00135C61" w:rsidRPr="00135C61" w:rsidRDefault="00135C61" w:rsidP="00135C61">
      <w:pPr>
        <w:pStyle w:val="HBSNormal"/>
        <w:ind w:left="720"/>
        <w:rPr>
          <w:i/>
          <w:iCs/>
        </w:rPr>
      </w:pPr>
      <w:r w:rsidRPr="00135C61">
        <w:rPr>
          <w:i/>
          <w:iCs/>
        </w:rPr>
        <w:t>[403] "</w:t>
      </w:r>
      <w:proofErr w:type="spellStart"/>
      <w:r w:rsidRPr="00135C61">
        <w:rPr>
          <w:i/>
          <w:iCs/>
        </w:rPr>
        <w:t>Etc</w:t>
      </w:r>
      <w:proofErr w:type="spellEnd"/>
      <w:r w:rsidRPr="00135C61">
        <w:rPr>
          <w:i/>
          <w:iCs/>
        </w:rPr>
        <w:t xml:space="preserve">/GMT-7"                       </w:t>
      </w:r>
    </w:p>
    <w:p w14:paraId="44E9F519" w14:textId="77777777" w:rsidR="00135C61" w:rsidRPr="00135C61" w:rsidRDefault="00135C61" w:rsidP="00135C61">
      <w:pPr>
        <w:pStyle w:val="HBSNormal"/>
        <w:ind w:left="720"/>
        <w:rPr>
          <w:i/>
          <w:iCs/>
        </w:rPr>
      </w:pPr>
      <w:r w:rsidRPr="00135C61">
        <w:rPr>
          <w:i/>
          <w:iCs/>
        </w:rPr>
        <w:t>[404] "</w:t>
      </w:r>
      <w:proofErr w:type="spellStart"/>
      <w:r w:rsidRPr="00135C61">
        <w:rPr>
          <w:i/>
          <w:iCs/>
        </w:rPr>
        <w:t>Etc</w:t>
      </w:r>
      <w:proofErr w:type="spellEnd"/>
      <w:r w:rsidRPr="00135C61">
        <w:rPr>
          <w:i/>
          <w:iCs/>
        </w:rPr>
        <w:t xml:space="preserve">/GMT-8"                       </w:t>
      </w:r>
    </w:p>
    <w:p w14:paraId="5E6CAA8E" w14:textId="77777777" w:rsidR="00135C61" w:rsidRPr="00135C61" w:rsidRDefault="00135C61" w:rsidP="00135C61">
      <w:pPr>
        <w:pStyle w:val="HBSNormal"/>
        <w:ind w:left="720"/>
        <w:rPr>
          <w:i/>
          <w:iCs/>
        </w:rPr>
      </w:pPr>
      <w:r w:rsidRPr="00135C61">
        <w:rPr>
          <w:i/>
          <w:iCs/>
        </w:rPr>
        <w:t>[405] "</w:t>
      </w:r>
      <w:proofErr w:type="spellStart"/>
      <w:r w:rsidRPr="00135C61">
        <w:rPr>
          <w:i/>
          <w:iCs/>
        </w:rPr>
        <w:t>Etc</w:t>
      </w:r>
      <w:proofErr w:type="spellEnd"/>
      <w:r w:rsidRPr="00135C61">
        <w:rPr>
          <w:i/>
          <w:iCs/>
        </w:rPr>
        <w:t xml:space="preserve">/GMT-9"                       </w:t>
      </w:r>
    </w:p>
    <w:p w14:paraId="09D7E7B3" w14:textId="77777777" w:rsidR="00135C61" w:rsidRPr="00135C61" w:rsidRDefault="00135C61" w:rsidP="00135C61">
      <w:pPr>
        <w:pStyle w:val="HBSNormal"/>
        <w:ind w:left="720"/>
        <w:rPr>
          <w:i/>
          <w:iCs/>
        </w:rPr>
      </w:pPr>
      <w:r w:rsidRPr="00135C61">
        <w:rPr>
          <w:i/>
          <w:iCs/>
        </w:rPr>
        <w:t>[406] "</w:t>
      </w:r>
      <w:proofErr w:type="spellStart"/>
      <w:r w:rsidRPr="00135C61">
        <w:rPr>
          <w:i/>
          <w:iCs/>
        </w:rPr>
        <w:t>Etc</w:t>
      </w:r>
      <w:proofErr w:type="spellEnd"/>
      <w:r w:rsidRPr="00135C61">
        <w:rPr>
          <w:i/>
          <w:iCs/>
        </w:rPr>
        <w:t xml:space="preserve">/GMT+0"                       </w:t>
      </w:r>
    </w:p>
    <w:p w14:paraId="3AE076E6" w14:textId="77777777" w:rsidR="00135C61" w:rsidRPr="00135C61" w:rsidRDefault="00135C61" w:rsidP="00135C61">
      <w:pPr>
        <w:pStyle w:val="HBSNormal"/>
        <w:ind w:left="720"/>
        <w:rPr>
          <w:i/>
          <w:iCs/>
        </w:rPr>
      </w:pPr>
      <w:r w:rsidRPr="00135C61">
        <w:rPr>
          <w:i/>
          <w:iCs/>
        </w:rPr>
        <w:t>[407] "</w:t>
      </w:r>
      <w:proofErr w:type="spellStart"/>
      <w:r w:rsidRPr="00135C61">
        <w:rPr>
          <w:i/>
          <w:iCs/>
        </w:rPr>
        <w:t>Etc</w:t>
      </w:r>
      <w:proofErr w:type="spellEnd"/>
      <w:r w:rsidRPr="00135C61">
        <w:rPr>
          <w:i/>
          <w:iCs/>
        </w:rPr>
        <w:t xml:space="preserve">/GMT+1"                       </w:t>
      </w:r>
    </w:p>
    <w:p w14:paraId="503E2A39" w14:textId="77777777" w:rsidR="00135C61" w:rsidRPr="00135C61" w:rsidRDefault="00135C61" w:rsidP="00135C61">
      <w:pPr>
        <w:pStyle w:val="HBSNormal"/>
        <w:ind w:left="720"/>
        <w:rPr>
          <w:i/>
          <w:iCs/>
        </w:rPr>
      </w:pPr>
      <w:r w:rsidRPr="00135C61">
        <w:rPr>
          <w:i/>
          <w:iCs/>
        </w:rPr>
        <w:t>[408] "</w:t>
      </w:r>
      <w:proofErr w:type="spellStart"/>
      <w:r w:rsidRPr="00135C61">
        <w:rPr>
          <w:i/>
          <w:iCs/>
        </w:rPr>
        <w:t>Etc</w:t>
      </w:r>
      <w:proofErr w:type="spellEnd"/>
      <w:r w:rsidRPr="00135C61">
        <w:rPr>
          <w:i/>
          <w:iCs/>
        </w:rPr>
        <w:t xml:space="preserve">/GMT+10"                      </w:t>
      </w:r>
    </w:p>
    <w:p w14:paraId="7BE6B049" w14:textId="77777777" w:rsidR="00135C61" w:rsidRPr="00135C61" w:rsidRDefault="00135C61" w:rsidP="00135C61">
      <w:pPr>
        <w:pStyle w:val="HBSNormal"/>
        <w:ind w:left="720"/>
        <w:rPr>
          <w:i/>
          <w:iCs/>
        </w:rPr>
      </w:pPr>
      <w:r w:rsidRPr="00135C61">
        <w:rPr>
          <w:i/>
          <w:iCs/>
        </w:rPr>
        <w:t>[409] "</w:t>
      </w:r>
      <w:proofErr w:type="spellStart"/>
      <w:r w:rsidRPr="00135C61">
        <w:rPr>
          <w:i/>
          <w:iCs/>
        </w:rPr>
        <w:t>Etc</w:t>
      </w:r>
      <w:proofErr w:type="spellEnd"/>
      <w:r w:rsidRPr="00135C61">
        <w:rPr>
          <w:i/>
          <w:iCs/>
        </w:rPr>
        <w:t xml:space="preserve">/GMT+11"                      </w:t>
      </w:r>
    </w:p>
    <w:p w14:paraId="5C05C9B8" w14:textId="77777777" w:rsidR="00135C61" w:rsidRPr="00135C61" w:rsidRDefault="00135C61" w:rsidP="00135C61">
      <w:pPr>
        <w:pStyle w:val="HBSNormal"/>
        <w:ind w:left="720"/>
        <w:rPr>
          <w:i/>
          <w:iCs/>
        </w:rPr>
      </w:pPr>
      <w:r w:rsidRPr="00135C61">
        <w:rPr>
          <w:i/>
          <w:iCs/>
        </w:rPr>
        <w:t>[410] "</w:t>
      </w:r>
      <w:proofErr w:type="spellStart"/>
      <w:r w:rsidRPr="00135C61">
        <w:rPr>
          <w:i/>
          <w:iCs/>
        </w:rPr>
        <w:t>Etc</w:t>
      </w:r>
      <w:proofErr w:type="spellEnd"/>
      <w:r w:rsidRPr="00135C61">
        <w:rPr>
          <w:i/>
          <w:iCs/>
        </w:rPr>
        <w:t xml:space="preserve">/GMT+12"                      </w:t>
      </w:r>
    </w:p>
    <w:p w14:paraId="65187294" w14:textId="77777777" w:rsidR="00135C61" w:rsidRPr="00135C61" w:rsidRDefault="00135C61" w:rsidP="00135C61">
      <w:pPr>
        <w:pStyle w:val="HBSNormal"/>
        <w:ind w:left="720"/>
        <w:rPr>
          <w:i/>
          <w:iCs/>
        </w:rPr>
      </w:pPr>
      <w:r w:rsidRPr="00135C61">
        <w:rPr>
          <w:i/>
          <w:iCs/>
        </w:rPr>
        <w:t>[411] "</w:t>
      </w:r>
      <w:proofErr w:type="spellStart"/>
      <w:r w:rsidRPr="00135C61">
        <w:rPr>
          <w:i/>
          <w:iCs/>
        </w:rPr>
        <w:t>Etc</w:t>
      </w:r>
      <w:proofErr w:type="spellEnd"/>
      <w:r w:rsidRPr="00135C61">
        <w:rPr>
          <w:i/>
          <w:iCs/>
        </w:rPr>
        <w:t xml:space="preserve">/GMT+2"                       </w:t>
      </w:r>
    </w:p>
    <w:p w14:paraId="75F096B1" w14:textId="77777777" w:rsidR="00135C61" w:rsidRPr="00135C61" w:rsidRDefault="00135C61" w:rsidP="00135C61">
      <w:pPr>
        <w:pStyle w:val="HBSNormal"/>
        <w:ind w:left="720"/>
        <w:rPr>
          <w:i/>
          <w:iCs/>
        </w:rPr>
      </w:pPr>
      <w:r w:rsidRPr="00135C61">
        <w:rPr>
          <w:i/>
          <w:iCs/>
        </w:rPr>
        <w:t>[412] "</w:t>
      </w:r>
      <w:proofErr w:type="spellStart"/>
      <w:r w:rsidRPr="00135C61">
        <w:rPr>
          <w:i/>
          <w:iCs/>
        </w:rPr>
        <w:t>Etc</w:t>
      </w:r>
      <w:proofErr w:type="spellEnd"/>
      <w:r w:rsidRPr="00135C61">
        <w:rPr>
          <w:i/>
          <w:iCs/>
        </w:rPr>
        <w:t xml:space="preserve">/GMT+3"                       </w:t>
      </w:r>
    </w:p>
    <w:p w14:paraId="29D1F8F7" w14:textId="77777777" w:rsidR="00135C61" w:rsidRPr="00135C61" w:rsidRDefault="00135C61" w:rsidP="00135C61">
      <w:pPr>
        <w:pStyle w:val="HBSNormal"/>
        <w:ind w:left="720"/>
        <w:rPr>
          <w:i/>
          <w:iCs/>
        </w:rPr>
      </w:pPr>
      <w:r w:rsidRPr="00135C61">
        <w:rPr>
          <w:i/>
          <w:iCs/>
        </w:rPr>
        <w:t>[413] "</w:t>
      </w:r>
      <w:proofErr w:type="spellStart"/>
      <w:r w:rsidRPr="00135C61">
        <w:rPr>
          <w:i/>
          <w:iCs/>
        </w:rPr>
        <w:t>Etc</w:t>
      </w:r>
      <w:proofErr w:type="spellEnd"/>
      <w:r w:rsidRPr="00135C61">
        <w:rPr>
          <w:i/>
          <w:iCs/>
        </w:rPr>
        <w:t xml:space="preserve">/GMT+4"                       </w:t>
      </w:r>
    </w:p>
    <w:p w14:paraId="7748EE86" w14:textId="77777777" w:rsidR="00135C61" w:rsidRPr="00135C61" w:rsidRDefault="00135C61" w:rsidP="00135C61">
      <w:pPr>
        <w:pStyle w:val="HBSNormal"/>
        <w:ind w:left="720"/>
        <w:rPr>
          <w:i/>
          <w:iCs/>
        </w:rPr>
      </w:pPr>
      <w:r w:rsidRPr="00135C61">
        <w:rPr>
          <w:i/>
          <w:iCs/>
        </w:rPr>
        <w:t>[414] "</w:t>
      </w:r>
      <w:proofErr w:type="spellStart"/>
      <w:r w:rsidRPr="00135C61">
        <w:rPr>
          <w:i/>
          <w:iCs/>
        </w:rPr>
        <w:t>Etc</w:t>
      </w:r>
      <w:proofErr w:type="spellEnd"/>
      <w:r w:rsidRPr="00135C61">
        <w:rPr>
          <w:i/>
          <w:iCs/>
        </w:rPr>
        <w:t xml:space="preserve">/GMT+5"                       </w:t>
      </w:r>
    </w:p>
    <w:p w14:paraId="43F37FDE" w14:textId="77777777" w:rsidR="00135C61" w:rsidRPr="00135C61" w:rsidRDefault="00135C61" w:rsidP="00135C61">
      <w:pPr>
        <w:pStyle w:val="HBSNormal"/>
        <w:ind w:left="720"/>
        <w:rPr>
          <w:i/>
          <w:iCs/>
        </w:rPr>
      </w:pPr>
      <w:r w:rsidRPr="00135C61">
        <w:rPr>
          <w:i/>
          <w:iCs/>
        </w:rPr>
        <w:t>[415] "</w:t>
      </w:r>
      <w:proofErr w:type="spellStart"/>
      <w:r w:rsidRPr="00135C61">
        <w:rPr>
          <w:i/>
          <w:iCs/>
        </w:rPr>
        <w:t>Etc</w:t>
      </w:r>
      <w:proofErr w:type="spellEnd"/>
      <w:r w:rsidRPr="00135C61">
        <w:rPr>
          <w:i/>
          <w:iCs/>
        </w:rPr>
        <w:t xml:space="preserve">/GMT+6"                       </w:t>
      </w:r>
    </w:p>
    <w:p w14:paraId="6F7D44C8" w14:textId="77777777" w:rsidR="00135C61" w:rsidRPr="00135C61" w:rsidRDefault="00135C61" w:rsidP="00135C61">
      <w:pPr>
        <w:pStyle w:val="HBSNormal"/>
        <w:ind w:left="720"/>
        <w:rPr>
          <w:i/>
          <w:iCs/>
        </w:rPr>
      </w:pPr>
      <w:r w:rsidRPr="00135C61">
        <w:rPr>
          <w:i/>
          <w:iCs/>
        </w:rPr>
        <w:t>[416] "</w:t>
      </w:r>
      <w:proofErr w:type="spellStart"/>
      <w:r w:rsidRPr="00135C61">
        <w:rPr>
          <w:i/>
          <w:iCs/>
        </w:rPr>
        <w:t>Etc</w:t>
      </w:r>
      <w:proofErr w:type="spellEnd"/>
      <w:r w:rsidRPr="00135C61">
        <w:rPr>
          <w:i/>
          <w:iCs/>
        </w:rPr>
        <w:t xml:space="preserve">/GMT+7"                       </w:t>
      </w:r>
    </w:p>
    <w:p w14:paraId="33C4A465" w14:textId="77777777" w:rsidR="00135C61" w:rsidRPr="00135C61" w:rsidRDefault="00135C61" w:rsidP="00135C61">
      <w:pPr>
        <w:pStyle w:val="HBSNormal"/>
        <w:ind w:left="720"/>
        <w:rPr>
          <w:i/>
          <w:iCs/>
        </w:rPr>
      </w:pPr>
      <w:r w:rsidRPr="00135C61">
        <w:rPr>
          <w:i/>
          <w:iCs/>
        </w:rPr>
        <w:t>[417] "</w:t>
      </w:r>
      <w:proofErr w:type="spellStart"/>
      <w:r w:rsidRPr="00135C61">
        <w:rPr>
          <w:i/>
          <w:iCs/>
        </w:rPr>
        <w:t>Etc</w:t>
      </w:r>
      <w:proofErr w:type="spellEnd"/>
      <w:r w:rsidRPr="00135C61">
        <w:rPr>
          <w:i/>
          <w:iCs/>
        </w:rPr>
        <w:t xml:space="preserve">/GMT+8"                       </w:t>
      </w:r>
    </w:p>
    <w:p w14:paraId="19E3745C" w14:textId="77777777" w:rsidR="00135C61" w:rsidRPr="00135C61" w:rsidRDefault="00135C61" w:rsidP="00135C61">
      <w:pPr>
        <w:pStyle w:val="HBSNormal"/>
        <w:ind w:left="720"/>
        <w:rPr>
          <w:i/>
          <w:iCs/>
        </w:rPr>
      </w:pPr>
      <w:r w:rsidRPr="00135C61">
        <w:rPr>
          <w:i/>
          <w:iCs/>
        </w:rPr>
        <w:t>[418] "</w:t>
      </w:r>
      <w:proofErr w:type="spellStart"/>
      <w:r w:rsidRPr="00135C61">
        <w:rPr>
          <w:i/>
          <w:iCs/>
        </w:rPr>
        <w:t>Etc</w:t>
      </w:r>
      <w:proofErr w:type="spellEnd"/>
      <w:r w:rsidRPr="00135C61">
        <w:rPr>
          <w:i/>
          <w:iCs/>
        </w:rPr>
        <w:t xml:space="preserve">/GMT+9"                       </w:t>
      </w:r>
    </w:p>
    <w:p w14:paraId="45F3B3B4" w14:textId="77777777" w:rsidR="00135C61" w:rsidRPr="00135C61" w:rsidRDefault="00135C61" w:rsidP="00135C61">
      <w:pPr>
        <w:pStyle w:val="HBSNormal"/>
        <w:ind w:left="720"/>
        <w:rPr>
          <w:i/>
          <w:iCs/>
        </w:rPr>
      </w:pPr>
      <w:r w:rsidRPr="00135C61">
        <w:rPr>
          <w:i/>
          <w:iCs/>
        </w:rPr>
        <w:t>[419] "</w:t>
      </w:r>
      <w:proofErr w:type="spellStart"/>
      <w:r w:rsidRPr="00135C61">
        <w:rPr>
          <w:i/>
          <w:iCs/>
        </w:rPr>
        <w:t>Etc</w:t>
      </w:r>
      <w:proofErr w:type="spellEnd"/>
      <w:r w:rsidRPr="00135C61">
        <w:rPr>
          <w:i/>
          <w:iCs/>
        </w:rPr>
        <w:t xml:space="preserve">/GMT0"                        </w:t>
      </w:r>
    </w:p>
    <w:p w14:paraId="3141E8C4" w14:textId="77777777" w:rsidR="00135C61" w:rsidRPr="00135C61" w:rsidRDefault="00135C61" w:rsidP="00135C61">
      <w:pPr>
        <w:pStyle w:val="HBSNormal"/>
        <w:ind w:left="720"/>
        <w:rPr>
          <w:i/>
          <w:iCs/>
        </w:rPr>
      </w:pPr>
      <w:r w:rsidRPr="00135C61">
        <w:rPr>
          <w:i/>
          <w:iCs/>
        </w:rPr>
        <w:t>[420] "</w:t>
      </w:r>
      <w:proofErr w:type="spellStart"/>
      <w:r w:rsidRPr="00135C61">
        <w:rPr>
          <w:i/>
          <w:iCs/>
        </w:rPr>
        <w:t>Etc</w:t>
      </w:r>
      <w:proofErr w:type="spellEnd"/>
      <w:r w:rsidRPr="00135C61">
        <w:rPr>
          <w:i/>
          <w:iCs/>
        </w:rPr>
        <w:t xml:space="preserve">/Greenwich"                   </w:t>
      </w:r>
    </w:p>
    <w:p w14:paraId="488B8204" w14:textId="77777777" w:rsidR="00135C61" w:rsidRPr="00135C61" w:rsidRDefault="00135C61" w:rsidP="00135C61">
      <w:pPr>
        <w:pStyle w:val="HBSNormal"/>
        <w:ind w:left="720"/>
        <w:rPr>
          <w:i/>
          <w:iCs/>
        </w:rPr>
      </w:pPr>
      <w:r w:rsidRPr="00135C61">
        <w:rPr>
          <w:i/>
          <w:iCs/>
        </w:rPr>
        <w:t>[421] "</w:t>
      </w:r>
      <w:proofErr w:type="spellStart"/>
      <w:r w:rsidRPr="00135C61">
        <w:rPr>
          <w:i/>
          <w:iCs/>
        </w:rPr>
        <w:t>Etc</w:t>
      </w:r>
      <w:proofErr w:type="spellEnd"/>
      <w:r w:rsidRPr="00135C61">
        <w:rPr>
          <w:i/>
          <w:iCs/>
        </w:rPr>
        <w:t xml:space="preserve">/UCT"                         </w:t>
      </w:r>
    </w:p>
    <w:p w14:paraId="2B07B2FD" w14:textId="77777777" w:rsidR="00135C61" w:rsidRPr="00135C61" w:rsidRDefault="00135C61" w:rsidP="00135C61">
      <w:pPr>
        <w:pStyle w:val="HBSNormal"/>
        <w:ind w:left="720"/>
        <w:rPr>
          <w:i/>
          <w:iCs/>
        </w:rPr>
      </w:pPr>
      <w:r w:rsidRPr="00135C61">
        <w:rPr>
          <w:i/>
          <w:iCs/>
        </w:rPr>
        <w:t>[422] "</w:t>
      </w:r>
      <w:proofErr w:type="spellStart"/>
      <w:r w:rsidRPr="00135C61">
        <w:rPr>
          <w:i/>
          <w:iCs/>
        </w:rPr>
        <w:t>Etc</w:t>
      </w:r>
      <w:proofErr w:type="spellEnd"/>
      <w:r w:rsidRPr="00135C61">
        <w:rPr>
          <w:i/>
          <w:iCs/>
        </w:rPr>
        <w:t xml:space="preserve">/Universal"                   </w:t>
      </w:r>
    </w:p>
    <w:p w14:paraId="616A5E16" w14:textId="77777777" w:rsidR="00135C61" w:rsidRPr="00135C61" w:rsidRDefault="00135C61" w:rsidP="00135C61">
      <w:pPr>
        <w:pStyle w:val="HBSNormal"/>
        <w:ind w:left="720"/>
        <w:rPr>
          <w:i/>
          <w:iCs/>
        </w:rPr>
      </w:pPr>
      <w:r w:rsidRPr="00135C61">
        <w:rPr>
          <w:i/>
          <w:iCs/>
        </w:rPr>
        <w:t>[423] "</w:t>
      </w:r>
      <w:proofErr w:type="spellStart"/>
      <w:r w:rsidRPr="00135C61">
        <w:rPr>
          <w:i/>
          <w:iCs/>
        </w:rPr>
        <w:t>Etc</w:t>
      </w:r>
      <w:proofErr w:type="spellEnd"/>
      <w:r w:rsidRPr="00135C61">
        <w:rPr>
          <w:i/>
          <w:iCs/>
        </w:rPr>
        <w:t xml:space="preserve">/UTC"                         </w:t>
      </w:r>
    </w:p>
    <w:p w14:paraId="48A86B73" w14:textId="77777777" w:rsidR="00135C61" w:rsidRPr="00135C61" w:rsidRDefault="00135C61" w:rsidP="00135C61">
      <w:pPr>
        <w:pStyle w:val="HBSNormal"/>
        <w:ind w:left="720"/>
        <w:rPr>
          <w:i/>
          <w:iCs/>
        </w:rPr>
      </w:pPr>
      <w:r w:rsidRPr="00135C61">
        <w:rPr>
          <w:i/>
          <w:iCs/>
        </w:rPr>
        <w:t>[424] "</w:t>
      </w:r>
      <w:proofErr w:type="spellStart"/>
      <w:r w:rsidRPr="00135C61">
        <w:rPr>
          <w:i/>
          <w:iCs/>
        </w:rPr>
        <w:t>Etc</w:t>
      </w:r>
      <w:proofErr w:type="spellEnd"/>
      <w:r w:rsidRPr="00135C61">
        <w:rPr>
          <w:i/>
          <w:iCs/>
        </w:rPr>
        <w:t xml:space="preserve">/Zulu"                        </w:t>
      </w:r>
    </w:p>
    <w:p w14:paraId="002F057B" w14:textId="77777777" w:rsidR="00135C61" w:rsidRPr="00135C61" w:rsidRDefault="00135C61" w:rsidP="00135C61">
      <w:pPr>
        <w:pStyle w:val="HBSNormal"/>
        <w:ind w:left="720"/>
        <w:rPr>
          <w:i/>
          <w:iCs/>
        </w:rPr>
      </w:pPr>
      <w:r w:rsidRPr="00135C61">
        <w:rPr>
          <w:i/>
          <w:iCs/>
        </w:rPr>
        <w:t xml:space="preserve">[425] "Europe/Amsterdam"                </w:t>
      </w:r>
    </w:p>
    <w:p w14:paraId="26F1E5F9" w14:textId="77777777" w:rsidR="00135C61" w:rsidRPr="00135C61" w:rsidRDefault="00135C61" w:rsidP="00135C61">
      <w:pPr>
        <w:pStyle w:val="HBSNormal"/>
        <w:ind w:left="720"/>
        <w:rPr>
          <w:i/>
          <w:iCs/>
        </w:rPr>
      </w:pPr>
      <w:r w:rsidRPr="00135C61">
        <w:rPr>
          <w:i/>
          <w:iCs/>
        </w:rPr>
        <w:t xml:space="preserve">[426] "Europe/Andorra"                  </w:t>
      </w:r>
    </w:p>
    <w:p w14:paraId="29105455" w14:textId="77777777" w:rsidR="00135C61" w:rsidRPr="00135C61" w:rsidRDefault="00135C61" w:rsidP="00135C61">
      <w:pPr>
        <w:pStyle w:val="HBSNormal"/>
        <w:ind w:left="720"/>
        <w:rPr>
          <w:i/>
          <w:iCs/>
        </w:rPr>
      </w:pPr>
      <w:r w:rsidRPr="00135C61">
        <w:rPr>
          <w:i/>
          <w:iCs/>
        </w:rPr>
        <w:t xml:space="preserve">[427] "Europe/Astrakhan"                </w:t>
      </w:r>
    </w:p>
    <w:p w14:paraId="727FFEB1" w14:textId="77777777" w:rsidR="00135C61" w:rsidRPr="00135C61" w:rsidRDefault="00135C61" w:rsidP="00135C61">
      <w:pPr>
        <w:pStyle w:val="HBSNormal"/>
        <w:ind w:left="720"/>
        <w:rPr>
          <w:i/>
          <w:iCs/>
        </w:rPr>
      </w:pPr>
      <w:r w:rsidRPr="00135C61">
        <w:rPr>
          <w:i/>
          <w:iCs/>
        </w:rPr>
        <w:t xml:space="preserve">[428] "Europe/Athens"                   </w:t>
      </w:r>
    </w:p>
    <w:p w14:paraId="335AC6E2" w14:textId="77777777" w:rsidR="00135C61" w:rsidRPr="00135C61" w:rsidRDefault="00135C61" w:rsidP="00135C61">
      <w:pPr>
        <w:pStyle w:val="HBSNormal"/>
        <w:ind w:left="720"/>
        <w:rPr>
          <w:i/>
          <w:iCs/>
        </w:rPr>
      </w:pPr>
      <w:r w:rsidRPr="00135C61">
        <w:rPr>
          <w:i/>
          <w:iCs/>
        </w:rPr>
        <w:t xml:space="preserve">[429] "Europe/Belfast"                  </w:t>
      </w:r>
    </w:p>
    <w:p w14:paraId="3C8CAC3C" w14:textId="77777777" w:rsidR="00135C61" w:rsidRPr="00135C61" w:rsidRDefault="00135C61" w:rsidP="00135C61">
      <w:pPr>
        <w:pStyle w:val="HBSNormal"/>
        <w:ind w:left="720"/>
        <w:rPr>
          <w:i/>
          <w:iCs/>
        </w:rPr>
      </w:pPr>
      <w:r w:rsidRPr="00135C61">
        <w:rPr>
          <w:i/>
          <w:iCs/>
        </w:rPr>
        <w:t xml:space="preserve">[430] "Europe/Belgrade"                 </w:t>
      </w:r>
    </w:p>
    <w:p w14:paraId="7BB8555B" w14:textId="77777777" w:rsidR="00135C61" w:rsidRPr="00135C61" w:rsidRDefault="00135C61" w:rsidP="00135C61">
      <w:pPr>
        <w:pStyle w:val="HBSNormal"/>
        <w:ind w:left="720"/>
        <w:rPr>
          <w:i/>
          <w:iCs/>
        </w:rPr>
      </w:pPr>
      <w:r w:rsidRPr="00135C61">
        <w:rPr>
          <w:i/>
          <w:iCs/>
        </w:rPr>
        <w:t xml:space="preserve">[431] "Europe/Berlin"                   </w:t>
      </w:r>
    </w:p>
    <w:p w14:paraId="69AF82E9" w14:textId="77777777" w:rsidR="00135C61" w:rsidRPr="00135C61" w:rsidRDefault="00135C61" w:rsidP="00135C61">
      <w:pPr>
        <w:pStyle w:val="HBSNormal"/>
        <w:ind w:left="720"/>
        <w:rPr>
          <w:i/>
          <w:iCs/>
        </w:rPr>
      </w:pPr>
      <w:r w:rsidRPr="00135C61">
        <w:rPr>
          <w:i/>
          <w:iCs/>
        </w:rPr>
        <w:t xml:space="preserve">[432] "Europe/Bratislava"               </w:t>
      </w:r>
    </w:p>
    <w:p w14:paraId="0D3E126B" w14:textId="77777777" w:rsidR="00135C61" w:rsidRPr="00135C61" w:rsidRDefault="00135C61" w:rsidP="00135C61">
      <w:pPr>
        <w:pStyle w:val="HBSNormal"/>
        <w:ind w:left="720"/>
        <w:rPr>
          <w:i/>
          <w:iCs/>
        </w:rPr>
      </w:pPr>
      <w:r w:rsidRPr="00135C61">
        <w:rPr>
          <w:i/>
          <w:iCs/>
        </w:rPr>
        <w:lastRenderedPageBreak/>
        <w:t xml:space="preserve">[433] "Europe/Brussels"                 </w:t>
      </w:r>
    </w:p>
    <w:p w14:paraId="21554A52" w14:textId="77777777" w:rsidR="00135C61" w:rsidRPr="00135C61" w:rsidRDefault="00135C61" w:rsidP="00135C61">
      <w:pPr>
        <w:pStyle w:val="HBSNormal"/>
        <w:ind w:left="720"/>
        <w:rPr>
          <w:i/>
          <w:iCs/>
        </w:rPr>
      </w:pPr>
      <w:r w:rsidRPr="00135C61">
        <w:rPr>
          <w:i/>
          <w:iCs/>
        </w:rPr>
        <w:t xml:space="preserve">[434] "Europe/Bucharest"                </w:t>
      </w:r>
    </w:p>
    <w:p w14:paraId="6010EF26" w14:textId="77777777" w:rsidR="00135C61" w:rsidRPr="00135C61" w:rsidRDefault="00135C61" w:rsidP="00135C61">
      <w:pPr>
        <w:pStyle w:val="HBSNormal"/>
        <w:ind w:left="720"/>
        <w:rPr>
          <w:i/>
          <w:iCs/>
        </w:rPr>
      </w:pPr>
      <w:r w:rsidRPr="00135C61">
        <w:rPr>
          <w:i/>
          <w:iCs/>
        </w:rPr>
        <w:t xml:space="preserve">[435] "Europe/Budapest"                 </w:t>
      </w:r>
    </w:p>
    <w:p w14:paraId="04B369F6" w14:textId="77777777" w:rsidR="00135C61" w:rsidRPr="00135C61" w:rsidRDefault="00135C61" w:rsidP="00135C61">
      <w:pPr>
        <w:pStyle w:val="HBSNormal"/>
        <w:ind w:left="720"/>
        <w:rPr>
          <w:i/>
          <w:iCs/>
        </w:rPr>
      </w:pPr>
      <w:r w:rsidRPr="00135C61">
        <w:rPr>
          <w:i/>
          <w:iCs/>
        </w:rPr>
        <w:t>[436] "Europe/</w:t>
      </w:r>
      <w:proofErr w:type="spellStart"/>
      <w:r w:rsidRPr="00135C61">
        <w:rPr>
          <w:i/>
          <w:iCs/>
        </w:rPr>
        <w:t>Busingen</w:t>
      </w:r>
      <w:proofErr w:type="spellEnd"/>
      <w:r w:rsidRPr="00135C61">
        <w:rPr>
          <w:i/>
          <w:iCs/>
        </w:rPr>
        <w:t xml:space="preserve">"                 </w:t>
      </w:r>
    </w:p>
    <w:p w14:paraId="71F4BE15" w14:textId="77777777" w:rsidR="00135C61" w:rsidRPr="00135C61" w:rsidRDefault="00135C61" w:rsidP="00135C61">
      <w:pPr>
        <w:pStyle w:val="HBSNormal"/>
        <w:ind w:left="720"/>
        <w:rPr>
          <w:i/>
          <w:iCs/>
        </w:rPr>
      </w:pPr>
      <w:r w:rsidRPr="00135C61">
        <w:rPr>
          <w:i/>
          <w:iCs/>
        </w:rPr>
        <w:t xml:space="preserve">[437] "Europe/Chisinau"                 </w:t>
      </w:r>
    </w:p>
    <w:p w14:paraId="552D22EA" w14:textId="77777777" w:rsidR="00135C61" w:rsidRPr="00135C61" w:rsidRDefault="00135C61" w:rsidP="00135C61">
      <w:pPr>
        <w:pStyle w:val="HBSNormal"/>
        <w:ind w:left="720"/>
        <w:rPr>
          <w:i/>
          <w:iCs/>
        </w:rPr>
      </w:pPr>
      <w:r w:rsidRPr="00135C61">
        <w:rPr>
          <w:i/>
          <w:iCs/>
        </w:rPr>
        <w:t xml:space="preserve">[438] "Europe/Copenhagen"               </w:t>
      </w:r>
    </w:p>
    <w:p w14:paraId="3FA14B71" w14:textId="77777777" w:rsidR="00135C61" w:rsidRPr="00135C61" w:rsidRDefault="00135C61" w:rsidP="00135C61">
      <w:pPr>
        <w:pStyle w:val="HBSNormal"/>
        <w:ind w:left="720"/>
        <w:rPr>
          <w:i/>
          <w:iCs/>
        </w:rPr>
      </w:pPr>
      <w:r w:rsidRPr="00135C61">
        <w:rPr>
          <w:i/>
          <w:iCs/>
        </w:rPr>
        <w:t xml:space="preserve">[439] "Europe/Dublin"                   </w:t>
      </w:r>
    </w:p>
    <w:p w14:paraId="29D7FF20" w14:textId="77777777" w:rsidR="00135C61" w:rsidRPr="00135C61" w:rsidRDefault="00135C61" w:rsidP="00135C61">
      <w:pPr>
        <w:pStyle w:val="HBSNormal"/>
        <w:ind w:left="720"/>
        <w:rPr>
          <w:i/>
          <w:iCs/>
        </w:rPr>
      </w:pPr>
      <w:r w:rsidRPr="00135C61">
        <w:rPr>
          <w:i/>
          <w:iCs/>
        </w:rPr>
        <w:t xml:space="preserve">[440] "Europe/Gibraltar"                </w:t>
      </w:r>
    </w:p>
    <w:p w14:paraId="5E6336A1" w14:textId="77777777" w:rsidR="00135C61" w:rsidRPr="00135C61" w:rsidRDefault="00135C61" w:rsidP="00135C61">
      <w:pPr>
        <w:pStyle w:val="HBSNormal"/>
        <w:ind w:left="720"/>
        <w:rPr>
          <w:i/>
          <w:iCs/>
        </w:rPr>
      </w:pPr>
      <w:r w:rsidRPr="00135C61">
        <w:rPr>
          <w:i/>
          <w:iCs/>
        </w:rPr>
        <w:t xml:space="preserve">[441] "Europe/Guernsey"                 </w:t>
      </w:r>
    </w:p>
    <w:p w14:paraId="1F33ADAF" w14:textId="77777777" w:rsidR="00135C61" w:rsidRPr="00135C61" w:rsidRDefault="00135C61" w:rsidP="00135C61">
      <w:pPr>
        <w:pStyle w:val="HBSNormal"/>
        <w:ind w:left="720"/>
        <w:rPr>
          <w:i/>
          <w:iCs/>
        </w:rPr>
      </w:pPr>
      <w:r w:rsidRPr="00135C61">
        <w:rPr>
          <w:i/>
          <w:iCs/>
        </w:rPr>
        <w:t xml:space="preserve">[442] "Europe/Helsinki"                 </w:t>
      </w:r>
    </w:p>
    <w:p w14:paraId="1C9ADB55" w14:textId="77777777" w:rsidR="00135C61" w:rsidRPr="00135C61" w:rsidRDefault="00135C61" w:rsidP="00135C61">
      <w:pPr>
        <w:pStyle w:val="HBSNormal"/>
        <w:ind w:left="720"/>
        <w:rPr>
          <w:i/>
          <w:iCs/>
        </w:rPr>
      </w:pPr>
      <w:r w:rsidRPr="00135C61">
        <w:rPr>
          <w:i/>
          <w:iCs/>
        </w:rPr>
        <w:t>[443] "Europe/</w:t>
      </w:r>
      <w:proofErr w:type="spellStart"/>
      <w:r w:rsidRPr="00135C61">
        <w:rPr>
          <w:i/>
          <w:iCs/>
        </w:rPr>
        <w:t>Isle_of_Man</w:t>
      </w:r>
      <w:proofErr w:type="spellEnd"/>
      <w:r w:rsidRPr="00135C61">
        <w:rPr>
          <w:i/>
          <w:iCs/>
        </w:rPr>
        <w:t xml:space="preserve">"              </w:t>
      </w:r>
    </w:p>
    <w:p w14:paraId="7BDD0DAA" w14:textId="77777777" w:rsidR="00135C61" w:rsidRPr="00135C61" w:rsidRDefault="00135C61" w:rsidP="00135C61">
      <w:pPr>
        <w:pStyle w:val="HBSNormal"/>
        <w:ind w:left="720"/>
        <w:rPr>
          <w:i/>
          <w:iCs/>
        </w:rPr>
      </w:pPr>
      <w:r w:rsidRPr="00135C61">
        <w:rPr>
          <w:i/>
          <w:iCs/>
        </w:rPr>
        <w:t xml:space="preserve">[444] "Europe/Istanbul"                 </w:t>
      </w:r>
    </w:p>
    <w:p w14:paraId="6A621F07" w14:textId="77777777" w:rsidR="00135C61" w:rsidRPr="00135C61" w:rsidRDefault="00135C61" w:rsidP="00135C61">
      <w:pPr>
        <w:pStyle w:val="HBSNormal"/>
        <w:ind w:left="720"/>
        <w:rPr>
          <w:i/>
          <w:iCs/>
        </w:rPr>
      </w:pPr>
      <w:r w:rsidRPr="00135C61">
        <w:rPr>
          <w:i/>
          <w:iCs/>
        </w:rPr>
        <w:t xml:space="preserve">[445] "Europe/Jersey"                   </w:t>
      </w:r>
    </w:p>
    <w:p w14:paraId="514D3B84" w14:textId="77777777" w:rsidR="00135C61" w:rsidRPr="00135C61" w:rsidRDefault="00135C61" w:rsidP="00135C61">
      <w:pPr>
        <w:pStyle w:val="HBSNormal"/>
        <w:ind w:left="720"/>
        <w:rPr>
          <w:i/>
          <w:iCs/>
        </w:rPr>
      </w:pPr>
      <w:r w:rsidRPr="00135C61">
        <w:rPr>
          <w:i/>
          <w:iCs/>
        </w:rPr>
        <w:t xml:space="preserve">[446] "Europe/Kaliningrad"              </w:t>
      </w:r>
    </w:p>
    <w:p w14:paraId="1AF106FB" w14:textId="77777777" w:rsidR="00135C61" w:rsidRPr="00135C61" w:rsidRDefault="00135C61" w:rsidP="00135C61">
      <w:pPr>
        <w:pStyle w:val="HBSNormal"/>
        <w:ind w:left="720"/>
        <w:rPr>
          <w:i/>
          <w:iCs/>
        </w:rPr>
      </w:pPr>
      <w:r w:rsidRPr="00135C61">
        <w:rPr>
          <w:i/>
          <w:iCs/>
        </w:rPr>
        <w:t xml:space="preserve">[447] "Europe/Kiev"                     </w:t>
      </w:r>
    </w:p>
    <w:p w14:paraId="2BA57E5C" w14:textId="77777777" w:rsidR="00135C61" w:rsidRPr="00135C61" w:rsidRDefault="00135C61" w:rsidP="00135C61">
      <w:pPr>
        <w:pStyle w:val="HBSNormal"/>
        <w:ind w:left="720"/>
        <w:rPr>
          <w:i/>
          <w:iCs/>
        </w:rPr>
      </w:pPr>
      <w:r w:rsidRPr="00135C61">
        <w:rPr>
          <w:i/>
          <w:iCs/>
        </w:rPr>
        <w:t xml:space="preserve">[448] "Europe/Kirov"                    </w:t>
      </w:r>
    </w:p>
    <w:p w14:paraId="06ED6B96" w14:textId="77777777" w:rsidR="00135C61" w:rsidRPr="00135C61" w:rsidRDefault="00135C61" w:rsidP="00135C61">
      <w:pPr>
        <w:pStyle w:val="HBSNormal"/>
        <w:ind w:left="720"/>
        <w:rPr>
          <w:i/>
          <w:iCs/>
        </w:rPr>
      </w:pPr>
      <w:r w:rsidRPr="00135C61">
        <w:rPr>
          <w:i/>
          <w:iCs/>
        </w:rPr>
        <w:t xml:space="preserve">[449] "Europe/Lisbon"                   </w:t>
      </w:r>
    </w:p>
    <w:p w14:paraId="5D451D00" w14:textId="77777777" w:rsidR="00135C61" w:rsidRPr="00135C61" w:rsidRDefault="00135C61" w:rsidP="00135C61">
      <w:pPr>
        <w:pStyle w:val="HBSNormal"/>
        <w:ind w:left="720"/>
        <w:rPr>
          <w:i/>
          <w:iCs/>
        </w:rPr>
      </w:pPr>
      <w:r w:rsidRPr="00135C61">
        <w:rPr>
          <w:i/>
          <w:iCs/>
        </w:rPr>
        <w:t xml:space="preserve">[450] "Europe/Ljubljana"                </w:t>
      </w:r>
    </w:p>
    <w:p w14:paraId="3F767C17" w14:textId="77777777" w:rsidR="00135C61" w:rsidRPr="00135C61" w:rsidRDefault="00135C61" w:rsidP="00135C61">
      <w:pPr>
        <w:pStyle w:val="HBSNormal"/>
        <w:ind w:left="720"/>
        <w:rPr>
          <w:i/>
          <w:iCs/>
        </w:rPr>
      </w:pPr>
      <w:r w:rsidRPr="00135C61">
        <w:rPr>
          <w:i/>
          <w:iCs/>
        </w:rPr>
        <w:t xml:space="preserve">[451] "Europe/London"                   </w:t>
      </w:r>
    </w:p>
    <w:p w14:paraId="3F835832" w14:textId="77777777" w:rsidR="00135C61" w:rsidRPr="00135C61" w:rsidRDefault="00135C61" w:rsidP="00135C61">
      <w:pPr>
        <w:pStyle w:val="HBSNormal"/>
        <w:ind w:left="720"/>
        <w:rPr>
          <w:i/>
          <w:iCs/>
        </w:rPr>
      </w:pPr>
      <w:r w:rsidRPr="00135C61">
        <w:rPr>
          <w:i/>
          <w:iCs/>
        </w:rPr>
        <w:t xml:space="preserve">[452] "Europe/Luxembourg"               </w:t>
      </w:r>
    </w:p>
    <w:p w14:paraId="2CDB47D6" w14:textId="77777777" w:rsidR="00135C61" w:rsidRPr="00135C61" w:rsidRDefault="00135C61" w:rsidP="00135C61">
      <w:pPr>
        <w:pStyle w:val="HBSNormal"/>
        <w:ind w:left="720"/>
        <w:rPr>
          <w:i/>
          <w:iCs/>
        </w:rPr>
      </w:pPr>
      <w:r w:rsidRPr="00135C61">
        <w:rPr>
          <w:i/>
          <w:iCs/>
        </w:rPr>
        <w:t xml:space="preserve">[453] "Europe/Madrid"                   </w:t>
      </w:r>
    </w:p>
    <w:p w14:paraId="735FB621" w14:textId="77777777" w:rsidR="00135C61" w:rsidRPr="00135C61" w:rsidRDefault="00135C61" w:rsidP="00135C61">
      <w:pPr>
        <w:pStyle w:val="HBSNormal"/>
        <w:ind w:left="720"/>
        <w:rPr>
          <w:i/>
          <w:iCs/>
        </w:rPr>
      </w:pPr>
      <w:r w:rsidRPr="00135C61">
        <w:rPr>
          <w:i/>
          <w:iCs/>
        </w:rPr>
        <w:t xml:space="preserve">[454] "Europe/Malta"                    </w:t>
      </w:r>
    </w:p>
    <w:p w14:paraId="39DB0494" w14:textId="77777777" w:rsidR="00135C61" w:rsidRPr="00135C61" w:rsidRDefault="00135C61" w:rsidP="00135C61">
      <w:pPr>
        <w:pStyle w:val="HBSNormal"/>
        <w:ind w:left="720"/>
        <w:rPr>
          <w:i/>
          <w:iCs/>
        </w:rPr>
      </w:pPr>
      <w:r w:rsidRPr="00135C61">
        <w:rPr>
          <w:i/>
          <w:iCs/>
        </w:rPr>
        <w:t xml:space="preserve">[455] "Europe/Mariehamn"                </w:t>
      </w:r>
    </w:p>
    <w:p w14:paraId="224B6D85" w14:textId="77777777" w:rsidR="00135C61" w:rsidRPr="00135C61" w:rsidRDefault="00135C61" w:rsidP="00135C61">
      <w:pPr>
        <w:pStyle w:val="HBSNormal"/>
        <w:ind w:left="720"/>
        <w:rPr>
          <w:i/>
          <w:iCs/>
        </w:rPr>
      </w:pPr>
      <w:r w:rsidRPr="00135C61">
        <w:rPr>
          <w:i/>
          <w:iCs/>
        </w:rPr>
        <w:t xml:space="preserve">[456] "Europe/Minsk"                    </w:t>
      </w:r>
    </w:p>
    <w:p w14:paraId="42B5534B" w14:textId="77777777" w:rsidR="00135C61" w:rsidRPr="00135C61" w:rsidRDefault="00135C61" w:rsidP="00135C61">
      <w:pPr>
        <w:pStyle w:val="HBSNormal"/>
        <w:ind w:left="720"/>
        <w:rPr>
          <w:i/>
          <w:iCs/>
        </w:rPr>
      </w:pPr>
      <w:r w:rsidRPr="00135C61">
        <w:rPr>
          <w:i/>
          <w:iCs/>
        </w:rPr>
        <w:t xml:space="preserve">[457] "Europe/Monaco"                   </w:t>
      </w:r>
    </w:p>
    <w:p w14:paraId="41494521" w14:textId="77777777" w:rsidR="00135C61" w:rsidRPr="00135C61" w:rsidRDefault="00135C61" w:rsidP="00135C61">
      <w:pPr>
        <w:pStyle w:val="HBSNormal"/>
        <w:ind w:left="720"/>
        <w:rPr>
          <w:i/>
          <w:iCs/>
        </w:rPr>
      </w:pPr>
      <w:r w:rsidRPr="00135C61">
        <w:rPr>
          <w:i/>
          <w:iCs/>
        </w:rPr>
        <w:t xml:space="preserve">[458] "Europe/Moscow"                   </w:t>
      </w:r>
    </w:p>
    <w:p w14:paraId="32EDD782" w14:textId="77777777" w:rsidR="00135C61" w:rsidRPr="00135C61" w:rsidRDefault="00135C61" w:rsidP="00135C61">
      <w:pPr>
        <w:pStyle w:val="HBSNormal"/>
        <w:ind w:left="720"/>
        <w:rPr>
          <w:i/>
          <w:iCs/>
        </w:rPr>
      </w:pPr>
      <w:r w:rsidRPr="00135C61">
        <w:rPr>
          <w:i/>
          <w:iCs/>
        </w:rPr>
        <w:t xml:space="preserve">[459] "Europe/Nicosia"                  </w:t>
      </w:r>
    </w:p>
    <w:p w14:paraId="69716BDE" w14:textId="77777777" w:rsidR="00135C61" w:rsidRPr="00135C61" w:rsidRDefault="00135C61" w:rsidP="00135C61">
      <w:pPr>
        <w:pStyle w:val="HBSNormal"/>
        <w:ind w:left="720"/>
        <w:rPr>
          <w:i/>
          <w:iCs/>
        </w:rPr>
      </w:pPr>
      <w:r w:rsidRPr="00135C61">
        <w:rPr>
          <w:i/>
          <w:iCs/>
        </w:rPr>
        <w:t xml:space="preserve">[460] "Europe/Oslo"                     </w:t>
      </w:r>
    </w:p>
    <w:p w14:paraId="3F441517" w14:textId="77777777" w:rsidR="00135C61" w:rsidRPr="00135C61" w:rsidRDefault="00135C61" w:rsidP="00135C61">
      <w:pPr>
        <w:pStyle w:val="HBSNormal"/>
        <w:ind w:left="720"/>
        <w:rPr>
          <w:i/>
          <w:iCs/>
        </w:rPr>
      </w:pPr>
      <w:r w:rsidRPr="00135C61">
        <w:rPr>
          <w:i/>
          <w:iCs/>
        </w:rPr>
        <w:t xml:space="preserve">[461] "Europe/Paris"                    </w:t>
      </w:r>
    </w:p>
    <w:p w14:paraId="31E9ED58" w14:textId="77777777" w:rsidR="00135C61" w:rsidRPr="00135C61" w:rsidRDefault="00135C61" w:rsidP="00135C61">
      <w:pPr>
        <w:pStyle w:val="HBSNormal"/>
        <w:ind w:left="720"/>
        <w:rPr>
          <w:i/>
          <w:iCs/>
        </w:rPr>
      </w:pPr>
      <w:r w:rsidRPr="00135C61">
        <w:rPr>
          <w:i/>
          <w:iCs/>
        </w:rPr>
        <w:t xml:space="preserve">[462] "Europe/Podgorica"                </w:t>
      </w:r>
    </w:p>
    <w:p w14:paraId="76432893" w14:textId="77777777" w:rsidR="00135C61" w:rsidRPr="00135C61" w:rsidRDefault="00135C61" w:rsidP="00135C61">
      <w:pPr>
        <w:pStyle w:val="HBSNormal"/>
        <w:ind w:left="720"/>
        <w:rPr>
          <w:i/>
          <w:iCs/>
        </w:rPr>
      </w:pPr>
      <w:r w:rsidRPr="00135C61">
        <w:rPr>
          <w:i/>
          <w:iCs/>
        </w:rPr>
        <w:t xml:space="preserve">[463] "Europe/Prague"                   </w:t>
      </w:r>
    </w:p>
    <w:p w14:paraId="097886EB" w14:textId="77777777" w:rsidR="00135C61" w:rsidRPr="00135C61" w:rsidRDefault="00135C61" w:rsidP="00135C61">
      <w:pPr>
        <w:pStyle w:val="HBSNormal"/>
        <w:ind w:left="720"/>
        <w:rPr>
          <w:i/>
          <w:iCs/>
        </w:rPr>
      </w:pPr>
      <w:r w:rsidRPr="00135C61">
        <w:rPr>
          <w:i/>
          <w:iCs/>
        </w:rPr>
        <w:lastRenderedPageBreak/>
        <w:t xml:space="preserve">[464] "Europe/Riga"                     </w:t>
      </w:r>
    </w:p>
    <w:p w14:paraId="6FDC8E0E" w14:textId="77777777" w:rsidR="00135C61" w:rsidRPr="00135C61" w:rsidRDefault="00135C61" w:rsidP="00135C61">
      <w:pPr>
        <w:pStyle w:val="HBSNormal"/>
        <w:ind w:left="720"/>
        <w:rPr>
          <w:i/>
          <w:iCs/>
        </w:rPr>
      </w:pPr>
      <w:r w:rsidRPr="00135C61">
        <w:rPr>
          <w:i/>
          <w:iCs/>
        </w:rPr>
        <w:t xml:space="preserve">[465] "Europe/Rome"                     </w:t>
      </w:r>
    </w:p>
    <w:p w14:paraId="7B42A120" w14:textId="77777777" w:rsidR="00135C61" w:rsidRPr="00135C61" w:rsidRDefault="00135C61" w:rsidP="00135C61">
      <w:pPr>
        <w:pStyle w:val="HBSNormal"/>
        <w:ind w:left="720"/>
        <w:rPr>
          <w:i/>
          <w:iCs/>
        </w:rPr>
      </w:pPr>
      <w:r w:rsidRPr="00135C61">
        <w:rPr>
          <w:i/>
          <w:iCs/>
        </w:rPr>
        <w:t xml:space="preserve">[466] "Europe/Samara"                   </w:t>
      </w:r>
    </w:p>
    <w:p w14:paraId="462C3426" w14:textId="77777777" w:rsidR="00135C61" w:rsidRPr="00135C61" w:rsidRDefault="00135C61" w:rsidP="00135C61">
      <w:pPr>
        <w:pStyle w:val="HBSNormal"/>
        <w:ind w:left="720"/>
        <w:rPr>
          <w:i/>
          <w:iCs/>
        </w:rPr>
      </w:pPr>
      <w:r w:rsidRPr="00135C61">
        <w:rPr>
          <w:i/>
          <w:iCs/>
        </w:rPr>
        <w:t>[467] "Europe/</w:t>
      </w:r>
      <w:proofErr w:type="spellStart"/>
      <w:r w:rsidRPr="00135C61">
        <w:rPr>
          <w:i/>
          <w:iCs/>
        </w:rPr>
        <w:t>San_Marino</w:t>
      </w:r>
      <w:proofErr w:type="spellEnd"/>
      <w:r w:rsidRPr="00135C61">
        <w:rPr>
          <w:i/>
          <w:iCs/>
        </w:rPr>
        <w:t xml:space="preserve">"               </w:t>
      </w:r>
    </w:p>
    <w:p w14:paraId="28D96275" w14:textId="77777777" w:rsidR="00135C61" w:rsidRPr="00135C61" w:rsidRDefault="00135C61" w:rsidP="00135C61">
      <w:pPr>
        <w:pStyle w:val="HBSNormal"/>
        <w:ind w:left="720"/>
        <w:rPr>
          <w:i/>
          <w:iCs/>
        </w:rPr>
      </w:pPr>
      <w:r w:rsidRPr="00135C61">
        <w:rPr>
          <w:i/>
          <w:iCs/>
        </w:rPr>
        <w:t xml:space="preserve">[468] "Europe/Sarajevo"                 </w:t>
      </w:r>
    </w:p>
    <w:p w14:paraId="36A2F560" w14:textId="77777777" w:rsidR="00135C61" w:rsidRPr="00135C61" w:rsidRDefault="00135C61" w:rsidP="00135C61">
      <w:pPr>
        <w:pStyle w:val="HBSNormal"/>
        <w:ind w:left="720"/>
        <w:rPr>
          <w:i/>
          <w:iCs/>
        </w:rPr>
      </w:pPr>
      <w:r w:rsidRPr="00135C61">
        <w:rPr>
          <w:i/>
          <w:iCs/>
        </w:rPr>
        <w:t xml:space="preserve">[469] "Europe/Saratov"                  </w:t>
      </w:r>
    </w:p>
    <w:p w14:paraId="24AC39AB" w14:textId="77777777" w:rsidR="00135C61" w:rsidRPr="00135C61" w:rsidRDefault="00135C61" w:rsidP="00135C61">
      <w:pPr>
        <w:pStyle w:val="HBSNormal"/>
        <w:ind w:left="720"/>
        <w:rPr>
          <w:i/>
          <w:iCs/>
        </w:rPr>
      </w:pPr>
      <w:r w:rsidRPr="00135C61">
        <w:rPr>
          <w:i/>
          <w:iCs/>
        </w:rPr>
        <w:t xml:space="preserve">[470] "Europe/Simferopol"               </w:t>
      </w:r>
    </w:p>
    <w:p w14:paraId="7E2D2E22" w14:textId="77777777" w:rsidR="00135C61" w:rsidRPr="00135C61" w:rsidRDefault="00135C61" w:rsidP="00135C61">
      <w:pPr>
        <w:pStyle w:val="HBSNormal"/>
        <w:ind w:left="720"/>
        <w:rPr>
          <w:i/>
          <w:iCs/>
        </w:rPr>
      </w:pPr>
      <w:r w:rsidRPr="00135C61">
        <w:rPr>
          <w:i/>
          <w:iCs/>
        </w:rPr>
        <w:t xml:space="preserve">[471] "Europe/Skopje"                   </w:t>
      </w:r>
    </w:p>
    <w:p w14:paraId="264FC677" w14:textId="77777777" w:rsidR="00135C61" w:rsidRPr="00135C61" w:rsidRDefault="00135C61" w:rsidP="00135C61">
      <w:pPr>
        <w:pStyle w:val="HBSNormal"/>
        <w:ind w:left="720"/>
        <w:rPr>
          <w:i/>
          <w:iCs/>
        </w:rPr>
      </w:pPr>
      <w:r w:rsidRPr="00135C61">
        <w:rPr>
          <w:i/>
          <w:iCs/>
        </w:rPr>
        <w:t xml:space="preserve">[472] "Europe/Sofia"                    </w:t>
      </w:r>
    </w:p>
    <w:p w14:paraId="5D7D7D4C" w14:textId="77777777" w:rsidR="00135C61" w:rsidRPr="00135C61" w:rsidRDefault="00135C61" w:rsidP="00135C61">
      <w:pPr>
        <w:pStyle w:val="HBSNormal"/>
        <w:ind w:left="720"/>
        <w:rPr>
          <w:i/>
          <w:iCs/>
        </w:rPr>
      </w:pPr>
      <w:r w:rsidRPr="00135C61">
        <w:rPr>
          <w:i/>
          <w:iCs/>
        </w:rPr>
        <w:t xml:space="preserve">[473] "Europe/Stockholm"                </w:t>
      </w:r>
    </w:p>
    <w:p w14:paraId="323CC40C" w14:textId="77777777" w:rsidR="00135C61" w:rsidRPr="00135C61" w:rsidRDefault="00135C61" w:rsidP="00135C61">
      <w:pPr>
        <w:pStyle w:val="HBSNormal"/>
        <w:ind w:left="720"/>
        <w:rPr>
          <w:i/>
          <w:iCs/>
        </w:rPr>
      </w:pPr>
      <w:r w:rsidRPr="00135C61">
        <w:rPr>
          <w:i/>
          <w:iCs/>
        </w:rPr>
        <w:t xml:space="preserve">[474] "Europe/Tallinn"                  </w:t>
      </w:r>
    </w:p>
    <w:p w14:paraId="6039C85D" w14:textId="77777777" w:rsidR="00135C61" w:rsidRPr="00135C61" w:rsidRDefault="00135C61" w:rsidP="00135C61">
      <w:pPr>
        <w:pStyle w:val="HBSNormal"/>
        <w:ind w:left="720"/>
        <w:rPr>
          <w:i/>
          <w:iCs/>
        </w:rPr>
      </w:pPr>
      <w:r w:rsidRPr="00135C61">
        <w:rPr>
          <w:i/>
          <w:iCs/>
        </w:rPr>
        <w:t>[475] "Europe/</w:t>
      </w:r>
      <w:proofErr w:type="spellStart"/>
      <w:r w:rsidRPr="00135C61">
        <w:rPr>
          <w:i/>
          <w:iCs/>
        </w:rPr>
        <w:t>Tirane</w:t>
      </w:r>
      <w:proofErr w:type="spellEnd"/>
      <w:r w:rsidRPr="00135C61">
        <w:rPr>
          <w:i/>
          <w:iCs/>
        </w:rPr>
        <w:t xml:space="preserve">"                   </w:t>
      </w:r>
    </w:p>
    <w:p w14:paraId="23C886FB" w14:textId="77777777" w:rsidR="00135C61" w:rsidRPr="00135C61" w:rsidRDefault="00135C61" w:rsidP="00135C61">
      <w:pPr>
        <w:pStyle w:val="HBSNormal"/>
        <w:ind w:left="720"/>
        <w:rPr>
          <w:i/>
          <w:iCs/>
        </w:rPr>
      </w:pPr>
      <w:r w:rsidRPr="00135C61">
        <w:rPr>
          <w:i/>
          <w:iCs/>
        </w:rPr>
        <w:t xml:space="preserve">[476] "Europe/Tiraspol"                 </w:t>
      </w:r>
    </w:p>
    <w:p w14:paraId="5EEF13F0" w14:textId="77777777" w:rsidR="00135C61" w:rsidRPr="00135C61" w:rsidRDefault="00135C61" w:rsidP="00135C61">
      <w:pPr>
        <w:pStyle w:val="HBSNormal"/>
        <w:ind w:left="720"/>
        <w:rPr>
          <w:i/>
          <w:iCs/>
        </w:rPr>
      </w:pPr>
      <w:r w:rsidRPr="00135C61">
        <w:rPr>
          <w:i/>
          <w:iCs/>
        </w:rPr>
        <w:t xml:space="preserve">[477] "Europe/Ulyanovsk"                </w:t>
      </w:r>
    </w:p>
    <w:p w14:paraId="14DCC657" w14:textId="77777777" w:rsidR="00135C61" w:rsidRPr="00135C61" w:rsidRDefault="00135C61" w:rsidP="00135C61">
      <w:pPr>
        <w:pStyle w:val="HBSNormal"/>
        <w:ind w:left="720"/>
        <w:rPr>
          <w:i/>
          <w:iCs/>
        </w:rPr>
      </w:pPr>
      <w:r w:rsidRPr="00135C61">
        <w:rPr>
          <w:i/>
          <w:iCs/>
        </w:rPr>
        <w:t>[478] "Europe/</w:t>
      </w:r>
      <w:proofErr w:type="spellStart"/>
      <w:r w:rsidRPr="00135C61">
        <w:rPr>
          <w:i/>
          <w:iCs/>
        </w:rPr>
        <w:t>Uzhgorod</w:t>
      </w:r>
      <w:proofErr w:type="spellEnd"/>
      <w:r w:rsidRPr="00135C61">
        <w:rPr>
          <w:i/>
          <w:iCs/>
        </w:rPr>
        <w:t xml:space="preserve">"                 </w:t>
      </w:r>
    </w:p>
    <w:p w14:paraId="74B1BD83" w14:textId="77777777" w:rsidR="00135C61" w:rsidRPr="00135C61" w:rsidRDefault="00135C61" w:rsidP="00135C61">
      <w:pPr>
        <w:pStyle w:val="HBSNormal"/>
        <w:ind w:left="720"/>
        <w:rPr>
          <w:i/>
          <w:iCs/>
        </w:rPr>
      </w:pPr>
      <w:r w:rsidRPr="00135C61">
        <w:rPr>
          <w:i/>
          <w:iCs/>
        </w:rPr>
        <w:t xml:space="preserve">[479] "Europe/Vaduz"                    </w:t>
      </w:r>
    </w:p>
    <w:p w14:paraId="61C0367C" w14:textId="77777777" w:rsidR="00135C61" w:rsidRPr="00135C61" w:rsidRDefault="00135C61" w:rsidP="00135C61">
      <w:pPr>
        <w:pStyle w:val="HBSNormal"/>
        <w:ind w:left="720"/>
        <w:rPr>
          <w:i/>
          <w:iCs/>
        </w:rPr>
      </w:pPr>
      <w:r w:rsidRPr="00135C61">
        <w:rPr>
          <w:i/>
          <w:iCs/>
        </w:rPr>
        <w:t xml:space="preserve">[480] "Europe/Vatican"                  </w:t>
      </w:r>
    </w:p>
    <w:p w14:paraId="25F72278" w14:textId="77777777" w:rsidR="00135C61" w:rsidRPr="00135C61" w:rsidRDefault="00135C61" w:rsidP="00135C61">
      <w:pPr>
        <w:pStyle w:val="HBSNormal"/>
        <w:ind w:left="720"/>
        <w:rPr>
          <w:i/>
          <w:iCs/>
        </w:rPr>
      </w:pPr>
      <w:r w:rsidRPr="00135C61">
        <w:rPr>
          <w:i/>
          <w:iCs/>
        </w:rPr>
        <w:t xml:space="preserve">[481] "Europe/Vienna"                   </w:t>
      </w:r>
    </w:p>
    <w:p w14:paraId="14F20CE5" w14:textId="77777777" w:rsidR="00135C61" w:rsidRPr="00135C61" w:rsidRDefault="00135C61" w:rsidP="00135C61">
      <w:pPr>
        <w:pStyle w:val="HBSNormal"/>
        <w:ind w:left="720"/>
        <w:rPr>
          <w:i/>
          <w:iCs/>
        </w:rPr>
      </w:pPr>
      <w:r w:rsidRPr="00135C61">
        <w:rPr>
          <w:i/>
          <w:iCs/>
        </w:rPr>
        <w:t xml:space="preserve">[482] "Europe/Vilnius"                  </w:t>
      </w:r>
    </w:p>
    <w:p w14:paraId="24E5629E" w14:textId="77777777" w:rsidR="00135C61" w:rsidRPr="00135C61" w:rsidRDefault="00135C61" w:rsidP="00135C61">
      <w:pPr>
        <w:pStyle w:val="HBSNormal"/>
        <w:ind w:left="720"/>
        <w:rPr>
          <w:i/>
          <w:iCs/>
        </w:rPr>
      </w:pPr>
      <w:r w:rsidRPr="00135C61">
        <w:rPr>
          <w:i/>
          <w:iCs/>
        </w:rPr>
        <w:t xml:space="preserve">[483] "Europe/Volgograd"                </w:t>
      </w:r>
    </w:p>
    <w:p w14:paraId="0F050E6F" w14:textId="77777777" w:rsidR="00135C61" w:rsidRPr="00135C61" w:rsidRDefault="00135C61" w:rsidP="00135C61">
      <w:pPr>
        <w:pStyle w:val="HBSNormal"/>
        <w:ind w:left="720"/>
        <w:rPr>
          <w:i/>
          <w:iCs/>
        </w:rPr>
      </w:pPr>
      <w:r w:rsidRPr="00135C61">
        <w:rPr>
          <w:i/>
          <w:iCs/>
        </w:rPr>
        <w:t xml:space="preserve">[484] "Europe/Warsaw"                   </w:t>
      </w:r>
    </w:p>
    <w:p w14:paraId="5007734B" w14:textId="77777777" w:rsidR="00135C61" w:rsidRPr="00135C61" w:rsidRDefault="00135C61" w:rsidP="00135C61">
      <w:pPr>
        <w:pStyle w:val="HBSNormal"/>
        <w:ind w:left="720"/>
        <w:rPr>
          <w:i/>
          <w:iCs/>
        </w:rPr>
      </w:pPr>
      <w:r w:rsidRPr="00135C61">
        <w:rPr>
          <w:i/>
          <w:iCs/>
        </w:rPr>
        <w:t xml:space="preserve">[485] "Europe/Zagreb"                   </w:t>
      </w:r>
    </w:p>
    <w:p w14:paraId="48DEDC36" w14:textId="77777777" w:rsidR="00135C61" w:rsidRPr="00135C61" w:rsidRDefault="00135C61" w:rsidP="00135C61">
      <w:pPr>
        <w:pStyle w:val="HBSNormal"/>
        <w:ind w:left="720"/>
        <w:rPr>
          <w:i/>
          <w:iCs/>
        </w:rPr>
      </w:pPr>
      <w:r w:rsidRPr="00135C61">
        <w:rPr>
          <w:i/>
          <w:iCs/>
        </w:rPr>
        <w:t>[486] "Europe/</w:t>
      </w:r>
      <w:proofErr w:type="spellStart"/>
      <w:r w:rsidRPr="00135C61">
        <w:rPr>
          <w:i/>
          <w:iCs/>
        </w:rPr>
        <w:t>Zaporozhye</w:t>
      </w:r>
      <w:proofErr w:type="spellEnd"/>
      <w:r w:rsidRPr="00135C61">
        <w:rPr>
          <w:i/>
          <w:iCs/>
        </w:rPr>
        <w:t xml:space="preserve">"               </w:t>
      </w:r>
    </w:p>
    <w:p w14:paraId="28B2E6E6" w14:textId="77777777" w:rsidR="00135C61" w:rsidRPr="00135C61" w:rsidRDefault="00135C61" w:rsidP="00135C61">
      <w:pPr>
        <w:pStyle w:val="HBSNormal"/>
        <w:ind w:left="720"/>
        <w:rPr>
          <w:i/>
          <w:iCs/>
        </w:rPr>
      </w:pPr>
      <w:r w:rsidRPr="00135C61">
        <w:rPr>
          <w:i/>
          <w:iCs/>
        </w:rPr>
        <w:t xml:space="preserve">[487] "Europe/Zurich"                   </w:t>
      </w:r>
    </w:p>
    <w:p w14:paraId="7250D2E1" w14:textId="77777777" w:rsidR="00135C61" w:rsidRPr="00135C61" w:rsidRDefault="00135C61" w:rsidP="00135C61">
      <w:pPr>
        <w:pStyle w:val="HBSNormal"/>
        <w:ind w:left="720"/>
        <w:rPr>
          <w:i/>
          <w:iCs/>
        </w:rPr>
      </w:pPr>
      <w:r w:rsidRPr="00135C61">
        <w:rPr>
          <w:i/>
          <w:iCs/>
        </w:rPr>
        <w:t xml:space="preserve">[488] "GB"                              </w:t>
      </w:r>
    </w:p>
    <w:p w14:paraId="21B6ECF6" w14:textId="77777777" w:rsidR="00135C61" w:rsidRPr="00135C61" w:rsidRDefault="00135C61" w:rsidP="00135C61">
      <w:pPr>
        <w:pStyle w:val="HBSNormal"/>
        <w:ind w:left="720"/>
        <w:rPr>
          <w:i/>
          <w:iCs/>
        </w:rPr>
      </w:pPr>
      <w:r w:rsidRPr="00135C61">
        <w:rPr>
          <w:i/>
          <w:iCs/>
        </w:rPr>
        <w:t xml:space="preserve">[489] "GB-Eire"                         </w:t>
      </w:r>
    </w:p>
    <w:p w14:paraId="01AD7083" w14:textId="77777777" w:rsidR="00135C61" w:rsidRPr="00135C61" w:rsidRDefault="00135C61" w:rsidP="00135C61">
      <w:pPr>
        <w:pStyle w:val="HBSNormal"/>
        <w:ind w:left="720"/>
        <w:rPr>
          <w:i/>
          <w:iCs/>
        </w:rPr>
      </w:pPr>
      <w:r w:rsidRPr="00135C61">
        <w:rPr>
          <w:i/>
          <w:iCs/>
        </w:rPr>
        <w:t xml:space="preserve">[490] "GMT"                             </w:t>
      </w:r>
    </w:p>
    <w:p w14:paraId="75C20E94" w14:textId="77777777" w:rsidR="00135C61" w:rsidRPr="00135C61" w:rsidRDefault="00135C61" w:rsidP="00135C61">
      <w:pPr>
        <w:pStyle w:val="HBSNormal"/>
        <w:ind w:left="720"/>
        <w:rPr>
          <w:i/>
          <w:iCs/>
        </w:rPr>
      </w:pPr>
      <w:r w:rsidRPr="00135C61">
        <w:rPr>
          <w:i/>
          <w:iCs/>
        </w:rPr>
        <w:t xml:space="preserve">[491] "GMT-0"                           </w:t>
      </w:r>
    </w:p>
    <w:p w14:paraId="30B63E6D" w14:textId="77777777" w:rsidR="00135C61" w:rsidRPr="00135C61" w:rsidRDefault="00135C61" w:rsidP="00135C61">
      <w:pPr>
        <w:pStyle w:val="HBSNormal"/>
        <w:ind w:left="720"/>
        <w:rPr>
          <w:i/>
          <w:iCs/>
        </w:rPr>
      </w:pPr>
      <w:r w:rsidRPr="00135C61">
        <w:rPr>
          <w:i/>
          <w:iCs/>
        </w:rPr>
        <w:t xml:space="preserve">[492] "GMT+0"                           </w:t>
      </w:r>
    </w:p>
    <w:p w14:paraId="5A85B356" w14:textId="77777777" w:rsidR="00135C61" w:rsidRPr="00135C61" w:rsidRDefault="00135C61" w:rsidP="00135C61">
      <w:pPr>
        <w:pStyle w:val="HBSNormal"/>
        <w:ind w:left="720"/>
        <w:rPr>
          <w:i/>
          <w:iCs/>
        </w:rPr>
      </w:pPr>
      <w:r w:rsidRPr="00135C61">
        <w:rPr>
          <w:i/>
          <w:iCs/>
        </w:rPr>
        <w:t xml:space="preserve">[493] "GMT0"                            </w:t>
      </w:r>
    </w:p>
    <w:p w14:paraId="563DDEFB" w14:textId="77777777" w:rsidR="00135C61" w:rsidRPr="00135C61" w:rsidRDefault="00135C61" w:rsidP="00135C61">
      <w:pPr>
        <w:pStyle w:val="HBSNormal"/>
        <w:ind w:left="720"/>
        <w:rPr>
          <w:i/>
          <w:iCs/>
        </w:rPr>
      </w:pPr>
      <w:r w:rsidRPr="00135C61">
        <w:rPr>
          <w:i/>
          <w:iCs/>
        </w:rPr>
        <w:t xml:space="preserve">[494] "Greenwich"                       </w:t>
      </w:r>
    </w:p>
    <w:p w14:paraId="1EA01CE0" w14:textId="77777777" w:rsidR="00135C61" w:rsidRPr="00135C61" w:rsidRDefault="00135C61" w:rsidP="00135C61">
      <w:pPr>
        <w:pStyle w:val="HBSNormal"/>
        <w:ind w:left="720"/>
        <w:rPr>
          <w:i/>
          <w:iCs/>
        </w:rPr>
      </w:pPr>
      <w:r w:rsidRPr="00135C61">
        <w:rPr>
          <w:i/>
          <w:iCs/>
        </w:rPr>
        <w:lastRenderedPageBreak/>
        <w:t xml:space="preserve">[495] "Hongkong"                        </w:t>
      </w:r>
    </w:p>
    <w:p w14:paraId="7F80811B" w14:textId="77777777" w:rsidR="00135C61" w:rsidRPr="00135C61" w:rsidRDefault="00135C61" w:rsidP="00135C61">
      <w:pPr>
        <w:pStyle w:val="HBSNormal"/>
        <w:ind w:left="720"/>
        <w:rPr>
          <w:i/>
          <w:iCs/>
        </w:rPr>
      </w:pPr>
      <w:r w:rsidRPr="00135C61">
        <w:rPr>
          <w:i/>
          <w:iCs/>
        </w:rPr>
        <w:t xml:space="preserve">[496] "HST"                             </w:t>
      </w:r>
    </w:p>
    <w:p w14:paraId="7FE5F0CD" w14:textId="77777777" w:rsidR="00135C61" w:rsidRPr="00135C61" w:rsidRDefault="00135C61" w:rsidP="00135C61">
      <w:pPr>
        <w:pStyle w:val="HBSNormal"/>
        <w:ind w:left="720"/>
        <w:rPr>
          <w:i/>
          <w:iCs/>
        </w:rPr>
      </w:pPr>
      <w:r w:rsidRPr="00135C61">
        <w:rPr>
          <w:i/>
          <w:iCs/>
        </w:rPr>
        <w:t xml:space="preserve">[497] "Iceland"                         </w:t>
      </w:r>
    </w:p>
    <w:p w14:paraId="3353DC63" w14:textId="77777777" w:rsidR="00135C61" w:rsidRPr="00135C61" w:rsidRDefault="00135C61" w:rsidP="00135C61">
      <w:pPr>
        <w:pStyle w:val="HBSNormal"/>
        <w:ind w:left="720"/>
        <w:rPr>
          <w:i/>
          <w:iCs/>
        </w:rPr>
      </w:pPr>
      <w:r w:rsidRPr="00135C61">
        <w:rPr>
          <w:i/>
          <w:iCs/>
        </w:rPr>
        <w:t xml:space="preserve">[498] "Indian/Antananarivo"             </w:t>
      </w:r>
    </w:p>
    <w:p w14:paraId="333A9BCE" w14:textId="77777777" w:rsidR="00135C61" w:rsidRPr="00135C61" w:rsidRDefault="00135C61" w:rsidP="00135C61">
      <w:pPr>
        <w:pStyle w:val="HBSNormal"/>
        <w:ind w:left="720"/>
        <w:rPr>
          <w:i/>
          <w:iCs/>
        </w:rPr>
      </w:pPr>
      <w:r w:rsidRPr="00135C61">
        <w:rPr>
          <w:i/>
          <w:iCs/>
        </w:rPr>
        <w:t>[499] "Indian/</w:t>
      </w:r>
      <w:proofErr w:type="spellStart"/>
      <w:r w:rsidRPr="00135C61">
        <w:rPr>
          <w:i/>
          <w:iCs/>
        </w:rPr>
        <w:t>Chagos</w:t>
      </w:r>
      <w:proofErr w:type="spellEnd"/>
      <w:r w:rsidRPr="00135C61">
        <w:rPr>
          <w:i/>
          <w:iCs/>
        </w:rPr>
        <w:t xml:space="preserve">"                   </w:t>
      </w:r>
    </w:p>
    <w:p w14:paraId="6A77FF81" w14:textId="77777777" w:rsidR="00135C61" w:rsidRPr="00135C61" w:rsidRDefault="00135C61" w:rsidP="00135C61">
      <w:pPr>
        <w:pStyle w:val="HBSNormal"/>
        <w:ind w:left="720"/>
        <w:rPr>
          <w:i/>
          <w:iCs/>
        </w:rPr>
      </w:pPr>
      <w:r w:rsidRPr="00135C61">
        <w:rPr>
          <w:i/>
          <w:iCs/>
        </w:rPr>
        <w:t xml:space="preserve">[500] "Indian/Christmas"                </w:t>
      </w:r>
    </w:p>
    <w:p w14:paraId="1891F79E" w14:textId="77777777" w:rsidR="00135C61" w:rsidRPr="00135C61" w:rsidRDefault="00135C61" w:rsidP="00135C61">
      <w:pPr>
        <w:pStyle w:val="HBSNormal"/>
        <w:ind w:left="720"/>
        <w:rPr>
          <w:i/>
          <w:iCs/>
        </w:rPr>
      </w:pPr>
      <w:r w:rsidRPr="00135C61">
        <w:rPr>
          <w:i/>
          <w:iCs/>
        </w:rPr>
        <w:t xml:space="preserve">[501] "Indian/Cocos"                    </w:t>
      </w:r>
    </w:p>
    <w:p w14:paraId="32D536A0" w14:textId="77777777" w:rsidR="00135C61" w:rsidRPr="00135C61" w:rsidRDefault="00135C61" w:rsidP="00135C61">
      <w:pPr>
        <w:pStyle w:val="HBSNormal"/>
        <w:ind w:left="720"/>
        <w:rPr>
          <w:i/>
          <w:iCs/>
        </w:rPr>
      </w:pPr>
      <w:r w:rsidRPr="00135C61">
        <w:rPr>
          <w:i/>
          <w:iCs/>
        </w:rPr>
        <w:t xml:space="preserve">[502] "Indian/Comoro"                   </w:t>
      </w:r>
    </w:p>
    <w:p w14:paraId="389D63E1" w14:textId="77777777" w:rsidR="00135C61" w:rsidRPr="00135C61" w:rsidRDefault="00135C61" w:rsidP="00135C61">
      <w:pPr>
        <w:pStyle w:val="HBSNormal"/>
        <w:ind w:left="720"/>
        <w:rPr>
          <w:i/>
          <w:iCs/>
        </w:rPr>
      </w:pPr>
      <w:r w:rsidRPr="00135C61">
        <w:rPr>
          <w:i/>
          <w:iCs/>
        </w:rPr>
        <w:t xml:space="preserve">[503] "Indian/Kerguelen"                </w:t>
      </w:r>
    </w:p>
    <w:p w14:paraId="090D7AB8" w14:textId="77777777" w:rsidR="00135C61" w:rsidRPr="00135C61" w:rsidRDefault="00135C61" w:rsidP="00135C61">
      <w:pPr>
        <w:pStyle w:val="HBSNormal"/>
        <w:ind w:left="720"/>
        <w:rPr>
          <w:i/>
          <w:iCs/>
        </w:rPr>
      </w:pPr>
      <w:r w:rsidRPr="00135C61">
        <w:rPr>
          <w:i/>
          <w:iCs/>
        </w:rPr>
        <w:t>[504] "Indian/</w:t>
      </w:r>
      <w:proofErr w:type="spellStart"/>
      <w:r w:rsidRPr="00135C61">
        <w:rPr>
          <w:i/>
          <w:iCs/>
        </w:rPr>
        <w:t>Mahe</w:t>
      </w:r>
      <w:proofErr w:type="spellEnd"/>
      <w:r w:rsidRPr="00135C61">
        <w:rPr>
          <w:i/>
          <w:iCs/>
        </w:rPr>
        <w:t xml:space="preserve">"                     </w:t>
      </w:r>
    </w:p>
    <w:p w14:paraId="65299F5C" w14:textId="77777777" w:rsidR="00135C61" w:rsidRPr="00135C61" w:rsidRDefault="00135C61" w:rsidP="00135C61">
      <w:pPr>
        <w:pStyle w:val="HBSNormal"/>
        <w:ind w:left="720"/>
        <w:rPr>
          <w:i/>
          <w:iCs/>
        </w:rPr>
      </w:pPr>
      <w:r w:rsidRPr="00135C61">
        <w:rPr>
          <w:i/>
          <w:iCs/>
        </w:rPr>
        <w:t xml:space="preserve">[505] "Indian/Maldives"                 </w:t>
      </w:r>
    </w:p>
    <w:p w14:paraId="08D3874F" w14:textId="77777777" w:rsidR="00135C61" w:rsidRPr="00135C61" w:rsidRDefault="00135C61" w:rsidP="00135C61">
      <w:pPr>
        <w:pStyle w:val="HBSNormal"/>
        <w:ind w:left="720"/>
        <w:rPr>
          <w:i/>
          <w:iCs/>
        </w:rPr>
      </w:pPr>
      <w:r w:rsidRPr="00135C61">
        <w:rPr>
          <w:i/>
          <w:iCs/>
        </w:rPr>
        <w:t xml:space="preserve">[506] "Indian/Mauritius"                </w:t>
      </w:r>
    </w:p>
    <w:p w14:paraId="35FA90FB" w14:textId="77777777" w:rsidR="00135C61" w:rsidRPr="00135C61" w:rsidRDefault="00135C61" w:rsidP="00135C61">
      <w:pPr>
        <w:pStyle w:val="HBSNormal"/>
        <w:ind w:left="720"/>
        <w:rPr>
          <w:i/>
          <w:iCs/>
        </w:rPr>
      </w:pPr>
      <w:r w:rsidRPr="00135C61">
        <w:rPr>
          <w:i/>
          <w:iCs/>
        </w:rPr>
        <w:t xml:space="preserve">[507] "Indian/Mayotte"                  </w:t>
      </w:r>
    </w:p>
    <w:p w14:paraId="6898B842" w14:textId="77777777" w:rsidR="00135C61" w:rsidRPr="00135C61" w:rsidRDefault="00135C61" w:rsidP="00135C61">
      <w:pPr>
        <w:pStyle w:val="HBSNormal"/>
        <w:ind w:left="720"/>
        <w:rPr>
          <w:i/>
          <w:iCs/>
        </w:rPr>
      </w:pPr>
      <w:r w:rsidRPr="00135C61">
        <w:rPr>
          <w:i/>
          <w:iCs/>
        </w:rPr>
        <w:t xml:space="preserve">[508] "Indian/Reunion"                  </w:t>
      </w:r>
    </w:p>
    <w:p w14:paraId="45E1BC54" w14:textId="77777777" w:rsidR="00135C61" w:rsidRPr="00135C61" w:rsidRDefault="00135C61" w:rsidP="00135C61">
      <w:pPr>
        <w:pStyle w:val="HBSNormal"/>
        <w:ind w:left="720"/>
        <w:rPr>
          <w:i/>
          <w:iCs/>
        </w:rPr>
      </w:pPr>
      <w:r w:rsidRPr="00135C61">
        <w:rPr>
          <w:i/>
          <w:iCs/>
        </w:rPr>
        <w:t xml:space="preserve">[509] "Iran"                            </w:t>
      </w:r>
    </w:p>
    <w:p w14:paraId="0002C221" w14:textId="77777777" w:rsidR="00135C61" w:rsidRPr="00135C61" w:rsidRDefault="00135C61" w:rsidP="00135C61">
      <w:pPr>
        <w:pStyle w:val="HBSNormal"/>
        <w:ind w:left="720"/>
        <w:rPr>
          <w:i/>
          <w:iCs/>
        </w:rPr>
      </w:pPr>
      <w:r w:rsidRPr="00135C61">
        <w:rPr>
          <w:i/>
          <w:iCs/>
        </w:rPr>
        <w:t xml:space="preserve">[510] "Israel"                          </w:t>
      </w:r>
    </w:p>
    <w:p w14:paraId="04DE16C7" w14:textId="77777777" w:rsidR="00135C61" w:rsidRPr="00135C61" w:rsidRDefault="00135C61" w:rsidP="00135C61">
      <w:pPr>
        <w:pStyle w:val="HBSNormal"/>
        <w:ind w:left="720"/>
        <w:rPr>
          <w:i/>
          <w:iCs/>
        </w:rPr>
      </w:pPr>
      <w:r w:rsidRPr="00135C61">
        <w:rPr>
          <w:i/>
          <w:iCs/>
        </w:rPr>
        <w:t xml:space="preserve">[511] "Jamaica"                         </w:t>
      </w:r>
    </w:p>
    <w:p w14:paraId="571C78E8" w14:textId="77777777" w:rsidR="00135C61" w:rsidRPr="00135C61" w:rsidRDefault="00135C61" w:rsidP="00135C61">
      <w:pPr>
        <w:pStyle w:val="HBSNormal"/>
        <w:ind w:left="720"/>
        <w:rPr>
          <w:i/>
          <w:iCs/>
        </w:rPr>
      </w:pPr>
      <w:r w:rsidRPr="00135C61">
        <w:rPr>
          <w:i/>
          <w:iCs/>
        </w:rPr>
        <w:t xml:space="preserve">[512] "Japan"                           </w:t>
      </w:r>
    </w:p>
    <w:p w14:paraId="7A572ED2" w14:textId="77777777" w:rsidR="00135C61" w:rsidRPr="00135C61" w:rsidRDefault="00135C61" w:rsidP="00135C61">
      <w:pPr>
        <w:pStyle w:val="HBSNormal"/>
        <w:ind w:left="720"/>
        <w:rPr>
          <w:i/>
          <w:iCs/>
        </w:rPr>
      </w:pPr>
      <w:r w:rsidRPr="00135C61">
        <w:rPr>
          <w:i/>
          <w:iCs/>
        </w:rPr>
        <w:t xml:space="preserve">[513] "Kwajalein"                       </w:t>
      </w:r>
    </w:p>
    <w:p w14:paraId="7DAC2D84" w14:textId="77777777" w:rsidR="00135C61" w:rsidRPr="00135C61" w:rsidRDefault="00135C61" w:rsidP="00135C61">
      <w:pPr>
        <w:pStyle w:val="HBSNormal"/>
        <w:ind w:left="720"/>
        <w:rPr>
          <w:i/>
          <w:iCs/>
        </w:rPr>
      </w:pPr>
      <w:r w:rsidRPr="00135C61">
        <w:rPr>
          <w:i/>
          <w:iCs/>
        </w:rPr>
        <w:t xml:space="preserve">[514] "Libya"                           </w:t>
      </w:r>
    </w:p>
    <w:p w14:paraId="515B0B47" w14:textId="77777777" w:rsidR="00135C61" w:rsidRPr="00135C61" w:rsidRDefault="00135C61" w:rsidP="00135C61">
      <w:pPr>
        <w:pStyle w:val="HBSNormal"/>
        <w:ind w:left="720"/>
        <w:rPr>
          <w:i/>
          <w:iCs/>
        </w:rPr>
      </w:pPr>
      <w:r w:rsidRPr="00135C61">
        <w:rPr>
          <w:i/>
          <w:iCs/>
        </w:rPr>
        <w:t xml:space="preserve">[515] "MET"                             </w:t>
      </w:r>
    </w:p>
    <w:p w14:paraId="2CCC730B" w14:textId="77777777" w:rsidR="00135C61" w:rsidRPr="00135C61" w:rsidRDefault="00135C61" w:rsidP="00135C61">
      <w:pPr>
        <w:pStyle w:val="HBSNormal"/>
        <w:ind w:left="720"/>
        <w:rPr>
          <w:i/>
          <w:iCs/>
        </w:rPr>
      </w:pPr>
      <w:r w:rsidRPr="00135C61">
        <w:rPr>
          <w:i/>
          <w:iCs/>
        </w:rPr>
        <w:t>[516] "Mexico/</w:t>
      </w:r>
      <w:proofErr w:type="spellStart"/>
      <w:r w:rsidRPr="00135C61">
        <w:rPr>
          <w:i/>
          <w:iCs/>
        </w:rPr>
        <w:t>BajaNorte</w:t>
      </w:r>
      <w:proofErr w:type="spellEnd"/>
      <w:r w:rsidRPr="00135C61">
        <w:rPr>
          <w:i/>
          <w:iCs/>
        </w:rPr>
        <w:t xml:space="preserve">"                </w:t>
      </w:r>
    </w:p>
    <w:p w14:paraId="3A663514" w14:textId="77777777" w:rsidR="00135C61" w:rsidRPr="00135C61" w:rsidRDefault="00135C61" w:rsidP="00135C61">
      <w:pPr>
        <w:pStyle w:val="HBSNormal"/>
        <w:ind w:left="720"/>
        <w:rPr>
          <w:i/>
          <w:iCs/>
        </w:rPr>
      </w:pPr>
      <w:r w:rsidRPr="00135C61">
        <w:rPr>
          <w:i/>
          <w:iCs/>
        </w:rPr>
        <w:t>[517] "Mexico/</w:t>
      </w:r>
      <w:proofErr w:type="spellStart"/>
      <w:r w:rsidRPr="00135C61">
        <w:rPr>
          <w:i/>
          <w:iCs/>
        </w:rPr>
        <w:t>BajaSur</w:t>
      </w:r>
      <w:proofErr w:type="spellEnd"/>
      <w:r w:rsidRPr="00135C61">
        <w:rPr>
          <w:i/>
          <w:iCs/>
        </w:rPr>
        <w:t xml:space="preserve">"                  </w:t>
      </w:r>
    </w:p>
    <w:p w14:paraId="7E0F1010" w14:textId="77777777" w:rsidR="00135C61" w:rsidRPr="00135C61" w:rsidRDefault="00135C61" w:rsidP="00135C61">
      <w:pPr>
        <w:pStyle w:val="HBSNormal"/>
        <w:ind w:left="720"/>
        <w:rPr>
          <w:i/>
          <w:iCs/>
        </w:rPr>
      </w:pPr>
      <w:r w:rsidRPr="00135C61">
        <w:rPr>
          <w:i/>
          <w:iCs/>
        </w:rPr>
        <w:t xml:space="preserve">[518] "Mexico/General"                  </w:t>
      </w:r>
    </w:p>
    <w:p w14:paraId="22E820D0" w14:textId="77777777" w:rsidR="00135C61" w:rsidRPr="00135C61" w:rsidRDefault="00135C61" w:rsidP="00135C61">
      <w:pPr>
        <w:pStyle w:val="HBSNormal"/>
        <w:ind w:left="720"/>
        <w:rPr>
          <w:i/>
          <w:iCs/>
        </w:rPr>
      </w:pPr>
      <w:r w:rsidRPr="00135C61">
        <w:rPr>
          <w:i/>
          <w:iCs/>
        </w:rPr>
        <w:t xml:space="preserve">[519] "MST"                             </w:t>
      </w:r>
    </w:p>
    <w:p w14:paraId="3E3F8DBA" w14:textId="77777777" w:rsidR="00135C61" w:rsidRPr="00135C61" w:rsidRDefault="00135C61" w:rsidP="00135C61">
      <w:pPr>
        <w:pStyle w:val="HBSNormal"/>
        <w:ind w:left="720"/>
        <w:rPr>
          <w:i/>
          <w:iCs/>
        </w:rPr>
      </w:pPr>
      <w:r w:rsidRPr="00135C61">
        <w:rPr>
          <w:i/>
          <w:iCs/>
        </w:rPr>
        <w:t xml:space="preserve">[520] "MST7MDT"                         </w:t>
      </w:r>
    </w:p>
    <w:p w14:paraId="272CDAF5" w14:textId="77777777" w:rsidR="00135C61" w:rsidRPr="00135C61" w:rsidRDefault="00135C61" w:rsidP="00135C61">
      <w:pPr>
        <w:pStyle w:val="HBSNormal"/>
        <w:ind w:left="720"/>
        <w:rPr>
          <w:i/>
          <w:iCs/>
        </w:rPr>
      </w:pPr>
      <w:r w:rsidRPr="00135C61">
        <w:rPr>
          <w:i/>
          <w:iCs/>
        </w:rPr>
        <w:t xml:space="preserve">[521] "Navajo"                          </w:t>
      </w:r>
    </w:p>
    <w:p w14:paraId="7ED8C04B" w14:textId="77777777" w:rsidR="00135C61" w:rsidRPr="00135C61" w:rsidRDefault="00135C61" w:rsidP="00135C61">
      <w:pPr>
        <w:pStyle w:val="HBSNormal"/>
        <w:ind w:left="720"/>
        <w:rPr>
          <w:i/>
          <w:iCs/>
        </w:rPr>
      </w:pPr>
      <w:r w:rsidRPr="00135C61">
        <w:rPr>
          <w:i/>
          <w:iCs/>
        </w:rPr>
        <w:t xml:space="preserve">[522] "NZ"                              </w:t>
      </w:r>
    </w:p>
    <w:p w14:paraId="5C55EE89" w14:textId="77777777" w:rsidR="00135C61" w:rsidRPr="00135C61" w:rsidRDefault="00135C61" w:rsidP="00135C61">
      <w:pPr>
        <w:pStyle w:val="HBSNormal"/>
        <w:ind w:left="720"/>
        <w:rPr>
          <w:i/>
          <w:iCs/>
        </w:rPr>
      </w:pPr>
      <w:r w:rsidRPr="00135C61">
        <w:rPr>
          <w:i/>
          <w:iCs/>
        </w:rPr>
        <w:t xml:space="preserve">[523] "NZ-CHAT"                         </w:t>
      </w:r>
    </w:p>
    <w:p w14:paraId="67ACF02F" w14:textId="77777777" w:rsidR="00135C61" w:rsidRPr="00135C61" w:rsidRDefault="00135C61" w:rsidP="00135C61">
      <w:pPr>
        <w:pStyle w:val="HBSNormal"/>
        <w:ind w:left="720"/>
        <w:rPr>
          <w:i/>
          <w:iCs/>
        </w:rPr>
      </w:pPr>
      <w:r w:rsidRPr="00135C61">
        <w:rPr>
          <w:i/>
          <w:iCs/>
        </w:rPr>
        <w:t xml:space="preserve">[524] "Pacific/Apia"                    </w:t>
      </w:r>
    </w:p>
    <w:p w14:paraId="708722EC" w14:textId="77777777" w:rsidR="00135C61" w:rsidRPr="00135C61" w:rsidRDefault="00135C61" w:rsidP="00135C61">
      <w:pPr>
        <w:pStyle w:val="HBSNormal"/>
        <w:ind w:left="720"/>
        <w:rPr>
          <w:i/>
          <w:iCs/>
        </w:rPr>
      </w:pPr>
      <w:r w:rsidRPr="00135C61">
        <w:rPr>
          <w:i/>
          <w:iCs/>
        </w:rPr>
        <w:t xml:space="preserve">[525] "Pacific/Auckland"                </w:t>
      </w:r>
    </w:p>
    <w:p w14:paraId="0B53AE80" w14:textId="77777777" w:rsidR="00135C61" w:rsidRPr="00135C61" w:rsidRDefault="00135C61" w:rsidP="00135C61">
      <w:pPr>
        <w:pStyle w:val="HBSNormal"/>
        <w:ind w:left="720"/>
        <w:rPr>
          <w:i/>
          <w:iCs/>
        </w:rPr>
      </w:pPr>
      <w:r w:rsidRPr="00135C61">
        <w:rPr>
          <w:i/>
          <w:iCs/>
        </w:rPr>
        <w:lastRenderedPageBreak/>
        <w:t xml:space="preserve">[526] "Pacific/Bougainville"            </w:t>
      </w:r>
    </w:p>
    <w:p w14:paraId="245A143B" w14:textId="77777777" w:rsidR="00135C61" w:rsidRPr="00135C61" w:rsidRDefault="00135C61" w:rsidP="00135C61">
      <w:pPr>
        <w:pStyle w:val="HBSNormal"/>
        <w:ind w:left="720"/>
        <w:rPr>
          <w:i/>
          <w:iCs/>
        </w:rPr>
      </w:pPr>
      <w:r w:rsidRPr="00135C61">
        <w:rPr>
          <w:i/>
          <w:iCs/>
        </w:rPr>
        <w:t xml:space="preserve">[527] "Pacific/Chatham"                 </w:t>
      </w:r>
    </w:p>
    <w:p w14:paraId="2EC6E9F6" w14:textId="77777777" w:rsidR="00135C61" w:rsidRPr="00135C61" w:rsidRDefault="00135C61" w:rsidP="00135C61">
      <w:pPr>
        <w:pStyle w:val="HBSNormal"/>
        <w:ind w:left="720"/>
        <w:rPr>
          <w:i/>
          <w:iCs/>
        </w:rPr>
      </w:pPr>
      <w:r w:rsidRPr="00135C61">
        <w:rPr>
          <w:i/>
          <w:iCs/>
        </w:rPr>
        <w:t xml:space="preserve">[528] "Pacific/Chuuk"                   </w:t>
      </w:r>
    </w:p>
    <w:p w14:paraId="200A43A2" w14:textId="77777777" w:rsidR="00135C61" w:rsidRPr="00135C61" w:rsidRDefault="00135C61" w:rsidP="00135C61">
      <w:pPr>
        <w:pStyle w:val="HBSNormal"/>
        <w:ind w:left="720"/>
        <w:rPr>
          <w:i/>
          <w:iCs/>
        </w:rPr>
      </w:pPr>
      <w:r w:rsidRPr="00135C61">
        <w:rPr>
          <w:i/>
          <w:iCs/>
        </w:rPr>
        <w:t xml:space="preserve">[529] "Pacific/Easter"                  </w:t>
      </w:r>
    </w:p>
    <w:p w14:paraId="44D15958" w14:textId="77777777" w:rsidR="00135C61" w:rsidRPr="00135C61" w:rsidRDefault="00135C61" w:rsidP="00135C61">
      <w:pPr>
        <w:pStyle w:val="HBSNormal"/>
        <w:ind w:left="720"/>
        <w:rPr>
          <w:i/>
          <w:iCs/>
        </w:rPr>
      </w:pPr>
      <w:r w:rsidRPr="00135C61">
        <w:rPr>
          <w:i/>
          <w:iCs/>
        </w:rPr>
        <w:t xml:space="preserve">[530] "Pacific/Efate"                   </w:t>
      </w:r>
    </w:p>
    <w:p w14:paraId="2E5D675A" w14:textId="77777777" w:rsidR="00135C61" w:rsidRPr="00135C61" w:rsidRDefault="00135C61" w:rsidP="00135C61">
      <w:pPr>
        <w:pStyle w:val="HBSNormal"/>
        <w:ind w:left="720"/>
        <w:rPr>
          <w:i/>
          <w:iCs/>
        </w:rPr>
      </w:pPr>
      <w:r w:rsidRPr="00135C61">
        <w:rPr>
          <w:i/>
          <w:iCs/>
        </w:rPr>
        <w:t>[531] "Pacific/</w:t>
      </w:r>
      <w:proofErr w:type="spellStart"/>
      <w:r w:rsidRPr="00135C61">
        <w:rPr>
          <w:i/>
          <w:iCs/>
        </w:rPr>
        <w:t>Enderbury</w:t>
      </w:r>
      <w:proofErr w:type="spellEnd"/>
      <w:r w:rsidRPr="00135C61">
        <w:rPr>
          <w:i/>
          <w:iCs/>
        </w:rPr>
        <w:t xml:space="preserve">"               </w:t>
      </w:r>
    </w:p>
    <w:p w14:paraId="5052AE21" w14:textId="77777777" w:rsidR="00135C61" w:rsidRPr="00135C61" w:rsidRDefault="00135C61" w:rsidP="00135C61">
      <w:pPr>
        <w:pStyle w:val="HBSNormal"/>
        <w:ind w:left="720"/>
        <w:rPr>
          <w:i/>
          <w:iCs/>
        </w:rPr>
      </w:pPr>
      <w:r w:rsidRPr="00135C61">
        <w:rPr>
          <w:i/>
          <w:iCs/>
        </w:rPr>
        <w:t xml:space="preserve">[532] "Pacific/Fakaofo"                 </w:t>
      </w:r>
    </w:p>
    <w:p w14:paraId="0EEEF7F1" w14:textId="77777777" w:rsidR="00135C61" w:rsidRPr="00135C61" w:rsidRDefault="00135C61" w:rsidP="00135C61">
      <w:pPr>
        <w:pStyle w:val="HBSNormal"/>
        <w:ind w:left="720"/>
        <w:rPr>
          <w:i/>
          <w:iCs/>
        </w:rPr>
      </w:pPr>
      <w:r w:rsidRPr="00135C61">
        <w:rPr>
          <w:i/>
          <w:iCs/>
        </w:rPr>
        <w:t xml:space="preserve">[533] "Pacific/Fiji"                    </w:t>
      </w:r>
    </w:p>
    <w:p w14:paraId="00AA84C3" w14:textId="77777777" w:rsidR="00135C61" w:rsidRPr="00135C61" w:rsidRDefault="00135C61" w:rsidP="00135C61">
      <w:pPr>
        <w:pStyle w:val="HBSNormal"/>
        <w:ind w:left="720"/>
        <w:rPr>
          <w:i/>
          <w:iCs/>
        </w:rPr>
      </w:pPr>
      <w:r w:rsidRPr="00135C61">
        <w:rPr>
          <w:i/>
          <w:iCs/>
        </w:rPr>
        <w:t xml:space="preserve">[534] "Pacific/Funafuti"                </w:t>
      </w:r>
    </w:p>
    <w:p w14:paraId="28B3E6C3" w14:textId="77777777" w:rsidR="00135C61" w:rsidRPr="00135C61" w:rsidRDefault="00135C61" w:rsidP="00135C61">
      <w:pPr>
        <w:pStyle w:val="HBSNormal"/>
        <w:ind w:left="720"/>
        <w:rPr>
          <w:i/>
          <w:iCs/>
        </w:rPr>
      </w:pPr>
      <w:r w:rsidRPr="00135C61">
        <w:rPr>
          <w:i/>
          <w:iCs/>
        </w:rPr>
        <w:t xml:space="preserve">[535] "Pacific/Galapagos"               </w:t>
      </w:r>
    </w:p>
    <w:p w14:paraId="18A889FB" w14:textId="77777777" w:rsidR="00135C61" w:rsidRPr="00135C61" w:rsidRDefault="00135C61" w:rsidP="00135C61">
      <w:pPr>
        <w:pStyle w:val="HBSNormal"/>
        <w:ind w:left="720"/>
        <w:rPr>
          <w:i/>
          <w:iCs/>
        </w:rPr>
      </w:pPr>
      <w:r w:rsidRPr="00135C61">
        <w:rPr>
          <w:i/>
          <w:iCs/>
        </w:rPr>
        <w:t xml:space="preserve">[536] "Pacific/Gambier"                 </w:t>
      </w:r>
    </w:p>
    <w:p w14:paraId="14C21793" w14:textId="77777777" w:rsidR="00135C61" w:rsidRPr="00135C61" w:rsidRDefault="00135C61" w:rsidP="00135C61">
      <w:pPr>
        <w:pStyle w:val="HBSNormal"/>
        <w:ind w:left="720"/>
        <w:rPr>
          <w:i/>
          <w:iCs/>
        </w:rPr>
      </w:pPr>
      <w:r w:rsidRPr="00135C61">
        <w:rPr>
          <w:i/>
          <w:iCs/>
        </w:rPr>
        <w:t xml:space="preserve">[537] "Pacific/Guadalcanal"             </w:t>
      </w:r>
    </w:p>
    <w:p w14:paraId="750F12C4" w14:textId="77777777" w:rsidR="00135C61" w:rsidRPr="00135C61" w:rsidRDefault="00135C61" w:rsidP="00135C61">
      <w:pPr>
        <w:pStyle w:val="HBSNormal"/>
        <w:ind w:left="720"/>
        <w:rPr>
          <w:i/>
          <w:iCs/>
        </w:rPr>
      </w:pPr>
      <w:r w:rsidRPr="00135C61">
        <w:rPr>
          <w:i/>
          <w:iCs/>
        </w:rPr>
        <w:t xml:space="preserve">[538] "Pacific/Guam"                    </w:t>
      </w:r>
    </w:p>
    <w:p w14:paraId="5E4FDFC7" w14:textId="77777777" w:rsidR="00135C61" w:rsidRPr="00135C61" w:rsidRDefault="00135C61" w:rsidP="00135C61">
      <w:pPr>
        <w:pStyle w:val="HBSNormal"/>
        <w:ind w:left="720"/>
        <w:rPr>
          <w:i/>
          <w:iCs/>
        </w:rPr>
      </w:pPr>
      <w:r w:rsidRPr="00135C61">
        <w:rPr>
          <w:i/>
          <w:iCs/>
        </w:rPr>
        <w:t xml:space="preserve">[539] "Pacific/Honolulu"                </w:t>
      </w:r>
    </w:p>
    <w:p w14:paraId="3948AD2F" w14:textId="77777777" w:rsidR="00135C61" w:rsidRPr="00135C61" w:rsidRDefault="00135C61" w:rsidP="00135C61">
      <w:pPr>
        <w:pStyle w:val="HBSNormal"/>
        <w:ind w:left="720"/>
        <w:rPr>
          <w:i/>
          <w:iCs/>
        </w:rPr>
      </w:pPr>
      <w:r w:rsidRPr="00135C61">
        <w:rPr>
          <w:i/>
          <w:iCs/>
        </w:rPr>
        <w:t xml:space="preserve">[540] "Pacific/Johnston"                </w:t>
      </w:r>
    </w:p>
    <w:p w14:paraId="3428C063" w14:textId="77777777" w:rsidR="00135C61" w:rsidRPr="00135C61" w:rsidRDefault="00135C61" w:rsidP="00135C61">
      <w:pPr>
        <w:pStyle w:val="HBSNormal"/>
        <w:ind w:left="720"/>
        <w:rPr>
          <w:i/>
          <w:iCs/>
        </w:rPr>
      </w:pPr>
      <w:r w:rsidRPr="00135C61">
        <w:rPr>
          <w:i/>
          <w:iCs/>
        </w:rPr>
        <w:t xml:space="preserve">[541] "Pacific/Kiritimati"              </w:t>
      </w:r>
    </w:p>
    <w:p w14:paraId="1A69676A" w14:textId="77777777" w:rsidR="00135C61" w:rsidRPr="00135C61" w:rsidRDefault="00135C61" w:rsidP="00135C61">
      <w:pPr>
        <w:pStyle w:val="HBSNormal"/>
        <w:ind w:left="720"/>
        <w:rPr>
          <w:i/>
          <w:iCs/>
        </w:rPr>
      </w:pPr>
      <w:r w:rsidRPr="00135C61">
        <w:rPr>
          <w:i/>
          <w:iCs/>
        </w:rPr>
        <w:t xml:space="preserve">[542] "Pacific/Kosrae"                  </w:t>
      </w:r>
    </w:p>
    <w:p w14:paraId="58B111FE" w14:textId="77777777" w:rsidR="00135C61" w:rsidRPr="00135C61" w:rsidRDefault="00135C61" w:rsidP="00135C61">
      <w:pPr>
        <w:pStyle w:val="HBSNormal"/>
        <w:ind w:left="720"/>
        <w:rPr>
          <w:i/>
          <w:iCs/>
        </w:rPr>
      </w:pPr>
      <w:r w:rsidRPr="00135C61">
        <w:rPr>
          <w:i/>
          <w:iCs/>
        </w:rPr>
        <w:t xml:space="preserve">[543] "Pacific/Kwajalein"               </w:t>
      </w:r>
    </w:p>
    <w:p w14:paraId="1C0C17DD" w14:textId="77777777" w:rsidR="00135C61" w:rsidRPr="00135C61" w:rsidRDefault="00135C61" w:rsidP="00135C61">
      <w:pPr>
        <w:pStyle w:val="HBSNormal"/>
        <w:ind w:left="720"/>
        <w:rPr>
          <w:i/>
          <w:iCs/>
        </w:rPr>
      </w:pPr>
      <w:r w:rsidRPr="00135C61">
        <w:rPr>
          <w:i/>
          <w:iCs/>
        </w:rPr>
        <w:t xml:space="preserve">[544] "Pacific/Majuro"                  </w:t>
      </w:r>
    </w:p>
    <w:p w14:paraId="16FC43EB" w14:textId="77777777" w:rsidR="00135C61" w:rsidRPr="00135C61" w:rsidRDefault="00135C61" w:rsidP="00135C61">
      <w:pPr>
        <w:pStyle w:val="HBSNormal"/>
        <w:ind w:left="720"/>
        <w:rPr>
          <w:i/>
          <w:iCs/>
        </w:rPr>
      </w:pPr>
      <w:r w:rsidRPr="00135C61">
        <w:rPr>
          <w:i/>
          <w:iCs/>
        </w:rPr>
        <w:t xml:space="preserve">[545] "Pacific/Marquesas"               </w:t>
      </w:r>
    </w:p>
    <w:p w14:paraId="66C63E8C" w14:textId="77777777" w:rsidR="00135C61" w:rsidRPr="00135C61" w:rsidRDefault="00135C61" w:rsidP="00135C61">
      <w:pPr>
        <w:pStyle w:val="HBSNormal"/>
        <w:ind w:left="720"/>
        <w:rPr>
          <w:i/>
          <w:iCs/>
        </w:rPr>
      </w:pPr>
      <w:r w:rsidRPr="00135C61">
        <w:rPr>
          <w:i/>
          <w:iCs/>
        </w:rPr>
        <w:t xml:space="preserve">[546] "Pacific/Midway"                  </w:t>
      </w:r>
    </w:p>
    <w:p w14:paraId="5E5A7931" w14:textId="77777777" w:rsidR="00135C61" w:rsidRPr="00135C61" w:rsidRDefault="00135C61" w:rsidP="00135C61">
      <w:pPr>
        <w:pStyle w:val="HBSNormal"/>
        <w:ind w:left="720"/>
        <w:rPr>
          <w:i/>
          <w:iCs/>
        </w:rPr>
      </w:pPr>
      <w:r w:rsidRPr="00135C61">
        <w:rPr>
          <w:i/>
          <w:iCs/>
        </w:rPr>
        <w:t xml:space="preserve">[547] "Pacific/Nauru"                   </w:t>
      </w:r>
    </w:p>
    <w:p w14:paraId="4FE84210" w14:textId="77777777" w:rsidR="00135C61" w:rsidRPr="00135C61" w:rsidRDefault="00135C61" w:rsidP="00135C61">
      <w:pPr>
        <w:pStyle w:val="HBSNormal"/>
        <w:ind w:left="720"/>
        <w:rPr>
          <w:i/>
          <w:iCs/>
        </w:rPr>
      </w:pPr>
      <w:r w:rsidRPr="00135C61">
        <w:rPr>
          <w:i/>
          <w:iCs/>
        </w:rPr>
        <w:t xml:space="preserve">[548] "Pacific/Niue"                    </w:t>
      </w:r>
    </w:p>
    <w:p w14:paraId="1C3B43EB" w14:textId="77777777" w:rsidR="00135C61" w:rsidRPr="00135C61" w:rsidRDefault="00135C61" w:rsidP="00135C61">
      <w:pPr>
        <w:pStyle w:val="HBSNormal"/>
        <w:ind w:left="720"/>
        <w:rPr>
          <w:i/>
          <w:iCs/>
        </w:rPr>
      </w:pPr>
      <w:r w:rsidRPr="00135C61">
        <w:rPr>
          <w:i/>
          <w:iCs/>
        </w:rPr>
        <w:t xml:space="preserve">[549] "Pacific/Norfolk"                 </w:t>
      </w:r>
    </w:p>
    <w:p w14:paraId="28A95BA0" w14:textId="77777777" w:rsidR="00135C61" w:rsidRPr="00135C61" w:rsidRDefault="00135C61" w:rsidP="00135C61">
      <w:pPr>
        <w:pStyle w:val="HBSNormal"/>
        <w:ind w:left="720"/>
        <w:rPr>
          <w:i/>
          <w:iCs/>
        </w:rPr>
      </w:pPr>
      <w:r w:rsidRPr="00135C61">
        <w:rPr>
          <w:i/>
          <w:iCs/>
        </w:rPr>
        <w:t>[550] "Pacific/</w:t>
      </w:r>
      <w:proofErr w:type="spellStart"/>
      <w:r w:rsidRPr="00135C61">
        <w:rPr>
          <w:i/>
          <w:iCs/>
        </w:rPr>
        <w:t>Noumea</w:t>
      </w:r>
      <w:proofErr w:type="spellEnd"/>
      <w:r w:rsidRPr="00135C61">
        <w:rPr>
          <w:i/>
          <w:iCs/>
        </w:rPr>
        <w:t xml:space="preserve">"                  </w:t>
      </w:r>
    </w:p>
    <w:p w14:paraId="042CC705" w14:textId="77777777" w:rsidR="00135C61" w:rsidRPr="00135C61" w:rsidRDefault="00135C61" w:rsidP="00135C61">
      <w:pPr>
        <w:pStyle w:val="HBSNormal"/>
        <w:ind w:left="720"/>
        <w:rPr>
          <w:i/>
          <w:iCs/>
        </w:rPr>
      </w:pPr>
      <w:r w:rsidRPr="00135C61">
        <w:rPr>
          <w:i/>
          <w:iCs/>
        </w:rPr>
        <w:t>[551] "Pacific/</w:t>
      </w:r>
      <w:proofErr w:type="spellStart"/>
      <w:r w:rsidRPr="00135C61">
        <w:rPr>
          <w:i/>
          <w:iCs/>
        </w:rPr>
        <w:t>Pago_Pago</w:t>
      </w:r>
      <w:proofErr w:type="spellEnd"/>
      <w:r w:rsidRPr="00135C61">
        <w:rPr>
          <w:i/>
          <w:iCs/>
        </w:rPr>
        <w:t xml:space="preserve">"               </w:t>
      </w:r>
    </w:p>
    <w:p w14:paraId="44DBBFA4" w14:textId="77777777" w:rsidR="00135C61" w:rsidRPr="00135C61" w:rsidRDefault="00135C61" w:rsidP="00135C61">
      <w:pPr>
        <w:pStyle w:val="HBSNormal"/>
        <w:ind w:left="720"/>
        <w:rPr>
          <w:i/>
          <w:iCs/>
        </w:rPr>
      </w:pPr>
      <w:r w:rsidRPr="00135C61">
        <w:rPr>
          <w:i/>
          <w:iCs/>
        </w:rPr>
        <w:t xml:space="preserve">[552] "Pacific/Palau"                   </w:t>
      </w:r>
    </w:p>
    <w:p w14:paraId="3D53D297" w14:textId="77777777" w:rsidR="00135C61" w:rsidRPr="00135C61" w:rsidRDefault="00135C61" w:rsidP="00135C61">
      <w:pPr>
        <w:pStyle w:val="HBSNormal"/>
        <w:ind w:left="720"/>
        <w:rPr>
          <w:i/>
          <w:iCs/>
        </w:rPr>
      </w:pPr>
      <w:r w:rsidRPr="00135C61">
        <w:rPr>
          <w:i/>
          <w:iCs/>
        </w:rPr>
        <w:t xml:space="preserve">[553] "Pacific/Pitcairn"                </w:t>
      </w:r>
    </w:p>
    <w:p w14:paraId="53C2C6CB" w14:textId="77777777" w:rsidR="00135C61" w:rsidRPr="00135C61" w:rsidRDefault="00135C61" w:rsidP="00135C61">
      <w:pPr>
        <w:pStyle w:val="HBSNormal"/>
        <w:ind w:left="720"/>
        <w:rPr>
          <w:i/>
          <w:iCs/>
        </w:rPr>
      </w:pPr>
      <w:r w:rsidRPr="00135C61">
        <w:rPr>
          <w:i/>
          <w:iCs/>
        </w:rPr>
        <w:t xml:space="preserve">[554] "Pacific/Pohnpei"                 </w:t>
      </w:r>
    </w:p>
    <w:p w14:paraId="72512EB6" w14:textId="77777777" w:rsidR="00135C61" w:rsidRPr="00135C61" w:rsidRDefault="00135C61" w:rsidP="00135C61">
      <w:pPr>
        <w:pStyle w:val="HBSNormal"/>
        <w:ind w:left="720"/>
        <w:rPr>
          <w:i/>
          <w:iCs/>
        </w:rPr>
      </w:pPr>
      <w:r w:rsidRPr="00135C61">
        <w:rPr>
          <w:i/>
          <w:iCs/>
        </w:rPr>
        <w:t xml:space="preserve">[555] "Pacific/Ponape"                  </w:t>
      </w:r>
    </w:p>
    <w:p w14:paraId="2F79FB92" w14:textId="77777777" w:rsidR="00135C61" w:rsidRPr="00135C61" w:rsidRDefault="00135C61" w:rsidP="00135C61">
      <w:pPr>
        <w:pStyle w:val="HBSNormal"/>
        <w:ind w:left="720"/>
        <w:rPr>
          <w:i/>
          <w:iCs/>
        </w:rPr>
      </w:pPr>
      <w:r w:rsidRPr="00135C61">
        <w:rPr>
          <w:i/>
          <w:iCs/>
        </w:rPr>
        <w:t>[556] "Pacific/</w:t>
      </w:r>
      <w:proofErr w:type="spellStart"/>
      <w:r w:rsidRPr="00135C61">
        <w:rPr>
          <w:i/>
          <w:iCs/>
        </w:rPr>
        <w:t>Port_Moresby</w:t>
      </w:r>
      <w:proofErr w:type="spellEnd"/>
      <w:r w:rsidRPr="00135C61">
        <w:rPr>
          <w:i/>
          <w:iCs/>
        </w:rPr>
        <w:t xml:space="preserve">"            </w:t>
      </w:r>
    </w:p>
    <w:p w14:paraId="75B4E8D3" w14:textId="77777777" w:rsidR="00135C61" w:rsidRPr="00135C61" w:rsidRDefault="00135C61" w:rsidP="00135C61">
      <w:pPr>
        <w:pStyle w:val="HBSNormal"/>
        <w:ind w:left="720"/>
        <w:rPr>
          <w:i/>
          <w:iCs/>
        </w:rPr>
      </w:pPr>
      <w:r w:rsidRPr="00135C61">
        <w:rPr>
          <w:i/>
          <w:iCs/>
        </w:rPr>
        <w:lastRenderedPageBreak/>
        <w:t xml:space="preserve">[557] "Pacific/Rarotonga"               </w:t>
      </w:r>
    </w:p>
    <w:p w14:paraId="3854F039" w14:textId="77777777" w:rsidR="00135C61" w:rsidRPr="00135C61" w:rsidRDefault="00135C61" w:rsidP="00135C61">
      <w:pPr>
        <w:pStyle w:val="HBSNormal"/>
        <w:ind w:left="720"/>
        <w:rPr>
          <w:i/>
          <w:iCs/>
        </w:rPr>
      </w:pPr>
      <w:r w:rsidRPr="00135C61">
        <w:rPr>
          <w:i/>
          <w:iCs/>
        </w:rPr>
        <w:t xml:space="preserve">[558] "Pacific/Saipan"                  </w:t>
      </w:r>
    </w:p>
    <w:p w14:paraId="2D908111" w14:textId="77777777" w:rsidR="00135C61" w:rsidRPr="00135C61" w:rsidRDefault="00135C61" w:rsidP="00135C61">
      <w:pPr>
        <w:pStyle w:val="HBSNormal"/>
        <w:ind w:left="720"/>
        <w:rPr>
          <w:i/>
          <w:iCs/>
        </w:rPr>
      </w:pPr>
      <w:r w:rsidRPr="00135C61">
        <w:rPr>
          <w:i/>
          <w:iCs/>
        </w:rPr>
        <w:t xml:space="preserve">[559] "Pacific/Samoa"                   </w:t>
      </w:r>
    </w:p>
    <w:p w14:paraId="1BB43229" w14:textId="77777777" w:rsidR="00135C61" w:rsidRPr="00135C61" w:rsidRDefault="00135C61" w:rsidP="00135C61">
      <w:pPr>
        <w:pStyle w:val="HBSNormal"/>
        <w:ind w:left="720"/>
        <w:rPr>
          <w:i/>
          <w:iCs/>
        </w:rPr>
      </w:pPr>
      <w:r w:rsidRPr="00135C61">
        <w:rPr>
          <w:i/>
          <w:iCs/>
        </w:rPr>
        <w:t xml:space="preserve">[560] "Pacific/Tahiti"                  </w:t>
      </w:r>
    </w:p>
    <w:p w14:paraId="6AF4FF39" w14:textId="77777777" w:rsidR="00135C61" w:rsidRPr="00135C61" w:rsidRDefault="00135C61" w:rsidP="00135C61">
      <w:pPr>
        <w:pStyle w:val="HBSNormal"/>
        <w:ind w:left="720"/>
        <w:rPr>
          <w:i/>
          <w:iCs/>
        </w:rPr>
      </w:pPr>
      <w:r w:rsidRPr="00135C61">
        <w:rPr>
          <w:i/>
          <w:iCs/>
        </w:rPr>
        <w:t xml:space="preserve">[561] "Pacific/Tarawa"                  </w:t>
      </w:r>
    </w:p>
    <w:p w14:paraId="53F00D9D" w14:textId="77777777" w:rsidR="00135C61" w:rsidRPr="00135C61" w:rsidRDefault="00135C61" w:rsidP="00135C61">
      <w:pPr>
        <w:pStyle w:val="HBSNormal"/>
        <w:ind w:left="720"/>
        <w:rPr>
          <w:i/>
          <w:iCs/>
        </w:rPr>
      </w:pPr>
      <w:r w:rsidRPr="00135C61">
        <w:rPr>
          <w:i/>
          <w:iCs/>
        </w:rPr>
        <w:t>[562] "Pacific/</w:t>
      </w:r>
      <w:proofErr w:type="spellStart"/>
      <w:r w:rsidRPr="00135C61">
        <w:rPr>
          <w:i/>
          <w:iCs/>
        </w:rPr>
        <w:t>Tongatapu</w:t>
      </w:r>
      <w:proofErr w:type="spellEnd"/>
      <w:r w:rsidRPr="00135C61">
        <w:rPr>
          <w:i/>
          <w:iCs/>
        </w:rPr>
        <w:t xml:space="preserve">"               </w:t>
      </w:r>
    </w:p>
    <w:p w14:paraId="3B472D0E" w14:textId="77777777" w:rsidR="00135C61" w:rsidRPr="00135C61" w:rsidRDefault="00135C61" w:rsidP="00135C61">
      <w:pPr>
        <w:pStyle w:val="HBSNormal"/>
        <w:ind w:left="720"/>
        <w:rPr>
          <w:i/>
          <w:iCs/>
        </w:rPr>
      </w:pPr>
      <w:r w:rsidRPr="00135C61">
        <w:rPr>
          <w:i/>
          <w:iCs/>
        </w:rPr>
        <w:t>[563] "Pacific/</w:t>
      </w:r>
      <w:proofErr w:type="spellStart"/>
      <w:r w:rsidRPr="00135C61">
        <w:rPr>
          <w:i/>
          <w:iCs/>
        </w:rPr>
        <w:t>Truk</w:t>
      </w:r>
      <w:proofErr w:type="spellEnd"/>
      <w:r w:rsidRPr="00135C61">
        <w:rPr>
          <w:i/>
          <w:iCs/>
        </w:rPr>
        <w:t xml:space="preserve">"                    </w:t>
      </w:r>
    </w:p>
    <w:p w14:paraId="349856F1" w14:textId="77777777" w:rsidR="00135C61" w:rsidRPr="00135C61" w:rsidRDefault="00135C61" w:rsidP="00135C61">
      <w:pPr>
        <w:pStyle w:val="HBSNormal"/>
        <w:ind w:left="720"/>
        <w:rPr>
          <w:i/>
          <w:iCs/>
        </w:rPr>
      </w:pPr>
      <w:r w:rsidRPr="00135C61">
        <w:rPr>
          <w:i/>
          <w:iCs/>
        </w:rPr>
        <w:t xml:space="preserve">[564] "Pacific/Wake"                    </w:t>
      </w:r>
    </w:p>
    <w:p w14:paraId="534C21C2" w14:textId="77777777" w:rsidR="00135C61" w:rsidRPr="00135C61" w:rsidRDefault="00135C61" w:rsidP="00135C61">
      <w:pPr>
        <w:pStyle w:val="HBSNormal"/>
        <w:ind w:left="720"/>
        <w:rPr>
          <w:i/>
          <w:iCs/>
        </w:rPr>
      </w:pPr>
      <w:r w:rsidRPr="00135C61">
        <w:rPr>
          <w:i/>
          <w:iCs/>
        </w:rPr>
        <w:t xml:space="preserve">[565] "Pacific/Wallis"                  </w:t>
      </w:r>
    </w:p>
    <w:p w14:paraId="2AB7F0E3" w14:textId="77777777" w:rsidR="00135C61" w:rsidRPr="00135C61" w:rsidRDefault="00135C61" w:rsidP="00135C61">
      <w:pPr>
        <w:pStyle w:val="HBSNormal"/>
        <w:ind w:left="720"/>
        <w:rPr>
          <w:i/>
          <w:iCs/>
        </w:rPr>
      </w:pPr>
      <w:r w:rsidRPr="00135C61">
        <w:rPr>
          <w:i/>
          <w:iCs/>
        </w:rPr>
        <w:t xml:space="preserve">[566] "Pacific/Yap"                     </w:t>
      </w:r>
    </w:p>
    <w:p w14:paraId="6DA0ED09" w14:textId="77777777" w:rsidR="00135C61" w:rsidRPr="00135C61" w:rsidRDefault="00135C61" w:rsidP="00135C61">
      <w:pPr>
        <w:pStyle w:val="HBSNormal"/>
        <w:ind w:left="720"/>
        <w:rPr>
          <w:i/>
          <w:iCs/>
        </w:rPr>
      </w:pPr>
      <w:r w:rsidRPr="00135C61">
        <w:rPr>
          <w:i/>
          <w:iCs/>
        </w:rPr>
        <w:t xml:space="preserve">[567] "Poland"                          </w:t>
      </w:r>
    </w:p>
    <w:p w14:paraId="51B2516D" w14:textId="77777777" w:rsidR="00135C61" w:rsidRPr="00135C61" w:rsidRDefault="00135C61" w:rsidP="00135C61">
      <w:pPr>
        <w:pStyle w:val="HBSNormal"/>
        <w:ind w:left="720"/>
        <w:rPr>
          <w:i/>
          <w:iCs/>
        </w:rPr>
      </w:pPr>
      <w:r w:rsidRPr="00135C61">
        <w:rPr>
          <w:i/>
          <w:iCs/>
        </w:rPr>
        <w:t xml:space="preserve">[568] "Portugal"                        </w:t>
      </w:r>
    </w:p>
    <w:p w14:paraId="40EAB6D0" w14:textId="77777777" w:rsidR="00135C61" w:rsidRPr="00135C61" w:rsidRDefault="00135C61" w:rsidP="00135C61">
      <w:pPr>
        <w:pStyle w:val="HBSNormal"/>
        <w:ind w:left="720"/>
        <w:rPr>
          <w:i/>
          <w:iCs/>
        </w:rPr>
      </w:pPr>
      <w:r w:rsidRPr="00135C61">
        <w:rPr>
          <w:i/>
          <w:iCs/>
        </w:rPr>
        <w:t xml:space="preserve">[569] "PRC"                             </w:t>
      </w:r>
    </w:p>
    <w:p w14:paraId="077418D7" w14:textId="77777777" w:rsidR="00135C61" w:rsidRPr="00135C61" w:rsidRDefault="00135C61" w:rsidP="00135C61">
      <w:pPr>
        <w:pStyle w:val="HBSNormal"/>
        <w:ind w:left="720"/>
        <w:rPr>
          <w:i/>
          <w:iCs/>
        </w:rPr>
      </w:pPr>
      <w:r w:rsidRPr="00135C61">
        <w:rPr>
          <w:i/>
          <w:iCs/>
        </w:rPr>
        <w:t xml:space="preserve">[570] "PST8PDT"                         </w:t>
      </w:r>
    </w:p>
    <w:p w14:paraId="0BE9AA54" w14:textId="77777777" w:rsidR="00135C61" w:rsidRPr="00135C61" w:rsidRDefault="00135C61" w:rsidP="00135C61">
      <w:pPr>
        <w:pStyle w:val="HBSNormal"/>
        <w:ind w:left="720"/>
        <w:rPr>
          <w:i/>
          <w:iCs/>
        </w:rPr>
      </w:pPr>
      <w:r w:rsidRPr="00135C61">
        <w:rPr>
          <w:i/>
          <w:iCs/>
        </w:rPr>
        <w:t xml:space="preserve">[571] "ROC"                             </w:t>
      </w:r>
    </w:p>
    <w:p w14:paraId="1E38112A" w14:textId="77777777" w:rsidR="00135C61" w:rsidRPr="00135C61" w:rsidRDefault="00135C61" w:rsidP="00135C61">
      <w:pPr>
        <w:pStyle w:val="HBSNormal"/>
        <w:ind w:left="720"/>
        <w:rPr>
          <w:i/>
          <w:iCs/>
        </w:rPr>
      </w:pPr>
      <w:r w:rsidRPr="00135C61">
        <w:rPr>
          <w:i/>
          <w:iCs/>
        </w:rPr>
        <w:t xml:space="preserve">[572] "ROK"                             </w:t>
      </w:r>
    </w:p>
    <w:p w14:paraId="67F73805" w14:textId="77777777" w:rsidR="00135C61" w:rsidRPr="00135C61" w:rsidRDefault="00135C61" w:rsidP="00135C61">
      <w:pPr>
        <w:pStyle w:val="HBSNormal"/>
        <w:ind w:left="720"/>
        <w:rPr>
          <w:i/>
          <w:iCs/>
        </w:rPr>
      </w:pPr>
      <w:r w:rsidRPr="00135C61">
        <w:rPr>
          <w:i/>
          <w:iCs/>
        </w:rPr>
        <w:t xml:space="preserve">[573] "Singapore"                       </w:t>
      </w:r>
    </w:p>
    <w:p w14:paraId="122D07C3" w14:textId="77777777" w:rsidR="00135C61" w:rsidRPr="00135C61" w:rsidRDefault="00135C61" w:rsidP="00135C61">
      <w:pPr>
        <w:pStyle w:val="HBSNormal"/>
        <w:ind w:left="720"/>
        <w:rPr>
          <w:i/>
          <w:iCs/>
        </w:rPr>
      </w:pPr>
      <w:r w:rsidRPr="00135C61">
        <w:rPr>
          <w:i/>
          <w:iCs/>
        </w:rPr>
        <w:t xml:space="preserve">[574] "Turkey"                          </w:t>
      </w:r>
    </w:p>
    <w:p w14:paraId="648F858D" w14:textId="77777777" w:rsidR="00135C61" w:rsidRPr="00135C61" w:rsidRDefault="00135C61" w:rsidP="00135C61">
      <w:pPr>
        <w:pStyle w:val="HBSNormal"/>
        <w:ind w:left="720"/>
        <w:rPr>
          <w:i/>
          <w:iCs/>
        </w:rPr>
      </w:pPr>
      <w:r w:rsidRPr="00135C61">
        <w:rPr>
          <w:i/>
          <w:iCs/>
        </w:rPr>
        <w:t xml:space="preserve">[575] "UCT"                             </w:t>
      </w:r>
    </w:p>
    <w:p w14:paraId="71035786" w14:textId="77777777" w:rsidR="00135C61" w:rsidRPr="00135C61" w:rsidRDefault="00135C61" w:rsidP="00135C61">
      <w:pPr>
        <w:pStyle w:val="HBSNormal"/>
        <w:ind w:left="720"/>
        <w:rPr>
          <w:i/>
          <w:iCs/>
        </w:rPr>
      </w:pPr>
      <w:r w:rsidRPr="00135C61">
        <w:rPr>
          <w:i/>
          <w:iCs/>
        </w:rPr>
        <w:t xml:space="preserve">[576] "Universal"                       </w:t>
      </w:r>
    </w:p>
    <w:p w14:paraId="28419FB3" w14:textId="77777777" w:rsidR="00135C61" w:rsidRPr="00135C61" w:rsidRDefault="00135C61" w:rsidP="00135C61">
      <w:pPr>
        <w:pStyle w:val="HBSNormal"/>
        <w:ind w:left="720"/>
        <w:rPr>
          <w:i/>
          <w:iCs/>
        </w:rPr>
      </w:pPr>
      <w:r w:rsidRPr="00135C61">
        <w:rPr>
          <w:i/>
          <w:iCs/>
        </w:rPr>
        <w:t xml:space="preserve">[577] "US/Alaska"                       </w:t>
      </w:r>
    </w:p>
    <w:p w14:paraId="78985EC8" w14:textId="77777777" w:rsidR="00135C61" w:rsidRPr="00135C61" w:rsidRDefault="00135C61" w:rsidP="00135C61">
      <w:pPr>
        <w:pStyle w:val="HBSNormal"/>
        <w:ind w:left="720"/>
        <w:rPr>
          <w:i/>
          <w:iCs/>
        </w:rPr>
      </w:pPr>
      <w:r w:rsidRPr="00135C61">
        <w:rPr>
          <w:i/>
          <w:iCs/>
        </w:rPr>
        <w:t xml:space="preserve">[578] "US/Aleutian"                     </w:t>
      </w:r>
    </w:p>
    <w:p w14:paraId="087906CF" w14:textId="77777777" w:rsidR="00135C61" w:rsidRPr="00135C61" w:rsidRDefault="00135C61" w:rsidP="00135C61">
      <w:pPr>
        <w:pStyle w:val="HBSNormal"/>
        <w:ind w:left="720"/>
        <w:rPr>
          <w:i/>
          <w:iCs/>
        </w:rPr>
      </w:pPr>
      <w:r w:rsidRPr="00135C61">
        <w:rPr>
          <w:i/>
          <w:iCs/>
        </w:rPr>
        <w:t xml:space="preserve">[579] "US/Arizona"                      </w:t>
      </w:r>
    </w:p>
    <w:p w14:paraId="2606F942" w14:textId="77777777" w:rsidR="00135C61" w:rsidRPr="00135C61" w:rsidRDefault="00135C61" w:rsidP="00135C61">
      <w:pPr>
        <w:pStyle w:val="HBSNormal"/>
        <w:ind w:left="720"/>
        <w:rPr>
          <w:i/>
          <w:iCs/>
        </w:rPr>
      </w:pPr>
      <w:r w:rsidRPr="00135C61">
        <w:rPr>
          <w:i/>
          <w:iCs/>
        </w:rPr>
        <w:t xml:space="preserve">[580] "US/Central"                      </w:t>
      </w:r>
    </w:p>
    <w:p w14:paraId="74952C72" w14:textId="77777777" w:rsidR="00135C61" w:rsidRPr="00135C61" w:rsidRDefault="00135C61" w:rsidP="00135C61">
      <w:pPr>
        <w:pStyle w:val="HBSNormal"/>
        <w:ind w:left="720"/>
        <w:rPr>
          <w:i/>
          <w:iCs/>
        </w:rPr>
      </w:pPr>
      <w:r w:rsidRPr="00135C61">
        <w:rPr>
          <w:i/>
          <w:iCs/>
        </w:rPr>
        <w:t xml:space="preserve">[581] "US/East-Indiana"                 </w:t>
      </w:r>
    </w:p>
    <w:p w14:paraId="19D6F898" w14:textId="77777777" w:rsidR="00135C61" w:rsidRPr="00135C61" w:rsidRDefault="00135C61" w:rsidP="00135C61">
      <w:pPr>
        <w:pStyle w:val="HBSNormal"/>
        <w:ind w:left="720"/>
        <w:rPr>
          <w:i/>
          <w:iCs/>
        </w:rPr>
      </w:pPr>
      <w:r w:rsidRPr="00135C61">
        <w:rPr>
          <w:i/>
          <w:iCs/>
        </w:rPr>
        <w:t xml:space="preserve">[582] "US/Eastern"                      </w:t>
      </w:r>
    </w:p>
    <w:p w14:paraId="670B9757" w14:textId="77777777" w:rsidR="00135C61" w:rsidRPr="00135C61" w:rsidRDefault="00135C61" w:rsidP="00135C61">
      <w:pPr>
        <w:pStyle w:val="HBSNormal"/>
        <w:ind w:left="720"/>
        <w:rPr>
          <w:i/>
          <w:iCs/>
        </w:rPr>
      </w:pPr>
      <w:r w:rsidRPr="00135C61">
        <w:rPr>
          <w:i/>
          <w:iCs/>
        </w:rPr>
        <w:t xml:space="preserve">[583] "US/Hawaii"                       </w:t>
      </w:r>
    </w:p>
    <w:p w14:paraId="42B9C051" w14:textId="77777777" w:rsidR="00135C61" w:rsidRPr="00135C61" w:rsidRDefault="00135C61" w:rsidP="00135C61">
      <w:pPr>
        <w:pStyle w:val="HBSNormal"/>
        <w:ind w:left="720"/>
        <w:rPr>
          <w:i/>
          <w:iCs/>
        </w:rPr>
      </w:pPr>
      <w:r w:rsidRPr="00135C61">
        <w:rPr>
          <w:i/>
          <w:iCs/>
        </w:rPr>
        <w:t xml:space="preserve">[584] "US/Indiana-Starke"               </w:t>
      </w:r>
    </w:p>
    <w:p w14:paraId="6B13C9DA" w14:textId="77777777" w:rsidR="00135C61" w:rsidRPr="00135C61" w:rsidRDefault="00135C61" w:rsidP="00135C61">
      <w:pPr>
        <w:pStyle w:val="HBSNormal"/>
        <w:ind w:left="720"/>
        <w:rPr>
          <w:i/>
          <w:iCs/>
        </w:rPr>
      </w:pPr>
      <w:r w:rsidRPr="00135C61">
        <w:rPr>
          <w:i/>
          <w:iCs/>
        </w:rPr>
        <w:t xml:space="preserve">[585] "US/Michigan"                     </w:t>
      </w:r>
    </w:p>
    <w:p w14:paraId="713395A5" w14:textId="77777777" w:rsidR="00135C61" w:rsidRPr="00135C61" w:rsidRDefault="00135C61" w:rsidP="00135C61">
      <w:pPr>
        <w:pStyle w:val="HBSNormal"/>
        <w:ind w:left="720"/>
        <w:rPr>
          <w:i/>
          <w:iCs/>
        </w:rPr>
      </w:pPr>
      <w:r w:rsidRPr="00135C61">
        <w:rPr>
          <w:i/>
          <w:iCs/>
        </w:rPr>
        <w:t xml:space="preserve">[586] "US/Mountain"                     </w:t>
      </w:r>
    </w:p>
    <w:p w14:paraId="6300D90B" w14:textId="77777777" w:rsidR="00135C61" w:rsidRPr="00135C61" w:rsidRDefault="00135C61" w:rsidP="00135C61">
      <w:pPr>
        <w:pStyle w:val="HBSNormal"/>
        <w:ind w:left="720"/>
        <w:rPr>
          <w:i/>
          <w:iCs/>
        </w:rPr>
      </w:pPr>
      <w:r w:rsidRPr="00135C61">
        <w:rPr>
          <w:i/>
          <w:iCs/>
        </w:rPr>
        <w:t xml:space="preserve">[587] "US/Pacific"                      </w:t>
      </w:r>
    </w:p>
    <w:p w14:paraId="32936FCF" w14:textId="77777777" w:rsidR="00135C61" w:rsidRPr="00135C61" w:rsidRDefault="00135C61" w:rsidP="00135C61">
      <w:pPr>
        <w:pStyle w:val="HBSNormal"/>
        <w:ind w:left="720"/>
        <w:rPr>
          <w:i/>
          <w:iCs/>
        </w:rPr>
      </w:pPr>
      <w:r w:rsidRPr="00135C61">
        <w:rPr>
          <w:i/>
          <w:iCs/>
        </w:rPr>
        <w:lastRenderedPageBreak/>
        <w:t xml:space="preserve">[588] "US/Pacific-New"                  </w:t>
      </w:r>
    </w:p>
    <w:p w14:paraId="5D3538DB" w14:textId="77777777" w:rsidR="00135C61" w:rsidRPr="00135C61" w:rsidRDefault="00135C61" w:rsidP="00135C61">
      <w:pPr>
        <w:pStyle w:val="HBSNormal"/>
        <w:ind w:left="720"/>
        <w:rPr>
          <w:i/>
          <w:iCs/>
        </w:rPr>
      </w:pPr>
      <w:r w:rsidRPr="00135C61">
        <w:rPr>
          <w:i/>
          <w:iCs/>
        </w:rPr>
        <w:t xml:space="preserve">[589] "US/Samoa"                        </w:t>
      </w:r>
    </w:p>
    <w:p w14:paraId="5DD30F89" w14:textId="77777777" w:rsidR="00135C61" w:rsidRPr="00135C61" w:rsidRDefault="00135C61" w:rsidP="00135C61">
      <w:pPr>
        <w:pStyle w:val="HBSNormal"/>
        <w:ind w:left="720"/>
        <w:rPr>
          <w:i/>
          <w:iCs/>
        </w:rPr>
      </w:pPr>
      <w:r w:rsidRPr="00135C61">
        <w:rPr>
          <w:i/>
          <w:iCs/>
        </w:rPr>
        <w:t xml:space="preserve">[590] "UTC"                             </w:t>
      </w:r>
    </w:p>
    <w:p w14:paraId="0507DCC8" w14:textId="77777777" w:rsidR="00135C61" w:rsidRPr="00135C61" w:rsidRDefault="00135C61" w:rsidP="00135C61">
      <w:pPr>
        <w:pStyle w:val="HBSNormal"/>
        <w:ind w:left="720"/>
        <w:rPr>
          <w:i/>
          <w:iCs/>
        </w:rPr>
      </w:pPr>
      <w:r w:rsidRPr="00135C61">
        <w:rPr>
          <w:i/>
          <w:iCs/>
        </w:rPr>
        <w:t xml:space="preserve">[591] "W-SU"                            </w:t>
      </w:r>
    </w:p>
    <w:p w14:paraId="19AD8840" w14:textId="77777777" w:rsidR="00135C61" w:rsidRPr="00135C61" w:rsidRDefault="00135C61" w:rsidP="00135C61">
      <w:pPr>
        <w:pStyle w:val="HBSNormal"/>
        <w:ind w:left="720"/>
        <w:rPr>
          <w:i/>
          <w:iCs/>
        </w:rPr>
      </w:pPr>
      <w:r w:rsidRPr="00135C61">
        <w:rPr>
          <w:i/>
          <w:iCs/>
        </w:rPr>
        <w:t xml:space="preserve">[592] "WET"                             </w:t>
      </w:r>
    </w:p>
    <w:p w14:paraId="3150BD71" w14:textId="77777777" w:rsidR="00135C61" w:rsidRPr="00135C61" w:rsidRDefault="00135C61" w:rsidP="00135C61">
      <w:pPr>
        <w:pStyle w:val="HBSNormal"/>
        <w:ind w:left="720"/>
        <w:rPr>
          <w:i/>
          <w:iCs/>
        </w:rPr>
      </w:pPr>
      <w:r w:rsidRPr="00135C61">
        <w:rPr>
          <w:i/>
          <w:iCs/>
        </w:rPr>
        <w:t xml:space="preserve">[593] "Zulu"                            </w:t>
      </w:r>
    </w:p>
    <w:p w14:paraId="018068C1" w14:textId="77777777" w:rsidR="00135C61" w:rsidRPr="00135C61" w:rsidRDefault="00135C61" w:rsidP="00135C61">
      <w:pPr>
        <w:pStyle w:val="HBSNormal"/>
        <w:ind w:left="720"/>
        <w:rPr>
          <w:i/>
          <w:iCs/>
        </w:rPr>
      </w:pPr>
      <w:proofErr w:type="spellStart"/>
      <w:r w:rsidRPr="00135C61">
        <w:rPr>
          <w:i/>
          <w:iCs/>
        </w:rPr>
        <w:t>attr</w:t>
      </w:r>
      <w:proofErr w:type="spellEnd"/>
      <w:r w:rsidRPr="00135C61">
        <w:rPr>
          <w:i/>
          <w:iCs/>
        </w:rPr>
        <w:t>(,"Version")</w:t>
      </w:r>
    </w:p>
    <w:p w14:paraId="7258077A" w14:textId="3D3506D7" w:rsidR="00135C61" w:rsidRDefault="00135C61" w:rsidP="00135C61">
      <w:pPr>
        <w:pStyle w:val="HBSNormal"/>
        <w:ind w:left="720"/>
        <w:rPr>
          <w:i/>
          <w:iCs/>
        </w:rPr>
      </w:pPr>
      <w:r w:rsidRPr="00135C61">
        <w:rPr>
          <w:i/>
          <w:iCs/>
        </w:rPr>
        <w:t>[1] "2019a"</w:t>
      </w:r>
    </w:p>
    <w:p w14:paraId="36543335" w14:textId="24506209" w:rsidR="00135C61" w:rsidRDefault="00135C61" w:rsidP="00135C61">
      <w:pPr>
        <w:pStyle w:val="HBSNormal"/>
      </w:pPr>
      <w:proofErr w:type="spellStart"/>
      <w:r>
        <w:t>Lubridate</w:t>
      </w:r>
      <w:proofErr w:type="spellEnd"/>
      <w:r>
        <w:t xml:space="preserve"> also has function to extract hours, minutes and seconds form a time. We’ll show you some examples here:</w:t>
      </w:r>
    </w:p>
    <w:p w14:paraId="62B76FFB" w14:textId="77777777" w:rsidR="00135C61" w:rsidRPr="00135C61" w:rsidRDefault="00135C61" w:rsidP="00135C61">
      <w:pPr>
        <w:pStyle w:val="HBSNormal"/>
        <w:rPr>
          <w:i/>
          <w:iCs/>
        </w:rPr>
      </w:pPr>
      <w:r>
        <w:tab/>
      </w:r>
      <w:r w:rsidRPr="00135C61">
        <w:rPr>
          <w:i/>
          <w:iCs/>
        </w:rPr>
        <w:t>now</w:t>
      </w:r>
      <w:proofErr w:type="gramStart"/>
      <w:r w:rsidRPr="00135C61">
        <w:rPr>
          <w:i/>
          <w:iCs/>
        </w:rPr>
        <w:t>()%</w:t>
      </w:r>
      <w:proofErr w:type="gramEnd"/>
      <w:r w:rsidRPr="00135C61">
        <w:rPr>
          <w:i/>
          <w:iCs/>
        </w:rPr>
        <w:t>&gt;%hour()</w:t>
      </w:r>
    </w:p>
    <w:p w14:paraId="324FC8D3" w14:textId="77777777" w:rsidR="00135C61" w:rsidRPr="00135C61" w:rsidRDefault="00135C61" w:rsidP="00135C61">
      <w:pPr>
        <w:pStyle w:val="HBSNormal"/>
        <w:ind w:left="720"/>
        <w:rPr>
          <w:i/>
          <w:iCs/>
        </w:rPr>
      </w:pPr>
      <w:r w:rsidRPr="00135C61">
        <w:rPr>
          <w:i/>
          <w:iCs/>
        </w:rPr>
        <w:t>[1] 13</w:t>
      </w:r>
    </w:p>
    <w:p w14:paraId="39D81BEC" w14:textId="77777777" w:rsidR="00135C61" w:rsidRPr="00135C61" w:rsidRDefault="00135C61" w:rsidP="00135C61">
      <w:pPr>
        <w:pStyle w:val="HBSNormal"/>
        <w:ind w:left="720"/>
        <w:rPr>
          <w:i/>
          <w:iCs/>
        </w:rPr>
      </w:pPr>
      <w:r w:rsidRPr="00135C61">
        <w:rPr>
          <w:i/>
          <w:iCs/>
        </w:rPr>
        <w:t>&gt; now</w:t>
      </w:r>
      <w:proofErr w:type="gramStart"/>
      <w:r w:rsidRPr="00135C61">
        <w:rPr>
          <w:i/>
          <w:iCs/>
        </w:rPr>
        <w:t>()%</w:t>
      </w:r>
      <w:proofErr w:type="gramEnd"/>
      <w:r w:rsidRPr="00135C61">
        <w:rPr>
          <w:i/>
          <w:iCs/>
        </w:rPr>
        <w:t>&gt;%minute()</w:t>
      </w:r>
    </w:p>
    <w:p w14:paraId="32B3FB56" w14:textId="77777777" w:rsidR="00135C61" w:rsidRPr="00135C61" w:rsidRDefault="00135C61" w:rsidP="00135C61">
      <w:pPr>
        <w:pStyle w:val="HBSNormal"/>
        <w:ind w:left="720"/>
        <w:rPr>
          <w:i/>
          <w:iCs/>
        </w:rPr>
      </w:pPr>
      <w:r w:rsidRPr="00135C61">
        <w:rPr>
          <w:i/>
          <w:iCs/>
        </w:rPr>
        <w:t>[1] 37</w:t>
      </w:r>
    </w:p>
    <w:p w14:paraId="3DBDDA79" w14:textId="77777777" w:rsidR="00135C61" w:rsidRPr="00135C61" w:rsidRDefault="00135C61" w:rsidP="00135C61">
      <w:pPr>
        <w:pStyle w:val="HBSNormal"/>
        <w:ind w:left="720"/>
        <w:rPr>
          <w:i/>
          <w:iCs/>
        </w:rPr>
      </w:pPr>
      <w:r w:rsidRPr="00135C61">
        <w:rPr>
          <w:i/>
          <w:iCs/>
        </w:rPr>
        <w:t>&gt; now</w:t>
      </w:r>
      <w:proofErr w:type="gramStart"/>
      <w:r w:rsidRPr="00135C61">
        <w:rPr>
          <w:i/>
          <w:iCs/>
        </w:rPr>
        <w:t>()%</w:t>
      </w:r>
      <w:proofErr w:type="gramEnd"/>
      <w:r w:rsidRPr="00135C61">
        <w:rPr>
          <w:i/>
          <w:iCs/>
        </w:rPr>
        <w:t>&gt;%second()</w:t>
      </w:r>
    </w:p>
    <w:p w14:paraId="3ACDC8D7" w14:textId="5946360E" w:rsidR="00135C61" w:rsidRDefault="00135C61" w:rsidP="00135C61">
      <w:pPr>
        <w:pStyle w:val="HBSNormal"/>
        <w:ind w:left="720"/>
        <w:rPr>
          <w:i/>
          <w:iCs/>
        </w:rPr>
      </w:pPr>
      <w:r w:rsidRPr="00135C61">
        <w:rPr>
          <w:i/>
          <w:iCs/>
        </w:rPr>
        <w:t>[1] 56.94769</w:t>
      </w:r>
    </w:p>
    <w:p w14:paraId="7594A05B" w14:textId="2C3FFC2D" w:rsidR="00135C61" w:rsidRDefault="00135C61" w:rsidP="00135C61">
      <w:pPr>
        <w:pStyle w:val="HBSNormal"/>
      </w:pPr>
      <w:r>
        <w:t>It also has functions that can parse strings into times. Let’s see some examples. Here’s an example:</w:t>
      </w:r>
    </w:p>
    <w:p w14:paraId="1F55ADFB" w14:textId="77777777" w:rsidR="00135C61" w:rsidRPr="00135C61" w:rsidRDefault="00135C61" w:rsidP="00135C61">
      <w:pPr>
        <w:pStyle w:val="HBSNormal"/>
        <w:rPr>
          <w:i/>
          <w:iCs/>
        </w:rPr>
      </w:pPr>
      <w:r>
        <w:tab/>
      </w:r>
      <w:r w:rsidRPr="00135C61">
        <w:rPr>
          <w:i/>
          <w:iCs/>
        </w:rPr>
        <w:t>x&lt;-"Nov/2/2012 12:34:56"</w:t>
      </w:r>
    </w:p>
    <w:p w14:paraId="35002DEE" w14:textId="77777777" w:rsidR="00135C61" w:rsidRPr="00135C61" w:rsidRDefault="00135C61" w:rsidP="00135C61">
      <w:pPr>
        <w:pStyle w:val="HBSNormal"/>
        <w:ind w:left="720"/>
        <w:rPr>
          <w:i/>
          <w:iCs/>
        </w:rPr>
      </w:pPr>
      <w:r w:rsidRPr="00135C61">
        <w:rPr>
          <w:i/>
          <w:iCs/>
        </w:rPr>
        <w:t xml:space="preserve">&gt; </w:t>
      </w:r>
      <w:proofErr w:type="spellStart"/>
      <w:r w:rsidRPr="00135C61">
        <w:rPr>
          <w:i/>
          <w:iCs/>
        </w:rPr>
        <w:t>mdy_hms</w:t>
      </w:r>
      <w:proofErr w:type="spellEnd"/>
      <w:r w:rsidRPr="00135C61">
        <w:rPr>
          <w:i/>
          <w:iCs/>
        </w:rPr>
        <w:t>(x)</w:t>
      </w:r>
    </w:p>
    <w:p w14:paraId="2DBA2802" w14:textId="017B9B56" w:rsidR="00135C61" w:rsidRDefault="00135C61" w:rsidP="00135C61">
      <w:pPr>
        <w:pStyle w:val="HBSNormal"/>
        <w:ind w:left="720"/>
        <w:rPr>
          <w:i/>
          <w:iCs/>
        </w:rPr>
      </w:pPr>
      <w:r w:rsidRPr="00135C61">
        <w:rPr>
          <w:i/>
          <w:iCs/>
        </w:rPr>
        <w:t>[1] "2012-11-02 12:34:56 UTC"</w:t>
      </w:r>
    </w:p>
    <w:p w14:paraId="7E02EF75" w14:textId="4930041B" w:rsidR="00135C61" w:rsidRDefault="00135C61" w:rsidP="00135C61">
      <w:pPr>
        <w:pStyle w:val="HBSNormal"/>
      </w:pPr>
      <w:r>
        <w:t>This one takes a string that has both date and time and parses it our into a more appropriate format.</w:t>
      </w:r>
    </w:p>
    <w:p w14:paraId="521A590C" w14:textId="77777777" w:rsidR="00135C61" w:rsidRDefault="00135C61">
      <w:pPr>
        <w:rPr>
          <w:sz w:val="20"/>
        </w:rPr>
      </w:pPr>
      <w:r>
        <w:br w:type="page"/>
      </w:r>
    </w:p>
    <w:p w14:paraId="714A446D" w14:textId="77777777" w:rsidR="00135C61" w:rsidRPr="00135C61" w:rsidRDefault="00135C61" w:rsidP="00135C61">
      <w:pPr>
        <w:pStyle w:val="HBSNormal"/>
      </w:pPr>
    </w:p>
    <w:p w14:paraId="54981406" w14:textId="55653EE0" w:rsidR="00CC1322" w:rsidRDefault="00CC1322" w:rsidP="00CC1322">
      <w:pPr>
        <w:pStyle w:val="Heading3"/>
      </w:pPr>
      <w:bookmarkStart w:id="59" w:name="_Toc25419730"/>
      <w:r>
        <w:t>Text Mining</w:t>
      </w:r>
      <w:bookmarkEnd w:id="59"/>
    </w:p>
    <w:p w14:paraId="2E436A15" w14:textId="7059BEB9" w:rsidR="00135C61" w:rsidRDefault="00E948C9" w:rsidP="00135C61">
      <w:pPr>
        <w:pStyle w:val="HBSNormal"/>
      </w:pPr>
      <w:r>
        <w:t>Apart from</w:t>
      </w:r>
      <w:r w:rsidR="00135C61">
        <w:t xml:space="preserve"> labels used to represent categorical data, we have focused on numerical data, but in many applications data starts as text. Well known examples are spam filtering, cyber-crime prevention, </w:t>
      </w:r>
      <w:r>
        <w:t>counterterrorism</w:t>
      </w:r>
      <w:r w:rsidR="00135C61">
        <w:t xml:space="preserve"> and sentiment analysis.</w:t>
      </w:r>
    </w:p>
    <w:p w14:paraId="7B1BAB3E" w14:textId="3DF6B213" w:rsidR="00135C61" w:rsidRDefault="00135C61" w:rsidP="00135C61">
      <w:pPr>
        <w:pStyle w:val="HBSNormal"/>
      </w:pPr>
      <w:r>
        <w:t>In all these examples, the raw data is composed of free form texts. Our task is to extract insights from these data. In this section, we learn how to generate useful numerical summaries from text data to which we can apply some of the powerful data visualization and analysis techniques we have learned.</w:t>
      </w:r>
    </w:p>
    <w:p w14:paraId="6F85520C" w14:textId="77777777" w:rsidR="00135C61" w:rsidRDefault="00135C61" w:rsidP="00135C61">
      <w:pPr>
        <w:pStyle w:val="HBSNormal"/>
      </w:pPr>
      <w:r>
        <w:t>Case study: Trump Tweets</w:t>
      </w:r>
    </w:p>
    <w:p w14:paraId="49810C69" w14:textId="5CC9083E" w:rsidR="00135C61" w:rsidRDefault="00135C61" w:rsidP="00135C61">
      <w:pPr>
        <w:pStyle w:val="HBSNormal"/>
      </w:pPr>
      <w:r>
        <w:t xml:space="preserve">During the 2016 US presidential election, then-candidate Donald J. Trump used his Twitter account </w:t>
      </w:r>
      <w:proofErr w:type="gramStart"/>
      <w:r>
        <w:t>as a way to</w:t>
      </w:r>
      <w:proofErr w:type="gramEnd"/>
      <w:r>
        <w:t xml:space="preserve"> communicate with potential voters. On August 6, 2016 Todd </w:t>
      </w:r>
      <w:proofErr w:type="spellStart"/>
      <w:r>
        <w:t>Vaziri</w:t>
      </w:r>
      <w:proofErr w:type="spellEnd"/>
      <w:r>
        <w:t xml:space="preserve"> tweeted about Trump that "Every non-hyperbolic tweet is from iPhone (his staff). Every hyperbolic tweet is from Android (from him)." Data scientist David Robinson conducted an analysis to determine if data supported this assertion. Here we go through David's analysis to learn some of the basics of text mining. To learn more about text mining in R we recommend this book.</w:t>
      </w:r>
    </w:p>
    <w:p w14:paraId="76C5E5EB" w14:textId="77777777" w:rsidR="00135C61" w:rsidRDefault="00135C61" w:rsidP="00135C61">
      <w:pPr>
        <w:pStyle w:val="HBSNormal"/>
      </w:pPr>
      <w:r>
        <w:t>We will use the following libraries</w:t>
      </w:r>
    </w:p>
    <w:p w14:paraId="2112570B" w14:textId="77777777" w:rsidR="00135C61" w:rsidRDefault="00135C61" w:rsidP="00135C61">
      <w:pPr>
        <w:pStyle w:val="HBSNormal"/>
      </w:pPr>
    </w:p>
    <w:p w14:paraId="57A1FF69" w14:textId="77777777" w:rsidR="00135C61" w:rsidRPr="00E948C9" w:rsidRDefault="00135C61" w:rsidP="00E948C9">
      <w:pPr>
        <w:pStyle w:val="HBSNormal"/>
        <w:ind w:left="720"/>
        <w:rPr>
          <w:i/>
          <w:iCs/>
        </w:rPr>
      </w:pPr>
      <w:r w:rsidRPr="00E948C9">
        <w:rPr>
          <w:i/>
          <w:iCs/>
        </w:rPr>
        <w:t>library(</w:t>
      </w:r>
      <w:proofErr w:type="spellStart"/>
      <w:r w:rsidRPr="00E948C9">
        <w:rPr>
          <w:i/>
          <w:iCs/>
        </w:rPr>
        <w:t>tidyverse</w:t>
      </w:r>
      <w:proofErr w:type="spellEnd"/>
      <w:r w:rsidRPr="00E948C9">
        <w:rPr>
          <w:i/>
          <w:iCs/>
        </w:rPr>
        <w:t>)</w:t>
      </w:r>
    </w:p>
    <w:p w14:paraId="7CD044BE" w14:textId="77777777" w:rsidR="00135C61" w:rsidRPr="00E948C9" w:rsidRDefault="00135C61" w:rsidP="00E948C9">
      <w:pPr>
        <w:pStyle w:val="HBSNormal"/>
        <w:ind w:left="720"/>
        <w:rPr>
          <w:i/>
          <w:iCs/>
        </w:rPr>
      </w:pPr>
      <w:r w:rsidRPr="00E948C9">
        <w:rPr>
          <w:i/>
          <w:iCs/>
        </w:rPr>
        <w:t>library(ggplot2)</w:t>
      </w:r>
    </w:p>
    <w:p w14:paraId="5CEA38EA" w14:textId="77777777" w:rsidR="00135C61" w:rsidRPr="00E948C9" w:rsidRDefault="00135C61" w:rsidP="00E948C9">
      <w:pPr>
        <w:pStyle w:val="HBSNormal"/>
        <w:ind w:left="720"/>
        <w:rPr>
          <w:i/>
          <w:iCs/>
        </w:rPr>
      </w:pPr>
      <w:r w:rsidRPr="00E948C9">
        <w:rPr>
          <w:i/>
          <w:iCs/>
        </w:rPr>
        <w:t>library(</w:t>
      </w:r>
      <w:proofErr w:type="spellStart"/>
      <w:r w:rsidRPr="00E948C9">
        <w:rPr>
          <w:i/>
          <w:iCs/>
        </w:rPr>
        <w:t>lubridate</w:t>
      </w:r>
      <w:proofErr w:type="spellEnd"/>
      <w:r w:rsidRPr="00E948C9">
        <w:rPr>
          <w:i/>
          <w:iCs/>
        </w:rPr>
        <w:t>)</w:t>
      </w:r>
    </w:p>
    <w:p w14:paraId="209647A5" w14:textId="77777777" w:rsidR="00135C61" w:rsidRPr="00E948C9" w:rsidRDefault="00135C61" w:rsidP="00E948C9">
      <w:pPr>
        <w:pStyle w:val="HBSNormal"/>
        <w:ind w:left="720"/>
        <w:rPr>
          <w:i/>
          <w:iCs/>
        </w:rPr>
      </w:pPr>
      <w:r w:rsidRPr="00E948C9">
        <w:rPr>
          <w:i/>
          <w:iCs/>
        </w:rPr>
        <w:t>library(</w:t>
      </w:r>
      <w:proofErr w:type="spellStart"/>
      <w:r w:rsidRPr="00E948C9">
        <w:rPr>
          <w:i/>
          <w:iCs/>
        </w:rPr>
        <w:t>tidyr</w:t>
      </w:r>
      <w:proofErr w:type="spellEnd"/>
      <w:r w:rsidRPr="00E948C9">
        <w:rPr>
          <w:i/>
          <w:iCs/>
        </w:rPr>
        <w:t>)</w:t>
      </w:r>
    </w:p>
    <w:p w14:paraId="4047483A" w14:textId="77777777" w:rsidR="00135C61" w:rsidRPr="00E948C9" w:rsidRDefault="00135C61" w:rsidP="00E948C9">
      <w:pPr>
        <w:pStyle w:val="HBSNormal"/>
        <w:ind w:left="720"/>
        <w:rPr>
          <w:i/>
          <w:iCs/>
        </w:rPr>
      </w:pPr>
      <w:r w:rsidRPr="00E948C9">
        <w:rPr>
          <w:i/>
          <w:iCs/>
        </w:rPr>
        <w:t>library(scales)</w:t>
      </w:r>
    </w:p>
    <w:p w14:paraId="09AAB742" w14:textId="77777777" w:rsidR="00135C61" w:rsidRDefault="00135C61" w:rsidP="00E948C9">
      <w:pPr>
        <w:pStyle w:val="HBSNormal"/>
        <w:ind w:left="720"/>
      </w:pPr>
      <w:proofErr w:type="spellStart"/>
      <w:proofErr w:type="gramStart"/>
      <w:r w:rsidRPr="00E948C9">
        <w:rPr>
          <w:i/>
          <w:iCs/>
        </w:rPr>
        <w:t>set.seed</w:t>
      </w:r>
      <w:proofErr w:type="spellEnd"/>
      <w:proofErr w:type="gramEnd"/>
      <w:r w:rsidRPr="00E948C9">
        <w:rPr>
          <w:i/>
          <w:iCs/>
        </w:rPr>
        <w:t>(1)</w:t>
      </w:r>
    </w:p>
    <w:p w14:paraId="77BC0878" w14:textId="23868E46" w:rsidR="00135C61" w:rsidRDefault="00135C61" w:rsidP="00135C61">
      <w:pPr>
        <w:pStyle w:val="HBSNormal"/>
      </w:pPr>
      <w:r>
        <w:t>In general, we can extract data directly from Twitter using the \</w:t>
      </w:r>
      <w:proofErr w:type="spellStart"/>
      <w:r>
        <w:t>emph</w:t>
      </w:r>
      <w:proofErr w:type="spellEnd"/>
      <w:r>
        <w:t>{</w:t>
      </w:r>
      <w:proofErr w:type="spellStart"/>
      <w:r>
        <w:t>rtweet</w:t>
      </w:r>
      <w:proofErr w:type="spellEnd"/>
      <w:r>
        <w:t>} package. However, in this case, a group has already compiled data for us and made it available at http://www.trumptwitterarchive.com.</w:t>
      </w:r>
    </w:p>
    <w:p w14:paraId="039DEDFE" w14:textId="77777777" w:rsidR="00135C61" w:rsidRPr="00E948C9" w:rsidRDefault="00135C61" w:rsidP="00E948C9">
      <w:pPr>
        <w:pStyle w:val="HBSNormal"/>
        <w:ind w:left="720"/>
        <w:rPr>
          <w:i/>
          <w:iCs/>
        </w:rPr>
      </w:pPr>
      <w:proofErr w:type="spellStart"/>
      <w:r w:rsidRPr="00E948C9">
        <w:rPr>
          <w:i/>
          <w:iCs/>
        </w:rPr>
        <w:t>url</w:t>
      </w:r>
      <w:proofErr w:type="spellEnd"/>
      <w:r w:rsidRPr="00E948C9">
        <w:rPr>
          <w:i/>
          <w:iCs/>
        </w:rPr>
        <w:t xml:space="preserve"> &lt;- 'http://www.trumptwitterarchive.com/data/realdonaldtrump/%s.json'</w:t>
      </w:r>
    </w:p>
    <w:p w14:paraId="5CBFC944" w14:textId="77777777" w:rsidR="00135C61" w:rsidRPr="00E948C9" w:rsidRDefault="00135C61" w:rsidP="00E948C9">
      <w:pPr>
        <w:pStyle w:val="HBSNormal"/>
        <w:ind w:left="720"/>
        <w:rPr>
          <w:i/>
          <w:iCs/>
        </w:rPr>
      </w:pPr>
      <w:proofErr w:type="spellStart"/>
      <w:r w:rsidRPr="00E948C9">
        <w:rPr>
          <w:i/>
          <w:iCs/>
        </w:rPr>
        <w:t>trump_tweets</w:t>
      </w:r>
      <w:proofErr w:type="spellEnd"/>
      <w:r w:rsidRPr="00E948C9">
        <w:rPr>
          <w:i/>
          <w:iCs/>
        </w:rPr>
        <w:t xml:space="preserve"> &lt;- </w:t>
      </w:r>
      <w:proofErr w:type="gramStart"/>
      <w:r w:rsidRPr="00E948C9">
        <w:rPr>
          <w:i/>
          <w:iCs/>
        </w:rPr>
        <w:t>map(</w:t>
      </w:r>
      <w:proofErr w:type="gramEnd"/>
      <w:r w:rsidRPr="00E948C9">
        <w:rPr>
          <w:i/>
          <w:iCs/>
        </w:rPr>
        <w:t>2009:2017, ~</w:t>
      </w:r>
      <w:proofErr w:type="spellStart"/>
      <w:r w:rsidRPr="00E948C9">
        <w:rPr>
          <w:i/>
          <w:iCs/>
        </w:rPr>
        <w:t>sprintf</w:t>
      </w:r>
      <w:proofErr w:type="spellEnd"/>
      <w:r w:rsidRPr="00E948C9">
        <w:rPr>
          <w:i/>
          <w:iCs/>
        </w:rPr>
        <w:t>(</w:t>
      </w:r>
      <w:proofErr w:type="spellStart"/>
      <w:r w:rsidRPr="00E948C9">
        <w:rPr>
          <w:i/>
          <w:iCs/>
        </w:rPr>
        <w:t>url</w:t>
      </w:r>
      <w:proofErr w:type="spellEnd"/>
      <w:r w:rsidRPr="00E948C9">
        <w:rPr>
          <w:i/>
          <w:iCs/>
        </w:rPr>
        <w:t>, .x)) %&gt;%</w:t>
      </w:r>
    </w:p>
    <w:p w14:paraId="4499250C" w14:textId="77777777" w:rsidR="00135C61" w:rsidRPr="00E948C9" w:rsidRDefault="00135C61" w:rsidP="00E948C9">
      <w:pPr>
        <w:pStyle w:val="HBSNormal"/>
        <w:ind w:left="720"/>
        <w:rPr>
          <w:i/>
          <w:iCs/>
        </w:rPr>
      </w:pPr>
      <w:r w:rsidRPr="00E948C9">
        <w:rPr>
          <w:i/>
          <w:iCs/>
        </w:rPr>
        <w:t xml:space="preserve">  </w:t>
      </w:r>
      <w:proofErr w:type="spellStart"/>
      <w:r w:rsidRPr="00E948C9">
        <w:rPr>
          <w:i/>
          <w:iCs/>
        </w:rPr>
        <w:t>map_</w:t>
      </w:r>
      <w:proofErr w:type="gramStart"/>
      <w:r w:rsidRPr="00E948C9">
        <w:rPr>
          <w:i/>
          <w:iCs/>
        </w:rPr>
        <w:t>df</w:t>
      </w:r>
      <w:proofErr w:type="spellEnd"/>
      <w:r w:rsidRPr="00E948C9">
        <w:rPr>
          <w:i/>
          <w:iCs/>
        </w:rPr>
        <w:t>(</w:t>
      </w:r>
      <w:proofErr w:type="spellStart"/>
      <w:proofErr w:type="gramEnd"/>
      <w:r w:rsidRPr="00E948C9">
        <w:rPr>
          <w:i/>
          <w:iCs/>
        </w:rPr>
        <w:t>jsonlite</w:t>
      </w:r>
      <w:proofErr w:type="spellEnd"/>
      <w:r w:rsidRPr="00E948C9">
        <w:rPr>
          <w:i/>
          <w:iCs/>
        </w:rPr>
        <w:t>::</w:t>
      </w:r>
      <w:proofErr w:type="spellStart"/>
      <w:r w:rsidRPr="00E948C9">
        <w:rPr>
          <w:i/>
          <w:iCs/>
        </w:rPr>
        <w:t>fromJSON</w:t>
      </w:r>
      <w:proofErr w:type="spellEnd"/>
      <w:r w:rsidRPr="00E948C9">
        <w:rPr>
          <w:i/>
          <w:iCs/>
        </w:rPr>
        <w:t xml:space="preserve">, </w:t>
      </w:r>
      <w:proofErr w:type="spellStart"/>
      <w:r w:rsidRPr="00E948C9">
        <w:rPr>
          <w:i/>
          <w:iCs/>
        </w:rPr>
        <w:t>simplifyDataFrame</w:t>
      </w:r>
      <w:proofErr w:type="spellEnd"/>
      <w:r w:rsidRPr="00E948C9">
        <w:rPr>
          <w:i/>
          <w:iCs/>
        </w:rPr>
        <w:t xml:space="preserve"> = TRUE) %&gt;%</w:t>
      </w:r>
    </w:p>
    <w:p w14:paraId="422F140D" w14:textId="77777777" w:rsidR="00135C61" w:rsidRPr="00E948C9" w:rsidRDefault="00135C61" w:rsidP="00E948C9">
      <w:pPr>
        <w:pStyle w:val="HBSNormal"/>
        <w:ind w:left="720"/>
        <w:rPr>
          <w:i/>
          <w:iCs/>
        </w:rPr>
      </w:pPr>
      <w:r w:rsidRPr="00E948C9">
        <w:rPr>
          <w:i/>
          <w:iCs/>
        </w:rPr>
        <w:t xml:space="preserve">  </w:t>
      </w:r>
      <w:proofErr w:type="gramStart"/>
      <w:r w:rsidRPr="00E948C9">
        <w:rPr>
          <w:i/>
          <w:iCs/>
        </w:rPr>
        <w:t>filter(</w:t>
      </w:r>
      <w:proofErr w:type="gramEnd"/>
      <w:r w:rsidRPr="00E948C9">
        <w:rPr>
          <w:i/>
          <w:iCs/>
        </w:rPr>
        <w:t>!</w:t>
      </w:r>
      <w:proofErr w:type="spellStart"/>
      <w:r w:rsidRPr="00E948C9">
        <w:rPr>
          <w:i/>
          <w:iCs/>
        </w:rPr>
        <w:t>is_retweet</w:t>
      </w:r>
      <w:proofErr w:type="spellEnd"/>
      <w:r w:rsidRPr="00E948C9">
        <w:rPr>
          <w:i/>
          <w:iCs/>
        </w:rPr>
        <w:t xml:space="preserve"> &amp; !</w:t>
      </w:r>
      <w:proofErr w:type="spellStart"/>
      <w:r w:rsidRPr="00E948C9">
        <w:rPr>
          <w:i/>
          <w:iCs/>
        </w:rPr>
        <w:t>str_detect</w:t>
      </w:r>
      <w:proofErr w:type="spellEnd"/>
      <w:r w:rsidRPr="00E948C9">
        <w:rPr>
          <w:i/>
          <w:iCs/>
        </w:rPr>
        <w:t>(text, '^"')) %&gt;%</w:t>
      </w:r>
    </w:p>
    <w:p w14:paraId="232116A2" w14:textId="22D40113" w:rsidR="00E948C9" w:rsidRDefault="00135C61" w:rsidP="00E948C9">
      <w:pPr>
        <w:pStyle w:val="HBSNormal"/>
        <w:ind w:left="720"/>
      </w:pPr>
      <w:r w:rsidRPr="00E948C9">
        <w:rPr>
          <w:i/>
          <w:iCs/>
        </w:rPr>
        <w:t xml:space="preserve">  </w:t>
      </w:r>
      <w:proofErr w:type="gramStart"/>
      <w:r w:rsidRPr="00E948C9">
        <w:rPr>
          <w:i/>
          <w:iCs/>
        </w:rPr>
        <w:t>mutate(</w:t>
      </w:r>
      <w:proofErr w:type="spellStart"/>
      <w:proofErr w:type="gramEnd"/>
      <w:r w:rsidRPr="00E948C9">
        <w:rPr>
          <w:i/>
          <w:iCs/>
        </w:rPr>
        <w:t>created_at</w:t>
      </w:r>
      <w:proofErr w:type="spellEnd"/>
      <w:r w:rsidRPr="00E948C9">
        <w:rPr>
          <w:i/>
          <w:iCs/>
        </w:rPr>
        <w:t xml:space="preserve"> = </w:t>
      </w:r>
      <w:proofErr w:type="spellStart"/>
      <w:r w:rsidRPr="00E948C9">
        <w:rPr>
          <w:i/>
          <w:iCs/>
        </w:rPr>
        <w:t>parse_date_time</w:t>
      </w:r>
      <w:proofErr w:type="spellEnd"/>
      <w:r w:rsidRPr="00E948C9">
        <w:rPr>
          <w:i/>
          <w:iCs/>
        </w:rPr>
        <w:t>(</w:t>
      </w:r>
      <w:proofErr w:type="spellStart"/>
      <w:r w:rsidRPr="00E948C9">
        <w:rPr>
          <w:i/>
          <w:iCs/>
        </w:rPr>
        <w:t>created_at</w:t>
      </w:r>
      <w:proofErr w:type="spellEnd"/>
      <w:r w:rsidRPr="00E948C9">
        <w:rPr>
          <w:i/>
          <w:iCs/>
        </w:rPr>
        <w:t xml:space="preserve">, orders = "a b! d! </w:t>
      </w:r>
      <w:proofErr w:type="gramStart"/>
      <w:r w:rsidRPr="00E948C9">
        <w:rPr>
          <w:i/>
          <w:iCs/>
        </w:rPr>
        <w:t>H!:</w:t>
      </w:r>
      <w:proofErr w:type="gramEnd"/>
      <w:r w:rsidRPr="00E948C9">
        <w:rPr>
          <w:i/>
          <w:iCs/>
        </w:rPr>
        <w:t xml:space="preserve">M!:S! z!* Y!", </w:t>
      </w:r>
      <w:proofErr w:type="spellStart"/>
      <w:r w:rsidRPr="00E948C9">
        <w:rPr>
          <w:i/>
          <w:iCs/>
        </w:rPr>
        <w:t>tz</w:t>
      </w:r>
      <w:proofErr w:type="spellEnd"/>
      <w:r w:rsidRPr="00E948C9">
        <w:rPr>
          <w:i/>
          <w:iCs/>
        </w:rPr>
        <w:t xml:space="preserve">="EST")) </w:t>
      </w:r>
    </w:p>
    <w:p w14:paraId="3A39F717" w14:textId="77777777" w:rsidR="00E948C9" w:rsidRDefault="00E948C9">
      <w:pPr>
        <w:rPr>
          <w:sz w:val="20"/>
        </w:rPr>
      </w:pPr>
      <w:r>
        <w:br w:type="page"/>
      </w:r>
    </w:p>
    <w:p w14:paraId="16284B0D" w14:textId="77777777" w:rsidR="00135C61" w:rsidRDefault="00135C61" w:rsidP="00135C61">
      <w:pPr>
        <w:pStyle w:val="HBSNormal"/>
      </w:pPr>
    </w:p>
    <w:p w14:paraId="476E0B82" w14:textId="77777777" w:rsidR="00135C61" w:rsidRDefault="00135C61" w:rsidP="00135C61">
      <w:pPr>
        <w:pStyle w:val="HBSNormal"/>
      </w:pPr>
      <w:r>
        <w:t xml:space="preserve">For convenience we include the result of the code above in the </w:t>
      </w:r>
      <w:proofErr w:type="spellStart"/>
      <w:r>
        <w:t>dslabs</w:t>
      </w:r>
      <w:proofErr w:type="spellEnd"/>
      <w:r>
        <w:t xml:space="preserve"> package:</w:t>
      </w:r>
    </w:p>
    <w:p w14:paraId="63BC5F14" w14:textId="77777777" w:rsidR="00135C61" w:rsidRDefault="00135C61" w:rsidP="00135C61">
      <w:pPr>
        <w:pStyle w:val="HBSNormal"/>
      </w:pPr>
    </w:p>
    <w:p w14:paraId="4C986ED6" w14:textId="77777777" w:rsidR="00135C61" w:rsidRPr="00E948C9" w:rsidRDefault="00135C61" w:rsidP="00E948C9">
      <w:pPr>
        <w:pStyle w:val="HBSNormal"/>
        <w:ind w:left="720"/>
        <w:rPr>
          <w:i/>
          <w:iCs/>
        </w:rPr>
      </w:pPr>
      <w:r w:rsidRPr="00E948C9">
        <w:rPr>
          <w:i/>
          <w:iCs/>
        </w:rPr>
        <w:t>library(</w:t>
      </w:r>
      <w:proofErr w:type="spellStart"/>
      <w:r w:rsidRPr="00E948C9">
        <w:rPr>
          <w:i/>
          <w:iCs/>
        </w:rPr>
        <w:t>dslabs</w:t>
      </w:r>
      <w:proofErr w:type="spellEnd"/>
      <w:r w:rsidRPr="00E948C9">
        <w:rPr>
          <w:i/>
          <w:iCs/>
        </w:rPr>
        <w:t>)</w:t>
      </w:r>
    </w:p>
    <w:p w14:paraId="0EE0E927" w14:textId="77777777" w:rsidR="00135C61" w:rsidRDefault="00135C61" w:rsidP="00E948C9">
      <w:pPr>
        <w:pStyle w:val="HBSNormal"/>
        <w:ind w:left="720"/>
      </w:pPr>
      <w:r w:rsidRPr="00E948C9">
        <w:rPr>
          <w:i/>
          <w:iCs/>
        </w:rPr>
        <w:t>data("</w:t>
      </w:r>
      <w:proofErr w:type="spellStart"/>
      <w:r w:rsidRPr="00E948C9">
        <w:rPr>
          <w:i/>
          <w:iCs/>
        </w:rPr>
        <w:t>trump_tweets</w:t>
      </w:r>
      <w:proofErr w:type="spellEnd"/>
      <w:r w:rsidRPr="00E948C9">
        <w:rPr>
          <w:i/>
          <w:iCs/>
        </w:rPr>
        <w:t>")</w:t>
      </w:r>
    </w:p>
    <w:p w14:paraId="43E372D2" w14:textId="54DC53C5" w:rsidR="00135C61" w:rsidRDefault="00135C61" w:rsidP="00135C61">
      <w:pPr>
        <w:pStyle w:val="HBSNormal"/>
      </w:pPr>
      <w:r>
        <w:t>This is data frame with information about the tweet:</w:t>
      </w:r>
    </w:p>
    <w:p w14:paraId="07B8AFFE" w14:textId="77777777" w:rsidR="00135C61" w:rsidRPr="00E948C9" w:rsidRDefault="00135C61" w:rsidP="00E948C9">
      <w:pPr>
        <w:pStyle w:val="HBSNormal"/>
        <w:ind w:firstLine="720"/>
        <w:rPr>
          <w:i/>
          <w:iCs/>
        </w:rPr>
      </w:pPr>
      <w:r w:rsidRPr="00E948C9">
        <w:rPr>
          <w:i/>
          <w:iCs/>
        </w:rPr>
        <w:t>head(</w:t>
      </w:r>
      <w:proofErr w:type="spellStart"/>
      <w:r w:rsidRPr="00E948C9">
        <w:rPr>
          <w:i/>
          <w:iCs/>
        </w:rPr>
        <w:t>trump_tweets</w:t>
      </w:r>
      <w:proofErr w:type="spellEnd"/>
      <w:r w:rsidRPr="00E948C9">
        <w:rPr>
          <w:i/>
          <w:iCs/>
        </w:rPr>
        <w:t>)</w:t>
      </w:r>
    </w:p>
    <w:p w14:paraId="01D49D80" w14:textId="290F8E8C" w:rsidR="00135C61" w:rsidRDefault="00135C61" w:rsidP="00135C61">
      <w:pPr>
        <w:pStyle w:val="HBSNormal"/>
      </w:pPr>
      <w:r>
        <w:t>The variables that are included are</w:t>
      </w:r>
    </w:p>
    <w:p w14:paraId="54AAEF65" w14:textId="77777777" w:rsidR="00135C61" w:rsidRPr="00E948C9" w:rsidRDefault="00135C61" w:rsidP="00E948C9">
      <w:pPr>
        <w:pStyle w:val="HBSNormal"/>
        <w:ind w:left="720"/>
        <w:rPr>
          <w:i/>
          <w:iCs/>
        </w:rPr>
      </w:pPr>
      <w:r w:rsidRPr="00E948C9">
        <w:rPr>
          <w:i/>
          <w:iCs/>
        </w:rPr>
        <w:t>names(</w:t>
      </w:r>
      <w:proofErr w:type="spellStart"/>
      <w:r w:rsidRPr="00E948C9">
        <w:rPr>
          <w:i/>
          <w:iCs/>
        </w:rPr>
        <w:t>trump_tweets</w:t>
      </w:r>
      <w:proofErr w:type="spellEnd"/>
      <w:r w:rsidRPr="00E948C9">
        <w:rPr>
          <w:i/>
          <w:iCs/>
        </w:rPr>
        <w:t>)</w:t>
      </w:r>
    </w:p>
    <w:p w14:paraId="1C421BB8" w14:textId="3165CA53" w:rsidR="00135C61" w:rsidRDefault="00135C61" w:rsidP="00135C61">
      <w:pPr>
        <w:pStyle w:val="HBSNormal"/>
      </w:pPr>
      <w:r>
        <w:t xml:space="preserve">The help </w:t>
      </w:r>
      <w:proofErr w:type="gramStart"/>
      <w:r>
        <w:t>file ?</w:t>
      </w:r>
      <w:proofErr w:type="spellStart"/>
      <w:r>
        <w:t>trump</w:t>
      </w:r>
      <w:proofErr w:type="gramEnd"/>
      <w:r>
        <w:t>_tweets</w:t>
      </w:r>
      <w:proofErr w:type="spellEnd"/>
      <w:r>
        <w:t xml:space="preserve"> provides details on what each variable represents. The tweets are represented by the </w:t>
      </w:r>
      <w:proofErr w:type="spellStart"/>
      <w:r>
        <w:t>textvariable</w:t>
      </w:r>
      <w:proofErr w:type="spellEnd"/>
      <w:r>
        <w:t>:</w:t>
      </w:r>
    </w:p>
    <w:p w14:paraId="2F2E16BF" w14:textId="77777777" w:rsidR="00135C61" w:rsidRPr="00E948C9" w:rsidRDefault="00135C61" w:rsidP="00E948C9">
      <w:pPr>
        <w:pStyle w:val="HBSNormal"/>
        <w:ind w:left="720"/>
        <w:rPr>
          <w:i/>
          <w:iCs/>
        </w:rPr>
      </w:pPr>
      <w:proofErr w:type="spellStart"/>
      <w:r w:rsidRPr="00E948C9">
        <w:rPr>
          <w:i/>
          <w:iCs/>
        </w:rPr>
        <w:t>trump_tweets</w:t>
      </w:r>
      <w:proofErr w:type="spellEnd"/>
      <w:r w:rsidRPr="00E948C9">
        <w:rPr>
          <w:i/>
          <w:iCs/>
        </w:rPr>
        <w:t xml:space="preserve"> %&gt;% select(text) %&gt;% head</w:t>
      </w:r>
    </w:p>
    <w:p w14:paraId="162B5A02" w14:textId="77777777" w:rsidR="00135C61" w:rsidRDefault="00135C61" w:rsidP="00135C61">
      <w:pPr>
        <w:pStyle w:val="HBSNormal"/>
      </w:pPr>
      <w:r>
        <w:t>and the source variable tells us the device that was used to compose and upload each tweet:</w:t>
      </w:r>
    </w:p>
    <w:p w14:paraId="1828B02F" w14:textId="77777777" w:rsidR="00135C61" w:rsidRDefault="00135C61" w:rsidP="00135C61">
      <w:pPr>
        <w:pStyle w:val="HBSNormal"/>
      </w:pPr>
    </w:p>
    <w:p w14:paraId="6BFBAA0D" w14:textId="77777777" w:rsidR="00135C61" w:rsidRPr="00E948C9" w:rsidRDefault="00135C61" w:rsidP="00E948C9">
      <w:pPr>
        <w:pStyle w:val="HBSNormal"/>
        <w:ind w:left="720"/>
        <w:rPr>
          <w:i/>
          <w:iCs/>
        </w:rPr>
      </w:pPr>
      <w:proofErr w:type="spellStart"/>
      <w:r w:rsidRPr="00E948C9">
        <w:rPr>
          <w:i/>
          <w:iCs/>
        </w:rPr>
        <w:t>trump_tweets</w:t>
      </w:r>
      <w:proofErr w:type="spellEnd"/>
      <w:r w:rsidRPr="00E948C9">
        <w:rPr>
          <w:i/>
          <w:iCs/>
        </w:rPr>
        <w:t xml:space="preserve"> %&gt;% count(source) %&gt;% arrange(desc(n))</w:t>
      </w:r>
    </w:p>
    <w:p w14:paraId="1200E14B" w14:textId="1F35E117" w:rsidR="00135C61" w:rsidRDefault="00135C61" w:rsidP="00135C61">
      <w:pPr>
        <w:pStyle w:val="HBSNormal"/>
      </w:pPr>
      <w:r>
        <w:t>We can use extract to remove the Twitter for part of the source and filter out retweets.</w:t>
      </w:r>
    </w:p>
    <w:p w14:paraId="46CFBFEE" w14:textId="77777777" w:rsidR="00135C61" w:rsidRPr="00E948C9" w:rsidRDefault="00135C61" w:rsidP="00E948C9">
      <w:pPr>
        <w:pStyle w:val="HBSNormal"/>
        <w:ind w:left="720"/>
        <w:rPr>
          <w:i/>
          <w:iCs/>
        </w:rPr>
      </w:pPr>
      <w:proofErr w:type="spellStart"/>
      <w:r w:rsidRPr="00E948C9">
        <w:rPr>
          <w:i/>
          <w:iCs/>
        </w:rPr>
        <w:t>trump_tweets</w:t>
      </w:r>
      <w:proofErr w:type="spellEnd"/>
      <w:r w:rsidRPr="00E948C9">
        <w:rPr>
          <w:i/>
          <w:iCs/>
        </w:rPr>
        <w:t xml:space="preserve"> %&gt;% </w:t>
      </w:r>
    </w:p>
    <w:p w14:paraId="2B02E474" w14:textId="77777777" w:rsidR="00135C61" w:rsidRPr="00E948C9" w:rsidRDefault="00135C61" w:rsidP="00E948C9">
      <w:pPr>
        <w:pStyle w:val="HBSNormal"/>
        <w:ind w:left="720"/>
        <w:rPr>
          <w:i/>
          <w:iCs/>
        </w:rPr>
      </w:pPr>
      <w:r w:rsidRPr="00E948C9">
        <w:rPr>
          <w:i/>
          <w:iCs/>
        </w:rPr>
        <w:t xml:space="preserve">  </w:t>
      </w:r>
      <w:proofErr w:type="gramStart"/>
      <w:r w:rsidRPr="00E948C9">
        <w:rPr>
          <w:i/>
          <w:iCs/>
        </w:rPr>
        <w:t>extract(</w:t>
      </w:r>
      <w:proofErr w:type="gramEnd"/>
      <w:r w:rsidRPr="00E948C9">
        <w:rPr>
          <w:i/>
          <w:iCs/>
        </w:rPr>
        <w:t>source, "source", "Twitter for (.*)") %&gt;%</w:t>
      </w:r>
    </w:p>
    <w:p w14:paraId="29030B90" w14:textId="77777777" w:rsidR="00135C61" w:rsidRDefault="00135C61" w:rsidP="00E948C9">
      <w:pPr>
        <w:pStyle w:val="HBSNormal"/>
        <w:ind w:left="720"/>
      </w:pPr>
      <w:r w:rsidRPr="00E948C9">
        <w:rPr>
          <w:i/>
          <w:iCs/>
        </w:rPr>
        <w:t xml:space="preserve">  count(source) </w:t>
      </w:r>
    </w:p>
    <w:p w14:paraId="35130066" w14:textId="392DE98E" w:rsidR="00135C61" w:rsidRDefault="00135C61" w:rsidP="00135C61">
      <w:pPr>
        <w:pStyle w:val="HBSNormal"/>
      </w:pPr>
      <w:r>
        <w:t xml:space="preserve">We are interested in what happened during the campaign, so for the analysis here we will focus on what was tweeted between the day Trump announced his campaign and election day. </w:t>
      </w:r>
      <w:proofErr w:type="gramStart"/>
      <w:r>
        <w:t>So</w:t>
      </w:r>
      <w:proofErr w:type="gramEnd"/>
      <w:r>
        <w:t xml:space="preserve"> we define the following table:</w:t>
      </w:r>
    </w:p>
    <w:p w14:paraId="350327B1" w14:textId="77777777" w:rsidR="00135C61" w:rsidRPr="00E948C9" w:rsidRDefault="00135C61" w:rsidP="00E948C9">
      <w:pPr>
        <w:pStyle w:val="HBSNormal"/>
        <w:ind w:left="720"/>
        <w:rPr>
          <w:i/>
          <w:iCs/>
        </w:rPr>
      </w:pPr>
      <w:proofErr w:type="spellStart"/>
      <w:r w:rsidRPr="00E948C9">
        <w:rPr>
          <w:i/>
          <w:iCs/>
        </w:rPr>
        <w:t>campaign_tweets</w:t>
      </w:r>
      <w:proofErr w:type="spellEnd"/>
      <w:r w:rsidRPr="00E948C9">
        <w:rPr>
          <w:i/>
          <w:iCs/>
        </w:rPr>
        <w:t xml:space="preserve"> &lt;- </w:t>
      </w:r>
      <w:proofErr w:type="spellStart"/>
      <w:r w:rsidRPr="00E948C9">
        <w:rPr>
          <w:i/>
          <w:iCs/>
        </w:rPr>
        <w:t>trump_tweets</w:t>
      </w:r>
      <w:proofErr w:type="spellEnd"/>
      <w:r w:rsidRPr="00E948C9">
        <w:rPr>
          <w:i/>
          <w:iCs/>
        </w:rPr>
        <w:t xml:space="preserve"> %&gt;% </w:t>
      </w:r>
    </w:p>
    <w:p w14:paraId="55167496" w14:textId="77777777" w:rsidR="00135C61" w:rsidRPr="00E948C9" w:rsidRDefault="00135C61" w:rsidP="00E948C9">
      <w:pPr>
        <w:pStyle w:val="HBSNormal"/>
        <w:ind w:left="720"/>
        <w:rPr>
          <w:i/>
          <w:iCs/>
        </w:rPr>
      </w:pPr>
      <w:r w:rsidRPr="00E948C9">
        <w:rPr>
          <w:i/>
          <w:iCs/>
        </w:rPr>
        <w:t xml:space="preserve">  </w:t>
      </w:r>
      <w:proofErr w:type="gramStart"/>
      <w:r w:rsidRPr="00E948C9">
        <w:rPr>
          <w:i/>
          <w:iCs/>
        </w:rPr>
        <w:t>extract(</w:t>
      </w:r>
      <w:proofErr w:type="gramEnd"/>
      <w:r w:rsidRPr="00E948C9">
        <w:rPr>
          <w:i/>
          <w:iCs/>
        </w:rPr>
        <w:t>source, "source", "Twitter for (.*)") %&gt;%</w:t>
      </w:r>
    </w:p>
    <w:p w14:paraId="59837CAD" w14:textId="77777777" w:rsidR="00135C61" w:rsidRPr="00E948C9" w:rsidRDefault="00135C61" w:rsidP="00E948C9">
      <w:pPr>
        <w:pStyle w:val="HBSNormal"/>
        <w:ind w:left="720"/>
        <w:rPr>
          <w:i/>
          <w:iCs/>
        </w:rPr>
      </w:pPr>
      <w:r w:rsidRPr="00E948C9">
        <w:rPr>
          <w:i/>
          <w:iCs/>
        </w:rPr>
        <w:t xml:space="preserve">  </w:t>
      </w:r>
      <w:proofErr w:type="gramStart"/>
      <w:r w:rsidRPr="00E948C9">
        <w:rPr>
          <w:i/>
          <w:iCs/>
        </w:rPr>
        <w:t>filter(</w:t>
      </w:r>
      <w:proofErr w:type="gramEnd"/>
      <w:r w:rsidRPr="00E948C9">
        <w:rPr>
          <w:i/>
          <w:iCs/>
        </w:rPr>
        <w:t>source %in% c("Android", "iPhone") &amp;</w:t>
      </w:r>
    </w:p>
    <w:p w14:paraId="2452DF0D" w14:textId="77777777" w:rsidR="00135C61" w:rsidRPr="00E948C9" w:rsidRDefault="00135C61" w:rsidP="00E948C9">
      <w:pPr>
        <w:pStyle w:val="HBSNormal"/>
        <w:ind w:left="720"/>
        <w:rPr>
          <w:i/>
          <w:iCs/>
        </w:rPr>
      </w:pPr>
      <w:r w:rsidRPr="00E948C9">
        <w:rPr>
          <w:i/>
          <w:iCs/>
        </w:rPr>
        <w:t xml:space="preserve">           </w:t>
      </w:r>
      <w:proofErr w:type="spellStart"/>
      <w:r w:rsidRPr="00E948C9">
        <w:rPr>
          <w:i/>
          <w:iCs/>
        </w:rPr>
        <w:t>created_at</w:t>
      </w:r>
      <w:proofErr w:type="spellEnd"/>
      <w:r w:rsidRPr="00E948C9">
        <w:rPr>
          <w:i/>
          <w:iCs/>
        </w:rPr>
        <w:t xml:space="preserve"> &gt;= </w:t>
      </w:r>
      <w:proofErr w:type="spellStart"/>
      <w:proofErr w:type="gramStart"/>
      <w:r w:rsidRPr="00E948C9">
        <w:rPr>
          <w:i/>
          <w:iCs/>
        </w:rPr>
        <w:t>ymd</w:t>
      </w:r>
      <w:proofErr w:type="spellEnd"/>
      <w:r w:rsidRPr="00E948C9">
        <w:rPr>
          <w:i/>
          <w:iCs/>
        </w:rPr>
        <w:t>(</w:t>
      </w:r>
      <w:proofErr w:type="gramEnd"/>
      <w:r w:rsidRPr="00E948C9">
        <w:rPr>
          <w:i/>
          <w:iCs/>
        </w:rPr>
        <w:t xml:space="preserve">"2015-06-17") &amp; </w:t>
      </w:r>
    </w:p>
    <w:p w14:paraId="1A43C646" w14:textId="77777777" w:rsidR="00135C61" w:rsidRPr="00E948C9" w:rsidRDefault="00135C61" w:rsidP="00E948C9">
      <w:pPr>
        <w:pStyle w:val="HBSNormal"/>
        <w:ind w:left="720"/>
        <w:rPr>
          <w:i/>
          <w:iCs/>
        </w:rPr>
      </w:pPr>
      <w:r w:rsidRPr="00E948C9">
        <w:rPr>
          <w:i/>
          <w:iCs/>
        </w:rPr>
        <w:t xml:space="preserve">           </w:t>
      </w:r>
      <w:proofErr w:type="spellStart"/>
      <w:r w:rsidRPr="00E948C9">
        <w:rPr>
          <w:i/>
          <w:iCs/>
        </w:rPr>
        <w:t>created_at</w:t>
      </w:r>
      <w:proofErr w:type="spellEnd"/>
      <w:r w:rsidRPr="00E948C9">
        <w:rPr>
          <w:i/>
          <w:iCs/>
        </w:rPr>
        <w:t xml:space="preserve"> &lt; </w:t>
      </w:r>
      <w:proofErr w:type="spellStart"/>
      <w:proofErr w:type="gramStart"/>
      <w:r w:rsidRPr="00E948C9">
        <w:rPr>
          <w:i/>
          <w:iCs/>
        </w:rPr>
        <w:t>ymd</w:t>
      </w:r>
      <w:proofErr w:type="spellEnd"/>
      <w:r w:rsidRPr="00E948C9">
        <w:rPr>
          <w:i/>
          <w:iCs/>
        </w:rPr>
        <w:t>(</w:t>
      </w:r>
      <w:proofErr w:type="gramEnd"/>
      <w:r w:rsidRPr="00E948C9">
        <w:rPr>
          <w:i/>
          <w:iCs/>
        </w:rPr>
        <w:t>"2016-11-08")) %&gt;%</w:t>
      </w:r>
    </w:p>
    <w:p w14:paraId="351A2906" w14:textId="77777777" w:rsidR="00135C61" w:rsidRPr="00E948C9" w:rsidRDefault="00135C61" w:rsidP="00E948C9">
      <w:pPr>
        <w:pStyle w:val="HBSNormal"/>
        <w:ind w:left="720"/>
        <w:rPr>
          <w:i/>
          <w:iCs/>
        </w:rPr>
      </w:pPr>
      <w:r w:rsidRPr="00E948C9">
        <w:rPr>
          <w:i/>
          <w:iCs/>
        </w:rPr>
        <w:t xml:space="preserve">  filter</w:t>
      </w:r>
      <w:proofErr w:type="gramStart"/>
      <w:r w:rsidRPr="00E948C9">
        <w:rPr>
          <w:i/>
          <w:iCs/>
        </w:rPr>
        <w:t>(!</w:t>
      </w:r>
      <w:proofErr w:type="spellStart"/>
      <w:r w:rsidRPr="00E948C9">
        <w:rPr>
          <w:i/>
          <w:iCs/>
        </w:rPr>
        <w:t>is</w:t>
      </w:r>
      <w:proofErr w:type="gramEnd"/>
      <w:r w:rsidRPr="00E948C9">
        <w:rPr>
          <w:i/>
          <w:iCs/>
        </w:rPr>
        <w:t>_retweet</w:t>
      </w:r>
      <w:proofErr w:type="spellEnd"/>
      <w:r w:rsidRPr="00E948C9">
        <w:rPr>
          <w:i/>
          <w:iCs/>
        </w:rPr>
        <w:t>) %&gt;%</w:t>
      </w:r>
    </w:p>
    <w:p w14:paraId="47A48A7E" w14:textId="77777777" w:rsidR="00135C61" w:rsidRPr="00E948C9" w:rsidRDefault="00135C61" w:rsidP="00E948C9">
      <w:pPr>
        <w:pStyle w:val="HBSNormal"/>
        <w:ind w:left="720"/>
        <w:rPr>
          <w:i/>
          <w:iCs/>
        </w:rPr>
      </w:pPr>
      <w:r w:rsidRPr="00E948C9">
        <w:rPr>
          <w:i/>
          <w:iCs/>
        </w:rPr>
        <w:t xml:space="preserve">  arrange(</w:t>
      </w:r>
      <w:proofErr w:type="spellStart"/>
      <w:r w:rsidRPr="00E948C9">
        <w:rPr>
          <w:i/>
          <w:iCs/>
        </w:rPr>
        <w:t>created_at</w:t>
      </w:r>
      <w:proofErr w:type="spellEnd"/>
      <w:r w:rsidRPr="00E948C9">
        <w:rPr>
          <w:i/>
          <w:iCs/>
        </w:rPr>
        <w:t>)</w:t>
      </w:r>
    </w:p>
    <w:p w14:paraId="5E4B6181" w14:textId="35F5511F" w:rsidR="00135C61" w:rsidRDefault="00135C61" w:rsidP="00135C61">
      <w:pPr>
        <w:pStyle w:val="HBSNormal"/>
      </w:pPr>
      <w:r>
        <w:t>We can now use data visualization to explore the possibility that two different groups were tweeting from these devices. For each tweet, we will extract the hour, in the east coast (EST), it was tweeted then compute the proportion of tweets tweeted at each hour for each device.</w:t>
      </w:r>
    </w:p>
    <w:p w14:paraId="0CE874EC" w14:textId="77777777" w:rsidR="00135C61" w:rsidRPr="00E948C9" w:rsidRDefault="00135C61" w:rsidP="00E948C9">
      <w:pPr>
        <w:pStyle w:val="HBSNormal"/>
        <w:ind w:left="720"/>
        <w:rPr>
          <w:i/>
          <w:iCs/>
        </w:rPr>
      </w:pPr>
      <w:proofErr w:type="spellStart"/>
      <w:r w:rsidRPr="00E948C9">
        <w:rPr>
          <w:i/>
          <w:iCs/>
        </w:rPr>
        <w:t>ds_theme_</w:t>
      </w:r>
      <w:proofErr w:type="gramStart"/>
      <w:r w:rsidRPr="00E948C9">
        <w:rPr>
          <w:i/>
          <w:iCs/>
        </w:rPr>
        <w:t>set</w:t>
      </w:r>
      <w:proofErr w:type="spellEnd"/>
      <w:r w:rsidRPr="00E948C9">
        <w:rPr>
          <w:i/>
          <w:iCs/>
        </w:rPr>
        <w:t>(</w:t>
      </w:r>
      <w:proofErr w:type="gramEnd"/>
      <w:r w:rsidRPr="00E948C9">
        <w:rPr>
          <w:i/>
          <w:iCs/>
        </w:rPr>
        <w:t>)</w:t>
      </w:r>
    </w:p>
    <w:p w14:paraId="4CDA3A28" w14:textId="77777777" w:rsidR="00135C61" w:rsidRPr="00E948C9" w:rsidRDefault="00135C61" w:rsidP="00E948C9">
      <w:pPr>
        <w:pStyle w:val="HBSNormal"/>
        <w:ind w:left="720"/>
        <w:rPr>
          <w:i/>
          <w:iCs/>
        </w:rPr>
      </w:pPr>
      <w:proofErr w:type="spellStart"/>
      <w:r w:rsidRPr="00E948C9">
        <w:rPr>
          <w:i/>
          <w:iCs/>
        </w:rPr>
        <w:t>campaign_tweets</w:t>
      </w:r>
      <w:proofErr w:type="spellEnd"/>
      <w:r w:rsidRPr="00E948C9">
        <w:rPr>
          <w:i/>
          <w:iCs/>
        </w:rPr>
        <w:t xml:space="preserve"> %&gt;%</w:t>
      </w:r>
    </w:p>
    <w:p w14:paraId="6AF5E1C0" w14:textId="77777777" w:rsidR="00135C61" w:rsidRPr="00E948C9" w:rsidRDefault="00135C61" w:rsidP="00E948C9">
      <w:pPr>
        <w:pStyle w:val="HBSNormal"/>
        <w:ind w:left="720"/>
        <w:rPr>
          <w:i/>
          <w:iCs/>
        </w:rPr>
      </w:pPr>
      <w:r w:rsidRPr="00E948C9">
        <w:rPr>
          <w:i/>
          <w:iCs/>
        </w:rPr>
        <w:lastRenderedPageBreak/>
        <w:t xml:space="preserve">  </w:t>
      </w:r>
      <w:proofErr w:type="gramStart"/>
      <w:r w:rsidRPr="00E948C9">
        <w:rPr>
          <w:i/>
          <w:iCs/>
        </w:rPr>
        <w:t>mutate(</w:t>
      </w:r>
      <w:proofErr w:type="gramEnd"/>
      <w:r w:rsidRPr="00E948C9">
        <w:rPr>
          <w:i/>
          <w:iCs/>
        </w:rPr>
        <w:t>hour = hour(</w:t>
      </w:r>
      <w:proofErr w:type="spellStart"/>
      <w:r w:rsidRPr="00E948C9">
        <w:rPr>
          <w:i/>
          <w:iCs/>
        </w:rPr>
        <w:t>with_tz</w:t>
      </w:r>
      <w:proofErr w:type="spellEnd"/>
      <w:r w:rsidRPr="00E948C9">
        <w:rPr>
          <w:i/>
          <w:iCs/>
        </w:rPr>
        <w:t>(</w:t>
      </w:r>
      <w:proofErr w:type="spellStart"/>
      <w:r w:rsidRPr="00E948C9">
        <w:rPr>
          <w:i/>
          <w:iCs/>
        </w:rPr>
        <w:t>created_at</w:t>
      </w:r>
      <w:proofErr w:type="spellEnd"/>
      <w:r w:rsidRPr="00E948C9">
        <w:rPr>
          <w:i/>
          <w:iCs/>
        </w:rPr>
        <w:t>, "EST"))) %&gt;%</w:t>
      </w:r>
    </w:p>
    <w:p w14:paraId="75E27F0E" w14:textId="77777777" w:rsidR="00135C61" w:rsidRPr="00E948C9" w:rsidRDefault="00135C61" w:rsidP="00E948C9">
      <w:pPr>
        <w:pStyle w:val="HBSNormal"/>
        <w:ind w:left="720"/>
        <w:rPr>
          <w:i/>
          <w:iCs/>
        </w:rPr>
      </w:pPr>
      <w:r w:rsidRPr="00E948C9">
        <w:rPr>
          <w:i/>
          <w:iCs/>
        </w:rPr>
        <w:t xml:space="preserve">  </w:t>
      </w:r>
      <w:proofErr w:type="gramStart"/>
      <w:r w:rsidRPr="00E948C9">
        <w:rPr>
          <w:i/>
          <w:iCs/>
        </w:rPr>
        <w:t>count(</w:t>
      </w:r>
      <w:proofErr w:type="gramEnd"/>
      <w:r w:rsidRPr="00E948C9">
        <w:rPr>
          <w:i/>
          <w:iCs/>
        </w:rPr>
        <w:t>source, hour) %&gt;%</w:t>
      </w:r>
    </w:p>
    <w:p w14:paraId="0D31231E" w14:textId="77777777" w:rsidR="00135C61" w:rsidRPr="00E948C9" w:rsidRDefault="00135C61" w:rsidP="00E948C9">
      <w:pPr>
        <w:pStyle w:val="HBSNormal"/>
        <w:ind w:left="720"/>
        <w:rPr>
          <w:i/>
          <w:iCs/>
        </w:rPr>
      </w:pPr>
      <w:r w:rsidRPr="00E948C9">
        <w:rPr>
          <w:i/>
          <w:iCs/>
        </w:rPr>
        <w:t xml:space="preserve">  </w:t>
      </w:r>
      <w:proofErr w:type="spellStart"/>
      <w:r w:rsidRPr="00E948C9">
        <w:rPr>
          <w:i/>
          <w:iCs/>
        </w:rPr>
        <w:t>group_by</w:t>
      </w:r>
      <w:proofErr w:type="spellEnd"/>
      <w:r w:rsidRPr="00E948C9">
        <w:rPr>
          <w:i/>
          <w:iCs/>
        </w:rPr>
        <w:t>(source) %&gt;%</w:t>
      </w:r>
    </w:p>
    <w:p w14:paraId="311CE016" w14:textId="77777777" w:rsidR="00135C61" w:rsidRPr="00E948C9" w:rsidRDefault="00135C61" w:rsidP="00E948C9">
      <w:pPr>
        <w:pStyle w:val="HBSNormal"/>
        <w:ind w:left="720"/>
        <w:rPr>
          <w:i/>
          <w:iCs/>
        </w:rPr>
      </w:pPr>
      <w:r w:rsidRPr="00E948C9">
        <w:rPr>
          <w:i/>
          <w:iCs/>
        </w:rPr>
        <w:t xml:space="preserve">  </w:t>
      </w:r>
      <w:proofErr w:type="gramStart"/>
      <w:r w:rsidRPr="00E948C9">
        <w:rPr>
          <w:i/>
          <w:iCs/>
        </w:rPr>
        <w:t>mutate(</w:t>
      </w:r>
      <w:proofErr w:type="gramEnd"/>
      <w:r w:rsidRPr="00E948C9">
        <w:rPr>
          <w:i/>
          <w:iCs/>
        </w:rPr>
        <w:t>percent = n / sum(n)) %&gt;%</w:t>
      </w:r>
    </w:p>
    <w:p w14:paraId="3BCD6995" w14:textId="77777777" w:rsidR="00135C61" w:rsidRPr="00E948C9" w:rsidRDefault="00135C61" w:rsidP="00E948C9">
      <w:pPr>
        <w:pStyle w:val="HBSNormal"/>
        <w:ind w:left="720"/>
        <w:rPr>
          <w:i/>
          <w:iCs/>
        </w:rPr>
      </w:pPr>
      <w:r w:rsidRPr="00E948C9">
        <w:rPr>
          <w:i/>
          <w:iCs/>
        </w:rPr>
        <w:t xml:space="preserve">  ungroup %&gt;%</w:t>
      </w:r>
    </w:p>
    <w:p w14:paraId="52585ECE" w14:textId="77777777" w:rsidR="00135C61" w:rsidRPr="00E948C9" w:rsidRDefault="00135C61" w:rsidP="00E948C9">
      <w:pPr>
        <w:pStyle w:val="HBSNormal"/>
        <w:ind w:left="720"/>
        <w:rPr>
          <w:i/>
          <w:iCs/>
        </w:rPr>
      </w:pPr>
      <w:r w:rsidRPr="00E948C9">
        <w:rPr>
          <w:i/>
          <w:iCs/>
        </w:rPr>
        <w:t xml:space="preserve">  </w:t>
      </w:r>
      <w:proofErr w:type="spellStart"/>
      <w:proofErr w:type="gramStart"/>
      <w:r w:rsidRPr="00E948C9">
        <w:rPr>
          <w:i/>
          <w:iCs/>
        </w:rPr>
        <w:t>ggplot</w:t>
      </w:r>
      <w:proofErr w:type="spellEnd"/>
      <w:r w:rsidRPr="00E948C9">
        <w:rPr>
          <w:i/>
          <w:iCs/>
        </w:rPr>
        <w:t>(</w:t>
      </w:r>
      <w:proofErr w:type="spellStart"/>
      <w:proofErr w:type="gramEnd"/>
      <w:r w:rsidRPr="00E948C9">
        <w:rPr>
          <w:i/>
          <w:iCs/>
        </w:rPr>
        <w:t>aes</w:t>
      </w:r>
      <w:proofErr w:type="spellEnd"/>
      <w:r w:rsidRPr="00E948C9">
        <w:rPr>
          <w:i/>
          <w:iCs/>
        </w:rPr>
        <w:t>(hour, percent, color = source)) +</w:t>
      </w:r>
    </w:p>
    <w:p w14:paraId="2339F156" w14:textId="77777777" w:rsidR="00135C61" w:rsidRPr="00E948C9" w:rsidRDefault="00135C61" w:rsidP="00E948C9">
      <w:pPr>
        <w:pStyle w:val="HBSNormal"/>
        <w:ind w:left="720"/>
        <w:rPr>
          <w:i/>
          <w:iCs/>
        </w:rPr>
      </w:pPr>
      <w:r w:rsidRPr="00E948C9">
        <w:rPr>
          <w:i/>
          <w:iCs/>
        </w:rPr>
        <w:t xml:space="preserve">  </w:t>
      </w:r>
      <w:proofErr w:type="spellStart"/>
      <w:r w:rsidRPr="00E948C9">
        <w:rPr>
          <w:i/>
          <w:iCs/>
        </w:rPr>
        <w:t>geom_</w:t>
      </w:r>
      <w:proofErr w:type="gramStart"/>
      <w:r w:rsidRPr="00E948C9">
        <w:rPr>
          <w:i/>
          <w:iCs/>
        </w:rPr>
        <w:t>line</w:t>
      </w:r>
      <w:proofErr w:type="spellEnd"/>
      <w:r w:rsidRPr="00E948C9">
        <w:rPr>
          <w:i/>
          <w:iCs/>
        </w:rPr>
        <w:t>(</w:t>
      </w:r>
      <w:proofErr w:type="gramEnd"/>
      <w:r w:rsidRPr="00E948C9">
        <w:rPr>
          <w:i/>
          <w:iCs/>
        </w:rPr>
        <w:t>) +</w:t>
      </w:r>
    </w:p>
    <w:p w14:paraId="00EC2452" w14:textId="77777777" w:rsidR="00135C61" w:rsidRPr="00E948C9" w:rsidRDefault="00135C61" w:rsidP="00E948C9">
      <w:pPr>
        <w:pStyle w:val="HBSNormal"/>
        <w:ind w:left="720"/>
        <w:rPr>
          <w:i/>
          <w:iCs/>
        </w:rPr>
      </w:pPr>
      <w:r w:rsidRPr="00E948C9">
        <w:rPr>
          <w:i/>
          <w:iCs/>
        </w:rPr>
        <w:t xml:space="preserve">  </w:t>
      </w:r>
      <w:proofErr w:type="spellStart"/>
      <w:r w:rsidRPr="00E948C9">
        <w:rPr>
          <w:i/>
          <w:iCs/>
        </w:rPr>
        <w:t>geom_</w:t>
      </w:r>
      <w:proofErr w:type="gramStart"/>
      <w:r w:rsidRPr="00E948C9">
        <w:rPr>
          <w:i/>
          <w:iCs/>
        </w:rPr>
        <w:t>point</w:t>
      </w:r>
      <w:proofErr w:type="spellEnd"/>
      <w:r w:rsidRPr="00E948C9">
        <w:rPr>
          <w:i/>
          <w:iCs/>
        </w:rPr>
        <w:t>(</w:t>
      </w:r>
      <w:proofErr w:type="gramEnd"/>
      <w:r w:rsidRPr="00E948C9">
        <w:rPr>
          <w:i/>
          <w:iCs/>
        </w:rPr>
        <w:t>) +</w:t>
      </w:r>
    </w:p>
    <w:p w14:paraId="7E3A1A7A" w14:textId="77777777" w:rsidR="00135C61" w:rsidRPr="00E948C9" w:rsidRDefault="00135C61" w:rsidP="00E948C9">
      <w:pPr>
        <w:pStyle w:val="HBSNormal"/>
        <w:ind w:left="720"/>
        <w:rPr>
          <w:i/>
          <w:iCs/>
        </w:rPr>
      </w:pPr>
      <w:r w:rsidRPr="00E948C9">
        <w:rPr>
          <w:i/>
          <w:iCs/>
        </w:rPr>
        <w:t xml:space="preserve">  </w:t>
      </w:r>
      <w:proofErr w:type="spellStart"/>
      <w:r w:rsidRPr="00E948C9">
        <w:rPr>
          <w:i/>
          <w:iCs/>
        </w:rPr>
        <w:t>scale_y_</w:t>
      </w:r>
      <w:proofErr w:type="gramStart"/>
      <w:r w:rsidRPr="00E948C9">
        <w:rPr>
          <w:i/>
          <w:iCs/>
        </w:rPr>
        <w:t>continuous</w:t>
      </w:r>
      <w:proofErr w:type="spellEnd"/>
      <w:r w:rsidRPr="00E948C9">
        <w:rPr>
          <w:i/>
          <w:iCs/>
        </w:rPr>
        <w:t>(</w:t>
      </w:r>
      <w:proofErr w:type="gramEnd"/>
      <w:r w:rsidRPr="00E948C9">
        <w:rPr>
          <w:i/>
          <w:iCs/>
        </w:rPr>
        <w:t xml:space="preserve">labels = </w:t>
      </w:r>
      <w:proofErr w:type="spellStart"/>
      <w:r w:rsidRPr="00E948C9">
        <w:rPr>
          <w:i/>
          <w:iCs/>
        </w:rPr>
        <w:t>percent_format</w:t>
      </w:r>
      <w:proofErr w:type="spellEnd"/>
      <w:r w:rsidRPr="00E948C9">
        <w:rPr>
          <w:i/>
          <w:iCs/>
        </w:rPr>
        <w:t>()) +</w:t>
      </w:r>
    </w:p>
    <w:p w14:paraId="1616BF79" w14:textId="77777777" w:rsidR="00135C61" w:rsidRPr="00E948C9" w:rsidRDefault="00135C61" w:rsidP="00E948C9">
      <w:pPr>
        <w:pStyle w:val="HBSNormal"/>
        <w:ind w:left="720"/>
        <w:rPr>
          <w:i/>
          <w:iCs/>
        </w:rPr>
      </w:pPr>
      <w:r w:rsidRPr="00E948C9">
        <w:rPr>
          <w:i/>
          <w:iCs/>
        </w:rPr>
        <w:t xml:space="preserve">  </w:t>
      </w:r>
      <w:proofErr w:type="gramStart"/>
      <w:r w:rsidRPr="00E948C9">
        <w:rPr>
          <w:i/>
          <w:iCs/>
        </w:rPr>
        <w:t>labs(</w:t>
      </w:r>
      <w:proofErr w:type="gramEnd"/>
      <w:r w:rsidRPr="00E948C9">
        <w:rPr>
          <w:i/>
          <w:iCs/>
        </w:rPr>
        <w:t>x = "Hour of day (EST)",</w:t>
      </w:r>
    </w:p>
    <w:p w14:paraId="01BC3B6F" w14:textId="77777777" w:rsidR="00135C61" w:rsidRPr="00E948C9" w:rsidRDefault="00135C61" w:rsidP="00E948C9">
      <w:pPr>
        <w:pStyle w:val="HBSNormal"/>
        <w:ind w:left="720"/>
        <w:rPr>
          <w:i/>
          <w:iCs/>
        </w:rPr>
      </w:pPr>
      <w:r w:rsidRPr="00E948C9">
        <w:rPr>
          <w:i/>
          <w:iCs/>
        </w:rPr>
        <w:t xml:space="preserve">       y = "% of tweets",</w:t>
      </w:r>
    </w:p>
    <w:p w14:paraId="2D40C6D3" w14:textId="77777777" w:rsidR="00135C61" w:rsidRPr="00E948C9" w:rsidRDefault="00135C61" w:rsidP="00E948C9">
      <w:pPr>
        <w:pStyle w:val="HBSNormal"/>
        <w:ind w:left="720"/>
        <w:rPr>
          <w:i/>
          <w:iCs/>
        </w:rPr>
      </w:pPr>
      <w:r w:rsidRPr="00E948C9">
        <w:rPr>
          <w:i/>
          <w:iCs/>
        </w:rPr>
        <w:t xml:space="preserve">       color = "")</w:t>
      </w:r>
    </w:p>
    <w:p w14:paraId="265AACE2" w14:textId="65818C6E" w:rsidR="00135C61" w:rsidRDefault="00135C61" w:rsidP="00135C61">
      <w:pPr>
        <w:pStyle w:val="HBSNormal"/>
      </w:pPr>
      <w:r>
        <w:t xml:space="preserve">We notice a big peak for the Android in early hours of the morning, between 6 and 8 AM. There seems to be a clear different in these patterns. We will therefore assume that two different entities are using these two devices. Now we will study how their tweets differ. To do this we introduce the </w:t>
      </w:r>
      <w:proofErr w:type="spellStart"/>
      <w:r>
        <w:t>tidytext</w:t>
      </w:r>
      <w:proofErr w:type="spellEnd"/>
      <w:r>
        <w:t xml:space="preserve"> package.</w:t>
      </w:r>
    </w:p>
    <w:p w14:paraId="7FA7295F" w14:textId="77777777" w:rsidR="00135C61" w:rsidRDefault="00135C61" w:rsidP="00135C61">
      <w:pPr>
        <w:pStyle w:val="HBSNormal"/>
      </w:pPr>
      <w:r>
        <w:t>Text as data</w:t>
      </w:r>
    </w:p>
    <w:p w14:paraId="3A7BEF97" w14:textId="4EE94179" w:rsidR="00135C61" w:rsidRPr="00E948C9" w:rsidRDefault="00135C61" w:rsidP="00135C61">
      <w:pPr>
        <w:pStyle w:val="HBSNormal"/>
      </w:pPr>
      <w:r>
        <w:t xml:space="preserve">The </w:t>
      </w:r>
      <w:proofErr w:type="spellStart"/>
      <w:r>
        <w:t>tidytext</w:t>
      </w:r>
      <w:proofErr w:type="spellEnd"/>
      <w:r>
        <w:t xml:space="preserve"> package helps us convert free from text into a tidy table. Having the data in this format greatly facilitates data visualization and applying statistical techniques.</w:t>
      </w:r>
    </w:p>
    <w:p w14:paraId="3FA33A97" w14:textId="519B53C3" w:rsidR="00135C61" w:rsidRPr="00E948C9" w:rsidRDefault="00E948C9" w:rsidP="00E948C9">
      <w:pPr>
        <w:pStyle w:val="HBSNormal"/>
        <w:ind w:firstLine="720"/>
        <w:rPr>
          <w:i/>
          <w:iCs/>
        </w:rPr>
      </w:pPr>
      <w:r w:rsidRPr="00E948C9">
        <w:rPr>
          <w:i/>
          <w:iCs/>
        </w:rPr>
        <w:t>L</w:t>
      </w:r>
      <w:r w:rsidR="00135C61" w:rsidRPr="00E948C9">
        <w:rPr>
          <w:i/>
          <w:iCs/>
        </w:rPr>
        <w:t>ibrary(</w:t>
      </w:r>
      <w:proofErr w:type="spellStart"/>
      <w:r w:rsidR="00135C61" w:rsidRPr="00E948C9">
        <w:rPr>
          <w:i/>
          <w:iCs/>
        </w:rPr>
        <w:t>tidytext</w:t>
      </w:r>
      <w:proofErr w:type="spellEnd"/>
      <w:r w:rsidR="00135C61" w:rsidRPr="00E948C9">
        <w:rPr>
          <w:i/>
          <w:iCs/>
        </w:rPr>
        <w:t>)</w:t>
      </w:r>
    </w:p>
    <w:p w14:paraId="77137D82" w14:textId="03746765" w:rsidR="00135C61" w:rsidRPr="00E948C9" w:rsidRDefault="00135C61" w:rsidP="00E948C9">
      <w:pPr>
        <w:pStyle w:val="HBSNormal"/>
      </w:pPr>
      <w:r>
        <w:t xml:space="preserve">The main function needed to achieve this is </w:t>
      </w:r>
      <w:proofErr w:type="spellStart"/>
      <w:r>
        <w:t>unnest_tokens</w:t>
      </w:r>
      <w:proofErr w:type="spellEnd"/>
      <w:r>
        <w:t xml:space="preserve">. A token refers to the units that we are considering to be a data point. The most common token will be words, but they can also be single characters, </w:t>
      </w:r>
      <w:proofErr w:type="spellStart"/>
      <w:r>
        <w:t>ngrams</w:t>
      </w:r>
      <w:proofErr w:type="spellEnd"/>
      <w:r>
        <w:t>, sentences, lines or a pattern defined by a regex. The functions will take a vector of strings and extract the tokens so that each one gets a row in the new table. Here is a simple example:</w:t>
      </w:r>
    </w:p>
    <w:p w14:paraId="41C2EC85" w14:textId="77777777" w:rsidR="00135C61" w:rsidRPr="00E948C9" w:rsidRDefault="00135C61" w:rsidP="00E948C9">
      <w:pPr>
        <w:pStyle w:val="HBSNormal"/>
        <w:ind w:left="720"/>
        <w:rPr>
          <w:i/>
          <w:iCs/>
        </w:rPr>
      </w:pPr>
      <w:r w:rsidRPr="00E948C9">
        <w:rPr>
          <w:i/>
          <w:iCs/>
        </w:rPr>
        <w:t xml:space="preserve">example &lt;- </w:t>
      </w:r>
      <w:proofErr w:type="spellStart"/>
      <w:r w:rsidRPr="00E948C9">
        <w:rPr>
          <w:i/>
          <w:iCs/>
        </w:rPr>
        <w:t>data_</w:t>
      </w:r>
      <w:proofErr w:type="gramStart"/>
      <w:r w:rsidRPr="00E948C9">
        <w:rPr>
          <w:i/>
          <w:iCs/>
        </w:rPr>
        <w:t>frame</w:t>
      </w:r>
      <w:proofErr w:type="spellEnd"/>
      <w:r w:rsidRPr="00E948C9">
        <w:rPr>
          <w:i/>
          <w:iCs/>
        </w:rPr>
        <w:t>(</w:t>
      </w:r>
      <w:proofErr w:type="gramEnd"/>
      <w:r w:rsidRPr="00E948C9">
        <w:rPr>
          <w:i/>
          <w:iCs/>
        </w:rPr>
        <w:t>line = c(1, 2, 3, 4),</w:t>
      </w:r>
    </w:p>
    <w:p w14:paraId="6DF893BD" w14:textId="77777777" w:rsidR="00135C61" w:rsidRPr="00E948C9" w:rsidRDefault="00135C61" w:rsidP="00E948C9">
      <w:pPr>
        <w:pStyle w:val="HBSNormal"/>
        <w:ind w:left="720"/>
        <w:rPr>
          <w:i/>
          <w:iCs/>
        </w:rPr>
      </w:pPr>
      <w:r w:rsidRPr="00E948C9">
        <w:rPr>
          <w:i/>
          <w:iCs/>
        </w:rPr>
        <w:t xml:space="preserve">                      text = </w:t>
      </w:r>
      <w:proofErr w:type="gramStart"/>
      <w:r w:rsidRPr="00E948C9">
        <w:rPr>
          <w:i/>
          <w:iCs/>
        </w:rPr>
        <w:t>c(</w:t>
      </w:r>
      <w:proofErr w:type="gramEnd"/>
      <w:r w:rsidRPr="00E948C9">
        <w:rPr>
          <w:i/>
          <w:iCs/>
        </w:rPr>
        <w:t>"Roses are red,", "Violets are blue,", "Sugar is sweet,", "And so are you."))</w:t>
      </w:r>
    </w:p>
    <w:p w14:paraId="7448A94D" w14:textId="77777777" w:rsidR="00135C61" w:rsidRPr="00E948C9" w:rsidRDefault="00135C61" w:rsidP="00E948C9">
      <w:pPr>
        <w:pStyle w:val="HBSNormal"/>
        <w:ind w:left="720"/>
        <w:rPr>
          <w:i/>
          <w:iCs/>
        </w:rPr>
      </w:pPr>
      <w:r w:rsidRPr="00E948C9">
        <w:rPr>
          <w:i/>
          <w:iCs/>
        </w:rPr>
        <w:t>example</w:t>
      </w:r>
    </w:p>
    <w:p w14:paraId="2293E1B1" w14:textId="77777777" w:rsidR="00135C61" w:rsidRDefault="00135C61" w:rsidP="00E948C9">
      <w:pPr>
        <w:pStyle w:val="HBSNormal"/>
        <w:ind w:left="720"/>
      </w:pPr>
      <w:r w:rsidRPr="00E948C9">
        <w:rPr>
          <w:i/>
          <w:iCs/>
        </w:rPr>
        <w:t xml:space="preserve">example %&gt;% </w:t>
      </w:r>
      <w:proofErr w:type="spellStart"/>
      <w:r w:rsidRPr="00E948C9">
        <w:rPr>
          <w:i/>
          <w:iCs/>
        </w:rPr>
        <w:t>unnest_</w:t>
      </w:r>
      <w:proofErr w:type="gramStart"/>
      <w:r w:rsidRPr="00E948C9">
        <w:rPr>
          <w:i/>
          <w:iCs/>
        </w:rPr>
        <w:t>tokens</w:t>
      </w:r>
      <w:proofErr w:type="spellEnd"/>
      <w:r w:rsidRPr="00E948C9">
        <w:rPr>
          <w:i/>
          <w:iCs/>
        </w:rPr>
        <w:t>(</w:t>
      </w:r>
      <w:proofErr w:type="gramEnd"/>
      <w:r w:rsidRPr="00E948C9">
        <w:rPr>
          <w:i/>
          <w:iCs/>
        </w:rPr>
        <w:t>word, text)</w:t>
      </w:r>
    </w:p>
    <w:p w14:paraId="7DA2FBC1" w14:textId="107F6C8F" w:rsidR="00135C61" w:rsidRDefault="00135C61" w:rsidP="00135C61">
      <w:pPr>
        <w:pStyle w:val="HBSNormal"/>
      </w:pPr>
      <w:r>
        <w:t>Now let's look at a quick example with a tweet number 3008:</w:t>
      </w:r>
    </w:p>
    <w:p w14:paraId="70A114DE" w14:textId="77777777" w:rsidR="00135C61" w:rsidRPr="00E948C9" w:rsidRDefault="00135C61" w:rsidP="00E948C9">
      <w:pPr>
        <w:pStyle w:val="HBSNormal"/>
        <w:ind w:left="720"/>
        <w:rPr>
          <w:i/>
          <w:iCs/>
        </w:rPr>
      </w:pPr>
      <w:proofErr w:type="spellStart"/>
      <w:r w:rsidRPr="00E948C9">
        <w:rPr>
          <w:i/>
          <w:iCs/>
        </w:rPr>
        <w:t>i</w:t>
      </w:r>
      <w:proofErr w:type="spellEnd"/>
      <w:r w:rsidRPr="00E948C9">
        <w:rPr>
          <w:i/>
          <w:iCs/>
        </w:rPr>
        <w:t xml:space="preserve"> &lt;- 3008</w:t>
      </w:r>
    </w:p>
    <w:p w14:paraId="6EAA8F4B" w14:textId="77777777" w:rsidR="00135C61" w:rsidRPr="00E948C9" w:rsidRDefault="00135C61" w:rsidP="00E948C9">
      <w:pPr>
        <w:pStyle w:val="HBSNormal"/>
        <w:ind w:left="720"/>
        <w:rPr>
          <w:i/>
          <w:iCs/>
        </w:rPr>
      </w:pPr>
      <w:proofErr w:type="spellStart"/>
      <w:r w:rsidRPr="00E948C9">
        <w:rPr>
          <w:i/>
          <w:iCs/>
        </w:rPr>
        <w:t>campaign_tweets$text</w:t>
      </w:r>
      <w:proofErr w:type="spellEnd"/>
      <w:r w:rsidRPr="00E948C9">
        <w:rPr>
          <w:i/>
          <w:iCs/>
        </w:rPr>
        <w:t>[</w:t>
      </w:r>
      <w:proofErr w:type="spellStart"/>
      <w:r w:rsidRPr="00E948C9">
        <w:rPr>
          <w:i/>
          <w:iCs/>
        </w:rPr>
        <w:t>i</w:t>
      </w:r>
      <w:proofErr w:type="spellEnd"/>
      <w:r w:rsidRPr="00E948C9">
        <w:rPr>
          <w:i/>
          <w:iCs/>
        </w:rPr>
        <w:t>]</w:t>
      </w:r>
    </w:p>
    <w:p w14:paraId="204819D3" w14:textId="77777777" w:rsidR="00135C61" w:rsidRPr="00E948C9" w:rsidRDefault="00135C61" w:rsidP="00E948C9">
      <w:pPr>
        <w:pStyle w:val="HBSNormal"/>
        <w:ind w:left="720"/>
        <w:rPr>
          <w:i/>
          <w:iCs/>
        </w:rPr>
      </w:pPr>
      <w:proofErr w:type="spellStart"/>
      <w:r w:rsidRPr="00E948C9">
        <w:rPr>
          <w:i/>
          <w:iCs/>
        </w:rPr>
        <w:t>campaign_tweets</w:t>
      </w:r>
      <w:proofErr w:type="spellEnd"/>
      <w:r w:rsidRPr="00E948C9">
        <w:rPr>
          <w:i/>
          <w:iCs/>
        </w:rPr>
        <w:t>[</w:t>
      </w:r>
      <w:proofErr w:type="spellStart"/>
      <w:r w:rsidRPr="00E948C9">
        <w:rPr>
          <w:i/>
          <w:iCs/>
        </w:rPr>
        <w:t>i</w:t>
      </w:r>
      <w:proofErr w:type="spellEnd"/>
      <w:r w:rsidRPr="00E948C9">
        <w:rPr>
          <w:i/>
          <w:iCs/>
        </w:rPr>
        <w:t xml:space="preserve">,] %&gt;% </w:t>
      </w:r>
    </w:p>
    <w:p w14:paraId="09136496" w14:textId="77777777" w:rsidR="00135C61" w:rsidRPr="00E948C9" w:rsidRDefault="00135C61" w:rsidP="00E948C9">
      <w:pPr>
        <w:pStyle w:val="HBSNormal"/>
        <w:ind w:left="720"/>
        <w:rPr>
          <w:i/>
          <w:iCs/>
        </w:rPr>
      </w:pPr>
      <w:r w:rsidRPr="00E948C9">
        <w:rPr>
          <w:i/>
          <w:iCs/>
        </w:rPr>
        <w:t xml:space="preserve">  </w:t>
      </w:r>
      <w:proofErr w:type="spellStart"/>
      <w:r w:rsidRPr="00E948C9">
        <w:rPr>
          <w:i/>
          <w:iCs/>
        </w:rPr>
        <w:t>unnest_</w:t>
      </w:r>
      <w:proofErr w:type="gramStart"/>
      <w:r w:rsidRPr="00E948C9">
        <w:rPr>
          <w:i/>
          <w:iCs/>
        </w:rPr>
        <w:t>tokens</w:t>
      </w:r>
      <w:proofErr w:type="spellEnd"/>
      <w:r w:rsidRPr="00E948C9">
        <w:rPr>
          <w:i/>
          <w:iCs/>
        </w:rPr>
        <w:t>(</w:t>
      </w:r>
      <w:proofErr w:type="gramEnd"/>
      <w:r w:rsidRPr="00E948C9">
        <w:rPr>
          <w:i/>
          <w:iCs/>
        </w:rPr>
        <w:t>word, text) %&gt;%</w:t>
      </w:r>
    </w:p>
    <w:p w14:paraId="4806730F" w14:textId="77777777" w:rsidR="00135C61" w:rsidRPr="00E948C9" w:rsidRDefault="00135C61" w:rsidP="00E948C9">
      <w:pPr>
        <w:pStyle w:val="HBSNormal"/>
        <w:ind w:left="720"/>
        <w:rPr>
          <w:i/>
          <w:iCs/>
        </w:rPr>
      </w:pPr>
      <w:r w:rsidRPr="00E948C9">
        <w:rPr>
          <w:i/>
          <w:iCs/>
        </w:rPr>
        <w:t xml:space="preserve">  select(word)</w:t>
      </w:r>
    </w:p>
    <w:p w14:paraId="4830605A" w14:textId="54CB260C" w:rsidR="00135C61" w:rsidRDefault="00135C61" w:rsidP="00135C61">
      <w:pPr>
        <w:pStyle w:val="HBSNormal"/>
      </w:pPr>
      <w:r>
        <w:lastRenderedPageBreak/>
        <w:t>Note that the function tries to convert tokens into words and strips characters important to twitter such as # and @. A token in twitter is not the same as in regular English. For this reason, instead of using the default token, words, we define a regex that captures twitter character. The pattern appears complex but all we are defining is a patter that starts with @, # or neither and is followed by any combination of letters or digits:</w:t>
      </w:r>
    </w:p>
    <w:p w14:paraId="02ED2D19" w14:textId="77777777" w:rsidR="00135C61" w:rsidRPr="00E948C9" w:rsidRDefault="00135C61" w:rsidP="00E948C9">
      <w:pPr>
        <w:pStyle w:val="HBSNormal"/>
        <w:ind w:firstLine="720"/>
        <w:rPr>
          <w:i/>
          <w:iCs/>
        </w:rPr>
      </w:pPr>
      <w:r w:rsidRPr="00E948C9">
        <w:rPr>
          <w:i/>
          <w:iCs/>
        </w:rPr>
        <w:t>pattern &lt;- "([^A-Za-z\\d#@</w:t>
      </w:r>
      <w:proofErr w:type="gramStart"/>
      <w:r w:rsidRPr="00E948C9">
        <w:rPr>
          <w:i/>
          <w:iCs/>
        </w:rPr>
        <w:t>']|</w:t>
      </w:r>
      <w:proofErr w:type="gramEnd"/>
      <w:r w:rsidRPr="00E948C9">
        <w:rPr>
          <w:i/>
          <w:iCs/>
        </w:rPr>
        <w:t>'(?![A-Za-z\\d#@]))"</w:t>
      </w:r>
    </w:p>
    <w:p w14:paraId="59E66538" w14:textId="2AA34642" w:rsidR="00135C61" w:rsidRDefault="00135C61" w:rsidP="00135C61">
      <w:pPr>
        <w:pStyle w:val="HBSNormal"/>
      </w:pPr>
      <w:r>
        <w:t xml:space="preserve">We can now use the </w:t>
      </w:r>
      <w:proofErr w:type="spellStart"/>
      <w:r>
        <w:t>unnest_tokens</w:t>
      </w:r>
      <w:proofErr w:type="spellEnd"/>
      <w:r>
        <w:t xml:space="preserve"> function with the regex option and appropriately extract the hashtags and mentions:</w:t>
      </w:r>
    </w:p>
    <w:p w14:paraId="76C5F1BA" w14:textId="77777777" w:rsidR="00135C61" w:rsidRPr="00E948C9" w:rsidRDefault="00135C61" w:rsidP="00E948C9">
      <w:pPr>
        <w:pStyle w:val="HBSNormal"/>
        <w:ind w:left="720"/>
        <w:rPr>
          <w:i/>
          <w:iCs/>
        </w:rPr>
      </w:pPr>
      <w:proofErr w:type="spellStart"/>
      <w:r w:rsidRPr="00E948C9">
        <w:rPr>
          <w:i/>
          <w:iCs/>
        </w:rPr>
        <w:t>campaign_tweets</w:t>
      </w:r>
      <w:proofErr w:type="spellEnd"/>
      <w:r w:rsidRPr="00E948C9">
        <w:rPr>
          <w:i/>
          <w:iCs/>
        </w:rPr>
        <w:t>[</w:t>
      </w:r>
      <w:proofErr w:type="spellStart"/>
      <w:r w:rsidRPr="00E948C9">
        <w:rPr>
          <w:i/>
          <w:iCs/>
        </w:rPr>
        <w:t>i</w:t>
      </w:r>
      <w:proofErr w:type="spellEnd"/>
      <w:r w:rsidRPr="00E948C9">
        <w:rPr>
          <w:i/>
          <w:iCs/>
        </w:rPr>
        <w:t xml:space="preserve">,] %&gt;% </w:t>
      </w:r>
    </w:p>
    <w:p w14:paraId="22D76B5A" w14:textId="77777777" w:rsidR="00135C61" w:rsidRPr="00E948C9" w:rsidRDefault="00135C61" w:rsidP="00E948C9">
      <w:pPr>
        <w:pStyle w:val="HBSNormal"/>
        <w:ind w:left="720"/>
        <w:rPr>
          <w:i/>
          <w:iCs/>
        </w:rPr>
      </w:pPr>
      <w:r w:rsidRPr="00E948C9">
        <w:rPr>
          <w:i/>
          <w:iCs/>
        </w:rPr>
        <w:t xml:space="preserve">  </w:t>
      </w:r>
      <w:proofErr w:type="spellStart"/>
      <w:r w:rsidRPr="00E948C9">
        <w:rPr>
          <w:i/>
          <w:iCs/>
        </w:rPr>
        <w:t>unnest_</w:t>
      </w:r>
      <w:proofErr w:type="gramStart"/>
      <w:r w:rsidRPr="00E948C9">
        <w:rPr>
          <w:i/>
          <w:iCs/>
        </w:rPr>
        <w:t>tokens</w:t>
      </w:r>
      <w:proofErr w:type="spellEnd"/>
      <w:r w:rsidRPr="00E948C9">
        <w:rPr>
          <w:i/>
          <w:iCs/>
        </w:rPr>
        <w:t>(</w:t>
      </w:r>
      <w:proofErr w:type="gramEnd"/>
      <w:r w:rsidRPr="00E948C9">
        <w:rPr>
          <w:i/>
          <w:iCs/>
        </w:rPr>
        <w:t>word, text, token = "regex", pattern = pattern) %&gt;%</w:t>
      </w:r>
    </w:p>
    <w:p w14:paraId="3D3E1C0F" w14:textId="77777777" w:rsidR="00135C61" w:rsidRPr="00E948C9" w:rsidRDefault="00135C61" w:rsidP="00E948C9">
      <w:pPr>
        <w:pStyle w:val="HBSNormal"/>
        <w:ind w:left="720"/>
        <w:rPr>
          <w:i/>
          <w:iCs/>
        </w:rPr>
      </w:pPr>
      <w:r w:rsidRPr="00E948C9">
        <w:rPr>
          <w:i/>
          <w:iCs/>
        </w:rPr>
        <w:t xml:space="preserve">  select(word)</w:t>
      </w:r>
    </w:p>
    <w:p w14:paraId="01E5179E" w14:textId="26D73F47" w:rsidR="00135C61" w:rsidRDefault="00135C61" w:rsidP="00135C61">
      <w:pPr>
        <w:pStyle w:val="HBSNormal"/>
      </w:pPr>
      <w:r>
        <w:t>Another minor adjustment we want to make is remove the links to pictures:</w:t>
      </w:r>
    </w:p>
    <w:p w14:paraId="4CC7CA56" w14:textId="77777777" w:rsidR="00135C61" w:rsidRPr="00E948C9" w:rsidRDefault="00135C61" w:rsidP="00E948C9">
      <w:pPr>
        <w:pStyle w:val="HBSNormal"/>
        <w:ind w:left="720"/>
        <w:rPr>
          <w:i/>
          <w:iCs/>
        </w:rPr>
      </w:pPr>
      <w:proofErr w:type="spellStart"/>
      <w:r w:rsidRPr="00E948C9">
        <w:rPr>
          <w:i/>
          <w:iCs/>
        </w:rPr>
        <w:t>campaign_tweets</w:t>
      </w:r>
      <w:proofErr w:type="spellEnd"/>
      <w:r w:rsidRPr="00E948C9">
        <w:rPr>
          <w:i/>
          <w:iCs/>
        </w:rPr>
        <w:t>[</w:t>
      </w:r>
      <w:proofErr w:type="spellStart"/>
      <w:r w:rsidRPr="00E948C9">
        <w:rPr>
          <w:i/>
          <w:iCs/>
        </w:rPr>
        <w:t>i</w:t>
      </w:r>
      <w:proofErr w:type="spellEnd"/>
      <w:r w:rsidRPr="00E948C9">
        <w:rPr>
          <w:i/>
          <w:iCs/>
        </w:rPr>
        <w:t xml:space="preserve">,] %&gt;% </w:t>
      </w:r>
    </w:p>
    <w:p w14:paraId="27AA1917" w14:textId="77777777" w:rsidR="00135C61" w:rsidRPr="00E948C9" w:rsidRDefault="00135C61" w:rsidP="00E948C9">
      <w:pPr>
        <w:pStyle w:val="HBSNormal"/>
        <w:ind w:left="720"/>
        <w:rPr>
          <w:i/>
          <w:iCs/>
        </w:rPr>
      </w:pPr>
      <w:r w:rsidRPr="00E948C9">
        <w:rPr>
          <w:i/>
          <w:iCs/>
        </w:rPr>
        <w:t xml:space="preserve">  </w:t>
      </w:r>
      <w:proofErr w:type="gramStart"/>
      <w:r w:rsidRPr="00E948C9">
        <w:rPr>
          <w:i/>
          <w:iCs/>
        </w:rPr>
        <w:t>mutate(</w:t>
      </w:r>
      <w:proofErr w:type="gramEnd"/>
      <w:r w:rsidRPr="00E948C9">
        <w:rPr>
          <w:i/>
          <w:iCs/>
        </w:rPr>
        <w:t xml:space="preserve">text = </w:t>
      </w:r>
      <w:proofErr w:type="spellStart"/>
      <w:r w:rsidRPr="00E948C9">
        <w:rPr>
          <w:i/>
          <w:iCs/>
        </w:rPr>
        <w:t>str_replace_all</w:t>
      </w:r>
      <w:proofErr w:type="spellEnd"/>
      <w:r w:rsidRPr="00E948C9">
        <w:rPr>
          <w:i/>
          <w:iCs/>
        </w:rPr>
        <w:t>(text, "https://t.co/[A-Za-z\\d]+|&amp;amp;", ""))  %&gt;%</w:t>
      </w:r>
    </w:p>
    <w:p w14:paraId="43915BA6" w14:textId="77777777" w:rsidR="00135C61" w:rsidRPr="00E948C9" w:rsidRDefault="00135C61" w:rsidP="00E948C9">
      <w:pPr>
        <w:pStyle w:val="HBSNormal"/>
        <w:ind w:left="720"/>
        <w:rPr>
          <w:i/>
          <w:iCs/>
        </w:rPr>
      </w:pPr>
      <w:r w:rsidRPr="00E948C9">
        <w:rPr>
          <w:i/>
          <w:iCs/>
        </w:rPr>
        <w:t xml:space="preserve">  </w:t>
      </w:r>
      <w:proofErr w:type="spellStart"/>
      <w:r w:rsidRPr="00E948C9">
        <w:rPr>
          <w:i/>
          <w:iCs/>
        </w:rPr>
        <w:t>unnest_</w:t>
      </w:r>
      <w:proofErr w:type="gramStart"/>
      <w:r w:rsidRPr="00E948C9">
        <w:rPr>
          <w:i/>
          <w:iCs/>
        </w:rPr>
        <w:t>tokens</w:t>
      </w:r>
      <w:proofErr w:type="spellEnd"/>
      <w:r w:rsidRPr="00E948C9">
        <w:rPr>
          <w:i/>
          <w:iCs/>
        </w:rPr>
        <w:t>(</w:t>
      </w:r>
      <w:proofErr w:type="gramEnd"/>
      <w:r w:rsidRPr="00E948C9">
        <w:rPr>
          <w:i/>
          <w:iCs/>
        </w:rPr>
        <w:t>word, text, token = "regex", pattern = pattern) %&gt;%</w:t>
      </w:r>
    </w:p>
    <w:p w14:paraId="3A75D668" w14:textId="77777777" w:rsidR="00135C61" w:rsidRDefault="00135C61" w:rsidP="00E948C9">
      <w:pPr>
        <w:pStyle w:val="HBSNormal"/>
        <w:ind w:left="720"/>
      </w:pPr>
      <w:r w:rsidRPr="00E948C9">
        <w:rPr>
          <w:i/>
          <w:iCs/>
        </w:rPr>
        <w:t xml:space="preserve">  select(word)</w:t>
      </w:r>
    </w:p>
    <w:p w14:paraId="3C1A0293" w14:textId="18E51159" w:rsidR="00135C61" w:rsidRDefault="00135C61" w:rsidP="00135C61">
      <w:pPr>
        <w:pStyle w:val="HBSNormal"/>
      </w:pPr>
      <w:r>
        <w:t>Now we are ready to extract the words for all our tweets.</w:t>
      </w:r>
    </w:p>
    <w:p w14:paraId="4CE18536" w14:textId="77777777" w:rsidR="00135C61" w:rsidRPr="00647223" w:rsidRDefault="00135C61" w:rsidP="00647223">
      <w:pPr>
        <w:pStyle w:val="HBSNormal"/>
        <w:ind w:left="720"/>
      </w:pPr>
      <w:proofErr w:type="spellStart"/>
      <w:r w:rsidRPr="00647223">
        <w:t>tweet_words</w:t>
      </w:r>
      <w:proofErr w:type="spellEnd"/>
      <w:r w:rsidRPr="00647223">
        <w:t xml:space="preserve"> &lt;- </w:t>
      </w:r>
      <w:proofErr w:type="spellStart"/>
      <w:r w:rsidRPr="00647223">
        <w:t>campaign_tweets</w:t>
      </w:r>
      <w:proofErr w:type="spellEnd"/>
      <w:r w:rsidRPr="00647223">
        <w:t xml:space="preserve"> %&gt;% </w:t>
      </w:r>
    </w:p>
    <w:p w14:paraId="02C05139" w14:textId="77777777" w:rsidR="00135C61" w:rsidRPr="00647223" w:rsidRDefault="00135C61" w:rsidP="00647223">
      <w:pPr>
        <w:pStyle w:val="HBSNormal"/>
        <w:ind w:left="720"/>
      </w:pPr>
      <w:r w:rsidRPr="00647223">
        <w:t xml:space="preserve">  </w:t>
      </w:r>
      <w:proofErr w:type="gramStart"/>
      <w:r w:rsidRPr="00647223">
        <w:t>mutate(</w:t>
      </w:r>
      <w:proofErr w:type="gramEnd"/>
      <w:r w:rsidRPr="00647223">
        <w:t xml:space="preserve">text = </w:t>
      </w:r>
      <w:proofErr w:type="spellStart"/>
      <w:r w:rsidRPr="00647223">
        <w:t>str_replace_all</w:t>
      </w:r>
      <w:proofErr w:type="spellEnd"/>
      <w:r w:rsidRPr="00647223">
        <w:t>(text, "https://t.co/[A-Za-z\\d]+|&amp;amp;", ""))  %&gt;%</w:t>
      </w:r>
    </w:p>
    <w:p w14:paraId="26F89AB3" w14:textId="3155547F" w:rsidR="00E948C9" w:rsidRPr="00E948C9" w:rsidRDefault="00135C61" w:rsidP="00647223">
      <w:pPr>
        <w:pStyle w:val="HBSNormal"/>
        <w:ind w:left="720"/>
        <w:rPr>
          <w:i/>
          <w:iCs/>
        </w:rPr>
      </w:pPr>
      <w:r w:rsidRPr="00647223">
        <w:t xml:space="preserve">  </w:t>
      </w:r>
      <w:proofErr w:type="spellStart"/>
      <w:r w:rsidRPr="00647223">
        <w:t>unnest_</w:t>
      </w:r>
      <w:proofErr w:type="gramStart"/>
      <w:r w:rsidRPr="00647223">
        <w:t>tokens</w:t>
      </w:r>
      <w:proofErr w:type="spellEnd"/>
      <w:r w:rsidRPr="00647223">
        <w:t>(</w:t>
      </w:r>
      <w:proofErr w:type="gramEnd"/>
      <w:r w:rsidRPr="00647223">
        <w:t xml:space="preserve">word, text, token = "regex", pattern = pattern) </w:t>
      </w:r>
    </w:p>
    <w:p w14:paraId="31976AB3" w14:textId="77777777" w:rsidR="00E948C9" w:rsidRDefault="00E948C9">
      <w:pPr>
        <w:rPr>
          <w:sz w:val="20"/>
        </w:rPr>
      </w:pPr>
      <w:r>
        <w:br w:type="page"/>
      </w:r>
    </w:p>
    <w:p w14:paraId="4B164B58" w14:textId="77777777" w:rsidR="00135C61" w:rsidRDefault="00135C61" w:rsidP="00135C61">
      <w:pPr>
        <w:pStyle w:val="HBSNormal"/>
      </w:pPr>
    </w:p>
    <w:p w14:paraId="6402BED5" w14:textId="0967FF4D" w:rsidR="00135C61" w:rsidRDefault="00135C61" w:rsidP="00135C61">
      <w:pPr>
        <w:pStyle w:val="HBSNormal"/>
      </w:pPr>
      <w:r>
        <w:t>And we can now answer questions such as "what are the most commonly used words?"</w:t>
      </w:r>
    </w:p>
    <w:p w14:paraId="585FD735" w14:textId="77777777" w:rsidR="00135C61" w:rsidRPr="00135C61" w:rsidRDefault="00135C61" w:rsidP="00135C61">
      <w:pPr>
        <w:pStyle w:val="HBSNormal"/>
        <w:ind w:left="720"/>
        <w:rPr>
          <w:i/>
          <w:iCs/>
        </w:rPr>
      </w:pPr>
      <w:proofErr w:type="spellStart"/>
      <w:r w:rsidRPr="00135C61">
        <w:rPr>
          <w:i/>
          <w:iCs/>
        </w:rPr>
        <w:t>tweet_words</w:t>
      </w:r>
      <w:proofErr w:type="spellEnd"/>
      <w:r w:rsidRPr="00135C61">
        <w:rPr>
          <w:i/>
          <w:iCs/>
        </w:rPr>
        <w:t xml:space="preserve"> %&gt;% </w:t>
      </w:r>
    </w:p>
    <w:p w14:paraId="6FCFE052" w14:textId="77777777" w:rsidR="00135C61" w:rsidRPr="00135C61" w:rsidRDefault="00135C61" w:rsidP="00135C61">
      <w:pPr>
        <w:pStyle w:val="HBSNormal"/>
        <w:ind w:left="720"/>
        <w:rPr>
          <w:i/>
          <w:iCs/>
        </w:rPr>
      </w:pPr>
      <w:r w:rsidRPr="00135C61">
        <w:rPr>
          <w:i/>
          <w:iCs/>
        </w:rPr>
        <w:t xml:space="preserve">  count(word) %&gt;%</w:t>
      </w:r>
    </w:p>
    <w:p w14:paraId="14DDA25A" w14:textId="77777777" w:rsidR="00135C61" w:rsidRDefault="00135C61" w:rsidP="00135C61">
      <w:pPr>
        <w:pStyle w:val="HBSNormal"/>
        <w:ind w:left="720"/>
      </w:pPr>
      <w:r w:rsidRPr="00135C61">
        <w:rPr>
          <w:i/>
          <w:iCs/>
        </w:rPr>
        <w:t xml:space="preserve">  arrange(desc(n))</w:t>
      </w:r>
    </w:p>
    <w:p w14:paraId="38D63A54" w14:textId="540CC82B" w:rsidR="00135C61" w:rsidRDefault="00135C61" w:rsidP="00135C61">
      <w:pPr>
        <w:pStyle w:val="HBSNormal"/>
      </w:pPr>
      <w:r>
        <w:t xml:space="preserve">It is not surprising that these are the top words. The top words are not informative. The </w:t>
      </w:r>
      <w:proofErr w:type="spellStart"/>
      <w:r>
        <w:t>tidytext</w:t>
      </w:r>
      <w:proofErr w:type="spellEnd"/>
      <w:r>
        <w:t xml:space="preserve"> package has database of these commonly used words, referred to as stop words, in text mining:</w:t>
      </w:r>
    </w:p>
    <w:p w14:paraId="0D8872C6" w14:textId="77777777" w:rsidR="00135C61" w:rsidRPr="00135C61" w:rsidRDefault="00135C61" w:rsidP="00135C61">
      <w:pPr>
        <w:pStyle w:val="HBSNormal"/>
        <w:ind w:firstLine="720"/>
        <w:rPr>
          <w:i/>
          <w:iCs/>
        </w:rPr>
      </w:pPr>
      <w:proofErr w:type="spellStart"/>
      <w:r w:rsidRPr="00135C61">
        <w:rPr>
          <w:i/>
          <w:iCs/>
        </w:rPr>
        <w:t>stop_words</w:t>
      </w:r>
      <w:proofErr w:type="spellEnd"/>
    </w:p>
    <w:p w14:paraId="2DEF0C11" w14:textId="5E3FE3A3" w:rsidR="00135C61" w:rsidRDefault="00135C61" w:rsidP="00135C61">
      <w:pPr>
        <w:pStyle w:val="HBSNormal"/>
      </w:pPr>
      <w:r>
        <w:t xml:space="preserve">If we filter out rows representing stop words with </w:t>
      </w:r>
      <w:proofErr w:type="gramStart"/>
      <w:r>
        <w:t>filter(</w:t>
      </w:r>
      <w:proofErr w:type="gramEnd"/>
      <w:r>
        <w:t xml:space="preserve">!word %in% </w:t>
      </w:r>
      <w:proofErr w:type="spellStart"/>
      <w:r>
        <w:t>stop_words$word</w:t>
      </w:r>
      <w:proofErr w:type="spellEnd"/>
      <w:r>
        <w:t>):</w:t>
      </w:r>
    </w:p>
    <w:p w14:paraId="46AEB534" w14:textId="77777777" w:rsidR="00135C61" w:rsidRPr="00135C61" w:rsidRDefault="00135C61" w:rsidP="00135C61">
      <w:pPr>
        <w:pStyle w:val="HBSNormal"/>
        <w:ind w:left="720"/>
        <w:rPr>
          <w:i/>
          <w:iCs/>
        </w:rPr>
      </w:pPr>
      <w:proofErr w:type="spellStart"/>
      <w:r w:rsidRPr="00135C61">
        <w:rPr>
          <w:i/>
          <w:iCs/>
        </w:rPr>
        <w:t>tweet_words</w:t>
      </w:r>
      <w:proofErr w:type="spellEnd"/>
      <w:r w:rsidRPr="00135C61">
        <w:rPr>
          <w:i/>
          <w:iCs/>
        </w:rPr>
        <w:t xml:space="preserve"> &lt;- </w:t>
      </w:r>
      <w:proofErr w:type="spellStart"/>
      <w:r w:rsidRPr="00135C61">
        <w:rPr>
          <w:i/>
          <w:iCs/>
        </w:rPr>
        <w:t>campaign_tweets</w:t>
      </w:r>
      <w:proofErr w:type="spellEnd"/>
      <w:r w:rsidRPr="00135C61">
        <w:rPr>
          <w:i/>
          <w:iCs/>
        </w:rPr>
        <w:t xml:space="preserve"> %&gt;% </w:t>
      </w:r>
    </w:p>
    <w:p w14:paraId="376A5B3E" w14:textId="77777777" w:rsidR="00135C61" w:rsidRPr="00135C61" w:rsidRDefault="00135C61" w:rsidP="00135C61">
      <w:pPr>
        <w:pStyle w:val="HBSNormal"/>
        <w:ind w:left="720"/>
        <w:rPr>
          <w:i/>
          <w:iCs/>
        </w:rPr>
      </w:pPr>
      <w:r w:rsidRPr="00135C61">
        <w:rPr>
          <w:i/>
          <w:iCs/>
        </w:rPr>
        <w:t xml:space="preserve">  </w:t>
      </w:r>
      <w:proofErr w:type="gramStart"/>
      <w:r w:rsidRPr="00135C61">
        <w:rPr>
          <w:i/>
          <w:iCs/>
        </w:rPr>
        <w:t>mutate(</w:t>
      </w:r>
      <w:proofErr w:type="gramEnd"/>
      <w:r w:rsidRPr="00135C61">
        <w:rPr>
          <w:i/>
          <w:iCs/>
        </w:rPr>
        <w:t xml:space="preserve">text = </w:t>
      </w:r>
      <w:proofErr w:type="spellStart"/>
      <w:r w:rsidRPr="00135C61">
        <w:rPr>
          <w:i/>
          <w:iCs/>
        </w:rPr>
        <w:t>str_replace_all</w:t>
      </w:r>
      <w:proofErr w:type="spellEnd"/>
      <w:r w:rsidRPr="00135C61">
        <w:rPr>
          <w:i/>
          <w:iCs/>
        </w:rPr>
        <w:t>(text, "https://t.co/[A-Za-z\\d]+|&amp;amp;", ""))  %&gt;%</w:t>
      </w:r>
    </w:p>
    <w:p w14:paraId="063B1AB7" w14:textId="77777777" w:rsidR="00135C61" w:rsidRPr="00135C61" w:rsidRDefault="00135C61" w:rsidP="00135C61">
      <w:pPr>
        <w:pStyle w:val="HBSNormal"/>
        <w:ind w:left="720"/>
        <w:rPr>
          <w:i/>
          <w:iCs/>
        </w:rPr>
      </w:pPr>
      <w:r w:rsidRPr="00135C61">
        <w:rPr>
          <w:i/>
          <w:iCs/>
        </w:rPr>
        <w:t xml:space="preserve">  </w:t>
      </w:r>
      <w:proofErr w:type="spellStart"/>
      <w:r w:rsidRPr="00135C61">
        <w:rPr>
          <w:i/>
          <w:iCs/>
        </w:rPr>
        <w:t>unnest_</w:t>
      </w:r>
      <w:proofErr w:type="gramStart"/>
      <w:r w:rsidRPr="00135C61">
        <w:rPr>
          <w:i/>
          <w:iCs/>
        </w:rPr>
        <w:t>tokens</w:t>
      </w:r>
      <w:proofErr w:type="spellEnd"/>
      <w:r w:rsidRPr="00135C61">
        <w:rPr>
          <w:i/>
          <w:iCs/>
        </w:rPr>
        <w:t>(</w:t>
      </w:r>
      <w:proofErr w:type="gramEnd"/>
      <w:r w:rsidRPr="00135C61">
        <w:rPr>
          <w:i/>
          <w:iCs/>
        </w:rPr>
        <w:t>word, text, token = "regex", pattern = pattern) %&gt;%</w:t>
      </w:r>
    </w:p>
    <w:p w14:paraId="247C9302" w14:textId="77777777" w:rsidR="00135C61" w:rsidRPr="00135C61" w:rsidRDefault="00135C61" w:rsidP="00135C61">
      <w:pPr>
        <w:pStyle w:val="HBSNormal"/>
        <w:ind w:left="720"/>
        <w:rPr>
          <w:i/>
          <w:iCs/>
        </w:rPr>
      </w:pPr>
      <w:r w:rsidRPr="00135C61">
        <w:rPr>
          <w:i/>
          <w:iCs/>
        </w:rPr>
        <w:t xml:space="preserve">  </w:t>
      </w:r>
      <w:proofErr w:type="gramStart"/>
      <w:r w:rsidRPr="00135C61">
        <w:rPr>
          <w:i/>
          <w:iCs/>
        </w:rPr>
        <w:t>filter(</w:t>
      </w:r>
      <w:proofErr w:type="gramEnd"/>
      <w:r w:rsidRPr="00135C61">
        <w:rPr>
          <w:i/>
          <w:iCs/>
        </w:rPr>
        <w:t xml:space="preserve">!word %in% </w:t>
      </w:r>
      <w:proofErr w:type="spellStart"/>
      <w:r w:rsidRPr="00135C61">
        <w:rPr>
          <w:i/>
          <w:iCs/>
        </w:rPr>
        <w:t>stop_words$word</w:t>
      </w:r>
      <w:proofErr w:type="spellEnd"/>
      <w:r w:rsidRPr="00135C61">
        <w:rPr>
          <w:i/>
          <w:iCs/>
        </w:rPr>
        <w:t xml:space="preserve"> ) </w:t>
      </w:r>
    </w:p>
    <w:p w14:paraId="2A09D1B5" w14:textId="0953F0DD" w:rsidR="00135C61" w:rsidRDefault="00135C61" w:rsidP="00135C61">
      <w:pPr>
        <w:pStyle w:val="HBSNormal"/>
      </w:pPr>
      <w:r>
        <w:t>We end up with a much more informative set of top 10 tweeted words:</w:t>
      </w:r>
    </w:p>
    <w:p w14:paraId="55BEE039" w14:textId="77777777" w:rsidR="00135C61" w:rsidRPr="00135C61" w:rsidRDefault="00135C61" w:rsidP="00135C61">
      <w:pPr>
        <w:pStyle w:val="HBSNormal"/>
        <w:ind w:left="720"/>
        <w:rPr>
          <w:i/>
          <w:iCs/>
        </w:rPr>
      </w:pPr>
      <w:proofErr w:type="spellStart"/>
      <w:r w:rsidRPr="00135C61">
        <w:rPr>
          <w:i/>
          <w:iCs/>
        </w:rPr>
        <w:t>tweet_words</w:t>
      </w:r>
      <w:proofErr w:type="spellEnd"/>
      <w:r w:rsidRPr="00135C61">
        <w:rPr>
          <w:i/>
          <w:iCs/>
        </w:rPr>
        <w:t xml:space="preserve"> %&gt;% </w:t>
      </w:r>
    </w:p>
    <w:p w14:paraId="16ACD1E3" w14:textId="77777777" w:rsidR="00135C61" w:rsidRPr="00135C61" w:rsidRDefault="00135C61" w:rsidP="00135C61">
      <w:pPr>
        <w:pStyle w:val="HBSNormal"/>
        <w:ind w:left="720"/>
        <w:rPr>
          <w:i/>
          <w:iCs/>
        </w:rPr>
      </w:pPr>
      <w:r w:rsidRPr="00135C61">
        <w:rPr>
          <w:i/>
          <w:iCs/>
        </w:rPr>
        <w:t xml:space="preserve">  count(word) %&gt;%</w:t>
      </w:r>
    </w:p>
    <w:p w14:paraId="7EFCA982" w14:textId="77777777" w:rsidR="00135C61" w:rsidRPr="00135C61" w:rsidRDefault="00135C61" w:rsidP="00135C61">
      <w:pPr>
        <w:pStyle w:val="HBSNormal"/>
        <w:ind w:left="720"/>
        <w:rPr>
          <w:i/>
          <w:iCs/>
        </w:rPr>
      </w:pPr>
      <w:r w:rsidRPr="00135C61">
        <w:rPr>
          <w:i/>
          <w:iCs/>
        </w:rPr>
        <w:t xml:space="preserve">  </w:t>
      </w:r>
      <w:proofErr w:type="spellStart"/>
      <w:r w:rsidRPr="00135C61">
        <w:rPr>
          <w:i/>
          <w:iCs/>
        </w:rPr>
        <w:t>top_</w:t>
      </w:r>
      <w:proofErr w:type="gramStart"/>
      <w:r w:rsidRPr="00135C61">
        <w:rPr>
          <w:i/>
          <w:iCs/>
        </w:rPr>
        <w:t>n</w:t>
      </w:r>
      <w:proofErr w:type="spellEnd"/>
      <w:r w:rsidRPr="00135C61">
        <w:rPr>
          <w:i/>
          <w:iCs/>
        </w:rPr>
        <w:t>(</w:t>
      </w:r>
      <w:proofErr w:type="gramEnd"/>
      <w:r w:rsidRPr="00135C61">
        <w:rPr>
          <w:i/>
          <w:iCs/>
        </w:rPr>
        <w:t>10, n) %&gt;%</w:t>
      </w:r>
    </w:p>
    <w:p w14:paraId="3DFFDB56" w14:textId="77777777" w:rsidR="00135C61" w:rsidRPr="00135C61" w:rsidRDefault="00135C61" w:rsidP="00135C61">
      <w:pPr>
        <w:pStyle w:val="HBSNormal"/>
        <w:ind w:left="720"/>
        <w:rPr>
          <w:i/>
          <w:iCs/>
        </w:rPr>
      </w:pPr>
      <w:r w:rsidRPr="00135C61">
        <w:rPr>
          <w:i/>
          <w:iCs/>
        </w:rPr>
        <w:t xml:space="preserve">  </w:t>
      </w:r>
      <w:proofErr w:type="gramStart"/>
      <w:r w:rsidRPr="00135C61">
        <w:rPr>
          <w:i/>
          <w:iCs/>
        </w:rPr>
        <w:t>mutate(</w:t>
      </w:r>
      <w:proofErr w:type="gramEnd"/>
      <w:r w:rsidRPr="00135C61">
        <w:rPr>
          <w:i/>
          <w:iCs/>
        </w:rPr>
        <w:t>word = reorder(word, n)) %&gt;%</w:t>
      </w:r>
    </w:p>
    <w:p w14:paraId="1B8E3681" w14:textId="77777777" w:rsidR="00135C61" w:rsidRPr="00135C61" w:rsidRDefault="00135C61" w:rsidP="00135C61">
      <w:pPr>
        <w:pStyle w:val="HBSNormal"/>
        <w:ind w:left="720"/>
        <w:rPr>
          <w:i/>
          <w:iCs/>
        </w:rPr>
      </w:pPr>
      <w:r w:rsidRPr="00135C61">
        <w:rPr>
          <w:i/>
          <w:iCs/>
        </w:rPr>
        <w:t xml:space="preserve">  arrange(desc(n))</w:t>
      </w:r>
    </w:p>
    <w:p w14:paraId="242DA9DA" w14:textId="0A946500" w:rsidR="00135C61" w:rsidRDefault="00135C61" w:rsidP="00135C61">
      <w:pPr>
        <w:pStyle w:val="HBSNormal"/>
      </w:pPr>
      <w:r>
        <w:t xml:space="preserve">Some exploration of the resulting words (not show here) reveals a couple of unwanted characteristics in our tokens. First, some of our tokens are just numbers (years for example). We want to remove </w:t>
      </w:r>
      <w:proofErr w:type="gramStart"/>
      <w:r>
        <w:t>these</w:t>
      </w:r>
      <w:proofErr w:type="gramEnd"/>
      <w:r>
        <w:t xml:space="preserve"> and we can find them using the regex ^\d+$. Second, some of our tokens come from a quote and they start with '. We want to remove the ' when it's at the start of a word, so we will use </w:t>
      </w:r>
      <w:proofErr w:type="spellStart"/>
      <w:r>
        <w:t>str_replace</w:t>
      </w:r>
      <w:proofErr w:type="spellEnd"/>
      <w:r>
        <w:t>. We add these two lines to the code above to generate our final table:</w:t>
      </w:r>
    </w:p>
    <w:p w14:paraId="06D9E59E" w14:textId="77777777" w:rsidR="00135C61" w:rsidRPr="00135C61" w:rsidRDefault="00135C61" w:rsidP="00135C61">
      <w:pPr>
        <w:pStyle w:val="HBSNormal"/>
        <w:ind w:left="720"/>
        <w:rPr>
          <w:i/>
          <w:iCs/>
        </w:rPr>
      </w:pPr>
      <w:proofErr w:type="spellStart"/>
      <w:r w:rsidRPr="00135C61">
        <w:rPr>
          <w:i/>
          <w:iCs/>
        </w:rPr>
        <w:t>tweet_words</w:t>
      </w:r>
      <w:proofErr w:type="spellEnd"/>
      <w:r w:rsidRPr="00135C61">
        <w:rPr>
          <w:i/>
          <w:iCs/>
        </w:rPr>
        <w:t xml:space="preserve"> &lt;- </w:t>
      </w:r>
      <w:proofErr w:type="spellStart"/>
      <w:r w:rsidRPr="00135C61">
        <w:rPr>
          <w:i/>
          <w:iCs/>
        </w:rPr>
        <w:t>campaign_tweets</w:t>
      </w:r>
      <w:proofErr w:type="spellEnd"/>
      <w:r w:rsidRPr="00135C61">
        <w:rPr>
          <w:i/>
          <w:iCs/>
        </w:rPr>
        <w:t xml:space="preserve"> %&gt;% </w:t>
      </w:r>
    </w:p>
    <w:p w14:paraId="704A9492" w14:textId="77777777" w:rsidR="00135C61" w:rsidRPr="00135C61" w:rsidRDefault="00135C61" w:rsidP="00135C61">
      <w:pPr>
        <w:pStyle w:val="HBSNormal"/>
        <w:ind w:left="720"/>
        <w:rPr>
          <w:i/>
          <w:iCs/>
        </w:rPr>
      </w:pPr>
      <w:r w:rsidRPr="00135C61">
        <w:rPr>
          <w:i/>
          <w:iCs/>
        </w:rPr>
        <w:t xml:space="preserve">  </w:t>
      </w:r>
      <w:proofErr w:type="gramStart"/>
      <w:r w:rsidRPr="00135C61">
        <w:rPr>
          <w:i/>
          <w:iCs/>
        </w:rPr>
        <w:t>mutate(</w:t>
      </w:r>
      <w:proofErr w:type="gramEnd"/>
      <w:r w:rsidRPr="00135C61">
        <w:rPr>
          <w:i/>
          <w:iCs/>
        </w:rPr>
        <w:t xml:space="preserve">text = </w:t>
      </w:r>
      <w:proofErr w:type="spellStart"/>
      <w:r w:rsidRPr="00135C61">
        <w:rPr>
          <w:i/>
          <w:iCs/>
        </w:rPr>
        <w:t>str_replace_all</w:t>
      </w:r>
      <w:proofErr w:type="spellEnd"/>
      <w:r w:rsidRPr="00135C61">
        <w:rPr>
          <w:i/>
          <w:iCs/>
        </w:rPr>
        <w:t>(text, "https://t.co/[A-Za-z\\d]+|&amp;amp;", ""))  %&gt;%</w:t>
      </w:r>
    </w:p>
    <w:p w14:paraId="78328B63" w14:textId="77777777" w:rsidR="00135C61" w:rsidRPr="00135C61" w:rsidRDefault="00135C61" w:rsidP="00135C61">
      <w:pPr>
        <w:pStyle w:val="HBSNormal"/>
        <w:ind w:left="720"/>
        <w:rPr>
          <w:i/>
          <w:iCs/>
        </w:rPr>
      </w:pPr>
      <w:r w:rsidRPr="00135C61">
        <w:rPr>
          <w:i/>
          <w:iCs/>
        </w:rPr>
        <w:t xml:space="preserve">  </w:t>
      </w:r>
      <w:proofErr w:type="spellStart"/>
      <w:r w:rsidRPr="00135C61">
        <w:rPr>
          <w:i/>
          <w:iCs/>
        </w:rPr>
        <w:t>unnest_</w:t>
      </w:r>
      <w:proofErr w:type="gramStart"/>
      <w:r w:rsidRPr="00135C61">
        <w:rPr>
          <w:i/>
          <w:iCs/>
        </w:rPr>
        <w:t>tokens</w:t>
      </w:r>
      <w:proofErr w:type="spellEnd"/>
      <w:r w:rsidRPr="00135C61">
        <w:rPr>
          <w:i/>
          <w:iCs/>
        </w:rPr>
        <w:t>(</w:t>
      </w:r>
      <w:proofErr w:type="gramEnd"/>
      <w:r w:rsidRPr="00135C61">
        <w:rPr>
          <w:i/>
          <w:iCs/>
        </w:rPr>
        <w:t>word, text, token = "regex", pattern = pattern) %&gt;%</w:t>
      </w:r>
    </w:p>
    <w:p w14:paraId="461A59F6" w14:textId="77777777" w:rsidR="00135C61" w:rsidRPr="00135C61" w:rsidRDefault="00135C61" w:rsidP="00135C61">
      <w:pPr>
        <w:pStyle w:val="HBSNormal"/>
        <w:ind w:left="720"/>
        <w:rPr>
          <w:i/>
          <w:iCs/>
        </w:rPr>
      </w:pPr>
      <w:r w:rsidRPr="00135C61">
        <w:rPr>
          <w:i/>
          <w:iCs/>
        </w:rPr>
        <w:t xml:space="preserve">  </w:t>
      </w:r>
      <w:proofErr w:type="gramStart"/>
      <w:r w:rsidRPr="00135C61">
        <w:rPr>
          <w:i/>
          <w:iCs/>
        </w:rPr>
        <w:t>filter(</w:t>
      </w:r>
      <w:proofErr w:type="gramEnd"/>
      <w:r w:rsidRPr="00135C61">
        <w:rPr>
          <w:i/>
          <w:iCs/>
        </w:rPr>
        <w:t xml:space="preserve">!word %in% </w:t>
      </w:r>
      <w:proofErr w:type="spellStart"/>
      <w:r w:rsidRPr="00135C61">
        <w:rPr>
          <w:i/>
          <w:iCs/>
        </w:rPr>
        <w:t>stop_words$word</w:t>
      </w:r>
      <w:proofErr w:type="spellEnd"/>
      <w:r w:rsidRPr="00135C61">
        <w:rPr>
          <w:i/>
          <w:iCs/>
        </w:rPr>
        <w:t xml:space="preserve"> &amp;</w:t>
      </w:r>
    </w:p>
    <w:p w14:paraId="7BFA1C16" w14:textId="77777777" w:rsidR="00135C61" w:rsidRPr="00135C61" w:rsidRDefault="00135C61" w:rsidP="00135C61">
      <w:pPr>
        <w:pStyle w:val="HBSNormal"/>
        <w:ind w:left="720"/>
        <w:rPr>
          <w:i/>
          <w:iCs/>
        </w:rPr>
      </w:pPr>
      <w:r w:rsidRPr="00135C61">
        <w:rPr>
          <w:i/>
          <w:iCs/>
        </w:rPr>
        <w:t xml:space="preserve">           </w:t>
      </w:r>
      <w:proofErr w:type="gramStart"/>
      <w:r w:rsidRPr="00135C61">
        <w:rPr>
          <w:i/>
          <w:iCs/>
        </w:rPr>
        <w:t>!</w:t>
      </w:r>
      <w:proofErr w:type="spellStart"/>
      <w:r w:rsidRPr="00135C61">
        <w:rPr>
          <w:i/>
          <w:iCs/>
        </w:rPr>
        <w:t>str</w:t>
      </w:r>
      <w:proofErr w:type="gramEnd"/>
      <w:r w:rsidRPr="00135C61">
        <w:rPr>
          <w:i/>
          <w:iCs/>
        </w:rPr>
        <w:t>_detect</w:t>
      </w:r>
      <w:proofErr w:type="spellEnd"/>
      <w:r w:rsidRPr="00135C61">
        <w:rPr>
          <w:i/>
          <w:iCs/>
        </w:rPr>
        <w:t>(word, "^\\d+$")) %&gt;%</w:t>
      </w:r>
    </w:p>
    <w:p w14:paraId="45148382" w14:textId="77777777" w:rsidR="00135C61" w:rsidRPr="00135C61" w:rsidRDefault="00135C61" w:rsidP="00135C61">
      <w:pPr>
        <w:pStyle w:val="HBSNormal"/>
        <w:ind w:left="720"/>
        <w:rPr>
          <w:i/>
          <w:iCs/>
        </w:rPr>
      </w:pPr>
      <w:r w:rsidRPr="00135C61">
        <w:rPr>
          <w:i/>
          <w:iCs/>
        </w:rPr>
        <w:t xml:space="preserve">  </w:t>
      </w:r>
      <w:proofErr w:type="gramStart"/>
      <w:r w:rsidRPr="00135C61">
        <w:rPr>
          <w:i/>
          <w:iCs/>
        </w:rPr>
        <w:t>mutate(</w:t>
      </w:r>
      <w:proofErr w:type="gramEnd"/>
      <w:r w:rsidRPr="00135C61">
        <w:rPr>
          <w:i/>
          <w:iCs/>
        </w:rPr>
        <w:t xml:space="preserve">word = </w:t>
      </w:r>
      <w:proofErr w:type="spellStart"/>
      <w:r w:rsidRPr="00135C61">
        <w:rPr>
          <w:i/>
          <w:iCs/>
        </w:rPr>
        <w:t>str_replace</w:t>
      </w:r>
      <w:proofErr w:type="spellEnd"/>
      <w:r w:rsidRPr="00135C61">
        <w:rPr>
          <w:i/>
          <w:iCs/>
        </w:rPr>
        <w:t>(word, "^'", ""))</w:t>
      </w:r>
    </w:p>
    <w:p w14:paraId="3F05F475" w14:textId="77777777" w:rsidR="00135C61" w:rsidRDefault="00135C61" w:rsidP="00135C61">
      <w:pPr>
        <w:pStyle w:val="HBSNormal"/>
      </w:pPr>
      <w:r>
        <w:t>Now that we have all our words in a table, along with information about what device was used to compose the tweet they came from, we can start exploring which words are more common when comparing Android to iPhone.</w:t>
      </w:r>
    </w:p>
    <w:p w14:paraId="62800B5D" w14:textId="77777777" w:rsidR="00135C61" w:rsidRDefault="00135C61" w:rsidP="00135C61">
      <w:pPr>
        <w:pStyle w:val="HBSNormal"/>
      </w:pPr>
    </w:p>
    <w:p w14:paraId="011E36A5" w14:textId="1DDEE218" w:rsidR="00135C61" w:rsidRDefault="00135C61" w:rsidP="00135C61">
      <w:pPr>
        <w:pStyle w:val="HBSNormal"/>
      </w:pPr>
      <w:r>
        <w:lastRenderedPageBreak/>
        <w:t>For each word we want to know if it is more likely to come from an Android tweet or an iPhone tweet. We previously introduced the odds ratio, a summary statistic useful for quantifying these differences. For each device and a given word, let's call it y, we compute the odds or the ratio between the proportion of words that are y and not y and compute the ratio of those odds. Here we will have many proportions that are 0 so we use the 0.5 correction.</w:t>
      </w:r>
    </w:p>
    <w:p w14:paraId="7F2318E7" w14:textId="77777777" w:rsidR="00135C61" w:rsidRPr="00135C61" w:rsidRDefault="00135C61" w:rsidP="00135C61">
      <w:pPr>
        <w:pStyle w:val="HBSNormal"/>
        <w:ind w:left="720"/>
        <w:rPr>
          <w:i/>
          <w:iCs/>
        </w:rPr>
      </w:pPr>
      <w:proofErr w:type="spellStart"/>
      <w:r w:rsidRPr="00135C61">
        <w:rPr>
          <w:i/>
          <w:iCs/>
        </w:rPr>
        <w:t>android_iphone_or</w:t>
      </w:r>
      <w:proofErr w:type="spellEnd"/>
      <w:r w:rsidRPr="00135C61">
        <w:rPr>
          <w:i/>
          <w:iCs/>
        </w:rPr>
        <w:t xml:space="preserve"> &lt;- </w:t>
      </w:r>
      <w:proofErr w:type="spellStart"/>
      <w:r w:rsidRPr="00135C61">
        <w:rPr>
          <w:i/>
          <w:iCs/>
        </w:rPr>
        <w:t>tweet_words</w:t>
      </w:r>
      <w:proofErr w:type="spellEnd"/>
      <w:r w:rsidRPr="00135C61">
        <w:rPr>
          <w:i/>
          <w:iCs/>
        </w:rPr>
        <w:t xml:space="preserve"> %&gt;%</w:t>
      </w:r>
    </w:p>
    <w:p w14:paraId="007F4245" w14:textId="77777777" w:rsidR="00135C61" w:rsidRPr="00135C61" w:rsidRDefault="00135C61" w:rsidP="00135C61">
      <w:pPr>
        <w:pStyle w:val="HBSNormal"/>
        <w:ind w:left="720"/>
        <w:rPr>
          <w:i/>
          <w:iCs/>
        </w:rPr>
      </w:pPr>
      <w:r w:rsidRPr="00135C61">
        <w:rPr>
          <w:i/>
          <w:iCs/>
        </w:rPr>
        <w:t xml:space="preserve">  </w:t>
      </w:r>
      <w:proofErr w:type="gramStart"/>
      <w:r w:rsidRPr="00135C61">
        <w:rPr>
          <w:i/>
          <w:iCs/>
        </w:rPr>
        <w:t>count(</w:t>
      </w:r>
      <w:proofErr w:type="gramEnd"/>
      <w:r w:rsidRPr="00135C61">
        <w:rPr>
          <w:i/>
          <w:iCs/>
        </w:rPr>
        <w:t>word, source) %&gt;%</w:t>
      </w:r>
    </w:p>
    <w:p w14:paraId="2D1E02BF" w14:textId="77777777" w:rsidR="00135C61" w:rsidRPr="00135C61" w:rsidRDefault="00135C61" w:rsidP="00135C61">
      <w:pPr>
        <w:pStyle w:val="HBSNormal"/>
        <w:ind w:left="720"/>
        <w:rPr>
          <w:i/>
          <w:iCs/>
        </w:rPr>
      </w:pPr>
      <w:r w:rsidRPr="00135C61">
        <w:rPr>
          <w:i/>
          <w:iCs/>
        </w:rPr>
        <w:t xml:space="preserve">  </w:t>
      </w:r>
      <w:proofErr w:type="gramStart"/>
      <w:r w:rsidRPr="00135C61">
        <w:rPr>
          <w:i/>
          <w:iCs/>
        </w:rPr>
        <w:t>spread(</w:t>
      </w:r>
      <w:proofErr w:type="gramEnd"/>
      <w:r w:rsidRPr="00135C61">
        <w:rPr>
          <w:i/>
          <w:iCs/>
        </w:rPr>
        <w:t>source, n, fill = 0) %&gt;%</w:t>
      </w:r>
    </w:p>
    <w:p w14:paraId="735C1D45" w14:textId="77777777" w:rsidR="00135C61" w:rsidRPr="00135C61" w:rsidRDefault="00135C61" w:rsidP="00135C61">
      <w:pPr>
        <w:pStyle w:val="HBSNormal"/>
        <w:ind w:left="720"/>
        <w:rPr>
          <w:i/>
          <w:iCs/>
        </w:rPr>
      </w:pPr>
      <w:r w:rsidRPr="00135C61">
        <w:rPr>
          <w:i/>
          <w:iCs/>
        </w:rPr>
        <w:t xml:space="preserve">  </w:t>
      </w:r>
      <w:proofErr w:type="gramStart"/>
      <w:r w:rsidRPr="00135C61">
        <w:rPr>
          <w:i/>
          <w:iCs/>
        </w:rPr>
        <w:t>mutate(</w:t>
      </w:r>
      <w:proofErr w:type="gramEnd"/>
      <w:r w:rsidRPr="00135C61">
        <w:rPr>
          <w:i/>
          <w:iCs/>
        </w:rPr>
        <w:t xml:space="preserve">or = (Android + 0.5) / (sum(Android) - Android + 0.5) / </w:t>
      </w:r>
    </w:p>
    <w:p w14:paraId="2FDBDB23" w14:textId="77777777" w:rsidR="00135C61" w:rsidRPr="00135C61" w:rsidRDefault="00135C61" w:rsidP="00135C61">
      <w:pPr>
        <w:pStyle w:val="HBSNormal"/>
        <w:ind w:left="720"/>
        <w:rPr>
          <w:i/>
          <w:iCs/>
        </w:rPr>
      </w:pPr>
      <w:r w:rsidRPr="00135C61">
        <w:rPr>
          <w:i/>
          <w:iCs/>
        </w:rPr>
        <w:t xml:space="preserve">           </w:t>
      </w:r>
      <w:proofErr w:type="gramStart"/>
      <w:r w:rsidRPr="00135C61">
        <w:rPr>
          <w:i/>
          <w:iCs/>
        </w:rPr>
        <w:t>( (</w:t>
      </w:r>
      <w:proofErr w:type="gramEnd"/>
      <w:r w:rsidRPr="00135C61">
        <w:rPr>
          <w:i/>
          <w:iCs/>
        </w:rPr>
        <w:t>iPhone + 0.5) / (sum(iPhone) - iPhone + 0.5)))</w:t>
      </w:r>
    </w:p>
    <w:p w14:paraId="2072A1B6" w14:textId="77777777" w:rsidR="00135C61" w:rsidRPr="00135C61" w:rsidRDefault="00135C61" w:rsidP="00135C61">
      <w:pPr>
        <w:pStyle w:val="HBSNormal"/>
        <w:ind w:left="720"/>
        <w:rPr>
          <w:i/>
          <w:iCs/>
        </w:rPr>
      </w:pPr>
      <w:proofErr w:type="spellStart"/>
      <w:r w:rsidRPr="00135C61">
        <w:rPr>
          <w:i/>
          <w:iCs/>
        </w:rPr>
        <w:t>android_iphone_or</w:t>
      </w:r>
      <w:proofErr w:type="spellEnd"/>
      <w:r w:rsidRPr="00135C61">
        <w:rPr>
          <w:i/>
          <w:iCs/>
        </w:rPr>
        <w:t xml:space="preserve"> %&gt;% arrange(desc(or))</w:t>
      </w:r>
    </w:p>
    <w:p w14:paraId="68B28E58" w14:textId="77777777" w:rsidR="00135C61" w:rsidRPr="00135C61" w:rsidRDefault="00135C61" w:rsidP="00135C61">
      <w:pPr>
        <w:pStyle w:val="HBSNormal"/>
        <w:ind w:left="720"/>
        <w:rPr>
          <w:i/>
          <w:iCs/>
        </w:rPr>
      </w:pPr>
      <w:proofErr w:type="spellStart"/>
      <w:r w:rsidRPr="00135C61">
        <w:rPr>
          <w:i/>
          <w:iCs/>
        </w:rPr>
        <w:t>android_iphone_or</w:t>
      </w:r>
      <w:proofErr w:type="spellEnd"/>
      <w:r w:rsidRPr="00135C61">
        <w:rPr>
          <w:i/>
          <w:iCs/>
        </w:rPr>
        <w:t xml:space="preserve"> %&gt;% arrange(or)</w:t>
      </w:r>
    </w:p>
    <w:p w14:paraId="4C1B018F" w14:textId="4A9DAC11" w:rsidR="00135C61" w:rsidRPr="00135C61" w:rsidRDefault="00135C61" w:rsidP="00135C61">
      <w:pPr>
        <w:pStyle w:val="HBSNormal"/>
      </w:pPr>
      <w:r>
        <w:t>Given that several of these words are overall low frequency words we can impose a filter based on the total frequency like this:</w:t>
      </w:r>
    </w:p>
    <w:p w14:paraId="43179CD9" w14:textId="77777777" w:rsidR="00135C61" w:rsidRPr="00135C61" w:rsidRDefault="00135C61" w:rsidP="00135C61">
      <w:pPr>
        <w:pStyle w:val="HBSNormal"/>
        <w:ind w:left="720"/>
        <w:rPr>
          <w:i/>
          <w:iCs/>
        </w:rPr>
      </w:pPr>
      <w:proofErr w:type="spellStart"/>
      <w:r w:rsidRPr="00135C61">
        <w:rPr>
          <w:i/>
          <w:iCs/>
        </w:rPr>
        <w:t>android_iphone_or</w:t>
      </w:r>
      <w:proofErr w:type="spellEnd"/>
      <w:r w:rsidRPr="00135C61">
        <w:rPr>
          <w:i/>
          <w:iCs/>
        </w:rPr>
        <w:t xml:space="preserve"> %&gt;% </w:t>
      </w:r>
      <w:proofErr w:type="gramStart"/>
      <w:r w:rsidRPr="00135C61">
        <w:rPr>
          <w:i/>
          <w:iCs/>
        </w:rPr>
        <w:t>filter(</w:t>
      </w:r>
      <w:proofErr w:type="spellStart"/>
      <w:proofErr w:type="gramEnd"/>
      <w:r w:rsidRPr="00135C61">
        <w:rPr>
          <w:i/>
          <w:iCs/>
        </w:rPr>
        <w:t>Android+iPhone</w:t>
      </w:r>
      <w:proofErr w:type="spellEnd"/>
      <w:r w:rsidRPr="00135C61">
        <w:rPr>
          <w:i/>
          <w:iCs/>
        </w:rPr>
        <w:t xml:space="preserve"> &gt; 100) %&gt;%</w:t>
      </w:r>
    </w:p>
    <w:p w14:paraId="7BE8F8C3" w14:textId="77777777" w:rsidR="00135C61" w:rsidRPr="00135C61" w:rsidRDefault="00135C61" w:rsidP="00135C61">
      <w:pPr>
        <w:pStyle w:val="HBSNormal"/>
        <w:ind w:left="720"/>
        <w:rPr>
          <w:i/>
          <w:iCs/>
        </w:rPr>
      </w:pPr>
      <w:r w:rsidRPr="00135C61">
        <w:rPr>
          <w:i/>
          <w:iCs/>
        </w:rPr>
        <w:t xml:space="preserve">  arrange(desc(or))</w:t>
      </w:r>
    </w:p>
    <w:p w14:paraId="339C3911" w14:textId="77777777" w:rsidR="00135C61" w:rsidRPr="00135C61" w:rsidRDefault="00135C61" w:rsidP="00135C61">
      <w:pPr>
        <w:pStyle w:val="HBSNormal"/>
        <w:ind w:left="720"/>
        <w:rPr>
          <w:i/>
          <w:iCs/>
        </w:rPr>
      </w:pPr>
    </w:p>
    <w:p w14:paraId="0B460E21" w14:textId="77777777" w:rsidR="00135C61" w:rsidRPr="00135C61" w:rsidRDefault="00135C61" w:rsidP="00135C61">
      <w:pPr>
        <w:pStyle w:val="HBSNormal"/>
        <w:ind w:left="720"/>
        <w:rPr>
          <w:i/>
          <w:iCs/>
        </w:rPr>
      </w:pPr>
      <w:proofErr w:type="spellStart"/>
      <w:r w:rsidRPr="00135C61">
        <w:rPr>
          <w:i/>
          <w:iCs/>
        </w:rPr>
        <w:t>android_iphone_or</w:t>
      </w:r>
      <w:proofErr w:type="spellEnd"/>
      <w:r w:rsidRPr="00135C61">
        <w:rPr>
          <w:i/>
          <w:iCs/>
        </w:rPr>
        <w:t xml:space="preserve"> %&gt;% </w:t>
      </w:r>
      <w:proofErr w:type="gramStart"/>
      <w:r w:rsidRPr="00135C61">
        <w:rPr>
          <w:i/>
          <w:iCs/>
        </w:rPr>
        <w:t>filter(</w:t>
      </w:r>
      <w:proofErr w:type="spellStart"/>
      <w:proofErr w:type="gramEnd"/>
      <w:r w:rsidRPr="00135C61">
        <w:rPr>
          <w:i/>
          <w:iCs/>
        </w:rPr>
        <w:t>Android+iPhone</w:t>
      </w:r>
      <w:proofErr w:type="spellEnd"/>
      <w:r w:rsidRPr="00135C61">
        <w:rPr>
          <w:i/>
          <w:iCs/>
        </w:rPr>
        <w:t xml:space="preserve"> &gt; 100) %&gt;%</w:t>
      </w:r>
    </w:p>
    <w:p w14:paraId="1998D05F" w14:textId="77777777" w:rsidR="00135C61" w:rsidRDefault="00135C61" w:rsidP="00135C61">
      <w:pPr>
        <w:pStyle w:val="HBSNormal"/>
        <w:ind w:left="720"/>
      </w:pPr>
      <w:r w:rsidRPr="00135C61">
        <w:rPr>
          <w:i/>
          <w:iCs/>
        </w:rPr>
        <w:t xml:space="preserve">  arrange(or)</w:t>
      </w:r>
    </w:p>
    <w:p w14:paraId="10ACFFCE" w14:textId="3A14CA32" w:rsidR="00135C61" w:rsidRDefault="00135C61" w:rsidP="00135C61">
      <w:pPr>
        <w:pStyle w:val="HBSNormal"/>
      </w:pPr>
      <w:r>
        <w:t xml:space="preserve">We already see somewhat of a pattern in the types of words that are being tweeted more in one device versus the other. However, we are not interested in specific words but rather in the tone. </w:t>
      </w:r>
      <w:proofErr w:type="spellStart"/>
      <w:r>
        <w:t>Vaziri's</w:t>
      </w:r>
      <w:proofErr w:type="spellEnd"/>
      <w:r>
        <w:t xml:space="preserve"> assertion is that the Android tweets are more hyperbolic. So how can we check this with data? Hyperbolic is a hard sentiment to extract from words as it relies on interpreting phrases. However, words can be associated to more basic sentiment such as </w:t>
      </w:r>
      <w:proofErr w:type="spellStart"/>
      <w:r>
        <w:t>as</w:t>
      </w:r>
      <w:proofErr w:type="spellEnd"/>
      <w:r>
        <w:t xml:space="preserve"> anger, fear, joy and surprise. In the next section we demonstrate basic sentiment analysis.</w:t>
      </w:r>
    </w:p>
    <w:p w14:paraId="57DE457F" w14:textId="77777777" w:rsidR="00135C61" w:rsidRDefault="00135C61" w:rsidP="00135C61">
      <w:pPr>
        <w:pStyle w:val="HBSNormal"/>
      </w:pPr>
      <w:r>
        <w:t>Sentiment Analysis</w:t>
      </w:r>
    </w:p>
    <w:p w14:paraId="051CF3CE" w14:textId="77777777" w:rsidR="00135C61" w:rsidRDefault="00135C61" w:rsidP="00135C61">
      <w:pPr>
        <w:pStyle w:val="HBSNormal"/>
      </w:pPr>
      <w:r>
        <w:t>In sentiment analysis we assign a word to one or more "sentiment". Although this approach will miss context dependent sentiments, such as sarcasm, when performed on large numbers of words, summaries can provide insights.</w:t>
      </w:r>
    </w:p>
    <w:p w14:paraId="42C1D112" w14:textId="77777777" w:rsidR="00135C61" w:rsidRDefault="00135C61" w:rsidP="00135C61">
      <w:pPr>
        <w:pStyle w:val="HBSNormal"/>
      </w:pPr>
    </w:p>
    <w:p w14:paraId="207E71F6" w14:textId="77777777" w:rsidR="00135C61" w:rsidRDefault="00135C61" w:rsidP="00135C61">
      <w:pPr>
        <w:pStyle w:val="HBSNormal"/>
      </w:pPr>
      <w:r>
        <w:t xml:space="preserve">The first step in sentiment analysis is to assign a sentiment to each word. The </w:t>
      </w:r>
      <w:proofErr w:type="spellStart"/>
      <w:r>
        <w:t>tidytext</w:t>
      </w:r>
      <w:proofErr w:type="spellEnd"/>
      <w:r>
        <w:t xml:space="preserve"> package includes several maps or lexicons in the object sentiments:</w:t>
      </w:r>
    </w:p>
    <w:p w14:paraId="07E283DD" w14:textId="1F2A7271" w:rsidR="00135C61" w:rsidRDefault="00135C61" w:rsidP="00135C61">
      <w:pPr>
        <w:pStyle w:val="HBSNormal"/>
      </w:pPr>
      <w:r>
        <w:t>sentiments</w:t>
      </w:r>
    </w:p>
    <w:p w14:paraId="3A751E36" w14:textId="77777777" w:rsidR="00135C61" w:rsidRDefault="00135C61">
      <w:pPr>
        <w:rPr>
          <w:sz w:val="20"/>
        </w:rPr>
      </w:pPr>
      <w:r>
        <w:br w:type="page"/>
      </w:r>
    </w:p>
    <w:p w14:paraId="76E3E08D" w14:textId="77777777" w:rsidR="00135C61" w:rsidRDefault="00135C61" w:rsidP="00135C61">
      <w:pPr>
        <w:pStyle w:val="HBSNormal"/>
      </w:pPr>
    </w:p>
    <w:p w14:paraId="17E95E6C" w14:textId="77777777" w:rsidR="00135C61" w:rsidRDefault="00135C61" w:rsidP="00135C61">
      <w:pPr>
        <w:pStyle w:val="HBSNormal"/>
      </w:pPr>
      <w:r>
        <w:t xml:space="preserve">There are several lexicons in the </w:t>
      </w:r>
      <w:proofErr w:type="spellStart"/>
      <w:r>
        <w:t>tidytext</w:t>
      </w:r>
      <w:proofErr w:type="spellEnd"/>
      <w:r>
        <w:t xml:space="preserve"> package that give different sentiments. For example, the </w:t>
      </w:r>
      <w:proofErr w:type="spellStart"/>
      <w:r>
        <w:t>bing</w:t>
      </w:r>
      <w:proofErr w:type="spellEnd"/>
      <w:r>
        <w:t xml:space="preserve"> lexicon divides words into positive and negative. We can see this using the </w:t>
      </w:r>
      <w:proofErr w:type="spellStart"/>
      <w:r>
        <w:t>tidytext</w:t>
      </w:r>
      <w:proofErr w:type="spellEnd"/>
      <w:r>
        <w:t xml:space="preserve"> function </w:t>
      </w:r>
      <w:proofErr w:type="spellStart"/>
      <w:r>
        <w:t>get_sentiments</w:t>
      </w:r>
      <w:proofErr w:type="spellEnd"/>
      <w:r>
        <w:t>:</w:t>
      </w:r>
    </w:p>
    <w:p w14:paraId="6ED8245B" w14:textId="77777777" w:rsidR="00135C61" w:rsidRDefault="00135C61" w:rsidP="00135C61">
      <w:pPr>
        <w:pStyle w:val="HBSNormal"/>
      </w:pPr>
    </w:p>
    <w:p w14:paraId="74F7B011" w14:textId="77777777" w:rsidR="00135C61" w:rsidRPr="00135C61" w:rsidRDefault="00135C61" w:rsidP="00135C61">
      <w:pPr>
        <w:pStyle w:val="HBSNormal"/>
        <w:ind w:firstLine="720"/>
        <w:rPr>
          <w:i/>
          <w:iCs/>
        </w:rPr>
      </w:pPr>
      <w:proofErr w:type="spellStart"/>
      <w:r w:rsidRPr="00135C61">
        <w:rPr>
          <w:i/>
          <w:iCs/>
        </w:rPr>
        <w:t>get_sentiments</w:t>
      </w:r>
      <w:proofErr w:type="spellEnd"/>
      <w:r w:rsidRPr="00135C61">
        <w:rPr>
          <w:i/>
          <w:iCs/>
        </w:rPr>
        <w:t>("</w:t>
      </w:r>
      <w:proofErr w:type="spellStart"/>
      <w:r w:rsidRPr="00135C61">
        <w:rPr>
          <w:i/>
          <w:iCs/>
        </w:rPr>
        <w:t>bing</w:t>
      </w:r>
      <w:proofErr w:type="spellEnd"/>
      <w:r w:rsidRPr="00135C61">
        <w:rPr>
          <w:i/>
          <w:iCs/>
        </w:rPr>
        <w:t>")</w:t>
      </w:r>
    </w:p>
    <w:p w14:paraId="5D2A6380" w14:textId="77777777" w:rsidR="00135C61" w:rsidRDefault="00135C61" w:rsidP="00135C61">
      <w:pPr>
        <w:pStyle w:val="HBSNormal"/>
      </w:pPr>
      <w:r>
        <w:t>The AFINN lexicon assigns a score between -5 and 5, with -5 the most negative and 5 the most positive.</w:t>
      </w:r>
    </w:p>
    <w:p w14:paraId="3E3811EC" w14:textId="77777777" w:rsidR="00135C61" w:rsidRPr="00135C61" w:rsidRDefault="00135C61" w:rsidP="00135C61">
      <w:pPr>
        <w:pStyle w:val="HBSNormal"/>
        <w:ind w:left="720"/>
        <w:rPr>
          <w:i/>
          <w:iCs/>
        </w:rPr>
      </w:pPr>
    </w:p>
    <w:p w14:paraId="08145E35" w14:textId="77777777" w:rsidR="00135C61" w:rsidRPr="00135C61" w:rsidRDefault="00135C61" w:rsidP="00135C61">
      <w:pPr>
        <w:pStyle w:val="HBSNormal"/>
        <w:ind w:left="720"/>
        <w:rPr>
          <w:i/>
          <w:iCs/>
        </w:rPr>
      </w:pPr>
      <w:proofErr w:type="spellStart"/>
      <w:r w:rsidRPr="00135C61">
        <w:rPr>
          <w:i/>
          <w:iCs/>
        </w:rPr>
        <w:t>get_sentiments</w:t>
      </w:r>
      <w:proofErr w:type="spellEnd"/>
      <w:r w:rsidRPr="00135C61">
        <w:rPr>
          <w:i/>
          <w:iCs/>
        </w:rPr>
        <w:t>("</w:t>
      </w:r>
      <w:proofErr w:type="spellStart"/>
      <w:r w:rsidRPr="00135C61">
        <w:rPr>
          <w:i/>
          <w:iCs/>
        </w:rPr>
        <w:t>afinn</w:t>
      </w:r>
      <w:proofErr w:type="spellEnd"/>
      <w:r w:rsidRPr="00135C61">
        <w:rPr>
          <w:i/>
          <w:iCs/>
        </w:rPr>
        <w:t>")</w:t>
      </w:r>
    </w:p>
    <w:p w14:paraId="106ED812" w14:textId="77777777" w:rsidR="00135C61" w:rsidRPr="00135C61" w:rsidRDefault="00135C61" w:rsidP="00135C61">
      <w:pPr>
        <w:pStyle w:val="HBSNormal"/>
        <w:ind w:left="720"/>
        <w:rPr>
          <w:i/>
          <w:iCs/>
        </w:rPr>
      </w:pPr>
      <w:r w:rsidRPr="00135C61">
        <w:rPr>
          <w:i/>
          <w:iCs/>
        </w:rPr>
        <w:t xml:space="preserve">The </w:t>
      </w:r>
      <w:proofErr w:type="spellStart"/>
      <w:r w:rsidRPr="00135C61">
        <w:rPr>
          <w:i/>
          <w:iCs/>
        </w:rPr>
        <w:t>loughran</w:t>
      </w:r>
      <w:proofErr w:type="spellEnd"/>
      <w:r w:rsidRPr="00135C61">
        <w:rPr>
          <w:i/>
          <w:iCs/>
        </w:rPr>
        <w:t xml:space="preserve"> and </w:t>
      </w:r>
      <w:proofErr w:type="spellStart"/>
      <w:r w:rsidRPr="00135C61">
        <w:rPr>
          <w:i/>
          <w:iCs/>
        </w:rPr>
        <w:t>nrc</w:t>
      </w:r>
      <w:proofErr w:type="spellEnd"/>
      <w:r w:rsidRPr="00135C61">
        <w:rPr>
          <w:i/>
          <w:iCs/>
        </w:rPr>
        <w:t xml:space="preserve"> lexicons provide several different sentiments:</w:t>
      </w:r>
    </w:p>
    <w:p w14:paraId="0763E297" w14:textId="77777777" w:rsidR="00135C61" w:rsidRPr="00135C61" w:rsidRDefault="00135C61" w:rsidP="00135C61">
      <w:pPr>
        <w:pStyle w:val="HBSNormal"/>
        <w:ind w:left="720"/>
        <w:rPr>
          <w:i/>
          <w:iCs/>
        </w:rPr>
      </w:pPr>
    </w:p>
    <w:p w14:paraId="1DF8693D" w14:textId="77777777" w:rsidR="00135C61" w:rsidRPr="00135C61" w:rsidRDefault="00135C61" w:rsidP="00135C61">
      <w:pPr>
        <w:pStyle w:val="HBSNormal"/>
        <w:ind w:left="720"/>
        <w:rPr>
          <w:i/>
          <w:iCs/>
        </w:rPr>
      </w:pPr>
      <w:proofErr w:type="spellStart"/>
      <w:r w:rsidRPr="00135C61">
        <w:rPr>
          <w:i/>
          <w:iCs/>
        </w:rPr>
        <w:t>get_sentiments</w:t>
      </w:r>
      <w:proofErr w:type="spellEnd"/>
      <w:r w:rsidRPr="00135C61">
        <w:rPr>
          <w:i/>
          <w:iCs/>
        </w:rPr>
        <w:t>("</w:t>
      </w:r>
      <w:proofErr w:type="spellStart"/>
      <w:r w:rsidRPr="00135C61">
        <w:rPr>
          <w:i/>
          <w:iCs/>
        </w:rPr>
        <w:t>loughran</w:t>
      </w:r>
      <w:proofErr w:type="spellEnd"/>
      <w:r w:rsidRPr="00135C61">
        <w:rPr>
          <w:i/>
          <w:iCs/>
        </w:rPr>
        <w:t>") %&gt;% count(sentiment)</w:t>
      </w:r>
    </w:p>
    <w:p w14:paraId="5DEA0D58" w14:textId="77777777" w:rsidR="00135C61" w:rsidRDefault="00135C61" w:rsidP="00135C61">
      <w:pPr>
        <w:pStyle w:val="HBSNormal"/>
        <w:ind w:left="720"/>
      </w:pPr>
      <w:proofErr w:type="spellStart"/>
      <w:r w:rsidRPr="00135C61">
        <w:rPr>
          <w:i/>
          <w:iCs/>
        </w:rPr>
        <w:t>get_sentiments</w:t>
      </w:r>
      <w:proofErr w:type="spellEnd"/>
      <w:r w:rsidRPr="00135C61">
        <w:rPr>
          <w:i/>
          <w:iCs/>
        </w:rPr>
        <w:t>("</w:t>
      </w:r>
      <w:proofErr w:type="spellStart"/>
      <w:r w:rsidRPr="00135C61">
        <w:rPr>
          <w:i/>
          <w:iCs/>
        </w:rPr>
        <w:t>nrc</w:t>
      </w:r>
      <w:proofErr w:type="spellEnd"/>
      <w:r w:rsidRPr="00135C61">
        <w:rPr>
          <w:i/>
          <w:iCs/>
        </w:rPr>
        <w:t>") %&gt;% count(sentiment)</w:t>
      </w:r>
    </w:p>
    <w:p w14:paraId="6C715F7F" w14:textId="77777777" w:rsidR="00135C61" w:rsidRDefault="00135C61" w:rsidP="00135C61">
      <w:pPr>
        <w:pStyle w:val="HBSNormal"/>
      </w:pPr>
      <w:r>
        <w:t xml:space="preserve">To start learning about how these lexicons were developed, read this help file: </w:t>
      </w:r>
    </w:p>
    <w:p w14:paraId="0E037D7A" w14:textId="2263DF11" w:rsidR="00135C61" w:rsidRPr="00135C61" w:rsidRDefault="00135C61" w:rsidP="00135C61">
      <w:pPr>
        <w:pStyle w:val="HBSNormal"/>
        <w:ind w:firstLine="720"/>
        <w:rPr>
          <w:i/>
          <w:iCs/>
        </w:rPr>
      </w:pPr>
      <w:proofErr w:type="gramStart"/>
      <w:r w:rsidRPr="00135C61">
        <w:rPr>
          <w:i/>
          <w:iCs/>
        </w:rPr>
        <w:t>?sentiments</w:t>
      </w:r>
      <w:proofErr w:type="gramEnd"/>
      <w:r w:rsidRPr="00135C61">
        <w:rPr>
          <w:i/>
          <w:iCs/>
        </w:rPr>
        <w:t>.</w:t>
      </w:r>
    </w:p>
    <w:p w14:paraId="36F16000" w14:textId="77777777" w:rsidR="00135C61" w:rsidRDefault="00135C61" w:rsidP="00135C61">
      <w:pPr>
        <w:pStyle w:val="HBSNormal"/>
      </w:pPr>
      <w:r>
        <w:t xml:space="preserve">For the analysis here we are interested in exploring the different sentiments of each tweet, so we will use the </w:t>
      </w:r>
      <w:proofErr w:type="spellStart"/>
      <w:r>
        <w:t>nrc</w:t>
      </w:r>
      <w:proofErr w:type="spellEnd"/>
      <w:r>
        <w:t xml:space="preserve"> lexicon.</w:t>
      </w:r>
    </w:p>
    <w:p w14:paraId="4F60D40B" w14:textId="77777777" w:rsidR="00135C61" w:rsidRPr="00135C61" w:rsidRDefault="00135C61" w:rsidP="00135C61">
      <w:pPr>
        <w:pStyle w:val="HBSNormal"/>
        <w:ind w:firstLine="720"/>
        <w:rPr>
          <w:i/>
          <w:iCs/>
        </w:rPr>
      </w:pPr>
      <w:proofErr w:type="spellStart"/>
      <w:r w:rsidRPr="00135C61">
        <w:rPr>
          <w:i/>
          <w:iCs/>
        </w:rPr>
        <w:t>nrc</w:t>
      </w:r>
      <w:proofErr w:type="spellEnd"/>
      <w:r w:rsidRPr="00135C61">
        <w:rPr>
          <w:i/>
          <w:iCs/>
        </w:rPr>
        <w:t xml:space="preserve"> &lt;- </w:t>
      </w:r>
      <w:proofErr w:type="spellStart"/>
      <w:r w:rsidRPr="00135C61">
        <w:rPr>
          <w:i/>
          <w:iCs/>
        </w:rPr>
        <w:t>get_sentiments</w:t>
      </w:r>
      <w:proofErr w:type="spellEnd"/>
      <w:r w:rsidRPr="00135C61">
        <w:rPr>
          <w:i/>
          <w:iCs/>
        </w:rPr>
        <w:t>("</w:t>
      </w:r>
      <w:proofErr w:type="spellStart"/>
      <w:r w:rsidRPr="00135C61">
        <w:rPr>
          <w:i/>
          <w:iCs/>
        </w:rPr>
        <w:t>nrc</w:t>
      </w:r>
      <w:proofErr w:type="spellEnd"/>
      <w:r w:rsidRPr="00135C61">
        <w:rPr>
          <w:i/>
          <w:iCs/>
        </w:rPr>
        <w:t>")</w:t>
      </w:r>
    </w:p>
    <w:p w14:paraId="50B3869B" w14:textId="77777777" w:rsidR="00135C61" w:rsidRDefault="00135C61" w:rsidP="00135C61">
      <w:pPr>
        <w:pStyle w:val="HBSNormal"/>
      </w:pPr>
      <w:r>
        <w:t xml:space="preserve">We can combine the words and sentiments using </w:t>
      </w:r>
      <w:proofErr w:type="spellStart"/>
      <w:r>
        <w:t>inner_join</w:t>
      </w:r>
      <w:proofErr w:type="spellEnd"/>
      <w:r>
        <w:t>, which will only keep words associated with a sentiment. Here are 10 random words extracted from the tweets:</w:t>
      </w:r>
    </w:p>
    <w:p w14:paraId="35F35BDA" w14:textId="77777777" w:rsidR="00135C61" w:rsidRPr="00135C61" w:rsidRDefault="00135C61" w:rsidP="00135C61">
      <w:pPr>
        <w:pStyle w:val="HBSNormal"/>
        <w:ind w:left="720"/>
        <w:rPr>
          <w:i/>
          <w:iCs/>
        </w:rPr>
      </w:pPr>
      <w:proofErr w:type="spellStart"/>
      <w:r w:rsidRPr="00135C61">
        <w:rPr>
          <w:i/>
          <w:iCs/>
        </w:rPr>
        <w:t>tweet_words</w:t>
      </w:r>
      <w:proofErr w:type="spellEnd"/>
      <w:r w:rsidRPr="00135C61">
        <w:rPr>
          <w:i/>
          <w:iCs/>
        </w:rPr>
        <w:t xml:space="preserve"> %&gt;</w:t>
      </w:r>
      <w:proofErr w:type="gramStart"/>
      <w:r w:rsidRPr="00135C61">
        <w:rPr>
          <w:i/>
          <w:iCs/>
        </w:rPr>
        <w:t xml:space="preserve">%  </w:t>
      </w:r>
      <w:proofErr w:type="spellStart"/>
      <w:r w:rsidRPr="00135C61">
        <w:rPr>
          <w:i/>
          <w:iCs/>
        </w:rPr>
        <w:t>inner</w:t>
      </w:r>
      <w:proofErr w:type="gramEnd"/>
      <w:r w:rsidRPr="00135C61">
        <w:rPr>
          <w:i/>
          <w:iCs/>
        </w:rPr>
        <w:t>_join</w:t>
      </w:r>
      <w:proofErr w:type="spellEnd"/>
      <w:r w:rsidRPr="00135C61">
        <w:rPr>
          <w:i/>
          <w:iCs/>
        </w:rPr>
        <w:t>(</w:t>
      </w:r>
      <w:proofErr w:type="spellStart"/>
      <w:r w:rsidRPr="00135C61">
        <w:rPr>
          <w:i/>
          <w:iCs/>
        </w:rPr>
        <w:t>nrc</w:t>
      </w:r>
      <w:proofErr w:type="spellEnd"/>
      <w:r w:rsidRPr="00135C61">
        <w:rPr>
          <w:i/>
          <w:iCs/>
        </w:rPr>
        <w:t xml:space="preserve">, by = "word") %&gt;% </w:t>
      </w:r>
    </w:p>
    <w:p w14:paraId="54179648" w14:textId="77777777" w:rsidR="00135C61" w:rsidRDefault="00135C61" w:rsidP="00135C61">
      <w:pPr>
        <w:pStyle w:val="HBSNormal"/>
        <w:ind w:left="720"/>
      </w:pPr>
      <w:r w:rsidRPr="00135C61">
        <w:rPr>
          <w:i/>
          <w:iCs/>
        </w:rPr>
        <w:t xml:space="preserve">  </w:t>
      </w:r>
      <w:proofErr w:type="gramStart"/>
      <w:r w:rsidRPr="00135C61">
        <w:rPr>
          <w:i/>
          <w:iCs/>
        </w:rPr>
        <w:t>select(</w:t>
      </w:r>
      <w:proofErr w:type="gramEnd"/>
      <w:r w:rsidRPr="00135C61">
        <w:rPr>
          <w:i/>
          <w:iCs/>
        </w:rPr>
        <w:t xml:space="preserve">source, word, sentiment) %&gt;% </w:t>
      </w:r>
      <w:proofErr w:type="spellStart"/>
      <w:r w:rsidRPr="00135C61">
        <w:rPr>
          <w:i/>
          <w:iCs/>
        </w:rPr>
        <w:t>sample_n</w:t>
      </w:r>
      <w:proofErr w:type="spellEnd"/>
      <w:r w:rsidRPr="00135C61">
        <w:rPr>
          <w:i/>
          <w:iCs/>
        </w:rPr>
        <w:t>(10)</w:t>
      </w:r>
    </w:p>
    <w:p w14:paraId="5099D5A9" w14:textId="7B1C4F5D" w:rsidR="00135C61" w:rsidRDefault="00135C61" w:rsidP="00135C61">
      <w:pPr>
        <w:pStyle w:val="HBSNormal"/>
      </w:pPr>
      <w:r>
        <w:t>Now we are ready to perform a quantitative analysis comparing Android and iPhone by comparing the sentiments of the tweets posted from each device. Here we could perform a tweet by tweet analysis, assigning a sentiment to each tweet. However, this somewhat complex since each tweet will have several sentiments attached to it, one for each word appearing in the lexicon. For illustrative purposes, we will perform a much simpler analysis: we will count and compare the frequencies of each sentiment appears for each device.</w:t>
      </w:r>
    </w:p>
    <w:p w14:paraId="38A68DDC" w14:textId="77777777" w:rsidR="00135C61" w:rsidRPr="00135C61" w:rsidRDefault="00135C61" w:rsidP="00135C61">
      <w:pPr>
        <w:pStyle w:val="HBSNormal"/>
        <w:ind w:left="720"/>
        <w:rPr>
          <w:i/>
          <w:iCs/>
        </w:rPr>
      </w:pPr>
      <w:proofErr w:type="spellStart"/>
      <w:r w:rsidRPr="00135C61">
        <w:rPr>
          <w:i/>
          <w:iCs/>
        </w:rPr>
        <w:t>sentiment_counts</w:t>
      </w:r>
      <w:proofErr w:type="spellEnd"/>
      <w:r w:rsidRPr="00135C61">
        <w:rPr>
          <w:i/>
          <w:iCs/>
        </w:rPr>
        <w:t xml:space="preserve"> &lt;- </w:t>
      </w:r>
      <w:proofErr w:type="spellStart"/>
      <w:r w:rsidRPr="00135C61">
        <w:rPr>
          <w:i/>
          <w:iCs/>
        </w:rPr>
        <w:t>tweet_words</w:t>
      </w:r>
      <w:proofErr w:type="spellEnd"/>
      <w:r w:rsidRPr="00135C61">
        <w:rPr>
          <w:i/>
          <w:iCs/>
        </w:rPr>
        <w:t xml:space="preserve"> %&gt;%</w:t>
      </w:r>
    </w:p>
    <w:p w14:paraId="689D061D" w14:textId="77777777" w:rsidR="00135C61" w:rsidRPr="00135C61" w:rsidRDefault="00135C61" w:rsidP="00135C61">
      <w:pPr>
        <w:pStyle w:val="HBSNormal"/>
        <w:ind w:left="720"/>
        <w:rPr>
          <w:i/>
          <w:iCs/>
        </w:rPr>
      </w:pPr>
      <w:r w:rsidRPr="00135C61">
        <w:rPr>
          <w:i/>
          <w:iCs/>
        </w:rPr>
        <w:t xml:space="preserve">  </w:t>
      </w:r>
      <w:proofErr w:type="spellStart"/>
      <w:r w:rsidRPr="00135C61">
        <w:rPr>
          <w:i/>
          <w:iCs/>
        </w:rPr>
        <w:t>left_</w:t>
      </w:r>
      <w:proofErr w:type="gramStart"/>
      <w:r w:rsidRPr="00135C61">
        <w:rPr>
          <w:i/>
          <w:iCs/>
        </w:rPr>
        <w:t>join</w:t>
      </w:r>
      <w:proofErr w:type="spellEnd"/>
      <w:r w:rsidRPr="00135C61">
        <w:rPr>
          <w:i/>
          <w:iCs/>
        </w:rPr>
        <w:t>(</w:t>
      </w:r>
      <w:proofErr w:type="spellStart"/>
      <w:proofErr w:type="gramEnd"/>
      <w:r w:rsidRPr="00135C61">
        <w:rPr>
          <w:i/>
          <w:iCs/>
        </w:rPr>
        <w:t>nrc</w:t>
      </w:r>
      <w:proofErr w:type="spellEnd"/>
      <w:r w:rsidRPr="00135C61">
        <w:rPr>
          <w:i/>
          <w:iCs/>
        </w:rPr>
        <w:t>, by = "word") %&gt;%</w:t>
      </w:r>
    </w:p>
    <w:p w14:paraId="6B007487" w14:textId="77777777" w:rsidR="00135C61" w:rsidRPr="00135C61" w:rsidRDefault="00135C61" w:rsidP="00135C61">
      <w:pPr>
        <w:pStyle w:val="HBSNormal"/>
        <w:ind w:left="720"/>
        <w:rPr>
          <w:i/>
          <w:iCs/>
        </w:rPr>
      </w:pPr>
      <w:r w:rsidRPr="00135C61">
        <w:rPr>
          <w:i/>
          <w:iCs/>
        </w:rPr>
        <w:t xml:space="preserve">  </w:t>
      </w:r>
      <w:proofErr w:type="gramStart"/>
      <w:r w:rsidRPr="00135C61">
        <w:rPr>
          <w:i/>
          <w:iCs/>
        </w:rPr>
        <w:t>count(</w:t>
      </w:r>
      <w:proofErr w:type="gramEnd"/>
      <w:r w:rsidRPr="00135C61">
        <w:rPr>
          <w:i/>
          <w:iCs/>
        </w:rPr>
        <w:t>source, sentiment) %&gt;%</w:t>
      </w:r>
    </w:p>
    <w:p w14:paraId="0B8351C3" w14:textId="77777777" w:rsidR="00135C61" w:rsidRPr="00135C61" w:rsidRDefault="00135C61" w:rsidP="00135C61">
      <w:pPr>
        <w:pStyle w:val="HBSNormal"/>
        <w:ind w:left="720"/>
        <w:rPr>
          <w:i/>
          <w:iCs/>
        </w:rPr>
      </w:pPr>
      <w:r w:rsidRPr="00135C61">
        <w:rPr>
          <w:i/>
          <w:iCs/>
        </w:rPr>
        <w:t xml:space="preserve">  </w:t>
      </w:r>
      <w:proofErr w:type="gramStart"/>
      <w:r w:rsidRPr="00135C61">
        <w:rPr>
          <w:i/>
          <w:iCs/>
        </w:rPr>
        <w:t>spread(</w:t>
      </w:r>
      <w:proofErr w:type="gramEnd"/>
      <w:r w:rsidRPr="00135C61">
        <w:rPr>
          <w:i/>
          <w:iCs/>
        </w:rPr>
        <w:t>source, n) %&gt;%</w:t>
      </w:r>
    </w:p>
    <w:p w14:paraId="47E45CE9" w14:textId="77777777" w:rsidR="00135C61" w:rsidRPr="00135C61" w:rsidRDefault="00135C61" w:rsidP="00135C61">
      <w:pPr>
        <w:pStyle w:val="HBSNormal"/>
        <w:ind w:left="720"/>
        <w:rPr>
          <w:i/>
          <w:iCs/>
        </w:rPr>
      </w:pPr>
      <w:r w:rsidRPr="00135C61">
        <w:rPr>
          <w:i/>
          <w:iCs/>
        </w:rPr>
        <w:t xml:space="preserve">  </w:t>
      </w:r>
      <w:proofErr w:type="gramStart"/>
      <w:r w:rsidRPr="00135C61">
        <w:rPr>
          <w:i/>
          <w:iCs/>
        </w:rPr>
        <w:t>mutate(</w:t>
      </w:r>
      <w:proofErr w:type="gramEnd"/>
      <w:r w:rsidRPr="00135C61">
        <w:rPr>
          <w:i/>
          <w:iCs/>
        </w:rPr>
        <w:t xml:space="preserve">sentiment = </w:t>
      </w:r>
      <w:proofErr w:type="spellStart"/>
      <w:r w:rsidRPr="00135C61">
        <w:rPr>
          <w:i/>
          <w:iCs/>
        </w:rPr>
        <w:t>replace_na</w:t>
      </w:r>
      <w:proofErr w:type="spellEnd"/>
      <w:r w:rsidRPr="00135C61">
        <w:rPr>
          <w:i/>
          <w:iCs/>
        </w:rPr>
        <w:t>(sentiment, replace = "none"))</w:t>
      </w:r>
    </w:p>
    <w:p w14:paraId="1ECD43E4" w14:textId="23DCD83E" w:rsidR="00135C61" w:rsidRDefault="00135C61" w:rsidP="00135C61">
      <w:pPr>
        <w:pStyle w:val="HBSNormal"/>
        <w:ind w:left="720"/>
        <w:rPr>
          <w:i/>
          <w:iCs/>
        </w:rPr>
      </w:pPr>
      <w:proofErr w:type="spellStart"/>
      <w:r w:rsidRPr="00135C61">
        <w:rPr>
          <w:i/>
          <w:iCs/>
        </w:rPr>
        <w:t>sentiment_counts</w:t>
      </w:r>
      <w:proofErr w:type="spellEnd"/>
    </w:p>
    <w:p w14:paraId="6A607E17" w14:textId="77777777" w:rsidR="00135C61" w:rsidRDefault="00135C61">
      <w:pPr>
        <w:rPr>
          <w:i/>
          <w:iCs/>
          <w:sz w:val="20"/>
        </w:rPr>
      </w:pPr>
      <w:r>
        <w:rPr>
          <w:i/>
          <w:iCs/>
        </w:rPr>
        <w:br w:type="page"/>
      </w:r>
    </w:p>
    <w:p w14:paraId="75DFC030" w14:textId="77777777" w:rsidR="00135C61" w:rsidRDefault="00135C61" w:rsidP="00135C61">
      <w:pPr>
        <w:pStyle w:val="HBSNormal"/>
        <w:ind w:left="720"/>
      </w:pPr>
    </w:p>
    <w:p w14:paraId="43B25539" w14:textId="77777777" w:rsidR="00135C61" w:rsidRDefault="00135C61" w:rsidP="00135C61">
      <w:pPr>
        <w:pStyle w:val="HBSNormal"/>
      </w:pPr>
      <w:r>
        <w:t>Because more words were used on the Android than on the phone:</w:t>
      </w:r>
    </w:p>
    <w:p w14:paraId="5A79328A" w14:textId="77777777" w:rsidR="00135C61" w:rsidRPr="00135C61" w:rsidRDefault="00135C61" w:rsidP="00135C61">
      <w:pPr>
        <w:pStyle w:val="HBSNormal"/>
        <w:ind w:firstLine="720"/>
        <w:rPr>
          <w:i/>
          <w:iCs/>
        </w:rPr>
      </w:pPr>
      <w:proofErr w:type="spellStart"/>
      <w:r w:rsidRPr="00135C61">
        <w:rPr>
          <w:i/>
          <w:iCs/>
        </w:rPr>
        <w:t>tweet_words</w:t>
      </w:r>
      <w:proofErr w:type="spellEnd"/>
      <w:r w:rsidRPr="00135C61">
        <w:rPr>
          <w:i/>
          <w:iCs/>
        </w:rPr>
        <w:t xml:space="preserve"> %&gt;% </w:t>
      </w:r>
      <w:proofErr w:type="spellStart"/>
      <w:r w:rsidRPr="00135C61">
        <w:rPr>
          <w:i/>
          <w:iCs/>
        </w:rPr>
        <w:t>group_by</w:t>
      </w:r>
      <w:proofErr w:type="spellEnd"/>
      <w:r w:rsidRPr="00135C61">
        <w:rPr>
          <w:i/>
          <w:iCs/>
        </w:rPr>
        <w:t xml:space="preserve">(source) %&gt;% </w:t>
      </w:r>
      <w:proofErr w:type="gramStart"/>
      <w:r w:rsidRPr="00135C61">
        <w:rPr>
          <w:i/>
          <w:iCs/>
        </w:rPr>
        <w:t>summarize(</w:t>
      </w:r>
      <w:proofErr w:type="gramEnd"/>
      <w:r w:rsidRPr="00135C61">
        <w:rPr>
          <w:i/>
          <w:iCs/>
        </w:rPr>
        <w:t>n = n())</w:t>
      </w:r>
    </w:p>
    <w:p w14:paraId="7694AC80" w14:textId="77777777" w:rsidR="00135C61" w:rsidRDefault="00135C61" w:rsidP="00135C61">
      <w:pPr>
        <w:pStyle w:val="HBSNormal"/>
      </w:pPr>
      <w:r>
        <w:t>for each sentiment we can compute the odds of being in the device: proportion of words with sentiment versus proportion of words without and then compute the odds ratio comparing the two devices:</w:t>
      </w:r>
    </w:p>
    <w:p w14:paraId="6BABEC6F" w14:textId="77777777" w:rsidR="00135C61" w:rsidRPr="00135C61" w:rsidRDefault="00135C61" w:rsidP="00135C61">
      <w:pPr>
        <w:pStyle w:val="HBSNormal"/>
        <w:ind w:left="720"/>
        <w:rPr>
          <w:i/>
          <w:iCs/>
        </w:rPr>
      </w:pPr>
      <w:proofErr w:type="spellStart"/>
      <w:r w:rsidRPr="00135C61">
        <w:rPr>
          <w:i/>
          <w:iCs/>
        </w:rPr>
        <w:t>sentiment_counts</w:t>
      </w:r>
      <w:proofErr w:type="spellEnd"/>
      <w:r w:rsidRPr="00135C61">
        <w:rPr>
          <w:i/>
          <w:iCs/>
        </w:rPr>
        <w:t xml:space="preserve"> %&gt;%</w:t>
      </w:r>
    </w:p>
    <w:p w14:paraId="3D9A3E88" w14:textId="77777777" w:rsidR="00135C61" w:rsidRPr="00135C61" w:rsidRDefault="00135C61" w:rsidP="00135C61">
      <w:pPr>
        <w:pStyle w:val="HBSNormal"/>
        <w:ind w:left="720"/>
        <w:rPr>
          <w:i/>
          <w:iCs/>
        </w:rPr>
      </w:pPr>
      <w:r w:rsidRPr="00135C61">
        <w:rPr>
          <w:i/>
          <w:iCs/>
        </w:rPr>
        <w:t xml:space="preserve">  </w:t>
      </w:r>
      <w:proofErr w:type="gramStart"/>
      <w:r w:rsidRPr="00135C61">
        <w:rPr>
          <w:i/>
          <w:iCs/>
        </w:rPr>
        <w:t>mutate(</w:t>
      </w:r>
      <w:proofErr w:type="gramEnd"/>
      <w:r w:rsidRPr="00135C61">
        <w:rPr>
          <w:i/>
          <w:iCs/>
        </w:rPr>
        <w:t xml:space="preserve">Android = Android / (sum(Android) - Android) , </w:t>
      </w:r>
    </w:p>
    <w:p w14:paraId="615DC9EF" w14:textId="77777777" w:rsidR="00135C61" w:rsidRPr="00135C61" w:rsidRDefault="00135C61" w:rsidP="00135C61">
      <w:pPr>
        <w:pStyle w:val="HBSNormal"/>
        <w:ind w:left="720"/>
        <w:rPr>
          <w:i/>
          <w:iCs/>
        </w:rPr>
      </w:pPr>
      <w:r w:rsidRPr="00135C61">
        <w:rPr>
          <w:i/>
          <w:iCs/>
        </w:rPr>
        <w:t xml:space="preserve">         iPhone = iPhone / (sum(iPhone) - iPhone), </w:t>
      </w:r>
    </w:p>
    <w:p w14:paraId="6618D08E" w14:textId="77777777" w:rsidR="00135C61" w:rsidRPr="00135C61" w:rsidRDefault="00135C61" w:rsidP="00135C61">
      <w:pPr>
        <w:pStyle w:val="HBSNormal"/>
        <w:ind w:left="720"/>
        <w:rPr>
          <w:i/>
          <w:iCs/>
        </w:rPr>
      </w:pPr>
      <w:r w:rsidRPr="00135C61">
        <w:rPr>
          <w:i/>
          <w:iCs/>
        </w:rPr>
        <w:t xml:space="preserve">         or = Android/iPhone) %&gt;%</w:t>
      </w:r>
    </w:p>
    <w:p w14:paraId="6105C5A7" w14:textId="77777777" w:rsidR="00135C61" w:rsidRDefault="00135C61" w:rsidP="00135C61">
      <w:pPr>
        <w:pStyle w:val="HBSNormal"/>
        <w:ind w:left="720"/>
      </w:pPr>
      <w:r w:rsidRPr="00135C61">
        <w:rPr>
          <w:i/>
          <w:iCs/>
        </w:rPr>
        <w:t xml:space="preserve">  arrange(desc(or))</w:t>
      </w:r>
    </w:p>
    <w:p w14:paraId="357C915A" w14:textId="77777777" w:rsidR="00135C61" w:rsidRDefault="00135C61" w:rsidP="00135C61">
      <w:pPr>
        <w:pStyle w:val="HBSNormal"/>
      </w:pPr>
      <w:proofErr w:type="gramStart"/>
      <w:r>
        <w:t>So</w:t>
      </w:r>
      <w:proofErr w:type="gramEnd"/>
      <w:r>
        <w:t xml:space="preserve"> we do see some difference and the order is interesting: the largest three sentiments are disgust, anger, and negative! But are they statistically significant? How does this compare if we are just assigning sentiments at random?</w:t>
      </w:r>
    </w:p>
    <w:p w14:paraId="013A717B" w14:textId="77777777" w:rsidR="00135C61" w:rsidRDefault="00135C61" w:rsidP="00135C61">
      <w:pPr>
        <w:pStyle w:val="HBSNormal"/>
      </w:pPr>
      <w:r>
        <w:t>To answer that question we can compute, for each sentiment, an odds ratio and confidence interval. We will add the two values we need to form a two-by-two table and the odds ratio:</w:t>
      </w:r>
    </w:p>
    <w:p w14:paraId="7EDDD3A7" w14:textId="77777777" w:rsidR="00135C61" w:rsidRPr="00135C61" w:rsidRDefault="00135C61" w:rsidP="00135C61">
      <w:pPr>
        <w:pStyle w:val="HBSNormal"/>
        <w:ind w:left="720"/>
        <w:rPr>
          <w:i/>
          <w:iCs/>
        </w:rPr>
      </w:pPr>
      <w:r w:rsidRPr="00135C61">
        <w:rPr>
          <w:i/>
          <w:iCs/>
        </w:rPr>
        <w:t>library(broom)</w:t>
      </w:r>
    </w:p>
    <w:p w14:paraId="1F0DA10F" w14:textId="77777777" w:rsidR="00135C61" w:rsidRPr="00135C61" w:rsidRDefault="00135C61" w:rsidP="00135C61">
      <w:pPr>
        <w:pStyle w:val="HBSNormal"/>
        <w:ind w:left="720"/>
        <w:rPr>
          <w:i/>
          <w:iCs/>
        </w:rPr>
      </w:pPr>
      <w:proofErr w:type="spellStart"/>
      <w:r w:rsidRPr="00135C61">
        <w:rPr>
          <w:i/>
          <w:iCs/>
        </w:rPr>
        <w:t>log_or</w:t>
      </w:r>
      <w:proofErr w:type="spellEnd"/>
      <w:r w:rsidRPr="00135C61">
        <w:rPr>
          <w:i/>
          <w:iCs/>
        </w:rPr>
        <w:t xml:space="preserve"> &lt;- </w:t>
      </w:r>
      <w:proofErr w:type="spellStart"/>
      <w:r w:rsidRPr="00135C61">
        <w:rPr>
          <w:i/>
          <w:iCs/>
        </w:rPr>
        <w:t>sentiment_counts</w:t>
      </w:r>
      <w:proofErr w:type="spellEnd"/>
      <w:r w:rsidRPr="00135C61">
        <w:rPr>
          <w:i/>
          <w:iCs/>
        </w:rPr>
        <w:t xml:space="preserve"> %&gt;%</w:t>
      </w:r>
    </w:p>
    <w:p w14:paraId="68E88BCC" w14:textId="77777777" w:rsidR="00135C61" w:rsidRPr="00135C61" w:rsidRDefault="00135C61" w:rsidP="00135C61">
      <w:pPr>
        <w:pStyle w:val="HBSNormal"/>
        <w:ind w:left="720"/>
        <w:rPr>
          <w:i/>
          <w:iCs/>
        </w:rPr>
      </w:pPr>
      <w:r w:rsidRPr="00135C61">
        <w:rPr>
          <w:i/>
          <w:iCs/>
        </w:rPr>
        <w:t xml:space="preserve">  </w:t>
      </w:r>
      <w:proofErr w:type="gramStart"/>
      <w:r w:rsidRPr="00135C61">
        <w:rPr>
          <w:i/>
          <w:iCs/>
        </w:rPr>
        <w:t xml:space="preserve">mutate( </w:t>
      </w:r>
      <w:proofErr w:type="spellStart"/>
      <w:r w:rsidRPr="00135C61">
        <w:rPr>
          <w:i/>
          <w:iCs/>
        </w:rPr>
        <w:t>log</w:t>
      </w:r>
      <w:proofErr w:type="gramEnd"/>
      <w:r w:rsidRPr="00135C61">
        <w:rPr>
          <w:i/>
          <w:iCs/>
        </w:rPr>
        <w:t>_or</w:t>
      </w:r>
      <w:proofErr w:type="spellEnd"/>
      <w:r w:rsidRPr="00135C61">
        <w:rPr>
          <w:i/>
          <w:iCs/>
        </w:rPr>
        <w:t xml:space="preserve"> = log( (Android / (sum(Android) - Android)) / (iPhone / (sum(iPhone) - iPhone))),</w:t>
      </w:r>
    </w:p>
    <w:p w14:paraId="3C47F8A9" w14:textId="77777777" w:rsidR="00135C61" w:rsidRPr="00135C61" w:rsidRDefault="00135C61" w:rsidP="00135C61">
      <w:pPr>
        <w:pStyle w:val="HBSNormal"/>
        <w:ind w:left="720"/>
        <w:rPr>
          <w:i/>
          <w:iCs/>
        </w:rPr>
      </w:pPr>
      <w:r w:rsidRPr="00135C61">
        <w:rPr>
          <w:i/>
          <w:iCs/>
        </w:rPr>
        <w:t xml:space="preserve">          se = </w:t>
      </w:r>
      <w:proofErr w:type="gramStart"/>
      <w:r w:rsidRPr="00135C61">
        <w:rPr>
          <w:i/>
          <w:iCs/>
        </w:rPr>
        <w:t>sqrt( 1</w:t>
      </w:r>
      <w:proofErr w:type="gramEnd"/>
      <w:r w:rsidRPr="00135C61">
        <w:rPr>
          <w:i/>
          <w:iCs/>
        </w:rPr>
        <w:t>/Android + 1/(sum(Android) - Android) + 1/iPhone + 1/(sum(iPhone) - iPhone)),</w:t>
      </w:r>
    </w:p>
    <w:p w14:paraId="301B4649" w14:textId="77777777" w:rsidR="00135C61" w:rsidRPr="00135C61" w:rsidRDefault="00135C61" w:rsidP="00135C61">
      <w:pPr>
        <w:pStyle w:val="HBSNormal"/>
        <w:ind w:left="720"/>
        <w:rPr>
          <w:i/>
          <w:iCs/>
        </w:rPr>
      </w:pPr>
      <w:r w:rsidRPr="00135C61">
        <w:rPr>
          <w:i/>
          <w:iCs/>
        </w:rPr>
        <w:t xml:space="preserve">          </w:t>
      </w:r>
      <w:proofErr w:type="spellStart"/>
      <w:r w:rsidRPr="00135C61">
        <w:rPr>
          <w:i/>
          <w:iCs/>
        </w:rPr>
        <w:t>conf.low</w:t>
      </w:r>
      <w:proofErr w:type="spellEnd"/>
      <w:r w:rsidRPr="00135C61">
        <w:rPr>
          <w:i/>
          <w:iCs/>
        </w:rPr>
        <w:t xml:space="preserve"> = </w:t>
      </w:r>
      <w:proofErr w:type="spellStart"/>
      <w:r w:rsidRPr="00135C61">
        <w:rPr>
          <w:i/>
          <w:iCs/>
        </w:rPr>
        <w:t>log_or</w:t>
      </w:r>
      <w:proofErr w:type="spellEnd"/>
      <w:r w:rsidRPr="00135C61">
        <w:rPr>
          <w:i/>
          <w:iCs/>
        </w:rPr>
        <w:t xml:space="preserve"> - </w:t>
      </w:r>
      <w:proofErr w:type="spellStart"/>
      <w:proofErr w:type="gramStart"/>
      <w:r w:rsidRPr="00135C61">
        <w:rPr>
          <w:i/>
          <w:iCs/>
        </w:rPr>
        <w:t>qnorm</w:t>
      </w:r>
      <w:proofErr w:type="spellEnd"/>
      <w:r w:rsidRPr="00135C61">
        <w:rPr>
          <w:i/>
          <w:iCs/>
        </w:rPr>
        <w:t>(</w:t>
      </w:r>
      <w:proofErr w:type="gramEnd"/>
      <w:r w:rsidRPr="00135C61">
        <w:rPr>
          <w:i/>
          <w:iCs/>
        </w:rPr>
        <w:t>0.975)*se,</w:t>
      </w:r>
    </w:p>
    <w:p w14:paraId="21641EA9" w14:textId="77777777" w:rsidR="00135C61" w:rsidRPr="00135C61" w:rsidRDefault="00135C61" w:rsidP="00135C61">
      <w:pPr>
        <w:pStyle w:val="HBSNormal"/>
        <w:ind w:left="720"/>
        <w:rPr>
          <w:i/>
          <w:iCs/>
        </w:rPr>
      </w:pPr>
      <w:r w:rsidRPr="00135C61">
        <w:rPr>
          <w:i/>
          <w:iCs/>
        </w:rPr>
        <w:t xml:space="preserve">          </w:t>
      </w:r>
      <w:proofErr w:type="spellStart"/>
      <w:proofErr w:type="gramStart"/>
      <w:r w:rsidRPr="00135C61">
        <w:rPr>
          <w:i/>
          <w:iCs/>
        </w:rPr>
        <w:t>conf.high</w:t>
      </w:r>
      <w:proofErr w:type="spellEnd"/>
      <w:proofErr w:type="gramEnd"/>
      <w:r w:rsidRPr="00135C61">
        <w:rPr>
          <w:i/>
          <w:iCs/>
        </w:rPr>
        <w:t xml:space="preserve"> = </w:t>
      </w:r>
      <w:proofErr w:type="spellStart"/>
      <w:r w:rsidRPr="00135C61">
        <w:rPr>
          <w:i/>
          <w:iCs/>
        </w:rPr>
        <w:t>log_or</w:t>
      </w:r>
      <w:proofErr w:type="spellEnd"/>
      <w:r w:rsidRPr="00135C61">
        <w:rPr>
          <w:i/>
          <w:iCs/>
        </w:rPr>
        <w:t xml:space="preserve"> + </w:t>
      </w:r>
      <w:proofErr w:type="spellStart"/>
      <w:r w:rsidRPr="00135C61">
        <w:rPr>
          <w:i/>
          <w:iCs/>
        </w:rPr>
        <w:t>qnorm</w:t>
      </w:r>
      <w:proofErr w:type="spellEnd"/>
      <w:r w:rsidRPr="00135C61">
        <w:rPr>
          <w:i/>
          <w:iCs/>
        </w:rPr>
        <w:t>(0.975)*se) %&gt;%</w:t>
      </w:r>
    </w:p>
    <w:p w14:paraId="18F8FF75" w14:textId="77777777" w:rsidR="00135C61" w:rsidRPr="00135C61" w:rsidRDefault="00135C61" w:rsidP="00135C61">
      <w:pPr>
        <w:pStyle w:val="HBSNormal"/>
        <w:ind w:left="720"/>
        <w:rPr>
          <w:i/>
          <w:iCs/>
        </w:rPr>
      </w:pPr>
      <w:r w:rsidRPr="00135C61">
        <w:rPr>
          <w:i/>
          <w:iCs/>
        </w:rPr>
        <w:t xml:space="preserve">  arrange(desc(</w:t>
      </w:r>
      <w:proofErr w:type="spellStart"/>
      <w:r w:rsidRPr="00135C61">
        <w:rPr>
          <w:i/>
          <w:iCs/>
        </w:rPr>
        <w:t>log_or</w:t>
      </w:r>
      <w:proofErr w:type="spellEnd"/>
      <w:r w:rsidRPr="00135C61">
        <w:rPr>
          <w:i/>
          <w:iCs/>
        </w:rPr>
        <w:t>))</w:t>
      </w:r>
    </w:p>
    <w:p w14:paraId="236CD89D" w14:textId="77777777" w:rsidR="00135C61" w:rsidRPr="00135C61" w:rsidRDefault="00135C61" w:rsidP="00135C61">
      <w:pPr>
        <w:pStyle w:val="HBSNormal"/>
        <w:ind w:left="720"/>
        <w:rPr>
          <w:i/>
          <w:iCs/>
        </w:rPr>
      </w:pPr>
      <w:r w:rsidRPr="00135C61">
        <w:rPr>
          <w:i/>
          <w:iCs/>
        </w:rPr>
        <w:t xml:space="preserve">  </w:t>
      </w:r>
    </w:p>
    <w:p w14:paraId="21BEBFDA" w14:textId="77777777" w:rsidR="00135C61" w:rsidRDefault="00135C61" w:rsidP="00135C61">
      <w:pPr>
        <w:pStyle w:val="HBSNormal"/>
        <w:ind w:left="720"/>
      </w:pPr>
      <w:proofErr w:type="spellStart"/>
      <w:r w:rsidRPr="00135C61">
        <w:rPr>
          <w:i/>
          <w:iCs/>
        </w:rPr>
        <w:t>log_or</w:t>
      </w:r>
      <w:proofErr w:type="spellEnd"/>
    </w:p>
    <w:p w14:paraId="2DD2C63E" w14:textId="77777777" w:rsidR="00135C61" w:rsidRDefault="00135C61" w:rsidP="00135C61">
      <w:pPr>
        <w:pStyle w:val="HBSNormal"/>
      </w:pPr>
      <w:r>
        <w:t>A graphical visualization shows some sentiments that are clearly overrepresented:</w:t>
      </w:r>
    </w:p>
    <w:p w14:paraId="0B65D441" w14:textId="77777777" w:rsidR="00135C61" w:rsidRPr="00135C61" w:rsidRDefault="00135C61" w:rsidP="00135C61">
      <w:pPr>
        <w:pStyle w:val="HBSNormal"/>
        <w:ind w:left="720"/>
        <w:rPr>
          <w:i/>
          <w:iCs/>
        </w:rPr>
      </w:pPr>
      <w:proofErr w:type="spellStart"/>
      <w:r w:rsidRPr="00135C61">
        <w:rPr>
          <w:i/>
          <w:iCs/>
        </w:rPr>
        <w:t>log_or</w:t>
      </w:r>
      <w:proofErr w:type="spellEnd"/>
      <w:r w:rsidRPr="00135C61">
        <w:rPr>
          <w:i/>
          <w:iCs/>
        </w:rPr>
        <w:t xml:space="preserve"> %&gt;%</w:t>
      </w:r>
    </w:p>
    <w:p w14:paraId="5C8C8054" w14:textId="77777777" w:rsidR="00135C61" w:rsidRPr="00135C61" w:rsidRDefault="00135C61" w:rsidP="00135C61">
      <w:pPr>
        <w:pStyle w:val="HBSNormal"/>
        <w:ind w:left="720"/>
        <w:rPr>
          <w:i/>
          <w:iCs/>
        </w:rPr>
      </w:pPr>
      <w:r w:rsidRPr="00135C61">
        <w:rPr>
          <w:i/>
          <w:iCs/>
        </w:rPr>
        <w:t xml:space="preserve">  </w:t>
      </w:r>
      <w:proofErr w:type="gramStart"/>
      <w:r w:rsidRPr="00135C61">
        <w:rPr>
          <w:i/>
          <w:iCs/>
        </w:rPr>
        <w:t>mutate(</w:t>
      </w:r>
      <w:proofErr w:type="gramEnd"/>
      <w:r w:rsidRPr="00135C61">
        <w:rPr>
          <w:i/>
          <w:iCs/>
        </w:rPr>
        <w:t xml:space="preserve">sentiment = reorder(sentiment, </w:t>
      </w:r>
      <w:proofErr w:type="spellStart"/>
      <w:r w:rsidRPr="00135C61">
        <w:rPr>
          <w:i/>
          <w:iCs/>
        </w:rPr>
        <w:t>log_or</w:t>
      </w:r>
      <w:proofErr w:type="spellEnd"/>
      <w:r w:rsidRPr="00135C61">
        <w:rPr>
          <w:i/>
          <w:iCs/>
        </w:rPr>
        <w:t>),) %&gt;%</w:t>
      </w:r>
    </w:p>
    <w:p w14:paraId="1523F1A2" w14:textId="77777777" w:rsidR="00135C61" w:rsidRPr="00135C61" w:rsidRDefault="00135C61" w:rsidP="00135C61">
      <w:pPr>
        <w:pStyle w:val="HBSNormal"/>
        <w:ind w:left="720"/>
        <w:rPr>
          <w:i/>
          <w:iCs/>
        </w:rPr>
      </w:pPr>
      <w:r w:rsidRPr="00135C61">
        <w:rPr>
          <w:i/>
          <w:iCs/>
        </w:rPr>
        <w:t xml:space="preserve">  </w:t>
      </w:r>
      <w:proofErr w:type="spellStart"/>
      <w:proofErr w:type="gramStart"/>
      <w:r w:rsidRPr="00135C61">
        <w:rPr>
          <w:i/>
          <w:iCs/>
        </w:rPr>
        <w:t>ggplot</w:t>
      </w:r>
      <w:proofErr w:type="spellEnd"/>
      <w:r w:rsidRPr="00135C61">
        <w:rPr>
          <w:i/>
          <w:iCs/>
        </w:rPr>
        <w:t>(</w:t>
      </w:r>
      <w:proofErr w:type="spellStart"/>
      <w:proofErr w:type="gramEnd"/>
      <w:r w:rsidRPr="00135C61">
        <w:rPr>
          <w:i/>
          <w:iCs/>
        </w:rPr>
        <w:t>aes</w:t>
      </w:r>
      <w:proofErr w:type="spellEnd"/>
      <w:r w:rsidRPr="00135C61">
        <w:rPr>
          <w:i/>
          <w:iCs/>
        </w:rPr>
        <w:t xml:space="preserve">(x = sentiment, </w:t>
      </w:r>
      <w:proofErr w:type="spellStart"/>
      <w:r w:rsidRPr="00135C61">
        <w:rPr>
          <w:i/>
          <w:iCs/>
        </w:rPr>
        <w:t>ymin</w:t>
      </w:r>
      <w:proofErr w:type="spellEnd"/>
      <w:r w:rsidRPr="00135C61">
        <w:rPr>
          <w:i/>
          <w:iCs/>
        </w:rPr>
        <w:t xml:space="preserve"> = </w:t>
      </w:r>
      <w:proofErr w:type="spellStart"/>
      <w:r w:rsidRPr="00135C61">
        <w:rPr>
          <w:i/>
          <w:iCs/>
        </w:rPr>
        <w:t>conf.low</w:t>
      </w:r>
      <w:proofErr w:type="spellEnd"/>
      <w:r w:rsidRPr="00135C61">
        <w:rPr>
          <w:i/>
          <w:iCs/>
        </w:rPr>
        <w:t xml:space="preserve">, </w:t>
      </w:r>
      <w:proofErr w:type="spellStart"/>
      <w:r w:rsidRPr="00135C61">
        <w:rPr>
          <w:i/>
          <w:iCs/>
        </w:rPr>
        <w:t>ymax</w:t>
      </w:r>
      <w:proofErr w:type="spellEnd"/>
      <w:r w:rsidRPr="00135C61">
        <w:rPr>
          <w:i/>
          <w:iCs/>
        </w:rPr>
        <w:t xml:space="preserve"> = </w:t>
      </w:r>
      <w:proofErr w:type="spellStart"/>
      <w:r w:rsidRPr="00135C61">
        <w:rPr>
          <w:i/>
          <w:iCs/>
        </w:rPr>
        <w:t>conf.high</w:t>
      </w:r>
      <w:proofErr w:type="spellEnd"/>
      <w:r w:rsidRPr="00135C61">
        <w:rPr>
          <w:i/>
          <w:iCs/>
        </w:rPr>
        <w:t>)) +</w:t>
      </w:r>
    </w:p>
    <w:p w14:paraId="1EF98289" w14:textId="77777777" w:rsidR="00135C61" w:rsidRPr="00135C61" w:rsidRDefault="00135C61" w:rsidP="00135C61">
      <w:pPr>
        <w:pStyle w:val="HBSNormal"/>
        <w:ind w:left="720"/>
        <w:rPr>
          <w:i/>
          <w:iCs/>
        </w:rPr>
      </w:pPr>
      <w:r w:rsidRPr="00135C61">
        <w:rPr>
          <w:i/>
          <w:iCs/>
        </w:rPr>
        <w:t xml:space="preserve">  </w:t>
      </w:r>
      <w:proofErr w:type="spellStart"/>
      <w:r w:rsidRPr="00135C61">
        <w:rPr>
          <w:i/>
          <w:iCs/>
        </w:rPr>
        <w:t>geom_</w:t>
      </w:r>
      <w:proofErr w:type="gramStart"/>
      <w:r w:rsidRPr="00135C61">
        <w:rPr>
          <w:i/>
          <w:iCs/>
        </w:rPr>
        <w:t>errorbar</w:t>
      </w:r>
      <w:proofErr w:type="spellEnd"/>
      <w:r w:rsidRPr="00135C61">
        <w:rPr>
          <w:i/>
          <w:iCs/>
        </w:rPr>
        <w:t>(</w:t>
      </w:r>
      <w:proofErr w:type="gramEnd"/>
      <w:r w:rsidRPr="00135C61">
        <w:rPr>
          <w:i/>
          <w:iCs/>
        </w:rPr>
        <w:t>) +</w:t>
      </w:r>
    </w:p>
    <w:p w14:paraId="65117B76" w14:textId="77777777" w:rsidR="00135C61" w:rsidRPr="00135C61" w:rsidRDefault="00135C61" w:rsidP="00135C61">
      <w:pPr>
        <w:pStyle w:val="HBSNormal"/>
        <w:ind w:left="720"/>
        <w:rPr>
          <w:i/>
          <w:iCs/>
        </w:rPr>
      </w:pPr>
      <w:r w:rsidRPr="00135C61">
        <w:rPr>
          <w:i/>
          <w:iCs/>
        </w:rPr>
        <w:t xml:space="preserve">  </w:t>
      </w:r>
      <w:proofErr w:type="spellStart"/>
      <w:r w:rsidRPr="00135C61">
        <w:rPr>
          <w:i/>
          <w:iCs/>
        </w:rPr>
        <w:t>geom_</w:t>
      </w:r>
      <w:proofErr w:type="gramStart"/>
      <w:r w:rsidRPr="00135C61">
        <w:rPr>
          <w:i/>
          <w:iCs/>
        </w:rPr>
        <w:t>point</w:t>
      </w:r>
      <w:proofErr w:type="spellEnd"/>
      <w:r w:rsidRPr="00135C61">
        <w:rPr>
          <w:i/>
          <w:iCs/>
        </w:rPr>
        <w:t>(</w:t>
      </w:r>
      <w:proofErr w:type="spellStart"/>
      <w:proofErr w:type="gramEnd"/>
      <w:r w:rsidRPr="00135C61">
        <w:rPr>
          <w:i/>
          <w:iCs/>
        </w:rPr>
        <w:t>aes</w:t>
      </w:r>
      <w:proofErr w:type="spellEnd"/>
      <w:r w:rsidRPr="00135C61">
        <w:rPr>
          <w:i/>
          <w:iCs/>
        </w:rPr>
        <w:t xml:space="preserve">(sentiment, </w:t>
      </w:r>
      <w:proofErr w:type="spellStart"/>
      <w:r w:rsidRPr="00135C61">
        <w:rPr>
          <w:i/>
          <w:iCs/>
        </w:rPr>
        <w:t>log_or</w:t>
      </w:r>
      <w:proofErr w:type="spellEnd"/>
      <w:r w:rsidRPr="00135C61">
        <w:rPr>
          <w:i/>
          <w:iCs/>
        </w:rPr>
        <w:t>)) +</w:t>
      </w:r>
    </w:p>
    <w:p w14:paraId="6ABA58D2" w14:textId="77777777" w:rsidR="00135C61" w:rsidRPr="00135C61" w:rsidRDefault="00135C61" w:rsidP="00135C61">
      <w:pPr>
        <w:pStyle w:val="HBSNormal"/>
        <w:ind w:left="720"/>
        <w:rPr>
          <w:i/>
          <w:iCs/>
        </w:rPr>
      </w:pPr>
      <w:r w:rsidRPr="00135C61">
        <w:rPr>
          <w:i/>
          <w:iCs/>
        </w:rPr>
        <w:t xml:space="preserve">  </w:t>
      </w:r>
      <w:proofErr w:type="spellStart"/>
      <w:proofErr w:type="gramStart"/>
      <w:r w:rsidRPr="00135C61">
        <w:rPr>
          <w:i/>
          <w:iCs/>
        </w:rPr>
        <w:t>ylab</w:t>
      </w:r>
      <w:proofErr w:type="spellEnd"/>
      <w:r w:rsidRPr="00135C61">
        <w:rPr>
          <w:i/>
          <w:iCs/>
        </w:rPr>
        <w:t>(</w:t>
      </w:r>
      <w:proofErr w:type="gramEnd"/>
      <w:r w:rsidRPr="00135C61">
        <w:rPr>
          <w:i/>
          <w:iCs/>
        </w:rPr>
        <w:t>"Log odds ratio for association between Android and sentiment") +</w:t>
      </w:r>
    </w:p>
    <w:p w14:paraId="09EE7344" w14:textId="77777777" w:rsidR="00135C61" w:rsidRDefault="00135C61" w:rsidP="00135C61">
      <w:pPr>
        <w:pStyle w:val="HBSNormal"/>
        <w:ind w:left="720"/>
      </w:pPr>
      <w:r w:rsidRPr="00135C61">
        <w:rPr>
          <w:i/>
          <w:iCs/>
        </w:rPr>
        <w:t xml:space="preserve">  </w:t>
      </w:r>
      <w:proofErr w:type="spellStart"/>
      <w:r w:rsidRPr="00135C61">
        <w:rPr>
          <w:i/>
          <w:iCs/>
        </w:rPr>
        <w:t>coord_</w:t>
      </w:r>
      <w:proofErr w:type="gramStart"/>
      <w:r w:rsidRPr="00135C61">
        <w:rPr>
          <w:i/>
          <w:iCs/>
        </w:rPr>
        <w:t>flip</w:t>
      </w:r>
      <w:proofErr w:type="spellEnd"/>
      <w:r w:rsidRPr="00135C61">
        <w:rPr>
          <w:i/>
          <w:iCs/>
        </w:rPr>
        <w:t>(</w:t>
      </w:r>
      <w:proofErr w:type="gramEnd"/>
      <w:r w:rsidRPr="00135C61">
        <w:rPr>
          <w:i/>
          <w:iCs/>
        </w:rPr>
        <w:t xml:space="preserve">) </w:t>
      </w:r>
    </w:p>
    <w:p w14:paraId="1BC8BEAA" w14:textId="77777777" w:rsidR="00135C61" w:rsidRDefault="00135C61" w:rsidP="00135C61">
      <w:pPr>
        <w:pStyle w:val="HBSNormal"/>
      </w:pPr>
      <w:r>
        <w:lastRenderedPageBreak/>
        <w:t xml:space="preserve">We see that the disgust, anger, negative sadness and fear sentiments are associated with the Android in a way that is hard to explain by chance alone. Words not associated to a sentiment were strongly associated with the iPhone source, which </w:t>
      </w:r>
      <w:proofErr w:type="gramStart"/>
      <w:r>
        <w:t>is in agreement</w:t>
      </w:r>
      <w:proofErr w:type="gramEnd"/>
      <w:r>
        <w:t xml:space="preserve"> with the original claim about hyperbolic tweets.</w:t>
      </w:r>
    </w:p>
    <w:p w14:paraId="69997590" w14:textId="77777777" w:rsidR="00135C61" w:rsidRDefault="00135C61" w:rsidP="00135C61">
      <w:pPr>
        <w:pStyle w:val="HBSNormal"/>
      </w:pPr>
      <w:r>
        <w:t xml:space="preserve">If we are interested in exploring which specific words are driving these differences, we can back to our </w:t>
      </w:r>
      <w:proofErr w:type="spellStart"/>
      <w:r>
        <w:t>android_iphone_or</w:t>
      </w:r>
      <w:proofErr w:type="spellEnd"/>
      <w:r>
        <w:t xml:space="preserve"> object:</w:t>
      </w:r>
    </w:p>
    <w:p w14:paraId="14252D11" w14:textId="77777777" w:rsidR="00135C61" w:rsidRPr="00135C61" w:rsidRDefault="00135C61" w:rsidP="00135C61">
      <w:pPr>
        <w:pStyle w:val="HBSNormal"/>
        <w:ind w:left="720"/>
        <w:rPr>
          <w:i/>
          <w:iCs/>
        </w:rPr>
      </w:pPr>
      <w:proofErr w:type="spellStart"/>
      <w:r w:rsidRPr="00135C61">
        <w:rPr>
          <w:i/>
          <w:iCs/>
        </w:rPr>
        <w:t>android_iphone_or</w:t>
      </w:r>
      <w:proofErr w:type="spellEnd"/>
      <w:r w:rsidRPr="00135C61">
        <w:rPr>
          <w:i/>
          <w:iCs/>
        </w:rPr>
        <w:t xml:space="preserve"> %&gt;% </w:t>
      </w:r>
      <w:proofErr w:type="spellStart"/>
      <w:r w:rsidRPr="00135C61">
        <w:rPr>
          <w:i/>
          <w:iCs/>
        </w:rPr>
        <w:t>inner_join</w:t>
      </w:r>
      <w:proofErr w:type="spellEnd"/>
      <w:r w:rsidRPr="00135C61">
        <w:rPr>
          <w:i/>
          <w:iCs/>
        </w:rPr>
        <w:t>(</w:t>
      </w:r>
      <w:proofErr w:type="spellStart"/>
      <w:r w:rsidRPr="00135C61">
        <w:rPr>
          <w:i/>
          <w:iCs/>
        </w:rPr>
        <w:t>nrc</w:t>
      </w:r>
      <w:proofErr w:type="spellEnd"/>
      <w:r w:rsidRPr="00135C61">
        <w:rPr>
          <w:i/>
          <w:iCs/>
        </w:rPr>
        <w:t>) %&gt;%</w:t>
      </w:r>
    </w:p>
    <w:p w14:paraId="713E9427" w14:textId="77777777" w:rsidR="00135C61" w:rsidRPr="00135C61" w:rsidRDefault="00135C61" w:rsidP="00135C61">
      <w:pPr>
        <w:pStyle w:val="HBSNormal"/>
        <w:ind w:left="720"/>
        <w:rPr>
          <w:i/>
          <w:iCs/>
        </w:rPr>
      </w:pPr>
      <w:r w:rsidRPr="00135C61">
        <w:rPr>
          <w:i/>
          <w:iCs/>
        </w:rPr>
        <w:t xml:space="preserve">  </w:t>
      </w:r>
      <w:proofErr w:type="gramStart"/>
      <w:r w:rsidRPr="00135C61">
        <w:rPr>
          <w:i/>
          <w:iCs/>
        </w:rPr>
        <w:t>filter(</w:t>
      </w:r>
      <w:proofErr w:type="gramEnd"/>
      <w:r w:rsidRPr="00135C61">
        <w:rPr>
          <w:i/>
          <w:iCs/>
        </w:rPr>
        <w:t>sentiment == "disgust" &amp; Android + iPhone &gt; 10) %&gt;%</w:t>
      </w:r>
    </w:p>
    <w:p w14:paraId="08C6981A" w14:textId="77777777" w:rsidR="00135C61" w:rsidRPr="00135C61" w:rsidRDefault="00135C61" w:rsidP="00135C61">
      <w:pPr>
        <w:pStyle w:val="HBSNormal"/>
        <w:ind w:left="720"/>
        <w:rPr>
          <w:i/>
          <w:iCs/>
        </w:rPr>
      </w:pPr>
      <w:r w:rsidRPr="00135C61">
        <w:rPr>
          <w:i/>
          <w:iCs/>
        </w:rPr>
        <w:t xml:space="preserve">  arrange(desc(or))</w:t>
      </w:r>
    </w:p>
    <w:p w14:paraId="45C5E1B4" w14:textId="77777777" w:rsidR="00135C61" w:rsidRDefault="00135C61" w:rsidP="00135C61">
      <w:pPr>
        <w:pStyle w:val="HBSNormal"/>
      </w:pPr>
      <w:r>
        <w:t>We can make a graph:</w:t>
      </w:r>
    </w:p>
    <w:p w14:paraId="231479AE" w14:textId="77777777" w:rsidR="00135C61" w:rsidRPr="00135C61" w:rsidRDefault="00135C61" w:rsidP="00135C61">
      <w:pPr>
        <w:pStyle w:val="HBSNormal"/>
        <w:ind w:left="720"/>
        <w:rPr>
          <w:i/>
          <w:iCs/>
        </w:rPr>
      </w:pPr>
      <w:proofErr w:type="spellStart"/>
      <w:r w:rsidRPr="00135C61">
        <w:rPr>
          <w:i/>
          <w:iCs/>
        </w:rPr>
        <w:t>android_iphone_or</w:t>
      </w:r>
      <w:proofErr w:type="spellEnd"/>
      <w:r w:rsidRPr="00135C61">
        <w:rPr>
          <w:i/>
          <w:iCs/>
        </w:rPr>
        <w:t xml:space="preserve"> %&gt;% </w:t>
      </w:r>
      <w:proofErr w:type="spellStart"/>
      <w:r w:rsidRPr="00135C61">
        <w:rPr>
          <w:i/>
          <w:iCs/>
        </w:rPr>
        <w:t>inner_</w:t>
      </w:r>
      <w:proofErr w:type="gramStart"/>
      <w:r w:rsidRPr="00135C61">
        <w:rPr>
          <w:i/>
          <w:iCs/>
        </w:rPr>
        <w:t>join</w:t>
      </w:r>
      <w:proofErr w:type="spellEnd"/>
      <w:r w:rsidRPr="00135C61">
        <w:rPr>
          <w:i/>
          <w:iCs/>
        </w:rPr>
        <w:t>(</w:t>
      </w:r>
      <w:proofErr w:type="spellStart"/>
      <w:proofErr w:type="gramEnd"/>
      <w:r w:rsidRPr="00135C61">
        <w:rPr>
          <w:i/>
          <w:iCs/>
        </w:rPr>
        <w:t>nrc</w:t>
      </w:r>
      <w:proofErr w:type="spellEnd"/>
      <w:r w:rsidRPr="00135C61">
        <w:rPr>
          <w:i/>
          <w:iCs/>
        </w:rPr>
        <w:t>, by = "word") %&gt;%</w:t>
      </w:r>
    </w:p>
    <w:p w14:paraId="638CDDA1" w14:textId="77777777" w:rsidR="00135C61" w:rsidRPr="00135C61" w:rsidRDefault="00135C61" w:rsidP="00135C61">
      <w:pPr>
        <w:pStyle w:val="HBSNormal"/>
        <w:ind w:left="720"/>
        <w:rPr>
          <w:i/>
          <w:iCs/>
        </w:rPr>
      </w:pPr>
      <w:r w:rsidRPr="00135C61">
        <w:rPr>
          <w:i/>
          <w:iCs/>
        </w:rPr>
        <w:t xml:space="preserve">  </w:t>
      </w:r>
      <w:proofErr w:type="gramStart"/>
      <w:r w:rsidRPr="00135C61">
        <w:rPr>
          <w:i/>
          <w:iCs/>
        </w:rPr>
        <w:t>mutate(</w:t>
      </w:r>
      <w:proofErr w:type="gramEnd"/>
      <w:r w:rsidRPr="00135C61">
        <w:rPr>
          <w:i/>
          <w:iCs/>
        </w:rPr>
        <w:t xml:space="preserve">sentiment = factor(sentiment, levels = </w:t>
      </w:r>
      <w:proofErr w:type="spellStart"/>
      <w:r w:rsidRPr="00135C61">
        <w:rPr>
          <w:i/>
          <w:iCs/>
        </w:rPr>
        <w:t>log_or$sentiment</w:t>
      </w:r>
      <w:proofErr w:type="spellEnd"/>
      <w:r w:rsidRPr="00135C61">
        <w:rPr>
          <w:i/>
          <w:iCs/>
        </w:rPr>
        <w:t>)) %&gt;%</w:t>
      </w:r>
    </w:p>
    <w:p w14:paraId="2E1F4607" w14:textId="77777777" w:rsidR="00135C61" w:rsidRPr="00135C61" w:rsidRDefault="00135C61" w:rsidP="00135C61">
      <w:pPr>
        <w:pStyle w:val="HBSNormal"/>
        <w:ind w:left="720"/>
        <w:rPr>
          <w:i/>
          <w:iCs/>
        </w:rPr>
      </w:pPr>
      <w:r w:rsidRPr="00135C61">
        <w:rPr>
          <w:i/>
          <w:iCs/>
        </w:rPr>
        <w:t xml:space="preserve">  </w:t>
      </w:r>
      <w:proofErr w:type="gramStart"/>
      <w:r w:rsidRPr="00135C61">
        <w:rPr>
          <w:i/>
          <w:iCs/>
        </w:rPr>
        <w:t>mutate(</w:t>
      </w:r>
      <w:proofErr w:type="spellStart"/>
      <w:proofErr w:type="gramEnd"/>
      <w:r w:rsidRPr="00135C61">
        <w:rPr>
          <w:i/>
          <w:iCs/>
        </w:rPr>
        <w:t>log_or</w:t>
      </w:r>
      <w:proofErr w:type="spellEnd"/>
      <w:r w:rsidRPr="00135C61">
        <w:rPr>
          <w:i/>
          <w:iCs/>
        </w:rPr>
        <w:t xml:space="preserve"> = log(or)) %&gt;%</w:t>
      </w:r>
    </w:p>
    <w:p w14:paraId="00CE3A89" w14:textId="77777777" w:rsidR="00135C61" w:rsidRPr="00135C61" w:rsidRDefault="00135C61" w:rsidP="00135C61">
      <w:pPr>
        <w:pStyle w:val="HBSNormal"/>
        <w:ind w:left="720"/>
        <w:rPr>
          <w:i/>
          <w:iCs/>
        </w:rPr>
      </w:pPr>
      <w:r w:rsidRPr="00135C61">
        <w:rPr>
          <w:i/>
          <w:iCs/>
        </w:rPr>
        <w:t xml:space="preserve">  </w:t>
      </w:r>
      <w:proofErr w:type="gramStart"/>
      <w:r w:rsidRPr="00135C61">
        <w:rPr>
          <w:i/>
          <w:iCs/>
        </w:rPr>
        <w:t>filter(</w:t>
      </w:r>
      <w:proofErr w:type="gramEnd"/>
      <w:r w:rsidRPr="00135C61">
        <w:rPr>
          <w:i/>
          <w:iCs/>
        </w:rPr>
        <w:t>Android + iPhone &gt; 10 &amp; abs(</w:t>
      </w:r>
      <w:proofErr w:type="spellStart"/>
      <w:r w:rsidRPr="00135C61">
        <w:rPr>
          <w:i/>
          <w:iCs/>
        </w:rPr>
        <w:t>log_or</w:t>
      </w:r>
      <w:proofErr w:type="spellEnd"/>
      <w:r w:rsidRPr="00135C61">
        <w:rPr>
          <w:i/>
          <w:iCs/>
        </w:rPr>
        <w:t>)&gt;1) %&gt;%</w:t>
      </w:r>
    </w:p>
    <w:p w14:paraId="02A851E5" w14:textId="77777777" w:rsidR="00135C61" w:rsidRPr="00135C61" w:rsidRDefault="00135C61" w:rsidP="00135C61">
      <w:pPr>
        <w:pStyle w:val="HBSNormal"/>
        <w:ind w:left="720"/>
        <w:rPr>
          <w:i/>
          <w:iCs/>
        </w:rPr>
      </w:pPr>
      <w:r w:rsidRPr="00135C61">
        <w:rPr>
          <w:i/>
          <w:iCs/>
        </w:rPr>
        <w:t xml:space="preserve">  </w:t>
      </w:r>
      <w:proofErr w:type="gramStart"/>
      <w:r w:rsidRPr="00135C61">
        <w:rPr>
          <w:i/>
          <w:iCs/>
        </w:rPr>
        <w:t>mutate(</w:t>
      </w:r>
      <w:proofErr w:type="gramEnd"/>
      <w:r w:rsidRPr="00135C61">
        <w:rPr>
          <w:i/>
          <w:iCs/>
        </w:rPr>
        <w:t xml:space="preserve">word = reorder(word, </w:t>
      </w:r>
      <w:proofErr w:type="spellStart"/>
      <w:r w:rsidRPr="00135C61">
        <w:rPr>
          <w:i/>
          <w:iCs/>
        </w:rPr>
        <w:t>log_or</w:t>
      </w:r>
      <w:proofErr w:type="spellEnd"/>
      <w:r w:rsidRPr="00135C61">
        <w:rPr>
          <w:i/>
          <w:iCs/>
        </w:rPr>
        <w:t>)) %&gt;%</w:t>
      </w:r>
    </w:p>
    <w:p w14:paraId="0E5A738B" w14:textId="77777777" w:rsidR="00135C61" w:rsidRPr="00135C61" w:rsidRDefault="00135C61" w:rsidP="00135C61">
      <w:pPr>
        <w:pStyle w:val="HBSNormal"/>
        <w:ind w:left="720"/>
        <w:rPr>
          <w:i/>
          <w:iCs/>
        </w:rPr>
      </w:pPr>
      <w:r w:rsidRPr="00135C61">
        <w:rPr>
          <w:i/>
          <w:iCs/>
        </w:rPr>
        <w:t xml:space="preserve">  </w:t>
      </w:r>
      <w:proofErr w:type="spellStart"/>
      <w:proofErr w:type="gramStart"/>
      <w:r w:rsidRPr="00135C61">
        <w:rPr>
          <w:i/>
          <w:iCs/>
        </w:rPr>
        <w:t>ggplot</w:t>
      </w:r>
      <w:proofErr w:type="spellEnd"/>
      <w:r w:rsidRPr="00135C61">
        <w:rPr>
          <w:i/>
          <w:iCs/>
        </w:rPr>
        <w:t>(</w:t>
      </w:r>
      <w:proofErr w:type="spellStart"/>
      <w:proofErr w:type="gramEnd"/>
      <w:r w:rsidRPr="00135C61">
        <w:rPr>
          <w:i/>
          <w:iCs/>
        </w:rPr>
        <w:t>aes</w:t>
      </w:r>
      <w:proofErr w:type="spellEnd"/>
      <w:r w:rsidRPr="00135C61">
        <w:rPr>
          <w:i/>
          <w:iCs/>
        </w:rPr>
        <w:t xml:space="preserve">(word, </w:t>
      </w:r>
      <w:proofErr w:type="spellStart"/>
      <w:r w:rsidRPr="00135C61">
        <w:rPr>
          <w:i/>
          <w:iCs/>
        </w:rPr>
        <w:t>log_or</w:t>
      </w:r>
      <w:proofErr w:type="spellEnd"/>
      <w:r w:rsidRPr="00135C61">
        <w:rPr>
          <w:i/>
          <w:iCs/>
        </w:rPr>
        <w:t xml:space="preserve">, fill = </w:t>
      </w:r>
      <w:proofErr w:type="spellStart"/>
      <w:r w:rsidRPr="00135C61">
        <w:rPr>
          <w:i/>
          <w:iCs/>
        </w:rPr>
        <w:t>log_or</w:t>
      </w:r>
      <w:proofErr w:type="spellEnd"/>
      <w:r w:rsidRPr="00135C61">
        <w:rPr>
          <w:i/>
          <w:iCs/>
        </w:rPr>
        <w:t xml:space="preserve"> &lt; 0)) +</w:t>
      </w:r>
    </w:p>
    <w:p w14:paraId="3F0F670F" w14:textId="77777777" w:rsidR="00135C61" w:rsidRPr="00135C61" w:rsidRDefault="00135C61" w:rsidP="00135C61">
      <w:pPr>
        <w:pStyle w:val="HBSNormal"/>
        <w:ind w:left="720"/>
        <w:rPr>
          <w:i/>
          <w:iCs/>
        </w:rPr>
      </w:pPr>
      <w:r w:rsidRPr="00135C61">
        <w:rPr>
          <w:i/>
          <w:iCs/>
        </w:rPr>
        <w:t xml:space="preserve">  </w:t>
      </w:r>
      <w:proofErr w:type="spellStart"/>
      <w:r w:rsidRPr="00135C61">
        <w:rPr>
          <w:i/>
          <w:iCs/>
        </w:rPr>
        <w:t>facet_</w:t>
      </w:r>
      <w:proofErr w:type="gramStart"/>
      <w:r w:rsidRPr="00135C61">
        <w:rPr>
          <w:i/>
          <w:iCs/>
        </w:rPr>
        <w:t>wrap</w:t>
      </w:r>
      <w:proofErr w:type="spellEnd"/>
      <w:r w:rsidRPr="00135C61">
        <w:rPr>
          <w:i/>
          <w:iCs/>
        </w:rPr>
        <w:t>(</w:t>
      </w:r>
      <w:proofErr w:type="gramEnd"/>
      <w:r w:rsidRPr="00135C61">
        <w:rPr>
          <w:i/>
          <w:iCs/>
        </w:rPr>
        <w:t>~sentiment, scales = "</w:t>
      </w:r>
      <w:proofErr w:type="spellStart"/>
      <w:r w:rsidRPr="00135C61">
        <w:rPr>
          <w:i/>
          <w:iCs/>
        </w:rPr>
        <w:t>free_x</w:t>
      </w:r>
      <w:proofErr w:type="spellEnd"/>
      <w:r w:rsidRPr="00135C61">
        <w:rPr>
          <w:i/>
          <w:iCs/>
        </w:rPr>
        <w:t xml:space="preserve">", </w:t>
      </w:r>
      <w:proofErr w:type="spellStart"/>
      <w:r w:rsidRPr="00135C61">
        <w:rPr>
          <w:i/>
          <w:iCs/>
        </w:rPr>
        <w:t>nrow</w:t>
      </w:r>
      <w:proofErr w:type="spellEnd"/>
      <w:r w:rsidRPr="00135C61">
        <w:rPr>
          <w:i/>
          <w:iCs/>
        </w:rPr>
        <w:t xml:space="preserve"> = 2) + </w:t>
      </w:r>
    </w:p>
    <w:p w14:paraId="4CF1878C" w14:textId="77777777" w:rsidR="00135C61" w:rsidRPr="00135C61" w:rsidRDefault="00135C61" w:rsidP="00135C61">
      <w:pPr>
        <w:pStyle w:val="HBSNormal"/>
        <w:ind w:left="720"/>
        <w:rPr>
          <w:i/>
          <w:iCs/>
        </w:rPr>
      </w:pPr>
      <w:r w:rsidRPr="00135C61">
        <w:rPr>
          <w:i/>
          <w:iCs/>
        </w:rPr>
        <w:t xml:space="preserve">  </w:t>
      </w:r>
      <w:proofErr w:type="spellStart"/>
      <w:r w:rsidRPr="00135C61">
        <w:rPr>
          <w:i/>
          <w:iCs/>
        </w:rPr>
        <w:t>geom_</w:t>
      </w:r>
      <w:proofErr w:type="gramStart"/>
      <w:r w:rsidRPr="00135C61">
        <w:rPr>
          <w:i/>
          <w:iCs/>
        </w:rPr>
        <w:t>bar</w:t>
      </w:r>
      <w:proofErr w:type="spellEnd"/>
      <w:r w:rsidRPr="00135C61">
        <w:rPr>
          <w:i/>
          <w:iCs/>
        </w:rPr>
        <w:t>(</w:t>
      </w:r>
      <w:proofErr w:type="gramEnd"/>
      <w:r w:rsidRPr="00135C61">
        <w:rPr>
          <w:i/>
          <w:iCs/>
        </w:rPr>
        <w:t xml:space="preserve">stat="identity", </w:t>
      </w:r>
      <w:proofErr w:type="spellStart"/>
      <w:r w:rsidRPr="00135C61">
        <w:rPr>
          <w:i/>
          <w:iCs/>
        </w:rPr>
        <w:t>show.legend</w:t>
      </w:r>
      <w:proofErr w:type="spellEnd"/>
      <w:r w:rsidRPr="00135C61">
        <w:rPr>
          <w:i/>
          <w:iCs/>
        </w:rPr>
        <w:t xml:space="preserve"> = FALSE) +</w:t>
      </w:r>
    </w:p>
    <w:p w14:paraId="282A0812" w14:textId="68E9E6F7" w:rsidR="00E95E13" w:rsidRPr="00E95E13" w:rsidRDefault="00135C61" w:rsidP="00135C61">
      <w:pPr>
        <w:pStyle w:val="HBSNormal"/>
        <w:ind w:left="720"/>
      </w:pPr>
      <w:r w:rsidRPr="00135C61">
        <w:rPr>
          <w:i/>
          <w:iCs/>
        </w:rPr>
        <w:t xml:space="preserve">  </w:t>
      </w:r>
      <w:proofErr w:type="gramStart"/>
      <w:r w:rsidRPr="00135C61">
        <w:rPr>
          <w:i/>
          <w:iCs/>
        </w:rPr>
        <w:t>theme(</w:t>
      </w:r>
      <w:proofErr w:type="spellStart"/>
      <w:proofErr w:type="gramEnd"/>
      <w:r w:rsidRPr="00135C61">
        <w:rPr>
          <w:i/>
          <w:iCs/>
        </w:rPr>
        <w:t>axis.text.x</w:t>
      </w:r>
      <w:proofErr w:type="spellEnd"/>
      <w:r w:rsidRPr="00135C61">
        <w:rPr>
          <w:i/>
          <w:iCs/>
        </w:rPr>
        <w:t xml:space="preserve"> = </w:t>
      </w:r>
      <w:proofErr w:type="spellStart"/>
      <w:r w:rsidRPr="00135C61">
        <w:rPr>
          <w:i/>
          <w:iCs/>
        </w:rPr>
        <w:t>element_text</w:t>
      </w:r>
      <w:proofErr w:type="spellEnd"/>
      <w:r w:rsidRPr="00135C61">
        <w:rPr>
          <w:i/>
          <w:iCs/>
        </w:rPr>
        <w:t xml:space="preserve">(angle = 90, </w:t>
      </w:r>
      <w:proofErr w:type="spellStart"/>
      <w:r w:rsidRPr="00135C61">
        <w:rPr>
          <w:i/>
          <w:iCs/>
        </w:rPr>
        <w:t>hjust</w:t>
      </w:r>
      <w:proofErr w:type="spellEnd"/>
      <w:r w:rsidRPr="00135C61">
        <w:rPr>
          <w:i/>
          <w:iCs/>
        </w:rPr>
        <w:t xml:space="preserve"> = 1))</w:t>
      </w:r>
    </w:p>
    <w:p w14:paraId="772D0863" w14:textId="78D20FEC" w:rsidR="00F92F90" w:rsidRDefault="00F92F90" w:rsidP="00CC1322">
      <w:pPr>
        <w:rPr>
          <w:sz w:val="16"/>
          <w:szCs w:val="16"/>
        </w:rPr>
      </w:pPr>
    </w:p>
    <w:sectPr w:rsidR="00F92F90" w:rsidSect="003707F5">
      <w:footerReference w:type="first" r:id="rId31"/>
      <w:pgSz w:w="12240" w:h="15840"/>
      <w:pgMar w:top="171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F9A9F" w14:textId="77777777" w:rsidR="009611A1" w:rsidRDefault="009611A1" w:rsidP="004A047E">
      <w:pPr>
        <w:spacing w:after="0" w:line="240" w:lineRule="auto"/>
      </w:pPr>
      <w:r>
        <w:separator/>
      </w:r>
    </w:p>
  </w:endnote>
  <w:endnote w:type="continuationSeparator" w:id="0">
    <w:p w14:paraId="3036D421" w14:textId="77777777" w:rsidR="009611A1" w:rsidRDefault="009611A1" w:rsidP="004A0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2356A" w14:textId="77777777" w:rsidR="00962EAC" w:rsidRPr="003707F5" w:rsidRDefault="00962EAC" w:rsidP="008F4299">
    <w:pPr>
      <w:pStyle w:val="Footer"/>
      <w:jc w:val="right"/>
      <w:rPr>
        <w:sz w:val="18"/>
        <w:szCs w:val="18"/>
      </w:rPr>
    </w:pPr>
    <w:sdt>
      <w:sdtPr>
        <w:rPr>
          <w:sz w:val="18"/>
          <w:szCs w:val="18"/>
        </w:rPr>
        <w:id w:val="2062586988"/>
        <w:docPartObj>
          <w:docPartGallery w:val="Page Numbers (Bottom of Page)"/>
          <w:docPartUnique/>
        </w:docPartObj>
      </w:sdtPr>
      <w:sdtContent>
        <w:r w:rsidRPr="003707F5">
          <w:rPr>
            <w:noProof/>
            <w:sz w:val="18"/>
            <w:szCs w:val="18"/>
          </w:rPr>
          <mc:AlternateContent>
            <mc:Choice Requires="wps">
              <w:drawing>
                <wp:anchor distT="0" distB="0" distL="114300" distR="114300" simplePos="0" relativeHeight="251686912" behindDoc="0" locked="0" layoutInCell="1" allowOverlap="1" wp14:anchorId="70D3422E" wp14:editId="739ECF1A">
                  <wp:simplePos x="0" y="0"/>
                  <wp:positionH relativeFrom="margin">
                    <wp:align>center</wp:align>
                  </wp:positionH>
                  <wp:positionV relativeFrom="paragraph">
                    <wp:posOffset>-125658</wp:posOffset>
                  </wp:positionV>
                  <wp:extent cx="5976656" cy="45719"/>
                  <wp:effectExtent l="95250" t="38100" r="5080" b="88265"/>
                  <wp:wrapNone/>
                  <wp:docPr id="49" name="Rectangle 49"/>
                  <wp:cNvGraphicFramePr/>
                  <a:graphic xmlns:a="http://schemas.openxmlformats.org/drawingml/2006/main">
                    <a:graphicData uri="http://schemas.microsoft.com/office/word/2010/wordprocessingShape">
                      <wps:wsp>
                        <wps:cNvSpPr/>
                        <wps:spPr>
                          <a:xfrm>
                            <a:off x="0" y="0"/>
                            <a:ext cx="5976656" cy="45719"/>
                          </a:xfrm>
                          <a:prstGeom prst="rect">
                            <a:avLst/>
                          </a:prstGeom>
                          <a:solidFill>
                            <a:schemeClr val="tx1">
                              <a:lumMod val="65000"/>
                              <a:lumOff val="3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8CDF9" id="Rectangle 49" o:spid="_x0000_s1026" style="position:absolute;margin-left:0;margin-top:-9.9pt;width:470.6pt;height:3.6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" fillcolor="#5a5a5a [2109]" stroked="f" strokeweight="1pt">
                  <v:shadow on="t" color="black" opacity="26214f" origin=".5,-.5" offset="-.74836mm,.74836mm"/>
                  <w10:wrap anchorx="margin"/>
                </v:rect>
              </w:pict>
            </mc:Fallback>
          </mc:AlternateContent>
        </w:r>
      </w:sdtContent>
    </w:sdt>
    <w:r w:rsidRPr="008F4299">
      <w:rPr>
        <w:sz w:val="18"/>
        <w:szCs w:val="18"/>
      </w:rPr>
      <w:t xml:space="preserve"> </w:t>
    </w:r>
    <w:sdt>
      <w:sdtPr>
        <w:rPr>
          <w:sz w:val="18"/>
          <w:szCs w:val="18"/>
        </w:rPr>
        <w:id w:val="-1946691746"/>
        <w:docPartObj>
          <w:docPartGallery w:val="Page Numbers (Bottom of Page)"/>
          <w:docPartUnique/>
        </w:docPartObj>
      </w:sdtPr>
      <w:sdtContent>
        <w:r w:rsidRPr="003707F5">
          <w:rPr>
            <w:sz w:val="18"/>
            <w:szCs w:val="18"/>
          </w:rPr>
          <w:fldChar w:fldCharType="begin"/>
        </w:r>
        <w:r w:rsidRPr="003707F5">
          <w:rPr>
            <w:sz w:val="18"/>
            <w:szCs w:val="18"/>
          </w:rPr>
          <w:instrText>PAGE   \* MERGEFORMAT</w:instrText>
        </w:r>
        <w:r w:rsidRPr="003707F5">
          <w:rPr>
            <w:sz w:val="18"/>
            <w:szCs w:val="18"/>
          </w:rPr>
          <w:fldChar w:fldCharType="separate"/>
        </w:r>
        <w:r>
          <w:rPr>
            <w:sz w:val="18"/>
            <w:szCs w:val="18"/>
          </w:rPr>
          <w:t>2</w:t>
        </w:r>
        <w:r w:rsidRPr="003707F5">
          <w:rPr>
            <w:sz w:val="18"/>
            <w:szCs w:val="18"/>
          </w:rPr>
          <w:fldChar w:fldCharType="end"/>
        </w:r>
      </w:sdtContent>
    </w:sdt>
  </w:p>
  <w:p w14:paraId="368825BC" w14:textId="77777777" w:rsidR="00962EAC" w:rsidRPr="003707F5" w:rsidRDefault="00962EAC" w:rsidP="003707F5">
    <w:pPr>
      <w:pStyle w:val="Footer"/>
      <w:jc w:val="right"/>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707BB" w14:textId="77777777" w:rsidR="00962EAC" w:rsidRDefault="00962EAC">
    <w:pPr>
      <w:pStyle w:val="Footer"/>
    </w:pPr>
    <w:r w:rsidRPr="003707F5">
      <w:rPr>
        <w:noProof/>
        <w:sz w:val="18"/>
        <w:szCs w:val="18"/>
      </w:rPr>
      <mc:AlternateContent>
        <mc:Choice Requires="wps">
          <w:drawing>
            <wp:anchor distT="0" distB="0" distL="114300" distR="114300" simplePos="0" relativeHeight="251694080" behindDoc="0" locked="0" layoutInCell="1" allowOverlap="1" wp14:anchorId="363D68BC" wp14:editId="6CE7BE66">
              <wp:simplePos x="0" y="0"/>
              <wp:positionH relativeFrom="margin">
                <wp:posOffset>-508599</wp:posOffset>
              </wp:positionH>
              <wp:positionV relativeFrom="paragraph">
                <wp:posOffset>101324</wp:posOffset>
              </wp:positionV>
              <wp:extent cx="6426320" cy="45719"/>
              <wp:effectExtent l="95250" t="38100" r="0" b="88265"/>
              <wp:wrapNone/>
              <wp:docPr id="59" name="Rectangle 59"/>
              <wp:cNvGraphicFramePr/>
              <a:graphic xmlns:a="http://schemas.openxmlformats.org/drawingml/2006/main">
                <a:graphicData uri="http://schemas.microsoft.com/office/word/2010/wordprocessingShape">
                  <wps:wsp>
                    <wps:cNvSpPr/>
                    <wps:spPr>
                      <a:xfrm>
                        <a:off x="0" y="0"/>
                        <a:ext cx="6426320" cy="45719"/>
                      </a:xfrm>
                      <a:prstGeom prst="rect">
                        <a:avLst/>
                      </a:prstGeom>
                      <a:solidFill>
                        <a:schemeClr val="tx1">
                          <a:lumMod val="65000"/>
                          <a:lumOff val="3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FA693" id="Rectangle 59" o:spid="_x0000_s1026" style="position:absolute;margin-left:-40.05pt;margin-top:8pt;width:506pt;height:3.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" fillcolor="#5a5a5a [2109]" stroked="f" strokeweight="1pt">
              <v:shadow on="t" color="black" opacity="26214f" origin=".5,-.5" offset="-.74836mm,.74836mm"/>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987D8" w14:textId="77777777" w:rsidR="00962EAC" w:rsidRDefault="00962EAC">
    <w:pPr>
      <w:pStyle w:val="Footer"/>
    </w:pPr>
    <w:r w:rsidRPr="003707F5">
      <w:rPr>
        <w:noProof/>
        <w:sz w:val="18"/>
        <w:szCs w:val="18"/>
      </w:rPr>
      <mc:AlternateContent>
        <mc:Choice Requires="wps">
          <w:drawing>
            <wp:anchor distT="0" distB="0" distL="114300" distR="114300" simplePos="0" relativeHeight="251692032" behindDoc="0" locked="0" layoutInCell="1" allowOverlap="1" wp14:anchorId="063EAB72" wp14:editId="2D43E066">
              <wp:simplePos x="0" y="0"/>
              <wp:positionH relativeFrom="margin">
                <wp:posOffset>-33379</wp:posOffset>
              </wp:positionH>
              <wp:positionV relativeFrom="paragraph">
                <wp:posOffset>-178195</wp:posOffset>
              </wp:positionV>
              <wp:extent cx="5976656" cy="45719"/>
              <wp:effectExtent l="95250" t="38100" r="5080" b="88265"/>
              <wp:wrapNone/>
              <wp:docPr id="57" name="Rectangle 57"/>
              <wp:cNvGraphicFramePr/>
              <a:graphic xmlns:a="http://schemas.openxmlformats.org/drawingml/2006/main">
                <a:graphicData uri="http://schemas.microsoft.com/office/word/2010/wordprocessingShape">
                  <wps:wsp>
                    <wps:cNvSpPr/>
                    <wps:spPr>
                      <a:xfrm>
                        <a:off x="0" y="0"/>
                        <a:ext cx="5976656" cy="45719"/>
                      </a:xfrm>
                      <a:prstGeom prst="rect">
                        <a:avLst/>
                      </a:prstGeom>
                      <a:solidFill>
                        <a:schemeClr val="tx1">
                          <a:lumMod val="65000"/>
                          <a:lumOff val="3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C77C1" id="Rectangle 57" o:spid="_x0000_s1026" style="position:absolute;margin-left:-2.65pt;margin-top:-14.05pt;width:470.6pt;height:3.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" fillcolor="#5a5a5a [2109]" stroked="f" strokeweight="1pt">
              <v:shadow on="t" color="black" opacity="26214f" origin=".5,-.5" offset="-.74836mm,.74836mm"/>
              <w10:wrap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487363335"/>
      <w:docPartObj>
        <w:docPartGallery w:val="Page Numbers (Bottom of Page)"/>
        <w:docPartUnique/>
      </w:docPartObj>
    </w:sdtPr>
    <w:sdtContent>
      <w:p w14:paraId="700CB1A9" w14:textId="77777777" w:rsidR="00962EAC" w:rsidRPr="003707F5" w:rsidRDefault="00962EAC" w:rsidP="003707F5">
        <w:pPr>
          <w:pStyle w:val="Footer"/>
          <w:jc w:val="right"/>
          <w:rPr>
            <w:sz w:val="18"/>
            <w:szCs w:val="18"/>
          </w:rPr>
        </w:pPr>
        <w:r w:rsidRPr="00613448">
          <w:rPr>
            <w:noProof/>
            <w:sz w:val="18"/>
            <w:szCs w:val="18"/>
          </w:rPr>
          <mc:AlternateContent>
            <mc:Choice Requires="wps">
              <w:drawing>
                <wp:anchor distT="0" distB="0" distL="114300" distR="114300" simplePos="0" relativeHeight="251689984" behindDoc="0" locked="0" layoutInCell="1" allowOverlap="1" wp14:anchorId="2004746F" wp14:editId="65F395D2">
                  <wp:simplePos x="0" y="0"/>
                  <wp:positionH relativeFrom="margin">
                    <wp:posOffset>-14605</wp:posOffset>
                  </wp:positionH>
                  <wp:positionV relativeFrom="paragraph">
                    <wp:posOffset>-81028</wp:posOffset>
                  </wp:positionV>
                  <wp:extent cx="5976656" cy="45719"/>
                  <wp:effectExtent l="95250" t="38100" r="5080" b="88265"/>
                  <wp:wrapNone/>
                  <wp:docPr id="56" name="Rectangle 56"/>
                  <wp:cNvGraphicFramePr/>
                  <a:graphic xmlns:a="http://schemas.openxmlformats.org/drawingml/2006/main">
                    <a:graphicData uri="http://schemas.microsoft.com/office/word/2010/wordprocessingShape">
                      <wps:wsp>
                        <wps:cNvSpPr/>
                        <wps:spPr>
                          <a:xfrm>
                            <a:off x="0" y="0"/>
                            <a:ext cx="5976656" cy="45719"/>
                          </a:xfrm>
                          <a:prstGeom prst="rect">
                            <a:avLst/>
                          </a:prstGeom>
                          <a:solidFill>
                            <a:schemeClr val="tx1">
                              <a:lumMod val="65000"/>
                              <a:lumOff val="3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70C94" id="Rectangle 56" o:spid="_x0000_s1026" style="position:absolute;margin-left:-1.15pt;margin-top:-6.4pt;width:470.6pt;height:3.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" fillcolor="#5a5a5a [2109]" stroked="f" strokeweight="1pt">
                  <v:shadow on="t" color="black" opacity="26214f" origin=".5,-.5" offset="-.74836mm,.74836mm"/>
                  <w10:wrap anchorx="margin"/>
                </v:rect>
              </w:pict>
            </mc:Fallback>
          </mc:AlternateContent>
        </w:r>
        <w:r w:rsidRPr="003707F5">
          <w:rPr>
            <w:sz w:val="18"/>
            <w:szCs w:val="18"/>
          </w:rPr>
          <w:fldChar w:fldCharType="begin"/>
        </w:r>
        <w:r w:rsidRPr="003707F5">
          <w:rPr>
            <w:sz w:val="18"/>
            <w:szCs w:val="18"/>
          </w:rPr>
          <w:instrText>PAGE   \* MERGEFORMAT</w:instrText>
        </w:r>
        <w:r w:rsidRPr="003707F5">
          <w:rPr>
            <w:sz w:val="18"/>
            <w:szCs w:val="18"/>
          </w:rPr>
          <w:fldChar w:fldCharType="separate"/>
        </w:r>
        <w:r>
          <w:rPr>
            <w:sz w:val="18"/>
            <w:szCs w:val="18"/>
          </w:rPr>
          <w:t>1</w:t>
        </w:r>
        <w:r w:rsidRPr="003707F5">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9E275" w14:textId="77777777" w:rsidR="009611A1" w:rsidRDefault="009611A1" w:rsidP="004A047E">
      <w:pPr>
        <w:spacing w:after="0" w:line="240" w:lineRule="auto"/>
      </w:pPr>
      <w:r>
        <w:separator/>
      </w:r>
    </w:p>
  </w:footnote>
  <w:footnote w:type="continuationSeparator" w:id="0">
    <w:p w14:paraId="35C60BC3" w14:textId="77777777" w:rsidR="009611A1" w:rsidRDefault="009611A1" w:rsidP="004A0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95FC2" w14:textId="77777777" w:rsidR="00962EAC" w:rsidRDefault="00962EAC">
    <w:pPr>
      <w:pStyle w:val="Header"/>
    </w:pPr>
    <w:r w:rsidRPr="00045D56">
      <w:rPr>
        <w:noProof/>
      </w:rPr>
      <w:drawing>
        <wp:anchor distT="0" distB="0" distL="114300" distR="114300" simplePos="0" relativeHeight="251700224" behindDoc="0" locked="0" layoutInCell="1" allowOverlap="1" wp14:anchorId="6C39182D" wp14:editId="6561671D">
          <wp:simplePos x="0" y="0"/>
          <wp:positionH relativeFrom="leftMargin">
            <wp:posOffset>990600</wp:posOffset>
          </wp:positionH>
          <wp:positionV relativeFrom="paragraph">
            <wp:posOffset>-66675</wp:posOffset>
          </wp:positionV>
          <wp:extent cx="239230" cy="239230"/>
          <wp:effectExtent l="0" t="0" r="8890" b="8890"/>
          <wp:wrapNone/>
          <wp:docPr id="1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9230" cy="2392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64BDAB9C" wp14:editId="5B6D64F9">
              <wp:simplePos x="0" y="0"/>
              <wp:positionH relativeFrom="column">
                <wp:posOffset>-5727</wp:posOffset>
              </wp:positionH>
              <wp:positionV relativeFrom="paragraph">
                <wp:posOffset>-161048</wp:posOffset>
              </wp:positionV>
              <wp:extent cx="5977746" cy="400050"/>
              <wp:effectExtent l="95250" t="38100" r="61595" b="114300"/>
              <wp:wrapNone/>
              <wp:docPr id="45" name="Rectangle 45"/>
              <wp:cNvGraphicFramePr/>
              <a:graphic xmlns:a="http://schemas.openxmlformats.org/drawingml/2006/main">
                <a:graphicData uri="http://schemas.microsoft.com/office/word/2010/wordprocessingShape">
                  <wps:wsp>
                    <wps:cNvSpPr/>
                    <wps:spPr>
                      <a:xfrm>
                        <a:off x="0" y="0"/>
                        <a:ext cx="5977746" cy="400050"/>
                      </a:xfrm>
                      <a:prstGeom prst="rect">
                        <a:avLst/>
                      </a:prstGeom>
                      <a:ln w="6350">
                        <a:solidFill>
                          <a:schemeClr val="accent1">
                            <a:lumMod val="50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2C18A5" id="Rectangle 45" o:spid="_x0000_s1026" style="position:absolute;margin-left:-.45pt;margin-top:-12.7pt;width:470.7pt;height:3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" fillcolor="#a41034 [3204]" strokecolor="#510819 [1604]" strokeweight=".5pt">
              <v:shadow on="t" color="black" opacity="26214f" origin=".5,-.5" offset="-.74836mm,.74836mm"/>
            </v:rect>
          </w:pict>
        </mc:Fallback>
      </mc:AlternateContent>
    </w:r>
    <w:r>
      <w:rPr>
        <w:noProof/>
      </w:rPr>
      <mc:AlternateContent>
        <mc:Choice Requires="wps">
          <w:drawing>
            <wp:anchor distT="0" distB="0" distL="114300" distR="114300" simplePos="0" relativeHeight="251684864" behindDoc="0" locked="0" layoutInCell="1" allowOverlap="1" wp14:anchorId="0EC7947A" wp14:editId="1997D501">
              <wp:simplePos x="0" y="0"/>
              <wp:positionH relativeFrom="column">
                <wp:posOffset>-5727</wp:posOffset>
              </wp:positionH>
              <wp:positionV relativeFrom="paragraph">
                <wp:posOffset>244115</wp:posOffset>
              </wp:positionV>
              <wp:extent cx="5977746" cy="45719"/>
              <wp:effectExtent l="95250" t="38100" r="23495" b="107315"/>
              <wp:wrapNone/>
              <wp:docPr id="48" name="Rectangle 48"/>
              <wp:cNvGraphicFramePr/>
              <a:graphic xmlns:a="http://schemas.openxmlformats.org/drawingml/2006/main">
                <a:graphicData uri="http://schemas.microsoft.com/office/word/2010/wordprocessingShape">
                  <wps:wsp>
                    <wps:cNvSpPr/>
                    <wps:spPr>
                      <a:xfrm>
                        <a:off x="0" y="0"/>
                        <a:ext cx="5977746" cy="45719"/>
                      </a:xfrm>
                      <a:prstGeom prst="rect">
                        <a:avLst/>
                      </a:prstGeom>
                      <a:solidFill>
                        <a:schemeClr val="tx1">
                          <a:lumMod val="65000"/>
                          <a:lumOff val="35000"/>
                        </a:schemeClr>
                      </a:solidFill>
                      <a:ln w="6350">
                        <a:solidFill>
                          <a:schemeClr val="tx1">
                            <a:lumMod val="65000"/>
                            <a:lumOff val="35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E37D4E" id="Rectangle 48" o:spid="_x0000_s1026" style="position:absolute;margin-left:-.45pt;margin-top:19.2pt;width:470.7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" fillcolor="#5a5a5a [2109]" strokecolor="#5a5a5a [2109]" strokeweight=".5pt">
              <v:shadow on="t" color="black" opacity="26214f" origin=".5,-.5" offset="-.74836mm,.74836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2DF8F" w14:textId="77777777" w:rsidR="00962EAC" w:rsidRDefault="00962EAC">
    <w:pPr>
      <w:pStyle w:val="Header"/>
    </w:pPr>
    <w:r w:rsidRPr="00045D56">
      <w:rPr>
        <w:noProof/>
      </w:rPr>
      <w:drawing>
        <wp:anchor distT="0" distB="0" distL="114300" distR="114300" simplePos="0" relativeHeight="251696128" behindDoc="0" locked="0" layoutInCell="1" allowOverlap="1" wp14:anchorId="2E7C03F8" wp14:editId="66B10DBE">
          <wp:simplePos x="0" y="0"/>
          <wp:positionH relativeFrom="leftMargin">
            <wp:posOffset>523875</wp:posOffset>
          </wp:positionH>
          <wp:positionV relativeFrom="paragraph">
            <wp:posOffset>-85725</wp:posOffset>
          </wp:positionV>
          <wp:extent cx="239230" cy="239230"/>
          <wp:effectExtent l="0" t="0" r="8890" b="889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9230" cy="2392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74624" behindDoc="0" locked="0" layoutInCell="1" allowOverlap="1" wp14:anchorId="31692B42" wp14:editId="2AAD58C5">
              <wp:simplePos x="0" y="0"/>
              <wp:positionH relativeFrom="column">
                <wp:posOffset>-504825</wp:posOffset>
              </wp:positionH>
              <wp:positionV relativeFrom="paragraph">
                <wp:posOffset>-161925</wp:posOffset>
              </wp:positionV>
              <wp:extent cx="6426200" cy="450882"/>
              <wp:effectExtent l="95250" t="38100" r="50800" b="120650"/>
              <wp:wrapNone/>
              <wp:docPr id="38" name="Groupe 38"/>
              <wp:cNvGraphicFramePr/>
              <a:graphic xmlns:a="http://schemas.openxmlformats.org/drawingml/2006/main">
                <a:graphicData uri="http://schemas.microsoft.com/office/word/2010/wordprocessingGroup">
                  <wpg:wgp>
                    <wpg:cNvGrpSpPr/>
                    <wpg:grpSpPr>
                      <a:xfrm>
                        <a:off x="0" y="0"/>
                        <a:ext cx="6426200" cy="450882"/>
                        <a:chOff x="0" y="0"/>
                        <a:chExt cx="6426200" cy="450882"/>
                      </a:xfrm>
                    </wpg:grpSpPr>
                    <wps:wsp>
                      <wps:cNvPr id="476" name="Rectangle 476"/>
                      <wps:cNvSpPr/>
                      <wps:spPr>
                        <a:xfrm>
                          <a:off x="0" y="0"/>
                          <a:ext cx="6426200" cy="400050"/>
                        </a:xfrm>
                        <a:prstGeom prst="rect">
                          <a:avLst/>
                        </a:prstGeom>
                        <a:ln w="6350">
                          <a:solidFill>
                            <a:schemeClr val="accent1">
                              <a:lumMod val="50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470"/>
                      <wps:cNvSpPr txBox="1"/>
                      <wps:spPr>
                        <a:xfrm>
                          <a:off x="4735542" y="5027"/>
                          <a:ext cx="1690657" cy="381000"/>
                        </a:xfrm>
                        <a:prstGeom prst="rect">
                          <a:avLst/>
                        </a:prstGeom>
                        <a:noFill/>
                        <a:ln w="6350">
                          <a:noFill/>
                        </a:ln>
                      </wps:spPr>
                      <wps:txbx>
                        <w:txbxContent>
                          <w:p w14:paraId="5D2F098C" w14:textId="77777777" w:rsidR="00962EAC" w:rsidRPr="009C7863" w:rsidRDefault="00962EAC" w:rsidP="002D4B41">
                            <w:pPr>
                              <w:pStyle w:val="NoSpacing"/>
                              <w:spacing w:before="0" w:beforeAutospacing="0" w:after="0" w:afterAutospacing="0" w:line="216" w:lineRule="auto"/>
                              <w:jc w:val="right"/>
                              <w:rPr>
                                <w:sz w:val="16"/>
                                <w:szCs w:val="16"/>
                              </w:rPr>
                            </w:pPr>
                            <w:r w:rsidRPr="00CC1322">
                              <w:rPr>
                                <w:rFonts w:ascii="Arial Narrow" w:hAnsi="Arial Narrow"/>
                                <w:b/>
                                <w:bCs/>
                                <w:color w:val="FFFFFF" w:themeColor="background1"/>
                                <w:sz w:val="16"/>
                                <w:szCs w:val="16"/>
                              </w:rPr>
                              <w:t>Data Wrangling</w:t>
                            </w:r>
                            <w:r>
                              <w:rPr>
                                <w:rFonts w:ascii="Arial Narrow" w:hAnsi="Arial Narrow"/>
                                <w:b/>
                                <w:bCs/>
                                <w:color w:val="FFFFFF" w:themeColor="background1"/>
                                <w:sz w:val="16"/>
                                <w:szCs w:val="16"/>
                              </w:rPr>
                              <w:br/>
                            </w:r>
                            <w:r w:rsidRPr="002176D3">
                              <w:rPr>
                                <w:rFonts w:ascii="Arial Narrow" w:hAnsi="Arial Narrow"/>
                                <w:b/>
                                <w:bCs/>
                                <w:color w:val="FFFFFF" w:themeColor="background1"/>
                                <w:sz w:val="16"/>
                                <w:szCs w:val="16"/>
                                <w:highlight w:val="red"/>
                              </w:rPr>
                              <w:t>Start Date – End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405163"/>
                          <a:ext cx="6426200" cy="45719"/>
                        </a:xfrm>
                        <a:prstGeom prst="rect">
                          <a:avLst/>
                        </a:prstGeom>
                        <a:solidFill>
                          <a:schemeClr val="tx1">
                            <a:lumMod val="65000"/>
                            <a:lumOff val="35000"/>
                          </a:schemeClr>
                        </a:solidFill>
                        <a:ln w="6350">
                          <a:solidFill>
                            <a:schemeClr val="tx1">
                              <a:lumMod val="65000"/>
                              <a:lumOff val="35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1692B42" id="Groupe 38" o:spid="_x0000_s1028" style="position:absolute;margin-left:-39.75pt;margin-top:-12.75pt;width:506pt;height:35.5pt;z-index:251674624;mso-width-relative:margin" coordsize="64262,4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">
              <v:rect id="Rectangle 476" o:spid="_x0000_s1029" style="position:absolute;width:64262;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" fillcolor="#a41034 [3204]" strokecolor="#510819 [1604]" strokeweight=".5pt">
                <v:shadow on="t" color="black" opacity="26214f" origin=".5,-.5" offset="-.74836mm,.74836mm"/>
              </v:rect>
              <v:shapetype id="_x0000_t202" coordsize="21600,21600" o:spt="202" path="m,l,21600r21600,l21600,xe">
                <v:stroke joinstyle="miter"/>
                <v:path gradientshapeok="t" o:connecttype="rect"/>
              </v:shapetype>
              <v:shape id="Text Box 470" o:spid="_x0000_s1030" type="#_x0000_t202" style="position:absolute;left:47355;top:50;width:1690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" filled="f" stroked="f" strokeweight=".5pt">
                <v:textbox>
                  <w:txbxContent>
                    <w:p w14:paraId="5D2F098C" w14:textId="77777777" w:rsidR="00962EAC" w:rsidRPr="009C7863" w:rsidRDefault="00962EAC" w:rsidP="002D4B41">
                      <w:pPr>
                        <w:pStyle w:val="NoSpacing"/>
                        <w:spacing w:before="0" w:beforeAutospacing="0" w:after="0" w:afterAutospacing="0" w:line="216" w:lineRule="auto"/>
                        <w:jc w:val="right"/>
                        <w:rPr>
                          <w:sz w:val="16"/>
                          <w:szCs w:val="16"/>
                        </w:rPr>
                      </w:pPr>
                      <w:r w:rsidRPr="00CC1322">
                        <w:rPr>
                          <w:rFonts w:ascii="Arial Narrow" w:hAnsi="Arial Narrow"/>
                          <w:b/>
                          <w:bCs/>
                          <w:color w:val="FFFFFF" w:themeColor="background1"/>
                          <w:sz w:val="16"/>
                          <w:szCs w:val="16"/>
                        </w:rPr>
                        <w:t>Data Wrangling</w:t>
                      </w:r>
                      <w:r>
                        <w:rPr>
                          <w:rFonts w:ascii="Arial Narrow" w:hAnsi="Arial Narrow"/>
                          <w:b/>
                          <w:bCs/>
                          <w:color w:val="FFFFFF" w:themeColor="background1"/>
                          <w:sz w:val="16"/>
                          <w:szCs w:val="16"/>
                        </w:rPr>
                        <w:br/>
                      </w:r>
                      <w:r w:rsidRPr="002176D3">
                        <w:rPr>
                          <w:rFonts w:ascii="Arial Narrow" w:hAnsi="Arial Narrow"/>
                          <w:b/>
                          <w:bCs/>
                          <w:color w:val="FFFFFF" w:themeColor="background1"/>
                          <w:sz w:val="16"/>
                          <w:szCs w:val="16"/>
                          <w:highlight w:val="red"/>
                        </w:rPr>
                        <w:t>Start Date – End Date</w:t>
                      </w:r>
                    </w:p>
                  </w:txbxContent>
                </v:textbox>
              </v:shape>
              <v:rect id="Rectangle 34" o:spid="_x0000_s1031" style="position:absolute;top:4051;width:6426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" fillcolor="#5a5a5a [2109]" strokecolor="#5a5a5a [2109]" strokeweight=".5pt">
                <v:shadow on="t" color="black" opacity="26214f" origin=".5,-.5" offset="-.74836mm,.74836mm"/>
              </v:rect>
            </v:group>
          </w:pict>
        </mc:Fallback>
      </mc:AlternateContent>
    </w:r>
    <w:r>
      <w:rPr>
        <w:noProof/>
      </w:rPr>
      <mc:AlternateContent>
        <mc:Choice Requires="wpg">
          <w:drawing>
            <wp:anchor distT="0" distB="0" distL="114300" distR="114300" simplePos="0" relativeHeight="251676672" behindDoc="0" locked="0" layoutInCell="1" allowOverlap="1" wp14:anchorId="57335695" wp14:editId="678D63E0">
              <wp:simplePos x="0" y="0"/>
              <wp:positionH relativeFrom="column">
                <wp:posOffset>-508599</wp:posOffset>
              </wp:positionH>
              <wp:positionV relativeFrom="paragraph">
                <wp:posOffset>288266</wp:posOffset>
              </wp:positionV>
              <wp:extent cx="2136835" cy="8868611"/>
              <wp:effectExtent l="95250" t="38100" r="53975" b="66040"/>
              <wp:wrapNone/>
              <wp:docPr id="37" name="Groupe 37"/>
              <wp:cNvGraphicFramePr/>
              <a:graphic xmlns:a="http://schemas.openxmlformats.org/drawingml/2006/main">
                <a:graphicData uri="http://schemas.microsoft.com/office/word/2010/wordprocessingGroup">
                  <wpg:wgp>
                    <wpg:cNvGrpSpPr/>
                    <wpg:grpSpPr>
                      <a:xfrm>
                        <a:off x="0" y="0"/>
                        <a:ext cx="2136835" cy="8868611"/>
                        <a:chOff x="0" y="0"/>
                        <a:chExt cx="2136835" cy="8868611"/>
                      </a:xfrm>
                    </wpg:grpSpPr>
                    <wps:wsp>
                      <wps:cNvPr id="3" name="Rectangle 3"/>
                      <wps:cNvSpPr/>
                      <wps:spPr>
                        <a:xfrm>
                          <a:off x="0" y="0"/>
                          <a:ext cx="194310" cy="8811895"/>
                        </a:xfrm>
                        <a:prstGeom prst="rect">
                          <a:avLst/>
                        </a:prstGeom>
                        <a:solidFill>
                          <a:schemeClr val="tx1">
                            <a:lumMod val="65000"/>
                            <a:lumOff val="35000"/>
                          </a:schemeClr>
                        </a:solidFill>
                        <a:ln w="6350">
                          <a:solidFill>
                            <a:schemeClr val="tx1">
                              <a:lumMod val="75000"/>
                              <a:lumOff val="25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9435" y="3890513"/>
                          <a:ext cx="2057400" cy="4978098"/>
                          <a:chOff x="80645" y="4211812"/>
                          <a:chExt cx="1306273" cy="3164339"/>
                        </a:xfrm>
                        <a:solidFill>
                          <a:schemeClr val="accent1"/>
                        </a:solidFill>
                      </wpg:grpSpPr>
                      <wpg:grpSp>
                        <wpg:cNvPr id="6" name="Group 6"/>
                        <wpg:cNvGrpSpPr>
                          <a:grpSpLocks noChangeAspect="1"/>
                        </wpg:cNvGrpSpPr>
                        <wpg:grpSpPr>
                          <a:xfrm>
                            <a:off x="141062" y="4211812"/>
                            <a:ext cx="1047750" cy="3121026"/>
                            <a:chOff x="141062" y="4211812"/>
                            <a:chExt cx="1047750" cy="3121026"/>
                          </a:xfrm>
                          <a:grpFill/>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1"/>
                            <a:ext cx="1306273" cy="2549180"/>
                            <a:chOff x="80645" y="4649964"/>
                            <a:chExt cx="874712" cy="1706995"/>
                          </a:xfrm>
                          <a:grpFill/>
                        </wpg:grpSpPr>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s:wsp>
                          <wps:cNvPr id="12" name="Freeform 12"/>
                          <wps:cNvSpPr>
                            <a:spLocks/>
                          </wps:cNvSpPr>
                          <wps:spPr bwMode="auto">
                            <a:xfrm rot="21022919">
                              <a:off x="156944" y="5336196"/>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g:grpSp>
                    </wpg:grpSp>
                  </wpg:wgp>
                </a:graphicData>
              </a:graphic>
            </wp:anchor>
          </w:drawing>
        </mc:Choice>
        <mc:Fallback>
          <w:pict>
            <v:group w14:anchorId="10880D29" id="Groupe 37" o:spid="_x0000_s1026" style="position:absolute;margin-left:-40.05pt;margin-top:22.7pt;width:168.25pt;height:698.3pt;z-index:251676672" coordsize="21368,8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">
              <v:rect id="Rectangle 3" o:spid="_x0000_s1027" style="position:absolute;width:1943;height:88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" fillcolor="#5a5a5a [2109]" strokecolor="#404040 [2429]" strokeweight=".5pt">
                <v:shadow on="t" color="black" opacity="26214f" origin=".5,-.5" offset="-.74836mm,.74836mm"/>
              </v:rect>
              <v:group id="Group 5" o:spid="_x0000_s1028" style="position:absolute;left:794;top:38905;width:20574;height:49781" coordorigin="806,42118" coordsize="13062,31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reeform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reeform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reeform 28" o:spid="_x0000_s1035"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reeform 29" o:spid="_x0000_s1036"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reeform 30" o:spid="_x0000_s1037"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reeform 31" o:spid="_x0000_s1038"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shape id="Freeform 22" o:spid="_x0000_s1039"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" path="m,l,,1,79r2,80l12,317,23,476,39,634,58,792,83,948r24,138l135,1223r5,49l138,1262,105,1106,77,949,53,792,35,634,20,476,9,317,2,159,,79,,xe" filled="f" strokecolor="#44546a [3215]" strokeweight="0">
                    <v:shadow on="t" color="black" opacity="26214f" origin=".5,-.5" offset="-.74836mm,.74836mm"/>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40"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" path="m45,r,l35,66r-9,67l14,267,6,401,3,534,6,669r8,134l18,854r,-3l9,814,8,803,1,669,,534,3,401,12,267,25,132,34,66,45,xe" filled="f" strokecolor="#44546a [3215]" strokeweight="0">
                    <v:shadow on="t" color="black" opacity="26214f" origin=".5,-.5" offset="-.74836mm,.74836mm"/>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7" o:spid="_x0000_s104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" path="m394,r,l356,38,319,77r-35,40l249,160r-42,58l168,276r-37,63l98,402,69,467,45,535,26,604,14,673,7,746,6,766,,749r1,-5l7,673,21,603,40,533,65,466,94,400r33,-64l164,275r40,-60l248,158r34,-42l318,76,354,37,394,xe" filled="f" strokecolor="#44546a [3215]" strokeweight="0">
                    <v:shadow on="t" color="black" opacity="26214f" origin=".5,-.5" offset="-.74836mm,.74836mm"/>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group>
                <v:group id="Group 7" o:spid="_x0000_s1042" style="position:absolute;left:806;top:48269;width:13063;height:25492" coordorigin="806,46499" coordsize="8747,17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reeform 13" o:spid="_x0000_s1044"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reeform 14" o:spid="_x0000_s1045"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reeform 16" o:spid="_x0000_s1046"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reeform 17" o:spid="_x0000_s1047"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reeform 18" o:spid="_x0000_s1048"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reeform 19" o:spid="_x0000_s1049"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shape id="Freeform 8" o:spid="_x0000_s1050"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" path="m,l41,155,86,309r39,116l125,450,79,311,41,183,7,54,,xe" filled="f" strokecolor="#44546a [3215]" strokeweight="0">
                    <v:stroke opacity="13107f"/>
                    <v:shadow on="t" color="black" opacity="26214f" origin=".5,-.5" offset="-.74836mm,.74836mm"/>
                    <v:path arrowok="t" o:connecttype="custom" o:connectlocs="0,0;65088,246063;136525,490538;198438,674688;198438,714375;125413,493713;65088,290513;11113,85725;0,0" o:connectangles="0,0,0,0,0,0,0,0,0"/>
                  </v:shape>
                  <v:shape id="Freeform 9" o:spid="_x0000_s1051"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" path="m,l8,20,37,96r32,74l118,275r-9,l61,174,30,100,,26,,xe" filled="f" strokecolor="#44546a [3215]" strokeweight="0">
                    <v:stroke opacity="13107f"/>
                    <v:shadow on="t" color="black" opacity="26214f" origin=".5,-.5" offset="-.74836mm,.74836mm"/>
                    <v:path arrowok="t" o:connecttype="custom" o:connectlocs="0,0;12700,31750;58738,152400;109538,269875;187325,436563;173038,436563;96838,276225;47625,158750;0,41275;0,0" o:connectangles="0,0,0,0,0,0,0,0,0,0"/>
                  </v:shape>
                  <v:shape id="Freeform 12" o:spid="_x0000_s1052" style="position:absolute;left:1569;top:53361;width:2508;height:10208;rotation:-630326fd;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" path="m,l11,46r11,83l36,211r19,90l76,389r27,87l123,533r21,55l155,632r3,11l142,608,118,544,95,478,69,391,47,302,29,212,13,107,,xe" filled="f" strokecolor="#44546a [3215]" strokeweight="0">
                    <v:stroke opacity="13107f"/>
                    <v:shadow on="t" color="black" opacity="26214f" origin=".5,-.5" offset="-.74836mm,.74836mm"/>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5" o:spid="_x0000_s105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" path="m402,r,1l363,39,325,79r-35,42l255,164r-44,58l171,284r-38,62l100,411,71,478,45,546,27,617,13,689,7,761r,21l,765r1,-4l7,688,21,616,40,545,66,475,95,409r35,-66l167,281r42,-61l253,163r34,-43l324,78,362,38,402,xe" filled="f" strokecolor="#44546a [3215]" strokeweight="0">
                    <v:stroke opacity="13107f"/>
                    <v:shadow on="t" color="black" opacity="26214f" origin=".5,-.5" offset="-.74836mm,.74836mm"/>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678C4" w14:textId="77777777" w:rsidR="00962EAC" w:rsidRDefault="00962EAC">
    <w:pPr>
      <w:pStyle w:val="Header"/>
    </w:pPr>
    <w:r w:rsidRPr="00045D56">
      <w:rPr>
        <w:noProof/>
      </w:rPr>
      <w:drawing>
        <wp:anchor distT="0" distB="0" distL="114300" distR="114300" simplePos="0" relativeHeight="251698176" behindDoc="0" locked="0" layoutInCell="1" allowOverlap="1" wp14:anchorId="1180418C" wp14:editId="005F6052">
          <wp:simplePos x="0" y="0"/>
          <wp:positionH relativeFrom="leftMargin">
            <wp:posOffset>990600</wp:posOffset>
          </wp:positionH>
          <wp:positionV relativeFrom="paragraph">
            <wp:posOffset>57150</wp:posOffset>
          </wp:positionV>
          <wp:extent cx="239230" cy="239230"/>
          <wp:effectExtent l="0" t="0" r="8890" b="8890"/>
          <wp:wrapNone/>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9230" cy="239230"/>
                  </a:xfrm>
                  <a:prstGeom prst="rect">
                    <a:avLst/>
                  </a:prstGeom>
                </pic:spPr>
              </pic:pic>
            </a:graphicData>
          </a:graphic>
          <wp14:sizeRelH relativeFrom="page">
            <wp14:pctWidth>0</wp14:pctWidth>
          </wp14:sizeRelH>
          <wp14:sizeRelV relativeFrom="page">
            <wp14:pctHeight>0</wp14:pctHeight>
          </wp14:sizeRelV>
        </wp:anchor>
      </w:drawing>
    </w:r>
    <w:r w:rsidRPr="00613448">
      <w:rPr>
        <w:noProof/>
        <w:sz w:val="18"/>
        <w:szCs w:val="18"/>
      </w:rPr>
      <mc:AlternateContent>
        <mc:Choice Requires="wpg">
          <w:drawing>
            <wp:anchor distT="0" distB="0" distL="114300" distR="114300" simplePos="0" relativeHeight="251688960" behindDoc="0" locked="0" layoutInCell="1" allowOverlap="1" wp14:anchorId="65FECFB3" wp14:editId="7B7302C8">
              <wp:simplePos x="0" y="0"/>
              <wp:positionH relativeFrom="margin">
                <wp:posOffset>-19050</wp:posOffset>
              </wp:positionH>
              <wp:positionV relativeFrom="paragraph">
                <wp:posOffset>0</wp:posOffset>
              </wp:positionV>
              <wp:extent cx="5977746" cy="450882"/>
              <wp:effectExtent l="95250" t="38100" r="61595" b="120650"/>
              <wp:wrapNone/>
              <wp:docPr id="51" name="Groupe 51"/>
              <wp:cNvGraphicFramePr/>
              <a:graphic xmlns:a="http://schemas.openxmlformats.org/drawingml/2006/main">
                <a:graphicData uri="http://schemas.microsoft.com/office/word/2010/wordprocessingGroup">
                  <wpg:wgp>
                    <wpg:cNvGrpSpPr/>
                    <wpg:grpSpPr>
                      <a:xfrm>
                        <a:off x="0" y="0"/>
                        <a:ext cx="5977746" cy="450882"/>
                        <a:chOff x="560358" y="0"/>
                        <a:chExt cx="6568152" cy="450882"/>
                      </a:xfrm>
                    </wpg:grpSpPr>
                    <wps:wsp>
                      <wps:cNvPr id="52" name="Rectangle 52"/>
                      <wps:cNvSpPr/>
                      <wps:spPr>
                        <a:xfrm>
                          <a:off x="560358" y="0"/>
                          <a:ext cx="6568152" cy="400050"/>
                        </a:xfrm>
                        <a:prstGeom prst="rect">
                          <a:avLst/>
                        </a:prstGeom>
                        <a:ln w="6350">
                          <a:solidFill>
                            <a:schemeClr val="accent1">
                              <a:lumMod val="50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470"/>
                      <wps:cNvSpPr txBox="1"/>
                      <wps:spPr>
                        <a:xfrm>
                          <a:off x="5740523" y="26783"/>
                          <a:ext cx="1387410" cy="381000"/>
                        </a:xfrm>
                        <a:prstGeom prst="rect">
                          <a:avLst/>
                        </a:prstGeom>
                        <a:noFill/>
                        <a:ln w="6350">
                          <a:noFill/>
                        </a:ln>
                      </wps:spPr>
                      <wps:txbx>
                        <w:txbxContent>
                          <w:p w14:paraId="18A4A0DF" w14:textId="77777777" w:rsidR="00962EAC" w:rsidRPr="009C7863" w:rsidRDefault="00962EAC" w:rsidP="00613448">
                            <w:pPr>
                              <w:spacing w:after="0" w:line="216" w:lineRule="auto"/>
                              <w:jc w:val="right"/>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560358" y="405163"/>
                          <a:ext cx="6568152" cy="45719"/>
                        </a:xfrm>
                        <a:prstGeom prst="rect">
                          <a:avLst/>
                        </a:prstGeom>
                        <a:solidFill>
                          <a:schemeClr val="tx1">
                            <a:lumMod val="65000"/>
                            <a:lumOff val="35000"/>
                          </a:schemeClr>
                        </a:solidFill>
                        <a:ln w="6350">
                          <a:solidFill>
                            <a:schemeClr val="tx1">
                              <a:lumMod val="65000"/>
                              <a:lumOff val="35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FECFB3" id="Groupe 51" o:spid="_x0000_s1032" style="position:absolute;margin-left:-1.5pt;margin-top:0;width:470.7pt;height:35.5pt;z-index:251688960;mso-position-horizontal-relative:margin;mso-width-relative:margin;mso-height-relative:margin" coordorigin="5603" coordsize="65681,4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">
              <v:rect id="Rectangle 52" o:spid="_x0000_s1033" style="position:absolute;left:5603;width:65682;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" fillcolor="#a41034 [3204]" strokecolor="#510819 [1604]" strokeweight=".5pt">
                <v:shadow on="t" color="black" opacity="26214f" origin=".5,-.5" offset="-.74836mm,.74836mm"/>
              </v:rect>
              <v:shapetype id="_x0000_t202" coordsize="21600,21600" o:spt="202" path="m,l,21600r21600,l21600,xe">
                <v:stroke joinstyle="miter"/>
                <v:path gradientshapeok="t" o:connecttype="rect"/>
              </v:shapetype>
              <v:shape id="Text Box 470" o:spid="_x0000_s1034" type="#_x0000_t202" style="position:absolute;left:57405;top:267;width:1387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" filled="f" stroked="f" strokeweight=".5pt">
                <v:textbox>
                  <w:txbxContent>
                    <w:p w14:paraId="18A4A0DF" w14:textId="77777777" w:rsidR="00962EAC" w:rsidRPr="009C7863" w:rsidRDefault="00962EAC" w:rsidP="00613448">
                      <w:pPr>
                        <w:spacing w:after="0" w:line="216" w:lineRule="auto"/>
                        <w:jc w:val="right"/>
                        <w:rPr>
                          <w:sz w:val="16"/>
                          <w:szCs w:val="16"/>
                        </w:rPr>
                      </w:pPr>
                    </w:p>
                  </w:txbxContent>
                </v:textbox>
              </v:shape>
              <v:rect id="Rectangle 55" o:spid="_x0000_s1035" style="position:absolute;left:5603;top:4051;width:6568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" fillcolor="#5a5a5a [2109]" strokecolor="#5a5a5a [2109]" strokeweight=".5pt">
                <v:shadow on="t" color="black" opacity="26214f" origin=".5,-.5" offset="-.74836mm,.74836mm"/>
              </v:rect>
              <w10:wrap anchorx="margin"/>
            </v:group>
          </w:pict>
        </mc:Fallback>
      </mc:AlternateContent>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978A0"/>
    <w:multiLevelType w:val="multilevel"/>
    <w:tmpl w:val="50EA80D2"/>
    <w:name w:val="HBS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8836465"/>
    <w:multiLevelType w:val="multilevel"/>
    <w:tmpl w:val="0409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abstractNum w:abstractNumId="2" w15:restartNumberingAfterBreak="0">
    <w:nsid w:val="2BBE5B01"/>
    <w:multiLevelType w:val="multilevel"/>
    <w:tmpl w:val="7842F08C"/>
    <w:name w:val="HBS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E791C84"/>
    <w:multiLevelType w:val="hybridMultilevel"/>
    <w:tmpl w:val="3650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A7C45"/>
    <w:multiLevelType w:val="multilevel"/>
    <w:tmpl w:val="EADCA1BC"/>
    <w:lvl w:ilvl="0">
      <w:start w:val="1"/>
      <w:numFmt w:val="decimal"/>
      <w:pStyle w:val="HBST1"/>
      <w:lvlText w:val="%1."/>
      <w:lvlJc w:val="left"/>
      <w:pPr>
        <w:ind w:left="720" w:hanging="360"/>
      </w:pPr>
      <w:rPr>
        <w:rFonts w:hint="default"/>
      </w:rPr>
    </w:lvl>
    <w:lvl w:ilvl="1">
      <w:start w:val="1"/>
      <w:numFmt w:val="decimal"/>
      <w:pStyle w:val="HBST2"/>
      <w:lvlText w:val="%1.%2."/>
      <w:lvlJc w:val="left"/>
      <w:pPr>
        <w:ind w:left="1440" w:hanging="360"/>
      </w:pPr>
      <w:rPr>
        <w:rFonts w:hint="default"/>
      </w:rPr>
    </w:lvl>
    <w:lvl w:ilvl="2">
      <w:start w:val="1"/>
      <w:numFmt w:val="decimal"/>
      <w:pStyle w:val="HBST3"/>
      <w:lvlText w:val="%1.%2.%3."/>
      <w:lvlJc w:val="left"/>
      <w:pPr>
        <w:ind w:left="2160" w:hanging="360"/>
      </w:pPr>
      <w:rPr>
        <w:rFonts w:hint="default"/>
      </w:rPr>
    </w:lvl>
    <w:lvl w:ilvl="3">
      <w:start w:val="1"/>
      <w:numFmt w:val="bullet"/>
      <w:pStyle w:val="HBSBullets1"/>
      <w:lvlText w:val=""/>
      <w:lvlJc w:val="left"/>
      <w:pPr>
        <w:ind w:left="2880" w:hanging="360"/>
      </w:pPr>
      <w:rPr>
        <w:rFonts w:ascii="Symbol" w:hAnsi="Symbol" w:hint="default"/>
      </w:rPr>
    </w:lvl>
    <w:lvl w:ilvl="4">
      <w:start w:val="1"/>
      <w:numFmt w:val="bullet"/>
      <w:pStyle w:val="HBSBullets2"/>
      <w:lvlText w:val="o"/>
      <w:lvlJc w:val="left"/>
      <w:pPr>
        <w:ind w:left="3600" w:hanging="360"/>
      </w:pPr>
      <w:rPr>
        <w:rFonts w:ascii="Courier New" w:hAnsi="Courier New" w:hint="default"/>
      </w:rPr>
    </w:lvl>
    <w:lvl w:ilvl="5">
      <w:start w:val="1"/>
      <w:numFmt w:val="bullet"/>
      <w:pStyle w:val="HBSBullets3"/>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0416E2B"/>
    <w:multiLevelType w:val="hybridMultilevel"/>
    <w:tmpl w:val="553C5A58"/>
    <w:lvl w:ilvl="0" w:tplc="762A8F36">
      <w:start w:val="1"/>
      <w:numFmt w:val="decimal"/>
      <w:pStyle w:val="HBSFigure"/>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2021A8"/>
    <w:multiLevelType w:val="hybridMultilevel"/>
    <w:tmpl w:val="ED64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6C054F"/>
    <w:multiLevelType w:val="multilevel"/>
    <w:tmpl w:val="D1EC036E"/>
    <w:name w:val="HBS"/>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5"/>
  </w:num>
  <w:num w:numId="4">
    <w:abstractNumId w:val="6"/>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22"/>
    <w:rsid w:val="00005F8A"/>
    <w:rsid w:val="00016802"/>
    <w:rsid w:val="000643AF"/>
    <w:rsid w:val="00066AB7"/>
    <w:rsid w:val="00072696"/>
    <w:rsid w:val="00073A2D"/>
    <w:rsid w:val="000750B1"/>
    <w:rsid w:val="00082342"/>
    <w:rsid w:val="00083697"/>
    <w:rsid w:val="00094DD1"/>
    <w:rsid w:val="000A4BBD"/>
    <w:rsid w:val="000A7810"/>
    <w:rsid w:val="000D6AE4"/>
    <w:rsid w:val="000D6FE7"/>
    <w:rsid w:val="000E2175"/>
    <w:rsid w:val="00103035"/>
    <w:rsid w:val="00105EFE"/>
    <w:rsid w:val="00120602"/>
    <w:rsid w:val="00135C61"/>
    <w:rsid w:val="00140623"/>
    <w:rsid w:val="00141D6E"/>
    <w:rsid w:val="00146177"/>
    <w:rsid w:val="0015339B"/>
    <w:rsid w:val="0017038C"/>
    <w:rsid w:val="001717AD"/>
    <w:rsid w:val="00173C9A"/>
    <w:rsid w:val="0017411A"/>
    <w:rsid w:val="00174EBF"/>
    <w:rsid w:val="00193745"/>
    <w:rsid w:val="0019454F"/>
    <w:rsid w:val="0019545E"/>
    <w:rsid w:val="001C2EC6"/>
    <w:rsid w:val="001E5D08"/>
    <w:rsid w:val="00205BCF"/>
    <w:rsid w:val="00207145"/>
    <w:rsid w:val="002176D3"/>
    <w:rsid w:val="0023769B"/>
    <w:rsid w:val="00252223"/>
    <w:rsid w:val="0025415C"/>
    <w:rsid w:val="002604D1"/>
    <w:rsid w:val="00265933"/>
    <w:rsid w:val="0027481C"/>
    <w:rsid w:val="0027649C"/>
    <w:rsid w:val="00277B24"/>
    <w:rsid w:val="0028300D"/>
    <w:rsid w:val="002862CE"/>
    <w:rsid w:val="00297519"/>
    <w:rsid w:val="002A5854"/>
    <w:rsid w:val="002B7E33"/>
    <w:rsid w:val="002C5EC3"/>
    <w:rsid w:val="002D4B41"/>
    <w:rsid w:val="00301A8D"/>
    <w:rsid w:val="003038B7"/>
    <w:rsid w:val="00311A0F"/>
    <w:rsid w:val="00323E95"/>
    <w:rsid w:val="003313FE"/>
    <w:rsid w:val="003419CC"/>
    <w:rsid w:val="00351E5B"/>
    <w:rsid w:val="0035737A"/>
    <w:rsid w:val="00357A3D"/>
    <w:rsid w:val="00365E7C"/>
    <w:rsid w:val="003707F5"/>
    <w:rsid w:val="003775A1"/>
    <w:rsid w:val="0038549F"/>
    <w:rsid w:val="003A6D36"/>
    <w:rsid w:val="003B0BB4"/>
    <w:rsid w:val="003B6DC2"/>
    <w:rsid w:val="003C3A53"/>
    <w:rsid w:val="003D159B"/>
    <w:rsid w:val="003D18FE"/>
    <w:rsid w:val="003E1BEF"/>
    <w:rsid w:val="003F271E"/>
    <w:rsid w:val="00400E58"/>
    <w:rsid w:val="00412E78"/>
    <w:rsid w:val="004204A7"/>
    <w:rsid w:val="00421C60"/>
    <w:rsid w:val="00432D9E"/>
    <w:rsid w:val="004425FF"/>
    <w:rsid w:val="00446273"/>
    <w:rsid w:val="004479D6"/>
    <w:rsid w:val="00450DB2"/>
    <w:rsid w:val="00456CBB"/>
    <w:rsid w:val="00461BEE"/>
    <w:rsid w:val="004764F8"/>
    <w:rsid w:val="00476DF5"/>
    <w:rsid w:val="00477099"/>
    <w:rsid w:val="00477E8B"/>
    <w:rsid w:val="00485AD9"/>
    <w:rsid w:val="00490327"/>
    <w:rsid w:val="004A047E"/>
    <w:rsid w:val="004A1815"/>
    <w:rsid w:val="004A312D"/>
    <w:rsid w:val="004A42BD"/>
    <w:rsid w:val="004A5203"/>
    <w:rsid w:val="004B55B7"/>
    <w:rsid w:val="004B57E4"/>
    <w:rsid w:val="004D0A1E"/>
    <w:rsid w:val="004D11D3"/>
    <w:rsid w:val="004D21FD"/>
    <w:rsid w:val="004E2495"/>
    <w:rsid w:val="004E77B7"/>
    <w:rsid w:val="0054016D"/>
    <w:rsid w:val="005466C7"/>
    <w:rsid w:val="00550BA7"/>
    <w:rsid w:val="00555097"/>
    <w:rsid w:val="00555F83"/>
    <w:rsid w:val="00563082"/>
    <w:rsid w:val="005645B6"/>
    <w:rsid w:val="00570675"/>
    <w:rsid w:val="0057719A"/>
    <w:rsid w:val="005871C6"/>
    <w:rsid w:val="00587D60"/>
    <w:rsid w:val="005923DF"/>
    <w:rsid w:val="005B4A55"/>
    <w:rsid w:val="005C1E28"/>
    <w:rsid w:val="005C4125"/>
    <w:rsid w:val="005F0A94"/>
    <w:rsid w:val="00613448"/>
    <w:rsid w:val="0061573D"/>
    <w:rsid w:val="00615AC5"/>
    <w:rsid w:val="00615F25"/>
    <w:rsid w:val="00617AA3"/>
    <w:rsid w:val="00624239"/>
    <w:rsid w:val="00631B10"/>
    <w:rsid w:val="00634E1B"/>
    <w:rsid w:val="00647223"/>
    <w:rsid w:val="0065337C"/>
    <w:rsid w:val="00672BB7"/>
    <w:rsid w:val="00697B52"/>
    <w:rsid w:val="006A7E66"/>
    <w:rsid w:val="006B2243"/>
    <w:rsid w:val="006B5B8C"/>
    <w:rsid w:val="006D747D"/>
    <w:rsid w:val="006E163E"/>
    <w:rsid w:val="006F2BD4"/>
    <w:rsid w:val="0070213F"/>
    <w:rsid w:val="00710F88"/>
    <w:rsid w:val="007205A2"/>
    <w:rsid w:val="00726811"/>
    <w:rsid w:val="00731F22"/>
    <w:rsid w:val="00740250"/>
    <w:rsid w:val="00740CAB"/>
    <w:rsid w:val="007445D1"/>
    <w:rsid w:val="00751B92"/>
    <w:rsid w:val="00760D4C"/>
    <w:rsid w:val="007610C0"/>
    <w:rsid w:val="007A0D0A"/>
    <w:rsid w:val="007B168B"/>
    <w:rsid w:val="007B3A09"/>
    <w:rsid w:val="007B53BF"/>
    <w:rsid w:val="007E571F"/>
    <w:rsid w:val="007E5835"/>
    <w:rsid w:val="007E5DB8"/>
    <w:rsid w:val="0080303C"/>
    <w:rsid w:val="00824B61"/>
    <w:rsid w:val="00826AAF"/>
    <w:rsid w:val="00851452"/>
    <w:rsid w:val="00860AB6"/>
    <w:rsid w:val="008712A3"/>
    <w:rsid w:val="008753CE"/>
    <w:rsid w:val="0089401F"/>
    <w:rsid w:val="00895EC8"/>
    <w:rsid w:val="008A34A7"/>
    <w:rsid w:val="008B67FB"/>
    <w:rsid w:val="008F2030"/>
    <w:rsid w:val="008F4299"/>
    <w:rsid w:val="008F6D1F"/>
    <w:rsid w:val="00901001"/>
    <w:rsid w:val="00901173"/>
    <w:rsid w:val="00904C4B"/>
    <w:rsid w:val="00910147"/>
    <w:rsid w:val="00911399"/>
    <w:rsid w:val="00913F84"/>
    <w:rsid w:val="0091437D"/>
    <w:rsid w:val="0091461B"/>
    <w:rsid w:val="009176AC"/>
    <w:rsid w:val="00933FE2"/>
    <w:rsid w:val="0093697D"/>
    <w:rsid w:val="00950C1B"/>
    <w:rsid w:val="00950E6A"/>
    <w:rsid w:val="00960F7D"/>
    <w:rsid w:val="009611A1"/>
    <w:rsid w:val="00962EAC"/>
    <w:rsid w:val="00967A25"/>
    <w:rsid w:val="009A604A"/>
    <w:rsid w:val="009B6E6B"/>
    <w:rsid w:val="009C56D1"/>
    <w:rsid w:val="009C7863"/>
    <w:rsid w:val="009E148D"/>
    <w:rsid w:val="009F13B0"/>
    <w:rsid w:val="00A01C9A"/>
    <w:rsid w:val="00A04209"/>
    <w:rsid w:val="00A1025A"/>
    <w:rsid w:val="00A1294B"/>
    <w:rsid w:val="00A16FC9"/>
    <w:rsid w:val="00A268C0"/>
    <w:rsid w:val="00A33409"/>
    <w:rsid w:val="00A4260E"/>
    <w:rsid w:val="00A54F96"/>
    <w:rsid w:val="00A6082E"/>
    <w:rsid w:val="00A7454B"/>
    <w:rsid w:val="00A81BB1"/>
    <w:rsid w:val="00AB131F"/>
    <w:rsid w:val="00AC5E87"/>
    <w:rsid w:val="00AC76C7"/>
    <w:rsid w:val="00AD2533"/>
    <w:rsid w:val="00AE07D5"/>
    <w:rsid w:val="00AE3344"/>
    <w:rsid w:val="00B1191C"/>
    <w:rsid w:val="00B30A2A"/>
    <w:rsid w:val="00B32F3F"/>
    <w:rsid w:val="00B37171"/>
    <w:rsid w:val="00B44D6C"/>
    <w:rsid w:val="00B507C8"/>
    <w:rsid w:val="00B62BBF"/>
    <w:rsid w:val="00B67B70"/>
    <w:rsid w:val="00B722CE"/>
    <w:rsid w:val="00B737F5"/>
    <w:rsid w:val="00BD7F30"/>
    <w:rsid w:val="00BE5405"/>
    <w:rsid w:val="00BE60DC"/>
    <w:rsid w:val="00BE7891"/>
    <w:rsid w:val="00BF2F54"/>
    <w:rsid w:val="00BF5AA1"/>
    <w:rsid w:val="00BF7F66"/>
    <w:rsid w:val="00C037BF"/>
    <w:rsid w:val="00C11403"/>
    <w:rsid w:val="00C14D43"/>
    <w:rsid w:val="00C440B2"/>
    <w:rsid w:val="00C465A9"/>
    <w:rsid w:val="00C54DB2"/>
    <w:rsid w:val="00C54E8A"/>
    <w:rsid w:val="00C651F0"/>
    <w:rsid w:val="00C90589"/>
    <w:rsid w:val="00C96250"/>
    <w:rsid w:val="00CB12A1"/>
    <w:rsid w:val="00CC1322"/>
    <w:rsid w:val="00CC786C"/>
    <w:rsid w:val="00D043D1"/>
    <w:rsid w:val="00D050F2"/>
    <w:rsid w:val="00D14D99"/>
    <w:rsid w:val="00D2569B"/>
    <w:rsid w:val="00D40C72"/>
    <w:rsid w:val="00D42031"/>
    <w:rsid w:val="00D43430"/>
    <w:rsid w:val="00D53E42"/>
    <w:rsid w:val="00D54083"/>
    <w:rsid w:val="00D62335"/>
    <w:rsid w:val="00D8475B"/>
    <w:rsid w:val="00D9717C"/>
    <w:rsid w:val="00DD5913"/>
    <w:rsid w:val="00DE2EE2"/>
    <w:rsid w:val="00DF00EE"/>
    <w:rsid w:val="00E025B2"/>
    <w:rsid w:val="00E02985"/>
    <w:rsid w:val="00E03DDE"/>
    <w:rsid w:val="00E13062"/>
    <w:rsid w:val="00E3724A"/>
    <w:rsid w:val="00E4282A"/>
    <w:rsid w:val="00E55A2E"/>
    <w:rsid w:val="00E7105B"/>
    <w:rsid w:val="00E8226A"/>
    <w:rsid w:val="00E826A6"/>
    <w:rsid w:val="00E839F5"/>
    <w:rsid w:val="00E911AD"/>
    <w:rsid w:val="00E948C9"/>
    <w:rsid w:val="00E95E13"/>
    <w:rsid w:val="00EA7A13"/>
    <w:rsid w:val="00EB7EF0"/>
    <w:rsid w:val="00ED2F3D"/>
    <w:rsid w:val="00ED7911"/>
    <w:rsid w:val="00EE04BB"/>
    <w:rsid w:val="00EE484B"/>
    <w:rsid w:val="00EF4E37"/>
    <w:rsid w:val="00F02FA0"/>
    <w:rsid w:val="00F0553E"/>
    <w:rsid w:val="00F15E13"/>
    <w:rsid w:val="00F21786"/>
    <w:rsid w:val="00F44182"/>
    <w:rsid w:val="00F72D26"/>
    <w:rsid w:val="00F80A78"/>
    <w:rsid w:val="00F80FAB"/>
    <w:rsid w:val="00F92F90"/>
    <w:rsid w:val="00FC371B"/>
    <w:rsid w:val="00FE56E5"/>
    <w:rsid w:val="00FF3D92"/>
    <w:rsid w:val="00FF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A5E22"/>
  <w15:chartTrackingRefBased/>
  <w15:docId w15:val="{606FB181-D7BD-4374-B0C7-B67A2E41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EC3"/>
    <w:rPr>
      <w:rFonts w:ascii="Arial Narrow" w:hAnsi="Arial Narrow"/>
    </w:rPr>
  </w:style>
  <w:style w:type="paragraph" w:styleId="Heading1">
    <w:name w:val="heading 1"/>
    <w:basedOn w:val="HBST1"/>
    <w:next w:val="HBSNormal"/>
    <w:link w:val="Heading1Char"/>
    <w:uiPriority w:val="9"/>
    <w:qFormat/>
    <w:rsid w:val="00BE60DC"/>
    <w:pPr>
      <w:outlineLvl w:val="0"/>
    </w:pPr>
  </w:style>
  <w:style w:type="paragraph" w:styleId="Heading2">
    <w:name w:val="heading 2"/>
    <w:basedOn w:val="HBST2"/>
    <w:next w:val="Normal"/>
    <w:link w:val="Heading2Char"/>
    <w:uiPriority w:val="9"/>
    <w:unhideWhenUsed/>
    <w:qFormat/>
    <w:rsid w:val="00BE60DC"/>
    <w:pPr>
      <w:outlineLvl w:val="1"/>
    </w:pPr>
  </w:style>
  <w:style w:type="paragraph" w:styleId="Heading3">
    <w:name w:val="heading 3"/>
    <w:basedOn w:val="HBST3"/>
    <w:next w:val="Normal"/>
    <w:link w:val="Heading3Char"/>
    <w:uiPriority w:val="9"/>
    <w:unhideWhenUsed/>
    <w:qFormat/>
    <w:rsid w:val="00BE60D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0DC"/>
    <w:rPr>
      <w:rFonts w:ascii="Arial Narrow" w:eastAsia="Times New Roman" w:hAnsi="Arial Narrow" w:cs="Arial"/>
      <w:b/>
      <w:bCs/>
      <w:color w:val="A41034"/>
      <w:kern w:val="36"/>
      <w:sz w:val="32"/>
      <w:szCs w:val="32"/>
    </w:rPr>
  </w:style>
  <w:style w:type="paragraph" w:styleId="ListParagraph">
    <w:name w:val="List Paragraph"/>
    <w:basedOn w:val="Normal"/>
    <w:uiPriority w:val="34"/>
    <w:qFormat/>
    <w:rsid w:val="00E03DDE"/>
    <w:pPr>
      <w:ind w:left="720"/>
      <w:contextualSpacing/>
    </w:pPr>
  </w:style>
  <w:style w:type="paragraph" w:styleId="NormalWeb">
    <w:name w:val="Normal (Web)"/>
    <w:basedOn w:val="Normal"/>
    <w:uiPriority w:val="99"/>
    <w:unhideWhenUsed/>
    <w:rsid w:val="00432D9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0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47E"/>
  </w:style>
  <w:style w:type="paragraph" w:styleId="Footer">
    <w:name w:val="footer"/>
    <w:basedOn w:val="Normal"/>
    <w:link w:val="FooterChar"/>
    <w:uiPriority w:val="99"/>
    <w:unhideWhenUsed/>
    <w:rsid w:val="004A0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47E"/>
  </w:style>
  <w:style w:type="character" w:styleId="Strong">
    <w:name w:val="Strong"/>
    <w:basedOn w:val="DefaultParagraphFont"/>
    <w:uiPriority w:val="22"/>
    <w:qFormat/>
    <w:rsid w:val="004479D6"/>
    <w:rPr>
      <w:b/>
      <w:bCs/>
    </w:rPr>
  </w:style>
  <w:style w:type="paragraph" w:styleId="NoSpacing">
    <w:name w:val="No Spacing"/>
    <w:basedOn w:val="Normal"/>
    <w:link w:val="NoSpacingChar"/>
    <w:uiPriority w:val="1"/>
    <w:qFormat/>
    <w:rsid w:val="004479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
    <w:name w:val="mtext"/>
    <w:basedOn w:val="DefaultParagraphFont"/>
    <w:rsid w:val="004479D6"/>
  </w:style>
  <w:style w:type="character" w:customStyle="1" w:styleId="mo">
    <w:name w:val="mo"/>
    <w:basedOn w:val="DefaultParagraphFont"/>
    <w:rsid w:val="004479D6"/>
  </w:style>
  <w:style w:type="character" w:customStyle="1" w:styleId="mi">
    <w:name w:val="mi"/>
    <w:basedOn w:val="DefaultParagraphFont"/>
    <w:rsid w:val="004479D6"/>
  </w:style>
  <w:style w:type="character" w:customStyle="1" w:styleId="Heading2Char">
    <w:name w:val="Heading 2 Char"/>
    <w:basedOn w:val="DefaultParagraphFont"/>
    <w:link w:val="Heading2"/>
    <w:uiPriority w:val="9"/>
    <w:rsid w:val="00BE60DC"/>
    <w:rPr>
      <w:rFonts w:ascii="Arial Narrow" w:eastAsia="Times New Roman" w:hAnsi="Arial Narrow" w:cs="Arial"/>
      <w:b/>
      <w:bCs/>
      <w:color w:val="A41034"/>
      <w:kern w:val="36"/>
      <w:sz w:val="24"/>
      <w:szCs w:val="24"/>
    </w:rPr>
  </w:style>
  <w:style w:type="character" w:styleId="Hyperlink">
    <w:name w:val="Hyperlink"/>
    <w:basedOn w:val="DefaultParagraphFont"/>
    <w:uiPriority w:val="99"/>
    <w:unhideWhenUsed/>
    <w:rsid w:val="004B55B7"/>
    <w:rPr>
      <w:color w:val="0D667F" w:themeColor="hyperlink"/>
      <w:u w:val="single"/>
    </w:rPr>
  </w:style>
  <w:style w:type="character" w:styleId="UnresolvedMention">
    <w:name w:val="Unresolved Mention"/>
    <w:basedOn w:val="DefaultParagraphFont"/>
    <w:uiPriority w:val="99"/>
    <w:semiHidden/>
    <w:unhideWhenUsed/>
    <w:rsid w:val="004B55B7"/>
    <w:rPr>
      <w:color w:val="605E5C"/>
      <w:shd w:val="clear" w:color="auto" w:fill="E1DFDD"/>
    </w:rPr>
  </w:style>
  <w:style w:type="paragraph" w:customStyle="1" w:styleId="HBST1">
    <w:name w:val="HBS_T1"/>
    <w:basedOn w:val="Normal"/>
    <w:next w:val="HBSNormal"/>
    <w:autoRedefine/>
    <w:qFormat/>
    <w:rsid w:val="00D43430"/>
    <w:pPr>
      <w:pageBreakBefore/>
      <w:numPr>
        <w:numId w:val="2"/>
      </w:numPr>
      <w:tabs>
        <w:tab w:val="decimal" w:pos="9360"/>
      </w:tabs>
      <w:spacing w:after="480" w:line="240" w:lineRule="auto"/>
    </w:pPr>
    <w:rPr>
      <w:rFonts w:eastAsia="Times New Roman" w:cs="Arial"/>
      <w:b/>
      <w:bCs/>
      <w:color w:val="A41034"/>
      <w:kern w:val="36"/>
      <w:sz w:val="32"/>
      <w:szCs w:val="32"/>
    </w:rPr>
  </w:style>
  <w:style w:type="paragraph" w:customStyle="1" w:styleId="HBST2">
    <w:name w:val="HBS_T2"/>
    <w:basedOn w:val="Normal"/>
    <w:next w:val="HBSNormal"/>
    <w:autoRedefine/>
    <w:qFormat/>
    <w:rsid w:val="00400E58"/>
    <w:pPr>
      <w:numPr>
        <w:ilvl w:val="1"/>
        <w:numId w:val="2"/>
      </w:numPr>
      <w:spacing w:before="600" w:after="120" w:line="240" w:lineRule="auto"/>
    </w:pPr>
    <w:rPr>
      <w:rFonts w:eastAsia="Times New Roman" w:cs="Arial"/>
      <w:b/>
      <w:bCs/>
      <w:color w:val="A41034"/>
      <w:kern w:val="36"/>
      <w:sz w:val="24"/>
      <w:szCs w:val="24"/>
    </w:rPr>
  </w:style>
  <w:style w:type="paragraph" w:customStyle="1" w:styleId="HBST3">
    <w:name w:val="HBS_T3"/>
    <w:basedOn w:val="Normal"/>
    <w:next w:val="HBSNormal"/>
    <w:autoRedefine/>
    <w:qFormat/>
    <w:rsid w:val="00D43430"/>
    <w:pPr>
      <w:numPr>
        <w:ilvl w:val="2"/>
        <w:numId w:val="2"/>
      </w:numPr>
      <w:spacing w:before="120" w:after="120" w:line="240" w:lineRule="auto"/>
    </w:pPr>
    <w:rPr>
      <w:rFonts w:eastAsia="Times New Roman" w:cs="Arial"/>
      <w:b/>
      <w:bCs/>
      <w:i/>
      <w:iCs/>
      <w:color w:val="A41034"/>
      <w:kern w:val="36"/>
      <w:sz w:val="20"/>
      <w:szCs w:val="20"/>
    </w:rPr>
  </w:style>
  <w:style w:type="paragraph" w:styleId="TOCHeading">
    <w:name w:val="TOC Heading"/>
    <w:basedOn w:val="Heading1"/>
    <w:next w:val="Normal"/>
    <w:uiPriority w:val="39"/>
    <w:unhideWhenUsed/>
    <w:qFormat/>
    <w:rsid w:val="00B62BBF"/>
    <w:pPr>
      <w:keepNext/>
      <w:keepLines/>
      <w:spacing w:after="0" w:line="259" w:lineRule="auto"/>
      <w:outlineLvl w:val="9"/>
    </w:pPr>
    <w:rPr>
      <w:rFonts w:asciiTheme="majorHAnsi" w:eastAsiaTheme="majorEastAsia" w:hAnsiTheme="majorHAnsi" w:cstheme="majorBidi"/>
      <w:b w:val="0"/>
      <w:bCs w:val="0"/>
      <w:color w:val="7A0C26" w:themeColor="accent1" w:themeShade="BF"/>
      <w:kern w:val="0"/>
    </w:rPr>
  </w:style>
  <w:style w:type="character" w:customStyle="1" w:styleId="Heading3Char">
    <w:name w:val="Heading 3 Char"/>
    <w:basedOn w:val="DefaultParagraphFont"/>
    <w:link w:val="Heading3"/>
    <w:uiPriority w:val="9"/>
    <w:rsid w:val="00BE60DC"/>
    <w:rPr>
      <w:rFonts w:ascii="Arial Narrow" w:eastAsia="Times New Roman" w:hAnsi="Arial Narrow" w:cs="Arial"/>
      <w:b/>
      <w:bCs/>
      <w:i/>
      <w:iCs/>
      <w:color w:val="A41034"/>
      <w:kern w:val="36"/>
      <w:sz w:val="20"/>
      <w:szCs w:val="20"/>
    </w:rPr>
  </w:style>
  <w:style w:type="paragraph" w:styleId="TOC1">
    <w:name w:val="toc 1"/>
    <w:basedOn w:val="Normal"/>
    <w:next w:val="Normal"/>
    <w:autoRedefine/>
    <w:uiPriority w:val="39"/>
    <w:unhideWhenUsed/>
    <w:rsid w:val="002176D3"/>
    <w:pPr>
      <w:tabs>
        <w:tab w:val="right" w:pos="9350"/>
      </w:tabs>
      <w:spacing w:before="120" w:after="120" w:line="240" w:lineRule="auto"/>
      <w:ind w:left="187" w:hanging="187"/>
    </w:pPr>
    <w:rPr>
      <w:b/>
      <w:noProof/>
      <w:color w:val="A41034"/>
      <w:sz w:val="20"/>
      <w:szCs w:val="18"/>
    </w:rPr>
  </w:style>
  <w:style w:type="paragraph" w:styleId="TOC3">
    <w:name w:val="toc 3"/>
    <w:basedOn w:val="Normal"/>
    <w:next w:val="Normal"/>
    <w:autoRedefine/>
    <w:uiPriority w:val="39"/>
    <w:unhideWhenUsed/>
    <w:rsid w:val="002176D3"/>
    <w:pPr>
      <w:tabs>
        <w:tab w:val="left" w:pos="880"/>
        <w:tab w:val="right" w:pos="9350"/>
      </w:tabs>
      <w:spacing w:before="60" w:after="60" w:line="240" w:lineRule="auto"/>
      <w:ind w:left="446"/>
      <w:contextualSpacing/>
    </w:pPr>
    <w:rPr>
      <w:noProof/>
      <w:sz w:val="18"/>
      <w:szCs w:val="18"/>
    </w:rPr>
  </w:style>
  <w:style w:type="paragraph" w:styleId="TOC2">
    <w:name w:val="toc 2"/>
    <w:basedOn w:val="Normal"/>
    <w:next w:val="Normal"/>
    <w:autoRedefine/>
    <w:uiPriority w:val="39"/>
    <w:unhideWhenUsed/>
    <w:rsid w:val="002176D3"/>
    <w:pPr>
      <w:tabs>
        <w:tab w:val="left" w:pos="880"/>
        <w:tab w:val="right" w:pos="9350"/>
      </w:tabs>
      <w:spacing w:after="120" w:line="240" w:lineRule="auto"/>
      <w:ind w:left="547" w:hanging="331"/>
      <w:contextualSpacing/>
    </w:pPr>
    <w:rPr>
      <w:noProof/>
      <w:sz w:val="18"/>
      <w:szCs w:val="18"/>
    </w:rPr>
  </w:style>
  <w:style w:type="character" w:customStyle="1" w:styleId="mjxassistivemathml">
    <w:name w:val="mjx_assistive_mathml"/>
    <w:basedOn w:val="DefaultParagraphFont"/>
    <w:rsid w:val="00ED7911"/>
  </w:style>
  <w:style w:type="character" w:styleId="Emphasis">
    <w:name w:val="Emphasis"/>
    <w:basedOn w:val="DefaultParagraphFont"/>
    <w:uiPriority w:val="20"/>
    <w:qFormat/>
    <w:rsid w:val="00EB7EF0"/>
    <w:rPr>
      <w:i/>
      <w:iCs/>
    </w:rPr>
  </w:style>
  <w:style w:type="character" w:customStyle="1" w:styleId="mn">
    <w:name w:val="mn"/>
    <w:basedOn w:val="DefaultParagraphFont"/>
    <w:rsid w:val="00C90589"/>
  </w:style>
  <w:style w:type="character" w:customStyle="1" w:styleId="msqrt">
    <w:name w:val="msqrt"/>
    <w:basedOn w:val="DefaultParagraphFont"/>
    <w:rsid w:val="00C90589"/>
  </w:style>
  <w:style w:type="paragraph" w:customStyle="1" w:styleId="HBSNormal">
    <w:name w:val="HBS_Normal"/>
    <w:basedOn w:val="Normal"/>
    <w:qFormat/>
    <w:rsid w:val="00B1191C"/>
    <w:pPr>
      <w:jc w:val="both"/>
    </w:pPr>
    <w:rPr>
      <w:sz w:val="20"/>
    </w:rPr>
  </w:style>
  <w:style w:type="paragraph" w:styleId="Title">
    <w:name w:val="Title"/>
    <w:basedOn w:val="Normal"/>
    <w:next w:val="Normal"/>
    <w:link w:val="TitleChar"/>
    <w:uiPriority w:val="10"/>
    <w:qFormat/>
    <w:rsid w:val="00CC786C"/>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C786C"/>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C786C"/>
    <w:pPr>
      <w:numPr>
        <w:ilvl w:val="1"/>
      </w:numPr>
    </w:pPr>
    <w:rPr>
      <w:rFonts w:asciiTheme="minorHAnsi" w:eastAsiaTheme="minorEastAsia" w:hAnsiTheme="minorHAnsi" w:cs="Times New Roman"/>
      <w:color w:val="5A5A5A" w:themeColor="text1" w:themeTint="A5"/>
      <w:spacing w:val="15"/>
    </w:rPr>
  </w:style>
  <w:style w:type="character" w:customStyle="1" w:styleId="SubtitleChar">
    <w:name w:val="Subtitle Char"/>
    <w:basedOn w:val="DefaultParagraphFont"/>
    <w:link w:val="Subtitle"/>
    <w:uiPriority w:val="11"/>
    <w:rsid w:val="00CC786C"/>
    <w:rPr>
      <w:rFonts w:eastAsiaTheme="minorEastAsia" w:cs="Times New Roman"/>
      <w:color w:val="5A5A5A" w:themeColor="text1" w:themeTint="A5"/>
      <w:spacing w:val="15"/>
    </w:rPr>
  </w:style>
  <w:style w:type="character" w:customStyle="1" w:styleId="NoSpacingChar">
    <w:name w:val="No Spacing Char"/>
    <w:basedOn w:val="DefaultParagraphFont"/>
    <w:link w:val="NoSpacing"/>
    <w:uiPriority w:val="1"/>
    <w:rsid w:val="00CC786C"/>
    <w:rPr>
      <w:rFonts w:ascii="Times New Roman" w:eastAsia="Times New Roman" w:hAnsi="Times New Roman" w:cs="Times New Roman"/>
      <w:sz w:val="24"/>
      <w:szCs w:val="24"/>
    </w:rPr>
  </w:style>
  <w:style w:type="character" w:customStyle="1" w:styleId="quote-link">
    <w:name w:val="quote-link"/>
    <w:basedOn w:val="DefaultParagraphFont"/>
    <w:rsid w:val="00A04209"/>
  </w:style>
  <w:style w:type="paragraph" w:customStyle="1" w:styleId="te-summary-label">
    <w:name w:val="te-summary-label"/>
    <w:basedOn w:val="Normal"/>
    <w:rsid w:val="00477E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re11">
    <w:name w:val="Titre 11"/>
    <w:basedOn w:val="Normal"/>
    <w:rsid w:val="00DE2EE2"/>
    <w:pPr>
      <w:numPr>
        <w:numId w:val="1"/>
      </w:numPr>
    </w:pPr>
  </w:style>
  <w:style w:type="paragraph" w:customStyle="1" w:styleId="Titre21">
    <w:name w:val="Titre 21"/>
    <w:basedOn w:val="Normal"/>
    <w:rsid w:val="00DE2EE2"/>
    <w:pPr>
      <w:numPr>
        <w:ilvl w:val="1"/>
        <w:numId w:val="1"/>
      </w:numPr>
    </w:pPr>
  </w:style>
  <w:style w:type="paragraph" w:customStyle="1" w:styleId="Titre31">
    <w:name w:val="Titre 31"/>
    <w:basedOn w:val="Normal"/>
    <w:rsid w:val="00DE2EE2"/>
    <w:pPr>
      <w:numPr>
        <w:ilvl w:val="2"/>
        <w:numId w:val="1"/>
      </w:numPr>
    </w:pPr>
  </w:style>
  <w:style w:type="paragraph" w:customStyle="1" w:styleId="Titre41">
    <w:name w:val="Titre 41"/>
    <w:basedOn w:val="Normal"/>
    <w:rsid w:val="00DE2EE2"/>
    <w:pPr>
      <w:numPr>
        <w:ilvl w:val="3"/>
        <w:numId w:val="1"/>
      </w:numPr>
    </w:pPr>
  </w:style>
  <w:style w:type="paragraph" w:customStyle="1" w:styleId="Titre51">
    <w:name w:val="Titre 51"/>
    <w:basedOn w:val="Normal"/>
    <w:rsid w:val="00DE2EE2"/>
    <w:pPr>
      <w:numPr>
        <w:ilvl w:val="4"/>
        <w:numId w:val="1"/>
      </w:numPr>
    </w:pPr>
  </w:style>
  <w:style w:type="paragraph" w:customStyle="1" w:styleId="Titre61">
    <w:name w:val="Titre 61"/>
    <w:basedOn w:val="Normal"/>
    <w:rsid w:val="00DE2EE2"/>
    <w:pPr>
      <w:numPr>
        <w:ilvl w:val="5"/>
        <w:numId w:val="1"/>
      </w:numPr>
    </w:pPr>
  </w:style>
  <w:style w:type="paragraph" w:customStyle="1" w:styleId="Titre71">
    <w:name w:val="Titre 71"/>
    <w:basedOn w:val="Normal"/>
    <w:rsid w:val="00DE2EE2"/>
    <w:pPr>
      <w:numPr>
        <w:ilvl w:val="6"/>
        <w:numId w:val="1"/>
      </w:numPr>
    </w:pPr>
  </w:style>
  <w:style w:type="paragraph" w:customStyle="1" w:styleId="Titre81">
    <w:name w:val="Titre 81"/>
    <w:basedOn w:val="Normal"/>
    <w:rsid w:val="00DE2EE2"/>
    <w:pPr>
      <w:numPr>
        <w:ilvl w:val="7"/>
        <w:numId w:val="1"/>
      </w:numPr>
    </w:pPr>
  </w:style>
  <w:style w:type="paragraph" w:customStyle="1" w:styleId="Titre91">
    <w:name w:val="Titre 91"/>
    <w:basedOn w:val="Normal"/>
    <w:rsid w:val="00DE2EE2"/>
    <w:pPr>
      <w:numPr>
        <w:ilvl w:val="8"/>
        <w:numId w:val="1"/>
      </w:numPr>
    </w:pPr>
  </w:style>
  <w:style w:type="paragraph" w:customStyle="1" w:styleId="HBSBullets1">
    <w:name w:val="HBS_Bullets1"/>
    <w:basedOn w:val="Normal"/>
    <w:qFormat/>
    <w:rsid w:val="00B1191C"/>
    <w:pPr>
      <w:numPr>
        <w:ilvl w:val="3"/>
        <w:numId w:val="2"/>
      </w:numPr>
      <w:spacing w:before="120" w:after="120" w:line="240" w:lineRule="auto"/>
      <w:contextualSpacing/>
    </w:pPr>
  </w:style>
  <w:style w:type="paragraph" w:customStyle="1" w:styleId="HBSBullets2">
    <w:name w:val="HBS_Bullets2"/>
    <w:basedOn w:val="HBSBullets1"/>
    <w:qFormat/>
    <w:rsid w:val="00B1191C"/>
    <w:pPr>
      <w:numPr>
        <w:ilvl w:val="4"/>
      </w:numPr>
    </w:pPr>
    <w:rPr>
      <w:sz w:val="20"/>
    </w:rPr>
  </w:style>
  <w:style w:type="paragraph" w:customStyle="1" w:styleId="HBSBullets3">
    <w:name w:val="HBS_Bullets3"/>
    <w:basedOn w:val="HBSBullets2"/>
    <w:qFormat/>
    <w:rsid w:val="00B1191C"/>
    <w:pPr>
      <w:numPr>
        <w:ilvl w:val="5"/>
      </w:numPr>
    </w:pPr>
    <w:rPr>
      <w:sz w:val="16"/>
      <w:szCs w:val="16"/>
    </w:rPr>
  </w:style>
  <w:style w:type="paragraph" w:customStyle="1" w:styleId="HBSTOC1">
    <w:name w:val="HBS_TOC1"/>
    <w:basedOn w:val="TOC1"/>
    <w:autoRedefine/>
    <w:qFormat/>
    <w:rsid w:val="00B1191C"/>
    <w:pPr>
      <w:spacing w:before="240"/>
    </w:pPr>
  </w:style>
  <w:style w:type="paragraph" w:customStyle="1" w:styleId="HBSTOC2">
    <w:name w:val="HBS_TOC2"/>
    <w:basedOn w:val="TOC2"/>
    <w:autoRedefine/>
    <w:qFormat/>
    <w:rsid w:val="00B1191C"/>
    <w:pPr>
      <w:spacing w:before="120"/>
      <w:contextualSpacing w:val="0"/>
    </w:pPr>
  </w:style>
  <w:style w:type="paragraph" w:customStyle="1" w:styleId="HBSTOC3">
    <w:name w:val="HBS_TOC3"/>
    <w:basedOn w:val="TOC3"/>
    <w:autoRedefine/>
    <w:qFormat/>
    <w:rsid w:val="00B1191C"/>
    <w:pPr>
      <w:contextualSpacing w:val="0"/>
    </w:pPr>
  </w:style>
  <w:style w:type="character" w:styleId="IntenseEmphasis">
    <w:name w:val="Intense Emphasis"/>
    <w:basedOn w:val="DefaultParagraphFont"/>
    <w:uiPriority w:val="21"/>
    <w:qFormat/>
    <w:rsid w:val="00E3724A"/>
    <w:rPr>
      <w:i/>
      <w:iCs/>
      <w:color w:val="A41034" w:themeColor="accent1"/>
    </w:rPr>
  </w:style>
  <w:style w:type="paragraph" w:styleId="Quote">
    <w:name w:val="Quote"/>
    <w:basedOn w:val="Normal"/>
    <w:next w:val="Normal"/>
    <w:link w:val="QuoteChar"/>
    <w:uiPriority w:val="29"/>
    <w:qFormat/>
    <w:rsid w:val="00E3724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3724A"/>
    <w:rPr>
      <w:rFonts w:ascii="Arial Narrow" w:hAnsi="Arial Narrow"/>
      <w:i/>
      <w:iCs/>
      <w:color w:val="404040" w:themeColor="text1" w:themeTint="BF"/>
    </w:rPr>
  </w:style>
  <w:style w:type="paragraph" w:styleId="IntenseQuote">
    <w:name w:val="Intense Quote"/>
    <w:basedOn w:val="Normal"/>
    <w:next w:val="Normal"/>
    <w:link w:val="IntenseQuoteChar"/>
    <w:uiPriority w:val="30"/>
    <w:qFormat/>
    <w:rsid w:val="00E3724A"/>
    <w:pPr>
      <w:pBdr>
        <w:top w:val="single" w:sz="4" w:space="10" w:color="A41034" w:themeColor="accent1"/>
        <w:bottom w:val="single" w:sz="4" w:space="10" w:color="A41034" w:themeColor="accent1"/>
      </w:pBdr>
      <w:spacing w:before="360" w:after="360"/>
      <w:ind w:left="864" w:right="864"/>
      <w:jc w:val="center"/>
    </w:pPr>
    <w:rPr>
      <w:i/>
      <w:iCs/>
      <w:color w:val="A41034" w:themeColor="accent1"/>
    </w:rPr>
  </w:style>
  <w:style w:type="character" w:customStyle="1" w:styleId="IntenseQuoteChar">
    <w:name w:val="Intense Quote Char"/>
    <w:basedOn w:val="DefaultParagraphFont"/>
    <w:link w:val="IntenseQuote"/>
    <w:uiPriority w:val="30"/>
    <w:rsid w:val="00E3724A"/>
    <w:rPr>
      <w:rFonts w:ascii="Arial Narrow" w:hAnsi="Arial Narrow"/>
      <w:i/>
      <w:iCs/>
      <w:color w:val="A41034" w:themeColor="accent1"/>
    </w:rPr>
  </w:style>
  <w:style w:type="character" w:styleId="SubtleReference">
    <w:name w:val="Subtle Reference"/>
    <w:basedOn w:val="DefaultParagraphFont"/>
    <w:uiPriority w:val="31"/>
    <w:qFormat/>
    <w:rsid w:val="00E3724A"/>
    <w:rPr>
      <w:smallCaps/>
      <w:color w:val="5A5A5A" w:themeColor="text1" w:themeTint="A5"/>
    </w:rPr>
  </w:style>
  <w:style w:type="character" w:styleId="IntenseReference">
    <w:name w:val="Intense Reference"/>
    <w:basedOn w:val="DefaultParagraphFont"/>
    <w:uiPriority w:val="32"/>
    <w:qFormat/>
    <w:rsid w:val="00E3724A"/>
    <w:rPr>
      <w:b/>
      <w:bCs/>
      <w:smallCaps/>
      <w:color w:val="A41034" w:themeColor="accent1"/>
      <w:spacing w:val="5"/>
    </w:rPr>
  </w:style>
  <w:style w:type="character" w:styleId="BookTitle">
    <w:name w:val="Book Title"/>
    <w:basedOn w:val="DefaultParagraphFont"/>
    <w:uiPriority w:val="33"/>
    <w:qFormat/>
    <w:rsid w:val="00E3724A"/>
    <w:rPr>
      <w:b/>
      <w:bCs/>
      <w:i/>
      <w:iCs/>
      <w:spacing w:val="5"/>
    </w:rPr>
  </w:style>
  <w:style w:type="paragraph" w:customStyle="1" w:styleId="HBSFigure">
    <w:name w:val="HBS_Figure"/>
    <w:basedOn w:val="HBSNormal"/>
    <w:autoRedefine/>
    <w:qFormat/>
    <w:rsid w:val="00A01C9A"/>
    <w:pPr>
      <w:numPr>
        <w:numId w:val="3"/>
      </w:numPr>
      <w:spacing w:before="240" w:after="240" w:line="240" w:lineRule="auto"/>
      <w:ind w:left="0" w:firstLine="0"/>
      <w:jc w:val="center"/>
    </w:pPr>
    <w:rPr>
      <w:b/>
      <w:bCs/>
      <w:i/>
      <w:iCs/>
      <w:noProof/>
    </w:rPr>
  </w:style>
  <w:style w:type="paragraph" w:styleId="TableofFigures">
    <w:name w:val="table of figures"/>
    <w:basedOn w:val="Normal"/>
    <w:next w:val="Normal"/>
    <w:uiPriority w:val="99"/>
    <w:unhideWhenUsed/>
    <w:rsid w:val="002176D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6605">
      <w:bodyDiv w:val="1"/>
      <w:marLeft w:val="0"/>
      <w:marRight w:val="0"/>
      <w:marTop w:val="0"/>
      <w:marBottom w:val="0"/>
      <w:divBdr>
        <w:top w:val="none" w:sz="0" w:space="0" w:color="auto"/>
        <w:left w:val="none" w:sz="0" w:space="0" w:color="auto"/>
        <w:bottom w:val="none" w:sz="0" w:space="0" w:color="auto"/>
        <w:right w:val="none" w:sz="0" w:space="0" w:color="auto"/>
      </w:divBdr>
    </w:div>
    <w:div w:id="70584125">
      <w:bodyDiv w:val="1"/>
      <w:marLeft w:val="0"/>
      <w:marRight w:val="0"/>
      <w:marTop w:val="0"/>
      <w:marBottom w:val="0"/>
      <w:divBdr>
        <w:top w:val="none" w:sz="0" w:space="0" w:color="auto"/>
        <w:left w:val="none" w:sz="0" w:space="0" w:color="auto"/>
        <w:bottom w:val="none" w:sz="0" w:space="0" w:color="auto"/>
        <w:right w:val="none" w:sz="0" w:space="0" w:color="auto"/>
      </w:divBdr>
      <w:divsChild>
        <w:div w:id="5668749">
          <w:marLeft w:val="0"/>
          <w:marRight w:val="0"/>
          <w:marTop w:val="100"/>
          <w:marBottom w:val="100"/>
          <w:divBdr>
            <w:top w:val="none" w:sz="0" w:space="0" w:color="auto"/>
            <w:left w:val="none" w:sz="0" w:space="0" w:color="auto"/>
            <w:bottom w:val="none" w:sz="0" w:space="0" w:color="auto"/>
            <w:right w:val="none" w:sz="0" w:space="0" w:color="auto"/>
          </w:divBdr>
          <w:divsChild>
            <w:div w:id="1154445960">
              <w:marLeft w:val="0"/>
              <w:marRight w:val="0"/>
              <w:marTop w:val="100"/>
              <w:marBottom w:val="100"/>
              <w:divBdr>
                <w:top w:val="none" w:sz="0" w:space="0" w:color="auto"/>
                <w:left w:val="none" w:sz="0" w:space="0" w:color="auto"/>
                <w:bottom w:val="none" w:sz="0" w:space="0" w:color="auto"/>
                <w:right w:val="none" w:sz="0" w:space="0" w:color="auto"/>
              </w:divBdr>
              <w:divsChild>
                <w:div w:id="1715692236">
                  <w:marLeft w:val="750"/>
                  <w:marRight w:val="750"/>
                  <w:marTop w:val="0"/>
                  <w:marBottom w:val="0"/>
                  <w:divBdr>
                    <w:top w:val="none" w:sz="0" w:space="0" w:color="auto"/>
                    <w:left w:val="none" w:sz="0" w:space="0" w:color="auto"/>
                    <w:bottom w:val="none" w:sz="0" w:space="0" w:color="auto"/>
                    <w:right w:val="none" w:sz="0" w:space="0" w:color="auto"/>
                  </w:divBdr>
                  <w:divsChild>
                    <w:div w:id="1387023174">
                      <w:marLeft w:val="0"/>
                      <w:marRight w:val="0"/>
                      <w:marTop w:val="0"/>
                      <w:marBottom w:val="300"/>
                      <w:divBdr>
                        <w:top w:val="none" w:sz="0" w:space="0" w:color="auto"/>
                        <w:left w:val="none" w:sz="0" w:space="0" w:color="auto"/>
                        <w:bottom w:val="none" w:sz="0" w:space="0" w:color="auto"/>
                        <w:right w:val="none" w:sz="0" w:space="0" w:color="auto"/>
                      </w:divBdr>
                      <w:divsChild>
                        <w:div w:id="765269349">
                          <w:marLeft w:val="0"/>
                          <w:marRight w:val="0"/>
                          <w:marTop w:val="0"/>
                          <w:marBottom w:val="0"/>
                          <w:divBdr>
                            <w:top w:val="none" w:sz="0" w:space="0" w:color="auto"/>
                            <w:left w:val="none" w:sz="0" w:space="0" w:color="auto"/>
                            <w:bottom w:val="none" w:sz="0" w:space="0" w:color="auto"/>
                            <w:right w:val="none" w:sz="0" w:space="0" w:color="auto"/>
                          </w:divBdr>
                          <w:divsChild>
                            <w:div w:id="743530494">
                              <w:marLeft w:val="0"/>
                              <w:marRight w:val="0"/>
                              <w:marTop w:val="0"/>
                              <w:marBottom w:val="0"/>
                              <w:divBdr>
                                <w:top w:val="none" w:sz="0" w:space="0" w:color="auto"/>
                                <w:left w:val="none" w:sz="0" w:space="0" w:color="auto"/>
                                <w:bottom w:val="none" w:sz="0" w:space="0" w:color="auto"/>
                                <w:right w:val="none" w:sz="0" w:space="0" w:color="auto"/>
                              </w:divBdr>
                              <w:divsChild>
                                <w:div w:id="805126723">
                                  <w:marLeft w:val="0"/>
                                  <w:marRight w:val="0"/>
                                  <w:marTop w:val="0"/>
                                  <w:marBottom w:val="0"/>
                                  <w:divBdr>
                                    <w:top w:val="none" w:sz="0" w:space="0" w:color="auto"/>
                                    <w:left w:val="none" w:sz="0" w:space="0" w:color="auto"/>
                                    <w:bottom w:val="none" w:sz="0" w:space="0" w:color="auto"/>
                                    <w:right w:val="none" w:sz="0" w:space="0" w:color="auto"/>
                                  </w:divBdr>
                                  <w:divsChild>
                                    <w:div w:id="57870982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82911">
      <w:bodyDiv w:val="1"/>
      <w:marLeft w:val="0"/>
      <w:marRight w:val="0"/>
      <w:marTop w:val="0"/>
      <w:marBottom w:val="0"/>
      <w:divBdr>
        <w:top w:val="none" w:sz="0" w:space="0" w:color="auto"/>
        <w:left w:val="none" w:sz="0" w:space="0" w:color="auto"/>
        <w:bottom w:val="none" w:sz="0" w:space="0" w:color="auto"/>
        <w:right w:val="none" w:sz="0" w:space="0" w:color="auto"/>
      </w:divBdr>
    </w:div>
    <w:div w:id="108397896">
      <w:bodyDiv w:val="1"/>
      <w:marLeft w:val="0"/>
      <w:marRight w:val="0"/>
      <w:marTop w:val="0"/>
      <w:marBottom w:val="0"/>
      <w:divBdr>
        <w:top w:val="none" w:sz="0" w:space="0" w:color="auto"/>
        <w:left w:val="none" w:sz="0" w:space="0" w:color="auto"/>
        <w:bottom w:val="none" w:sz="0" w:space="0" w:color="auto"/>
        <w:right w:val="none" w:sz="0" w:space="0" w:color="auto"/>
      </w:divBdr>
      <w:divsChild>
        <w:div w:id="1947884401">
          <w:marLeft w:val="0"/>
          <w:marRight w:val="0"/>
          <w:marTop w:val="0"/>
          <w:marBottom w:val="0"/>
          <w:divBdr>
            <w:top w:val="none" w:sz="0" w:space="0" w:color="auto"/>
            <w:left w:val="none" w:sz="0" w:space="0" w:color="auto"/>
            <w:bottom w:val="none" w:sz="0" w:space="0" w:color="auto"/>
            <w:right w:val="none" w:sz="0" w:space="0" w:color="auto"/>
          </w:divBdr>
        </w:div>
      </w:divsChild>
    </w:div>
    <w:div w:id="162404390">
      <w:bodyDiv w:val="1"/>
      <w:marLeft w:val="0"/>
      <w:marRight w:val="0"/>
      <w:marTop w:val="0"/>
      <w:marBottom w:val="0"/>
      <w:divBdr>
        <w:top w:val="none" w:sz="0" w:space="0" w:color="auto"/>
        <w:left w:val="none" w:sz="0" w:space="0" w:color="auto"/>
        <w:bottom w:val="none" w:sz="0" w:space="0" w:color="auto"/>
        <w:right w:val="none" w:sz="0" w:space="0" w:color="auto"/>
      </w:divBdr>
    </w:div>
    <w:div w:id="172577727">
      <w:bodyDiv w:val="1"/>
      <w:marLeft w:val="0"/>
      <w:marRight w:val="0"/>
      <w:marTop w:val="0"/>
      <w:marBottom w:val="0"/>
      <w:divBdr>
        <w:top w:val="none" w:sz="0" w:space="0" w:color="auto"/>
        <w:left w:val="none" w:sz="0" w:space="0" w:color="auto"/>
        <w:bottom w:val="none" w:sz="0" w:space="0" w:color="auto"/>
        <w:right w:val="none" w:sz="0" w:space="0" w:color="auto"/>
      </w:divBdr>
    </w:div>
    <w:div w:id="366102886">
      <w:bodyDiv w:val="1"/>
      <w:marLeft w:val="0"/>
      <w:marRight w:val="0"/>
      <w:marTop w:val="0"/>
      <w:marBottom w:val="0"/>
      <w:divBdr>
        <w:top w:val="none" w:sz="0" w:space="0" w:color="auto"/>
        <w:left w:val="none" w:sz="0" w:space="0" w:color="auto"/>
        <w:bottom w:val="none" w:sz="0" w:space="0" w:color="auto"/>
        <w:right w:val="none" w:sz="0" w:space="0" w:color="auto"/>
      </w:divBdr>
    </w:div>
    <w:div w:id="375810262">
      <w:bodyDiv w:val="1"/>
      <w:marLeft w:val="0"/>
      <w:marRight w:val="0"/>
      <w:marTop w:val="0"/>
      <w:marBottom w:val="0"/>
      <w:divBdr>
        <w:top w:val="none" w:sz="0" w:space="0" w:color="auto"/>
        <w:left w:val="none" w:sz="0" w:space="0" w:color="auto"/>
        <w:bottom w:val="none" w:sz="0" w:space="0" w:color="auto"/>
        <w:right w:val="none" w:sz="0" w:space="0" w:color="auto"/>
      </w:divBdr>
    </w:div>
    <w:div w:id="381104094">
      <w:bodyDiv w:val="1"/>
      <w:marLeft w:val="0"/>
      <w:marRight w:val="0"/>
      <w:marTop w:val="0"/>
      <w:marBottom w:val="0"/>
      <w:divBdr>
        <w:top w:val="none" w:sz="0" w:space="0" w:color="auto"/>
        <w:left w:val="none" w:sz="0" w:space="0" w:color="auto"/>
        <w:bottom w:val="none" w:sz="0" w:space="0" w:color="auto"/>
        <w:right w:val="none" w:sz="0" w:space="0" w:color="auto"/>
      </w:divBdr>
    </w:div>
    <w:div w:id="401029686">
      <w:bodyDiv w:val="1"/>
      <w:marLeft w:val="0"/>
      <w:marRight w:val="0"/>
      <w:marTop w:val="0"/>
      <w:marBottom w:val="0"/>
      <w:divBdr>
        <w:top w:val="none" w:sz="0" w:space="0" w:color="auto"/>
        <w:left w:val="none" w:sz="0" w:space="0" w:color="auto"/>
        <w:bottom w:val="none" w:sz="0" w:space="0" w:color="auto"/>
        <w:right w:val="none" w:sz="0" w:space="0" w:color="auto"/>
      </w:divBdr>
      <w:divsChild>
        <w:div w:id="2140561565">
          <w:marLeft w:val="0"/>
          <w:marRight w:val="0"/>
          <w:marTop w:val="300"/>
          <w:marBottom w:val="300"/>
          <w:divBdr>
            <w:top w:val="none" w:sz="0" w:space="0" w:color="auto"/>
            <w:left w:val="none" w:sz="0" w:space="0" w:color="auto"/>
            <w:bottom w:val="none" w:sz="0" w:space="0" w:color="auto"/>
            <w:right w:val="none" w:sz="0" w:space="0" w:color="auto"/>
          </w:divBdr>
        </w:div>
      </w:divsChild>
    </w:div>
    <w:div w:id="414253910">
      <w:bodyDiv w:val="1"/>
      <w:marLeft w:val="0"/>
      <w:marRight w:val="0"/>
      <w:marTop w:val="0"/>
      <w:marBottom w:val="0"/>
      <w:divBdr>
        <w:top w:val="none" w:sz="0" w:space="0" w:color="auto"/>
        <w:left w:val="none" w:sz="0" w:space="0" w:color="auto"/>
        <w:bottom w:val="none" w:sz="0" w:space="0" w:color="auto"/>
        <w:right w:val="none" w:sz="0" w:space="0" w:color="auto"/>
      </w:divBdr>
    </w:div>
    <w:div w:id="446655754">
      <w:bodyDiv w:val="1"/>
      <w:marLeft w:val="0"/>
      <w:marRight w:val="0"/>
      <w:marTop w:val="0"/>
      <w:marBottom w:val="0"/>
      <w:divBdr>
        <w:top w:val="none" w:sz="0" w:space="0" w:color="auto"/>
        <w:left w:val="none" w:sz="0" w:space="0" w:color="auto"/>
        <w:bottom w:val="none" w:sz="0" w:space="0" w:color="auto"/>
        <w:right w:val="none" w:sz="0" w:space="0" w:color="auto"/>
      </w:divBdr>
    </w:div>
    <w:div w:id="449470135">
      <w:bodyDiv w:val="1"/>
      <w:marLeft w:val="0"/>
      <w:marRight w:val="0"/>
      <w:marTop w:val="0"/>
      <w:marBottom w:val="0"/>
      <w:divBdr>
        <w:top w:val="none" w:sz="0" w:space="0" w:color="auto"/>
        <w:left w:val="none" w:sz="0" w:space="0" w:color="auto"/>
        <w:bottom w:val="none" w:sz="0" w:space="0" w:color="auto"/>
        <w:right w:val="none" w:sz="0" w:space="0" w:color="auto"/>
      </w:divBdr>
    </w:div>
    <w:div w:id="544876558">
      <w:bodyDiv w:val="1"/>
      <w:marLeft w:val="0"/>
      <w:marRight w:val="0"/>
      <w:marTop w:val="0"/>
      <w:marBottom w:val="0"/>
      <w:divBdr>
        <w:top w:val="none" w:sz="0" w:space="0" w:color="auto"/>
        <w:left w:val="none" w:sz="0" w:space="0" w:color="auto"/>
        <w:bottom w:val="none" w:sz="0" w:space="0" w:color="auto"/>
        <w:right w:val="none" w:sz="0" w:space="0" w:color="auto"/>
      </w:divBdr>
      <w:divsChild>
        <w:div w:id="2011441924">
          <w:marLeft w:val="0"/>
          <w:marRight w:val="0"/>
          <w:marTop w:val="0"/>
          <w:marBottom w:val="0"/>
          <w:divBdr>
            <w:top w:val="none" w:sz="0" w:space="0" w:color="auto"/>
            <w:left w:val="none" w:sz="0" w:space="0" w:color="auto"/>
            <w:bottom w:val="none" w:sz="0" w:space="0" w:color="auto"/>
            <w:right w:val="none" w:sz="0" w:space="0" w:color="auto"/>
          </w:divBdr>
        </w:div>
        <w:div w:id="418329221">
          <w:marLeft w:val="0"/>
          <w:marRight w:val="0"/>
          <w:marTop w:val="0"/>
          <w:marBottom w:val="150"/>
          <w:divBdr>
            <w:top w:val="none" w:sz="0" w:space="0" w:color="auto"/>
            <w:left w:val="none" w:sz="0" w:space="0" w:color="auto"/>
            <w:bottom w:val="none" w:sz="0" w:space="0" w:color="auto"/>
            <w:right w:val="none" w:sz="0" w:space="0" w:color="auto"/>
          </w:divBdr>
          <w:divsChild>
            <w:div w:id="664629687">
              <w:marLeft w:val="0"/>
              <w:marRight w:val="0"/>
              <w:marTop w:val="0"/>
              <w:marBottom w:val="0"/>
              <w:divBdr>
                <w:top w:val="none" w:sz="0" w:space="0" w:color="auto"/>
                <w:left w:val="none" w:sz="0" w:space="0" w:color="auto"/>
                <w:bottom w:val="none" w:sz="0" w:space="0" w:color="auto"/>
                <w:right w:val="none" w:sz="0" w:space="0" w:color="auto"/>
              </w:divBdr>
              <w:divsChild>
                <w:div w:id="1058166327">
                  <w:marLeft w:val="0"/>
                  <w:marRight w:val="0"/>
                  <w:marTop w:val="0"/>
                  <w:marBottom w:val="0"/>
                  <w:divBdr>
                    <w:top w:val="none" w:sz="0" w:space="0" w:color="auto"/>
                    <w:left w:val="none" w:sz="0" w:space="0" w:color="auto"/>
                    <w:bottom w:val="none" w:sz="0" w:space="0" w:color="auto"/>
                    <w:right w:val="none" w:sz="0" w:space="0" w:color="auto"/>
                  </w:divBdr>
                  <w:divsChild>
                    <w:div w:id="1170801023">
                      <w:marLeft w:val="0"/>
                      <w:marRight w:val="0"/>
                      <w:marTop w:val="0"/>
                      <w:marBottom w:val="240"/>
                      <w:divBdr>
                        <w:top w:val="none" w:sz="0" w:space="0" w:color="auto"/>
                        <w:left w:val="none" w:sz="0" w:space="0" w:color="auto"/>
                        <w:bottom w:val="none" w:sz="0" w:space="0" w:color="auto"/>
                        <w:right w:val="none" w:sz="0" w:space="0" w:color="auto"/>
                      </w:divBdr>
                    </w:div>
                    <w:div w:id="2060351853">
                      <w:marLeft w:val="3750"/>
                      <w:marRight w:val="0"/>
                      <w:marTop w:val="0"/>
                      <w:marBottom w:val="0"/>
                      <w:divBdr>
                        <w:top w:val="none" w:sz="0" w:space="0" w:color="auto"/>
                        <w:left w:val="none" w:sz="0" w:space="0" w:color="auto"/>
                        <w:bottom w:val="none" w:sz="0" w:space="0" w:color="auto"/>
                        <w:right w:val="none" w:sz="0" w:space="0" w:color="auto"/>
                      </w:divBdr>
                    </w:div>
                    <w:div w:id="31267472">
                      <w:marLeft w:val="3750"/>
                      <w:marRight w:val="0"/>
                      <w:marTop w:val="0"/>
                      <w:marBottom w:val="0"/>
                      <w:divBdr>
                        <w:top w:val="none" w:sz="0" w:space="0" w:color="auto"/>
                        <w:left w:val="none" w:sz="0" w:space="0" w:color="auto"/>
                        <w:bottom w:val="none" w:sz="0" w:space="0" w:color="auto"/>
                        <w:right w:val="none" w:sz="0" w:space="0" w:color="auto"/>
                      </w:divBdr>
                    </w:div>
                    <w:div w:id="436684369">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03985">
      <w:bodyDiv w:val="1"/>
      <w:marLeft w:val="0"/>
      <w:marRight w:val="0"/>
      <w:marTop w:val="0"/>
      <w:marBottom w:val="0"/>
      <w:divBdr>
        <w:top w:val="none" w:sz="0" w:space="0" w:color="auto"/>
        <w:left w:val="none" w:sz="0" w:space="0" w:color="auto"/>
        <w:bottom w:val="none" w:sz="0" w:space="0" w:color="auto"/>
        <w:right w:val="none" w:sz="0" w:space="0" w:color="auto"/>
      </w:divBdr>
      <w:divsChild>
        <w:div w:id="279263570">
          <w:marLeft w:val="0"/>
          <w:marRight w:val="0"/>
          <w:marTop w:val="300"/>
          <w:marBottom w:val="300"/>
          <w:divBdr>
            <w:top w:val="none" w:sz="0" w:space="0" w:color="auto"/>
            <w:left w:val="none" w:sz="0" w:space="0" w:color="auto"/>
            <w:bottom w:val="none" w:sz="0" w:space="0" w:color="auto"/>
            <w:right w:val="none" w:sz="0" w:space="0" w:color="auto"/>
          </w:divBdr>
        </w:div>
      </w:divsChild>
    </w:div>
    <w:div w:id="591401776">
      <w:bodyDiv w:val="1"/>
      <w:marLeft w:val="0"/>
      <w:marRight w:val="0"/>
      <w:marTop w:val="0"/>
      <w:marBottom w:val="0"/>
      <w:divBdr>
        <w:top w:val="none" w:sz="0" w:space="0" w:color="auto"/>
        <w:left w:val="none" w:sz="0" w:space="0" w:color="auto"/>
        <w:bottom w:val="none" w:sz="0" w:space="0" w:color="auto"/>
        <w:right w:val="none" w:sz="0" w:space="0" w:color="auto"/>
      </w:divBdr>
    </w:div>
    <w:div w:id="600912345">
      <w:bodyDiv w:val="1"/>
      <w:marLeft w:val="0"/>
      <w:marRight w:val="0"/>
      <w:marTop w:val="0"/>
      <w:marBottom w:val="0"/>
      <w:divBdr>
        <w:top w:val="none" w:sz="0" w:space="0" w:color="auto"/>
        <w:left w:val="none" w:sz="0" w:space="0" w:color="auto"/>
        <w:bottom w:val="none" w:sz="0" w:space="0" w:color="auto"/>
        <w:right w:val="none" w:sz="0" w:space="0" w:color="auto"/>
      </w:divBdr>
      <w:divsChild>
        <w:div w:id="32734219">
          <w:marLeft w:val="0"/>
          <w:marRight w:val="0"/>
          <w:marTop w:val="100"/>
          <w:marBottom w:val="100"/>
          <w:divBdr>
            <w:top w:val="none" w:sz="0" w:space="0" w:color="auto"/>
            <w:left w:val="none" w:sz="0" w:space="0" w:color="auto"/>
            <w:bottom w:val="none" w:sz="0" w:space="0" w:color="auto"/>
            <w:right w:val="none" w:sz="0" w:space="0" w:color="auto"/>
          </w:divBdr>
          <w:divsChild>
            <w:div w:id="2003653147">
              <w:marLeft w:val="0"/>
              <w:marRight w:val="0"/>
              <w:marTop w:val="0"/>
              <w:marBottom w:val="0"/>
              <w:divBdr>
                <w:top w:val="none" w:sz="0" w:space="0" w:color="auto"/>
                <w:left w:val="none" w:sz="0" w:space="0" w:color="auto"/>
                <w:bottom w:val="none" w:sz="0" w:space="0" w:color="auto"/>
                <w:right w:val="none" w:sz="0" w:space="0" w:color="auto"/>
              </w:divBdr>
            </w:div>
          </w:divsChild>
        </w:div>
        <w:div w:id="2106420860">
          <w:marLeft w:val="0"/>
          <w:marRight w:val="0"/>
          <w:marTop w:val="100"/>
          <w:marBottom w:val="100"/>
          <w:divBdr>
            <w:top w:val="none" w:sz="0" w:space="0" w:color="auto"/>
            <w:left w:val="none" w:sz="0" w:space="0" w:color="auto"/>
            <w:bottom w:val="none" w:sz="0" w:space="0" w:color="auto"/>
            <w:right w:val="none" w:sz="0" w:space="0" w:color="auto"/>
          </w:divBdr>
          <w:divsChild>
            <w:div w:id="125051930">
              <w:marLeft w:val="0"/>
              <w:marRight w:val="0"/>
              <w:marTop w:val="100"/>
              <w:marBottom w:val="100"/>
              <w:divBdr>
                <w:top w:val="none" w:sz="0" w:space="0" w:color="auto"/>
                <w:left w:val="none" w:sz="0" w:space="0" w:color="auto"/>
                <w:bottom w:val="none" w:sz="0" w:space="0" w:color="auto"/>
                <w:right w:val="none" w:sz="0" w:space="0" w:color="auto"/>
              </w:divBdr>
              <w:divsChild>
                <w:div w:id="10839754">
                  <w:marLeft w:val="750"/>
                  <w:marRight w:val="750"/>
                  <w:marTop w:val="0"/>
                  <w:marBottom w:val="0"/>
                  <w:divBdr>
                    <w:top w:val="none" w:sz="0" w:space="0" w:color="auto"/>
                    <w:left w:val="none" w:sz="0" w:space="0" w:color="auto"/>
                    <w:bottom w:val="none" w:sz="0" w:space="0" w:color="auto"/>
                    <w:right w:val="none" w:sz="0" w:space="0" w:color="auto"/>
                  </w:divBdr>
                  <w:divsChild>
                    <w:div w:id="416486505">
                      <w:marLeft w:val="0"/>
                      <w:marRight w:val="0"/>
                      <w:marTop w:val="0"/>
                      <w:marBottom w:val="300"/>
                      <w:divBdr>
                        <w:top w:val="none" w:sz="0" w:space="0" w:color="auto"/>
                        <w:left w:val="none" w:sz="0" w:space="0" w:color="auto"/>
                        <w:bottom w:val="none" w:sz="0" w:space="0" w:color="auto"/>
                        <w:right w:val="none" w:sz="0" w:space="0" w:color="auto"/>
                      </w:divBdr>
                      <w:divsChild>
                        <w:div w:id="1066606595">
                          <w:marLeft w:val="0"/>
                          <w:marRight w:val="0"/>
                          <w:marTop w:val="0"/>
                          <w:marBottom w:val="0"/>
                          <w:divBdr>
                            <w:top w:val="none" w:sz="0" w:space="0" w:color="auto"/>
                            <w:left w:val="none" w:sz="0" w:space="0" w:color="auto"/>
                            <w:bottom w:val="none" w:sz="0" w:space="0" w:color="auto"/>
                            <w:right w:val="none" w:sz="0" w:space="0" w:color="auto"/>
                          </w:divBdr>
                          <w:divsChild>
                            <w:div w:id="47733057">
                              <w:marLeft w:val="0"/>
                              <w:marRight w:val="0"/>
                              <w:marTop w:val="0"/>
                              <w:marBottom w:val="0"/>
                              <w:divBdr>
                                <w:top w:val="none" w:sz="0" w:space="0" w:color="auto"/>
                                <w:left w:val="none" w:sz="0" w:space="0" w:color="auto"/>
                                <w:bottom w:val="none" w:sz="0" w:space="0" w:color="auto"/>
                                <w:right w:val="none" w:sz="0" w:space="0" w:color="auto"/>
                              </w:divBdr>
                              <w:divsChild>
                                <w:div w:id="564947932">
                                  <w:marLeft w:val="0"/>
                                  <w:marRight w:val="0"/>
                                  <w:marTop w:val="0"/>
                                  <w:marBottom w:val="0"/>
                                  <w:divBdr>
                                    <w:top w:val="none" w:sz="0" w:space="0" w:color="auto"/>
                                    <w:left w:val="none" w:sz="0" w:space="0" w:color="auto"/>
                                    <w:bottom w:val="none" w:sz="0" w:space="0" w:color="auto"/>
                                    <w:right w:val="none" w:sz="0" w:space="0" w:color="auto"/>
                                  </w:divBdr>
                                  <w:divsChild>
                                    <w:div w:id="127744278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116983">
      <w:bodyDiv w:val="1"/>
      <w:marLeft w:val="0"/>
      <w:marRight w:val="0"/>
      <w:marTop w:val="0"/>
      <w:marBottom w:val="0"/>
      <w:divBdr>
        <w:top w:val="none" w:sz="0" w:space="0" w:color="auto"/>
        <w:left w:val="none" w:sz="0" w:space="0" w:color="auto"/>
        <w:bottom w:val="none" w:sz="0" w:space="0" w:color="auto"/>
        <w:right w:val="none" w:sz="0" w:space="0" w:color="auto"/>
      </w:divBdr>
    </w:div>
    <w:div w:id="646209880">
      <w:bodyDiv w:val="1"/>
      <w:marLeft w:val="0"/>
      <w:marRight w:val="0"/>
      <w:marTop w:val="0"/>
      <w:marBottom w:val="0"/>
      <w:divBdr>
        <w:top w:val="none" w:sz="0" w:space="0" w:color="auto"/>
        <w:left w:val="none" w:sz="0" w:space="0" w:color="auto"/>
        <w:bottom w:val="none" w:sz="0" w:space="0" w:color="auto"/>
        <w:right w:val="none" w:sz="0" w:space="0" w:color="auto"/>
      </w:divBdr>
    </w:div>
    <w:div w:id="663582442">
      <w:bodyDiv w:val="1"/>
      <w:marLeft w:val="0"/>
      <w:marRight w:val="0"/>
      <w:marTop w:val="0"/>
      <w:marBottom w:val="0"/>
      <w:divBdr>
        <w:top w:val="none" w:sz="0" w:space="0" w:color="auto"/>
        <w:left w:val="none" w:sz="0" w:space="0" w:color="auto"/>
        <w:bottom w:val="none" w:sz="0" w:space="0" w:color="auto"/>
        <w:right w:val="none" w:sz="0" w:space="0" w:color="auto"/>
      </w:divBdr>
      <w:divsChild>
        <w:div w:id="233012220">
          <w:marLeft w:val="0"/>
          <w:marRight w:val="0"/>
          <w:marTop w:val="300"/>
          <w:marBottom w:val="300"/>
          <w:divBdr>
            <w:top w:val="none" w:sz="0" w:space="0" w:color="auto"/>
            <w:left w:val="none" w:sz="0" w:space="0" w:color="auto"/>
            <w:bottom w:val="none" w:sz="0" w:space="0" w:color="auto"/>
            <w:right w:val="none" w:sz="0" w:space="0" w:color="auto"/>
          </w:divBdr>
        </w:div>
      </w:divsChild>
    </w:div>
    <w:div w:id="665786106">
      <w:bodyDiv w:val="1"/>
      <w:marLeft w:val="0"/>
      <w:marRight w:val="0"/>
      <w:marTop w:val="0"/>
      <w:marBottom w:val="0"/>
      <w:divBdr>
        <w:top w:val="none" w:sz="0" w:space="0" w:color="auto"/>
        <w:left w:val="none" w:sz="0" w:space="0" w:color="auto"/>
        <w:bottom w:val="none" w:sz="0" w:space="0" w:color="auto"/>
        <w:right w:val="none" w:sz="0" w:space="0" w:color="auto"/>
      </w:divBdr>
    </w:div>
    <w:div w:id="737944819">
      <w:bodyDiv w:val="1"/>
      <w:marLeft w:val="0"/>
      <w:marRight w:val="0"/>
      <w:marTop w:val="0"/>
      <w:marBottom w:val="0"/>
      <w:divBdr>
        <w:top w:val="none" w:sz="0" w:space="0" w:color="auto"/>
        <w:left w:val="none" w:sz="0" w:space="0" w:color="auto"/>
        <w:bottom w:val="none" w:sz="0" w:space="0" w:color="auto"/>
        <w:right w:val="none" w:sz="0" w:space="0" w:color="auto"/>
      </w:divBdr>
    </w:div>
    <w:div w:id="777408147">
      <w:bodyDiv w:val="1"/>
      <w:marLeft w:val="0"/>
      <w:marRight w:val="0"/>
      <w:marTop w:val="0"/>
      <w:marBottom w:val="0"/>
      <w:divBdr>
        <w:top w:val="none" w:sz="0" w:space="0" w:color="auto"/>
        <w:left w:val="none" w:sz="0" w:space="0" w:color="auto"/>
        <w:bottom w:val="none" w:sz="0" w:space="0" w:color="auto"/>
        <w:right w:val="none" w:sz="0" w:space="0" w:color="auto"/>
      </w:divBdr>
    </w:div>
    <w:div w:id="882979077">
      <w:bodyDiv w:val="1"/>
      <w:marLeft w:val="0"/>
      <w:marRight w:val="0"/>
      <w:marTop w:val="0"/>
      <w:marBottom w:val="0"/>
      <w:divBdr>
        <w:top w:val="none" w:sz="0" w:space="0" w:color="auto"/>
        <w:left w:val="none" w:sz="0" w:space="0" w:color="auto"/>
        <w:bottom w:val="none" w:sz="0" w:space="0" w:color="auto"/>
        <w:right w:val="none" w:sz="0" w:space="0" w:color="auto"/>
      </w:divBdr>
    </w:div>
    <w:div w:id="956370900">
      <w:bodyDiv w:val="1"/>
      <w:marLeft w:val="0"/>
      <w:marRight w:val="0"/>
      <w:marTop w:val="0"/>
      <w:marBottom w:val="0"/>
      <w:divBdr>
        <w:top w:val="none" w:sz="0" w:space="0" w:color="auto"/>
        <w:left w:val="none" w:sz="0" w:space="0" w:color="auto"/>
        <w:bottom w:val="none" w:sz="0" w:space="0" w:color="auto"/>
        <w:right w:val="none" w:sz="0" w:space="0" w:color="auto"/>
      </w:divBdr>
      <w:divsChild>
        <w:div w:id="494960081">
          <w:marLeft w:val="0"/>
          <w:marRight w:val="0"/>
          <w:marTop w:val="0"/>
          <w:marBottom w:val="0"/>
          <w:divBdr>
            <w:top w:val="none" w:sz="0" w:space="0" w:color="auto"/>
            <w:left w:val="none" w:sz="0" w:space="0" w:color="auto"/>
            <w:bottom w:val="none" w:sz="0" w:space="0" w:color="auto"/>
            <w:right w:val="none" w:sz="0" w:space="0" w:color="auto"/>
          </w:divBdr>
        </w:div>
        <w:div w:id="1767925172">
          <w:marLeft w:val="0"/>
          <w:marRight w:val="0"/>
          <w:marTop w:val="0"/>
          <w:marBottom w:val="0"/>
          <w:divBdr>
            <w:top w:val="none" w:sz="0" w:space="0" w:color="auto"/>
            <w:left w:val="none" w:sz="0" w:space="0" w:color="auto"/>
            <w:bottom w:val="none" w:sz="0" w:space="0" w:color="auto"/>
            <w:right w:val="none" w:sz="0" w:space="0" w:color="auto"/>
          </w:divBdr>
        </w:div>
        <w:div w:id="1529222464">
          <w:marLeft w:val="0"/>
          <w:marRight w:val="0"/>
          <w:marTop w:val="0"/>
          <w:marBottom w:val="0"/>
          <w:divBdr>
            <w:top w:val="none" w:sz="0" w:space="0" w:color="auto"/>
            <w:left w:val="none" w:sz="0" w:space="0" w:color="auto"/>
            <w:bottom w:val="none" w:sz="0" w:space="0" w:color="auto"/>
            <w:right w:val="none" w:sz="0" w:space="0" w:color="auto"/>
          </w:divBdr>
        </w:div>
        <w:div w:id="1429498997">
          <w:marLeft w:val="0"/>
          <w:marRight w:val="0"/>
          <w:marTop w:val="0"/>
          <w:marBottom w:val="0"/>
          <w:divBdr>
            <w:top w:val="single" w:sz="12" w:space="8" w:color="A41034"/>
            <w:left w:val="single" w:sz="12" w:space="19" w:color="A41034"/>
            <w:bottom w:val="single" w:sz="12" w:space="8" w:color="A41034"/>
            <w:right w:val="single" w:sz="12" w:space="11" w:color="A41034"/>
          </w:divBdr>
        </w:div>
        <w:div w:id="1830246758">
          <w:marLeft w:val="0"/>
          <w:marRight w:val="0"/>
          <w:marTop w:val="0"/>
          <w:marBottom w:val="0"/>
          <w:divBdr>
            <w:top w:val="none" w:sz="0" w:space="0" w:color="auto"/>
            <w:left w:val="none" w:sz="0" w:space="0" w:color="auto"/>
            <w:bottom w:val="none" w:sz="0" w:space="0" w:color="auto"/>
            <w:right w:val="none" w:sz="0" w:space="0" w:color="auto"/>
          </w:divBdr>
          <w:divsChild>
            <w:div w:id="1918591966">
              <w:marLeft w:val="405"/>
              <w:marRight w:val="0"/>
              <w:marTop w:val="0"/>
              <w:marBottom w:val="0"/>
              <w:divBdr>
                <w:top w:val="none" w:sz="0" w:space="0" w:color="auto"/>
                <w:left w:val="none" w:sz="0" w:space="0" w:color="auto"/>
                <w:bottom w:val="none" w:sz="0" w:space="0" w:color="auto"/>
                <w:right w:val="none" w:sz="0" w:space="0" w:color="auto"/>
              </w:divBdr>
            </w:div>
          </w:divsChild>
        </w:div>
        <w:div w:id="2133550862">
          <w:marLeft w:val="0"/>
          <w:marRight w:val="0"/>
          <w:marTop w:val="0"/>
          <w:marBottom w:val="0"/>
          <w:divBdr>
            <w:top w:val="none" w:sz="0" w:space="0" w:color="auto"/>
            <w:left w:val="none" w:sz="0" w:space="0" w:color="auto"/>
            <w:bottom w:val="none" w:sz="0" w:space="0" w:color="auto"/>
            <w:right w:val="none" w:sz="0" w:space="0" w:color="auto"/>
          </w:divBdr>
          <w:divsChild>
            <w:div w:id="1224173725">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 w:id="1055591402">
      <w:bodyDiv w:val="1"/>
      <w:marLeft w:val="0"/>
      <w:marRight w:val="0"/>
      <w:marTop w:val="0"/>
      <w:marBottom w:val="0"/>
      <w:divBdr>
        <w:top w:val="none" w:sz="0" w:space="0" w:color="auto"/>
        <w:left w:val="none" w:sz="0" w:space="0" w:color="auto"/>
        <w:bottom w:val="none" w:sz="0" w:space="0" w:color="auto"/>
        <w:right w:val="none" w:sz="0" w:space="0" w:color="auto"/>
      </w:divBdr>
      <w:divsChild>
        <w:div w:id="1589608208">
          <w:marLeft w:val="0"/>
          <w:marRight w:val="0"/>
          <w:marTop w:val="240"/>
          <w:marBottom w:val="240"/>
          <w:divBdr>
            <w:top w:val="none" w:sz="0" w:space="0" w:color="auto"/>
            <w:left w:val="none" w:sz="0" w:space="0" w:color="auto"/>
            <w:bottom w:val="none" w:sz="0" w:space="0" w:color="auto"/>
            <w:right w:val="none" w:sz="0" w:space="0" w:color="auto"/>
          </w:divBdr>
        </w:div>
      </w:divsChild>
    </w:div>
    <w:div w:id="1103456925">
      <w:bodyDiv w:val="1"/>
      <w:marLeft w:val="0"/>
      <w:marRight w:val="0"/>
      <w:marTop w:val="0"/>
      <w:marBottom w:val="0"/>
      <w:divBdr>
        <w:top w:val="none" w:sz="0" w:space="0" w:color="auto"/>
        <w:left w:val="none" w:sz="0" w:space="0" w:color="auto"/>
        <w:bottom w:val="none" w:sz="0" w:space="0" w:color="auto"/>
        <w:right w:val="none" w:sz="0" w:space="0" w:color="auto"/>
      </w:divBdr>
      <w:divsChild>
        <w:div w:id="1801846892">
          <w:marLeft w:val="0"/>
          <w:marRight w:val="0"/>
          <w:marTop w:val="300"/>
          <w:marBottom w:val="300"/>
          <w:divBdr>
            <w:top w:val="none" w:sz="0" w:space="0" w:color="auto"/>
            <w:left w:val="none" w:sz="0" w:space="0" w:color="auto"/>
            <w:bottom w:val="none" w:sz="0" w:space="0" w:color="auto"/>
            <w:right w:val="none" w:sz="0" w:space="0" w:color="auto"/>
          </w:divBdr>
        </w:div>
      </w:divsChild>
    </w:div>
    <w:div w:id="1191846008">
      <w:bodyDiv w:val="1"/>
      <w:marLeft w:val="0"/>
      <w:marRight w:val="0"/>
      <w:marTop w:val="0"/>
      <w:marBottom w:val="0"/>
      <w:divBdr>
        <w:top w:val="none" w:sz="0" w:space="0" w:color="auto"/>
        <w:left w:val="none" w:sz="0" w:space="0" w:color="auto"/>
        <w:bottom w:val="none" w:sz="0" w:space="0" w:color="auto"/>
        <w:right w:val="none" w:sz="0" w:space="0" w:color="auto"/>
      </w:divBdr>
    </w:div>
    <w:div w:id="1227061855">
      <w:bodyDiv w:val="1"/>
      <w:marLeft w:val="0"/>
      <w:marRight w:val="0"/>
      <w:marTop w:val="0"/>
      <w:marBottom w:val="0"/>
      <w:divBdr>
        <w:top w:val="none" w:sz="0" w:space="0" w:color="auto"/>
        <w:left w:val="none" w:sz="0" w:space="0" w:color="auto"/>
        <w:bottom w:val="none" w:sz="0" w:space="0" w:color="auto"/>
        <w:right w:val="none" w:sz="0" w:space="0" w:color="auto"/>
      </w:divBdr>
      <w:divsChild>
        <w:div w:id="684946357">
          <w:marLeft w:val="0"/>
          <w:marRight w:val="0"/>
          <w:marTop w:val="100"/>
          <w:marBottom w:val="100"/>
          <w:divBdr>
            <w:top w:val="none" w:sz="0" w:space="0" w:color="auto"/>
            <w:left w:val="none" w:sz="0" w:space="0" w:color="auto"/>
            <w:bottom w:val="none" w:sz="0" w:space="0" w:color="auto"/>
            <w:right w:val="none" w:sz="0" w:space="0" w:color="auto"/>
          </w:divBdr>
          <w:divsChild>
            <w:div w:id="1653101828">
              <w:marLeft w:val="0"/>
              <w:marRight w:val="0"/>
              <w:marTop w:val="0"/>
              <w:marBottom w:val="0"/>
              <w:divBdr>
                <w:top w:val="none" w:sz="0" w:space="0" w:color="auto"/>
                <w:left w:val="none" w:sz="0" w:space="0" w:color="auto"/>
                <w:bottom w:val="none" w:sz="0" w:space="0" w:color="auto"/>
                <w:right w:val="none" w:sz="0" w:space="0" w:color="auto"/>
              </w:divBdr>
            </w:div>
          </w:divsChild>
        </w:div>
        <w:div w:id="1691175553">
          <w:marLeft w:val="0"/>
          <w:marRight w:val="0"/>
          <w:marTop w:val="100"/>
          <w:marBottom w:val="100"/>
          <w:divBdr>
            <w:top w:val="none" w:sz="0" w:space="0" w:color="auto"/>
            <w:left w:val="none" w:sz="0" w:space="0" w:color="auto"/>
            <w:bottom w:val="none" w:sz="0" w:space="0" w:color="auto"/>
            <w:right w:val="none" w:sz="0" w:space="0" w:color="auto"/>
          </w:divBdr>
          <w:divsChild>
            <w:div w:id="754980134">
              <w:marLeft w:val="0"/>
              <w:marRight w:val="0"/>
              <w:marTop w:val="100"/>
              <w:marBottom w:val="100"/>
              <w:divBdr>
                <w:top w:val="none" w:sz="0" w:space="0" w:color="auto"/>
                <w:left w:val="none" w:sz="0" w:space="0" w:color="auto"/>
                <w:bottom w:val="none" w:sz="0" w:space="0" w:color="auto"/>
                <w:right w:val="none" w:sz="0" w:space="0" w:color="auto"/>
              </w:divBdr>
              <w:divsChild>
                <w:div w:id="1138838314">
                  <w:marLeft w:val="750"/>
                  <w:marRight w:val="750"/>
                  <w:marTop w:val="0"/>
                  <w:marBottom w:val="0"/>
                  <w:divBdr>
                    <w:top w:val="none" w:sz="0" w:space="0" w:color="auto"/>
                    <w:left w:val="none" w:sz="0" w:space="0" w:color="auto"/>
                    <w:bottom w:val="none" w:sz="0" w:space="0" w:color="auto"/>
                    <w:right w:val="none" w:sz="0" w:space="0" w:color="auto"/>
                  </w:divBdr>
                  <w:divsChild>
                    <w:div w:id="958295797">
                      <w:marLeft w:val="0"/>
                      <w:marRight w:val="0"/>
                      <w:marTop w:val="0"/>
                      <w:marBottom w:val="300"/>
                      <w:divBdr>
                        <w:top w:val="none" w:sz="0" w:space="0" w:color="auto"/>
                        <w:left w:val="none" w:sz="0" w:space="0" w:color="auto"/>
                        <w:bottom w:val="none" w:sz="0" w:space="0" w:color="auto"/>
                        <w:right w:val="none" w:sz="0" w:space="0" w:color="auto"/>
                      </w:divBdr>
                      <w:divsChild>
                        <w:div w:id="1908953001">
                          <w:marLeft w:val="0"/>
                          <w:marRight w:val="0"/>
                          <w:marTop w:val="0"/>
                          <w:marBottom w:val="0"/>
                          <w:divBdr>
                            <w:top w:val="none" w:sz="0" w:space="0" w:color="auto"/>
                            <w:left w:val="none" w:sz="0" w:space="0" w:color="auto"/>
                            <w:bottom w:val="none" w:sz="0" w:space="0" w:color="auto"/>
                            <w:right w:val="none" w:sz="0" w:space="0" w:color="auto"/>
                          </w:divBdr>
                          <w:divsChild>
                            <w:div w:id="1066222818">
                              <w:marLeft w:val="0"/>
                              <w:marRight w:val="0"/>
                              <w:marTop w:val="0"/>
                              <w:marBottom w:val="0"/>
                              <w:divBdr>
                                <w:top w:val="none" w:sz="0" w:space="0" w:color="auto"/>
                                <w:left w:val="none" w:sz="0" w:space="0" w:color="auto"/>
                                <w:bottom w:val="none" w:sz="0" w:space="0" w:color="auto"/>
                                <w:right w:val="none" w:sz="0" w:space="0" w:color="auto"/>
                              </w:divBdr>
                              <w:divsChild>
                                <w:div w:id="359285633">
                                  <w:marLeft w:val="0"/>
                                  <w:marRight w:val="0"/>
                                  <w:marTop w:val="0"/>
                                  <w:marBottom w:val="0"/>
                                  <w:divBdr>
                                    <w:top w:val="none" w:sz="0" w:space="0" w:color="auto"/>
                                    <w:left w:val="none" w:sz="0" w:space="0" w:color="auto"/>
                                    <w:bottom w:val="none" w:sz="0" w:space="0" w:color="auto"/>
                                    <w:right w:val="none" w:sz="0" w:space="0" w:color="auto"/>
                                  </w:divBdr>
                                  <w:divsChild>
                                    <w:div w:id="8842638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037303">
      <w:bodyDiv w:val="1"/>
      <w:marLeft w:val="0"/>
      <w:marRight w:val="0"/>
      <w:marTop w:val="0"/>
      <w:marBottom w:val="0"/>
      <w:divBdr>
        <w:top w:val="none" w:sz="0" w:space="0" w:color="auto"/>
        <w:left w:val="none" w:sz="0" w:space="0" w:color="auto"/>
        <w:bottom w:val="none" w:sz="0" w:space="0" w:color="auto"/>
        <w:right w:val="none" w:sz="0" w:space="0" w:color="auto"/>
      </w:divBdr>
    </w:div>
    <w:div w:id="1340695561">
      <w:bodyDiv w:val="1"/>
      <w:marLeft w:val="0"/>
      <w:marRight w:val="0"/>
      <w:marTop w:val="0"/>
      <w:marBottom w:val="0"/>
      <w:divBdr>
        <w:top w:val="none" w:sz="0" w:space="0" w:color="auto"/>
        <w:left w:val="none" w:sz="0" w:space="0" w:color="auto"/>
        <w:bottom w:val="none" w:sz="0" w:space="0" w:color="auto"/>
        <w:right w:val="none" w:sz="0" w:space="0" w:color="auto"/>
      </w:divBdr>
    </w:div>
    <w:div w:id="1350983169">
      <w:bodyDiv w:val="1"/>
      <w:marLeft w:val="0"/>
      <w:marRight w:val="0"/>
      <w:marTop w:val="0"/>
      <w:marBottom w:val="0"/>
      <w:divBdr>
        <w:top w:val="none" w:sz="0" w:space="0" w:color="auto"/>
        <w:left w:val="none" w:sz="0" w:space="0" w:color="auto"/>
        <w:bottom w:val="none" w:sz="0" w:space="0" w:color="auto"/>
        <w:right w:val="none" w:sz="0" w:space="0" w:color="auto"/>
      </w:divBdr>
      <w:divsChild>
        <w:div w:id="67583781">
          <w:marLeft w:val="0"/>
          <w:marRight w:val="0"/>
          <w:marTop w:val="100"/>
          <w:marBottom w:val="100"/>
          <w:divBdr>
            <w:top w:val="none" w:sz="0" w:space="0" w:color="auto"/>
            <w:left w:val="none" w:sz="0" w:space="0" w:color="auto"/>
            <w:bottom w:val="none" w:sz="0" w:space="0" w:color="auto"/>
            <w:right w:val="none" w:sz="0" w:space="0" w:color="auto"/>
          </w:divBdr>
          <w:divsChild>
            <w:div w:id="1782874014">
              <w:marLeft w:val="0"/>
              <w:marRight w:val="0"/>
              <w:marTop w:val="0"/>
              <w:marBottom w:val="0"/>
              <w:divBdr>
                <w:top w:val="none" w:sz="0" w:space="0" w:color="auto"/>
                <w:left w:val="none" w:sz="0" w:space="0" w:color="auto"/>
                <w:bottom w:val="none" w:sz="0" w:space="0" w:color="auto"/>
                <w:right w:val="none" w:sz="0" w:space="0" w:color="auto"/>
              </w:divBdr>
            </w:div>
          </w:divsChild>
        </w:div>
        <w:div w:id="274211701">
          <w:marLeft w:val="0"/>
          <w:marRight w:val="0"/>
          <w:marTop w:val="100"/>
          <w:marBottom w:val="100"/>
          <w:divBdr>
            <w:top w:val="none" w:sz="0" w:space="0" w:color="auto"/>
            <w:left w:val="none" w:sz="0" w:space="0" w:color="auto"/>
            <w:bottom w:val="none" w:sz="0" w:space="0" w:color="auto"/>
            <w:right w:val="none" w:sz="0" w:space="0" w:color="auto"/>
          </w:divBdr>
          <w:divsChild>
            <w:div w:id="288974856">
              <w:marLeft w:val="0"/>
              <w:marRight w:val="0"/>
              <w:marTop w:val="100"/>
              <w:marBottom w:val="100"/>
              <w:divBdr>
                <w:top w:val="none" w:sz="0" w:space="0" w:color="auto"/>
                <w:left w:val="none" w:sz="0" w:space="0" w:color="auto"/>
                <w:bottom w:val="none" w:sz="0" w:space="0" w:color="auto"/>
                <w:right w:val="none" w:sz="0" w:space="0" w:color="auto"/>
              </w:divBdr>
              <w:divsChild>
                <w:div w:id="2125615881">
                  <w:marLeft w:val="750"/>
                  <w:marRight w:val="750"/>
                  <w:marTop w:val="0"/>
                  <w:marBottom w:val="0"/>
                  <w:divBdr>
                    <w:top w:val="none" w:sz="0" w:space="0" w:color="auto"/>
                    <w:left w:val="none" w:sz="0" w:space="0" w:color="auto"/>
                    <w:bottom w:val="none" w:sz="0" w:space="0" w:color="auto"/>
                    <w:right w:val="none" w:sz="0" w:space="0" w:color="auto"/>
                  </w:divBdr>
                  <w:divsChild>
                    <w:div w:id="327903730">
                      <w:marLeft w:val="0"/>
                      <w:marRight w:val="0"/>
                      <w:marTop w:val="0"/>
                      <w:marBottom w:val="300"/>
                      <w:divBdr>
                        <w:top w:val="none" w:sz="0" w:space="0" w:color="auto"/>
                        <w:left w:val="none" w:sz="0" w:space="0" w:color="auto"/>
                        <w:bottom w:val="none" w:sz="0" w:space="0" w:color="auto"/>
                        <w:right w:val="none" w:sz="0" w:space="0" w:color="auto"/>
                      </w:divBdr>
                      <w:divsChild>
                        <w:div w:id="341782365">
                          <w:marLeft w:val="0"/>
                          <w:marRight w:val="0"/>
                          <w:marTop w:val="0"/>
                          <w:marBottom w:val="0"/>
                          <w:divBdr>
                            <w:top w:val="none" w:sz="0" w:space="0" w:color="auto"/>
                            <w:left w:val="none" w:sz="0" w:space="0" w:color="auto"/>
                            <w:bottom w:val="none" w:sz="0" w:space="0" w:color="auto"/>
                            <w:right w:val="none" w:sz="0" w:space="0" w:color="auto"/>
                          </w:divBdr>
                          <w:divsChild>
                            <w:div w:id="1546214704">
                              <w:marLeft w:val="0"/>
                              <w:marRight w:val="0"/>
                              <w:marTop w:val="0"/>
                              <w:marBottom w:val="0"/>
                              <w:divBdr>
                                <w:top w:val="none" w:sz="0" w:space="0" w:color="auto"/>
                                <w:left w:val="none" w:sz="0" w:space="0" w:color="auto"/>
                                <w:bottom w:val="none" w:sz="0" w:space="0" w:color="auto"/>
                                <w:right w:val="none" w:sz="0" w:space="0" w:color="auto"/>
                              </w:divBdr>
                              <w:divsChild>
                                <w:div w:id="1259680547">
                                  <w:marLeft w:val="0"/>
                                  <w:marRight w:val="0"/>
                                  <w:marTop w:val="0"/>
                                  <w:marBottom w:val="0"/>
                                  <w:divBdr>
                                    <w:top w:val="none" w:sz="0" w:space="0" w:color="auto"/>
                                    <w:left w:val="none" w:sz="0" w:space="0" w:color="auto"/>
                                    <w:bottom w:val="none" w:sz="0" w:space="0" w:color="auto"/>
                                    <w:right w:val="none" w:sz="0" w:space="0" w:color="auto"/>
                                  </w:divBdr>
                                  <w:divsChild>
                                    <w:div w:id="43328939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673629">
      <w:bodyDiv w:val="1"/>
      <w:marLeft w:val="0"/>
      <w:marRight w:val="0"/>
      <w:marTop w:val="0"/>
      <w:marBottom w:val="0"/>
      <w:divBdr>
        <w:top w:val="none" w:sz="0" w:space="0" w:color="auto"/>
        <w:left w:val="none" w:sz="0" w:space="0" w:color="auto"/>
        <w:bottom w:val="none" w:sz="0" w:space="0" w:color="auto"/>
        <w:right w:val="none" w:sz="0" w:space="0" w:color="auto"/>
      </w:divBdr>
      <w:divsChild>
        <w:div w:id="82915555">
          <w:marLeft w:val="0"/>
          <w:marRight w:val="0"/>
          <w:marTop w:val="0"/>
          <w:marBottom w:val="0"/>
          <w:divBdr>
            <w:top w:val="none" w:sz="0" w:space="0" w:color="auto"/>
            <w:left w:val="none" w:sz="0" w:space="0" w:color="auto"/>
            <w:bottom w:val="none" w:sz="0" w:space="0" w:color="auto"/>
            <w:right w:val="none" w:sz="0" w:space="0" w:color="auto"/>
          </w:divBdr>
          <w:divsChild>
            <w:div w:id="449128781">
              <w:marLeft w:val="0"/>
              <w:marRight w:val="0"/>
              <w:marTop w:val="0"/>
              <w:marBottom w:val="0"/>
              <w:divBdr>
                <w:top w:val="none" w:sz="0" w:space="0" w:color="auto"/>
                <w:left w:val="none" w:sz="0" w:space="0" w:color="auto"/>
                <w:bottom w:val="none" w:sz="0" w:space="0" w:color="auto"/>
                <w:right w:val="none" w:sz="0" w:space="0" w:color="auto"/>
              </w:divBdr>
              <w:divsChild>
                <w:div w:id="157424427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417362648">
      <w:bodyDiv w:val="1"/>
      <w:marLeft w:val="0"/>
      <w:marRight w:val="0"/>
      <w:marTop w:val="0"/>
      <w:marBottom w:val="0"/>
      <w:divBdr>
        <w:top w:val="none" w:sz="0" w:space="0" w:color="auto"/>
        <w:left w:val="none" w:sz="0" w:space="0" w:color="auto"/>
        <w:bottom w:val="none" w:sz="0" w:space="0" w:color="auto"/>
        <w:right w:val="none" w:sz="0" w:space="0" w:color="auto"/>
      </w:divBdr>
      <w:divsChild>
        <w:div w:id="1675260862">
          <w:marLeft w:val="0"/>
          <w:marRight w:val="0"/>
          <w:marTop w:val="0"/>
          <w:marBottom w:val="0"/>
          <w:divBdr>
            <w:top w:val="none" w:sz="0" w:space="0" w:color="auto"/>
            <w:left w:val="none" w:sz="0" w:space="0" w:color="auto"/>
            <w:bottom w:val="none" w:sz="0" w:space="0" w:color="auto"/>
            <w:right w:val="none" w:sz="0" w:space="0" w:color="auto"/>
          </w:divBdr>
          <w:divsChild>
            <w:div w:id="405810195">
              <w:marLeft w:val="0"/>
              <w:marRight w:val="0"/>
              <w:marTop w:val="0"/>
              <w:marBottom w:val="0"/>
              <w:divBdr>
                <w:top w:val="none" w:sz="0" w:space="0" w:color="auto"/>
                <w:left w:val="none" w:sz="0" w:space="0" w:color="auto"/>
                <w:bottom w:val="none" w:sz="0" w:space="0" w:color="auto"/>
                <w:right w:val="none" w:sz="0" w:space="0" w:color="auto"/>
              </w:divBdr>
              <w:divsChild>
                <w:div w:id="67581524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419210594">
      <w:bodyDiv w:val="1"/>
      <w:marLeft w:val="0"/>
      <w:marRight w:val="0"/>
      <w:marTop w:val="0"/>
      <w:marBottom w:val="0"/>
      <w:divBdr>
        <w:top w:val="none" w:sz="0" w:space="0" w:color="auto"/>
        <w:left w:val="none" w:sz="0" w:space="0" w:color="auto"/>
        <w:bottom w:val="none" w:sz="0" w:space="0" w:color="auto"/>
        <w:right w:val="none" w:sz="0" w:space="0" w:color="auto"/>
      </w:divBdr>
    </w:div>
    <w:div w:id="1429234523">
      <w:bodyDiv w:val="1"/>
      <w:marLeft w:val="0"/>
      <w:marRight w:val="0"/>
      <w:marTop w:val="0"/>
      <w:marBottom w:val="0"/>
      <w:divBdr>
        <w:top w:val="none" w:sz="0" w:space="0" w:color="auto"/>
        <w:left w:val="none" w:sz="0" w:space="0" w:color="auto"/>
        <w:bottom w:val="none" w:sz="0" w:space="0" w:color="auto"/>
        <w:right w:val="none" w:sz="0" w:space="0" w:color="auto"/>
      </w:divBdr>
    </w:div>
    <w:div w:id="1563953528">
      <w:bodyDiv w:val="1"/>
      <w:marLeft w:val="0"/>
      <w:marRight w:val="0"/>
      <w:marTop w:val="0"/>
      <w:marBottom w:val="0"/>
      <w:divBdr>
        <w:top w:val="none" w:sz="0" w:space="0" w:color="auto"/>
        <w:left w:val="none" w:sz="0" w:space="0" w:color="auto"/>
        <w:bottom w:val="none" w:sz="0" w:space="0" w:color="auto"/>
        <w:right w:val="none" w:sz="0" w:space="0" w:color="auto"/>
      </w:divBdr>
    </w:div>
    <w:div w:id="1682662682">
      <w:bodyDiv w:val="1"/>
      <w:marLeft w:val="0"/>
      <w:marRight w:val="0"/>
      <w:marTop w:val="0"/>
      <w:marBottom w:val="0"/>
      <w:divBdr>
        <w:top w:val="none" w:sz="0" w:space="0" w:color="auto"/>
        <w:left w:val="none" w:sz="0" w:space="0" w:color="auto"/>
        <w:bottom w:val="none" w:sz="0" w:space="0" w:color="auto"/>
        <w:right w:val="none" w:sz="0" w:space="0" w:color="auto"/>
      </w:divBdr>
    </w:div>
    <w:div w:id="1687321645">
      <w:bodyDiv w:val="1"/>
      <w:marLeft w:val="0"/>
      <w:marRight w:val="0"/>
      <w:marTop w:val="0"/>
      <w:marBottom w:val="0"/>
      <w:divBdr>
        <w:top w:val="none" w:sz="0" w:space="0" w:color="auto"/>
        <w:left w:val="none" w:sz="0" w:space="0" w:color="auto"/>
        <w:bottom w:val="none" w:sz="0" w:space="0" w:color="auto"/>
        <w:right w:val="none" w:sz="0" w:space="0" w:color="auto"/>
      </w:divBdr>
    </w:div>
    <w:div w:id="1689479122">
      <w:bodyDiv w:val="1"/>
      <w:marLeft w:val="0"/>
      <w:marRight w:val="0"/>
      <w:marTop w:val="0"/>
      <w:marBottom w:val="0"/>
      <w:divBdr>
        <w:top w:val="none" w:sz="0" w:space="0" w:color="auto"/>
        <w:left w:val="none" w:sz="0" w:space="0" w:color="auto"/>
        <w:bottom w:val="none" w:sz="0" w:space="0" w:color="auto"/>
        <w:right w:val="none" w:sz="0" w:space="0" w:color="auto"/>
      </w:divBdr>
    </w:div>
    <w:div w:id="1714573109">
      <w:bodyDiv w:val="1"/>
      <w:marLeft w:val="0"/>
      <w:marRight w:val="0"/>
      <w:marTop w:val="0"/>
      <w:marBottom w:val="0"/>
      <w:divBdr>
        <w:top w:val="none" w:sz="0" w:space="0" w:color="auto"/>
        <w:left w:val="none" w:sz="0" w:space="0" w:color="auto"/>
        <w:bottom w:val="none" w:sz="0" w:space="0" w:color="auto"/>
        <w:right w:val="none" w:sz="0" w:space="0" w:color="auto"/>
      </w:divBdr>
      <w:divsChild>
        <w:div w:id="1986203348">
          <w:marLeft w:val="0"/>
          <w:marRight w:val="0"/>
          <w:marTop w:val="0"/>
          <w:marBottom w:val="0"/>
          <w:divBdr>
            <w:top w:val="none" w:sz="0" w:space="0" w:color="auto"/>
            <w:left w:val="none" w:sz="0" w:space="0" w:color="auto"/>
            <w:bottom w:val="none" w:sz="0" w:space="0" w:color="auto"/>
            <w:right w:val="none" w:sz="0" w:space="0" w:color="auto"/>
          </w:divBdr>
          <w:divsChild>
            <w:div w:id="235633533">
              <w:marLeft w:val="0"/>
              <w:marRight w:val="0"/>
              <w:marTop w:val="0"/>
              <w:marBottom w:val="0"/>
              <w:divBdr>
                <w:top w:val="none" w:sz="0" w:space="0" w:color="auto"/>
                <w:left w:val="none" w:sz="0" w:space="0" w:color="auto"/>
                <w:bottom w:val="none" w:sz="0" w:space="0" w:color="auto"/>
                <w:right w:val="none" w:sz="0" w:space="0" w:color="auto"/>
              </w:divBdr>
              <w:divsChild>
                <w:div w:id="1066223074">
                  <w:marLeft w:val="0"/>
                  <w:marRight w:val="0"/>
                  <w:marTop w:val="0"/>
                  <w:marBottom w:val="0"/>
                  <w:divBdr>
                    <w:top w:val="none" w:sz="0" w:space="0" w:color="auto"/>
                    <w:left w:val="none" w:sz="0" w:space="0" w:color="auto"/>
                    <w:bottom w:val="none" w:sz="0" w:space="0" w:color="auto"/>
                    <w:right w:val="none" w:sz="0" w:space="0" w:color="auto"/>
                  </w:divBdr>
                </w:div>
              </w:divsChild>
            </w:div>
            <w:div w:id="84694702">
              <w:marLeft w:val="0"/>
              <w:marRight w:val="0"/>
              <w:marTop w:val="0"/>
              <w:marBottom w:val="0"/>
              <w:divBdr>
                <w:top w:val="none" w:sz="0" w:space="0" w:color="auto"/>
                <w:left w:val="none" w:sz="0" w:space="0" w:color="auto"/>
                <w:bottom w:val="none" w:sz="0" w:space="0" w:color="auto"/>
                <w:right w:val="none" w:sz="0" w:space="0" w:color="auto"/>
              </w:divBdr>
              <w:divsChild>
                <w:div w:id="2013484432">
                  <w:marLeft w:val="0"/>
                  <w:marRight w:val="0"/>
                  <w:marTop w:val="0"/>
                  <w:marBottom w:val="0"/>
                  <w:divBdr>
                    <w:top w:val="none" w:sz="0" w:space="0" w:color="auto"/>
                    <w:left w:val="none" w:sz="0" w:space="0" w:color="auto"/>
                    <w:bottom w:val="none" w:sz="0" w:space="0" w:color="auto"/>
                    <w:right w:val="none" w:sz="0" w:space="0" w:color="auto"/>
                  </w:divBdr>
                </w:div>
              </w:divsChild>
            </w:div>
            <w:div w:id="924925197">
              <w:marLeft w:val="0"/>
              <w:marRight w:val="0"/>
              <w:marTop w:val="0"/>
              <w:marBottom w:val="0"/>
              <w:divBdr>
                <w:top w:val="none" w:sz="0" w:space="0" w:color="auto"/>
                <w:left w:val="none" w:sz="0" w:space="0" w:color="auto"/>
                <w:bottom w:val="none" w:sz="0" w:space="0" w:color="auto"/>
                <w:right w:val="none" w:sz="0" w:space="0" w:color="auto"/>
              </w:divBdr>
              <w:divsChild>
                <w:div w:id="2060084966">
                  <w:marLeft w:val="0"/>
                  <w:marRight w:val="0"/>
                  <w:marTop w:val="0"/>
                  <w:marBottom w:val="0"/>
                  <w:divBdr>
                    <w:top w:val="none" w:sz="0" w:space="0" w:color="auto"/>
                    <w:left w:val="none" w:sz="0" w:space="0" w:color="auto"/>
                    <w:bottom w:val="none" w:sz="0" w:space="0" w:color="auto"/>
                    <w:right w:val="none" w:sz="0" w:space="0" w:color="auto"/>
                  </w:divBdr>
                </w:div>
              </w:divsChild>
            </w:div>
            <w:div w:id="1642729818">
              <w:marLeft w:val="0"/>
              <w:marRight w:val="0"/>
              <w:marTop w:val="0"/>
              <w:marBottom w:val="0"/>
              <w:divBdr>
                <w:top w:val="none" w:sz="0" w:space="0" w:color="auto"/>
                <w:left w:val="none" w:sz="0" w:space="0" w:color="auto"/>
                <w:bottom w:val="none" w:sz="0" w:space="0" w:color="auto"/>
                <w:right w:val="none" w:sz="0" w:space="0" w:color="auto"/>
              </w:divBdr>
              <w:divsChild>
                <w:div w:id="710768341">
                  <w:marLeft w:val="0"/>
                  <w:marRight w:val="0"/>
                  <w:marTop w:val="0"/>
                  <w:marBottom w:val="0"/>
                  <w:divBdr>
                    <w:top w:val="none" w:sz="0" w:space="0" w:color="auto"/>
                    <w:left w:val="none" w:sz="0" w:space="0" w:color="auto"/>
                    <w:bottom w:val="none" w:sz="0" w:space="0" w:color="auto"/>
                    <w:right w:val="none" w:sz="0" w:space="0" w:color="auto"/>
                  </w:divBdr>
                </w:div>
              </w:divsChild>
            </w:div>
            <w:div w:id="1361122505">
              <w:marLeft w:val="0"/>
              <w:marRight w:val="0"/>
              <w:marTop w:val="0"/>
              <w:marBottom w:val="0"/>
              <w:divBdr>
                <w:top w:val="none" w:sz="0" w:space="0" w:color="auto"/>
                <w:left w:val="none" w:sz="0" w:space="0" w:color="auto"/>
                <w:bottom w:val="none" w:sz="0" w:space="0" w:color="auto"/>
                <w:right w:val="none" w:sz="0" w:space="0" w:color="auto"/>
              </w:divBdr>
              <w:divsChild>
                <w:div w:id="1639385000">
                  <w:marLeft w:val="0"/>
                  <w:marRight w:val="0"/>
                  <w:marTop w:val="0"/>
                  <w:marBottom w:val="0"/>
                  <w:divBdr>
                    <w:top w:val="none" w:sz="0" w:space="0" w:color="auto"/>
                    <w:left w:val="none" w:sz="0" w:space="0" w:color="auto"/>
                    <w:bottom w:val="none" w:sz="0" w:space="0" w:color="auto"/>
                    <w:right w:val="none" w:sz="0" w:space="0" w:color="auto"/>
                  </w:divBdr>
                </w:div>
              </w:divsChild>
            </w:div>
            <w:div w:id="1919484538">
              <w:marLeft w:val="0"/>
              <w:marRight w:val="0"/>
              <w:marTop w:val="0"/>
              <w:marBottom w:val="0"/>
              <w:divBdr>
                <w:top w:val="none" w:sz="0" w:space="0" w:color="auto"/>
                <w:left w:val="none" w:sz="0" w:space="0" w:color="auto"/>
                <w:bottom w:val="none" w:sz="0" w:space="0" w:color="auto"/>
                <w:right w:val="none" w:sz="0" w:space="0" w:color="auto"/>
              </w:divBdr>
              <w:divsChild>
                <w:div w:id="592469712">
                  <w:marLeft w:val="0"/>
                  <w:marRight w:val="0"/>
                  <w:marTop w:val="0"/>
                  <w:marBottom w:val="0"/>
                  <w:divBdr>
                    <w:top w:val="none" w:sz="0" w:space="0" w:color="auto"/>
                    <w:left w:val="none" w:sz="0" w:space="0" w:color="auto"/>
                    <w:bottom w:val="none" w:sz="0" w:space="0" w:color="auto"/>
                    <w:right w:val="none" w:sz="0" w:space="0" w:color="auto"/>
                  </w:divBdr>
                </w:div>
              </w:divsChild>
            </w:div>
            <w:div w:id="1179350884">
              <w:marLeft w:val="0"/>
              <w:marRight w:val="0"/>
              <w:marTop w:val="0"/>
              <w:marBottom w:val="0"/>
              <w:divBdr>
                <w:top w:val="none" w:sz="0" w:space="0" w:color="auto"/>
                <w:left w:val="none" w:sz="0" w:space="0" w:color="auto"/>
                <w:bottom w:val="none" w:sz="0" w:space="0" w:color="auto"/>
                <w:right w:val="none" w:sz="0" w:space="0" w:color="auto"/>
              </w:divBdr>
              <w:divsChild>
                <w:div w:id="639112939">
                  <w:marLeft w:val="0"/>
                  <w:marRight w:val="0"/>
                  <w:marTop w:val="0"/>
                  <w:marBottom w:val="0"/>
                  <w:divBdr>
                    <w:top w:val="none" w:sz="0" w:space="0" w:color="auto"/>
                    <w:left w:val="none" w:sz="0" w:space="0" w:color="auto"/>
                    <w:bottom w:val="none" w:sz="0" w:space="0" w:color="auto"/>
                    <w:right w:val="none" w:sz="0" w:space="0" w:color="auto"/>
                  </w:divBdr>
                </w:div>
              </w:divsChild>
            </w:div>
            <w:div w:id="1565411000">
              <w:marLeft w:val="510"/>
              <w:marRight w:val="0"/>
              <w:marTop w:val="0"/>
              <w:marBottom w:val="0"/>
              <w:divBdr>
                <w:top w:val="none" w:sz="0" w:space="0" w:color="auto"/>
                <w:left w:val="none" w:sz="0" w:space="0" w:color="auto"/>
                <w:bottom w:val="none" w:sz="0" w:space="0" w:color="auto"/>
                <w:right w:val="none" w:sz="0" w:space="0" w:color="auto"/>
              </w:divBdr>
            </w:div>
            <w:div w:id="859852005">
              <w:marLeft w:val="0"/>
              <w:marRight w:val="0"/>
              <w:marTop w:val="0"/>
              <w:marBottom w:val="0"/>
              <w:divBdr>
                <w:top w:val="none" w:sz="0" w:space="0" w:color="auto"/>
                <w:left w:val="none" w:sz="0" w:space="0" w:color="auto"/>
                <w:bottom w:val="none" w:sz="0" w:space="0" w:color="auto"/>
                <w:right w:val="none" w:sz="0" w:space="0" w:color="auto"/>
              </w:divBdr>
              <w:divsChild>
                <w:div w:id="1764105303">
                  <w:marLeft w:val="0"/>
                  <w:marRight w:val="0"/>
                  <w:marTop w:val="0"/>
                  <w:marBottom w:val="0"/>
                  <w:divBdr>
                    <w:top w:val="none" w:sz="0" w:space="0" w:color="auto"/>
                    <w:left w:val="none" w:sz="0" w:space="0" w:color="auto"/>
                    <w:bottom w:val="none" w:sz="0" w:space="0" w:color="auto"/>
                    <w:right w:val="none" w:sz="0" w:space="0" w:color="auto"/>
                  </w:divBdr>
                </w:div>
              </w:divsChild>
            </w:div>
            <w:div w:id="1625578305">
              <w:marLeft w:val="0"/>
              <w:marRight w:val="0"/>
              <w:marTop w:val="0"/>
              <w:marBottom w:val="0"/>
              <w:divBdr>
                <w:top w:val="none" w:sz="0" w:space="0" w:color="auto"/>
                <w:left w:val="none" w:sz="0" w:space="0" w:color="auto"/>
                <w:bottom w:val="none" w:sz="0" w:space="0" w:color="auto"/>
                <w:right w:val="none" w:sz="0" w:space="0" w:color="auto"/>
              </w:divBdr>
              <w:divsChild>
                <w:div w:id="918558514">
                  <w:marLeft w:val="0"/>
                  <w:marRight w:val="0"/>
                  <w:marTop w:val="0"/>
                  <w:marBottom w:val="0"/>
                  <w:divBdr>
                    <w:top w:val="none" w:sz="0" w:space="0" w:color="auto"/>
                    <w:left w:val="none" w:sz="0" w:space="0" w:color="auto"/>
                    <w:bottom w:val="none" w:sz="0" w:space="0" w:color="auto"/>
                    <w:right w:val="none" w:sz="0" w:space="0" w:color="auto"/>
                  </w:divBdr>
                </w:div>
              </w:divsChild>
            </w:div>
            <w:div w:id="1793597023">
              <w:marLeft w:val="0"/>
              <w:marRight w:val="0"/>
              <w:marTop w:val="0"/>
              <w:marBottom w:val="0"/>
              <w:divBdr>
                <w:top w:val="none" w:sz="0" w:space="0" w:color="auto"/>
                <w:left w:val="none" w:sz="0" w:space="0" w:color="auto"/>
                <w:bottom w:val="none" w:sz="0" w:space="0" w:color="auto"/>
                <w:right w:val="none" w:sz="0" w:space="0" w:color="auto"/>
              </w:divBdr>
              <w:divsChild>
                <w:div w:id="1816412851">
                  <w:marLeft w:val="0"/>
                  <w:marRight w:val="0"/>
                  <w:marTop w:val="0"/>
                  <w:marBottom w:val="0"/>
                  <w:divBdr>
                    <w:top w:val="none" w:sz="0" w:space="0" w:color="auto"/>
                    <w:left w:val="none" w:sz="0" w:space="0" w:color="auto"/>
                    <w:bottom w:val="none" w:sz="0" w:space="0" w:color="auto"/>
                    <w:right w:val="none" w:sz="0" w:space="0" w:color="auto"/>
                  </w:divBdr>
                </w:div>
              </w:divsChild>
            </w:div>
            <w:div w:id="584534173">
              <w:marLeft w:val="0"/>
              <w:marRight w:val="0"/>
              <w:marTop w:val="0"/>
              <w:marBottom w:val="0"/>
              <w:divBdr>
                <w:top w:val="none" w:sz="0" w:space="0" w:color="auto"/>
                <w:left w:val="none" w:sz="0" w:space="0" w:color="auto"/>
                <w:bottom w:val="none" w:sz="0" w:space="0" w:color="auto"/>
                <w:right w:val="none" w:sz="0" w:space="0" w:color="auto"/>
              </w:divBdr>
              <w:divsChild>
                <w:div w:id="2082368547">
                  <w:marLeft w:val="0"/>
                  <w:marRight w:val="0"/>
                  <w:marTop w:val="0"/>
                  <w:marBottom w:val="0"/>
                  <w:divBdr>
                    <w:top w:val="none" w:sz="0" w:space="0" w:color="auto"/>
                    <w:left w:val="none" w:sz="0" w:space="0" w:color="auto"/>
                    <w:bottom w:val="none" w:sz="0" w:space="0" w:color="auto"/>
                    <w:right w:val="none" w:sz="0" w:space="0" w:color="auto"/>
                  </w:divBdr>
                </w:div>
              </w:divsChild>
            </w:div>
            <w:div w:id="1310750657">
              <w:marLeft w:val="0"/>
              <w:marRight w:val="0"/>
              <w:marTop w:val="0"/>
              <w:marBottom w:val="0"/>
              <w:divBdr>
                <w:top w:val="none" w:sz="0" w:space="0" w:color="auto"/>
                <w:left w:val="none" w:sz="0" w:space="0" w:color="auto"/>
                <w:bottom w:val="none" w:sz="0" w:space="0" w:color="auto"/>
                <w:right w:val="none" w:sz="0" w:space="0" w:color="auto"/>
              </w:divBdr>
              <w:divsChild>
                <w:div w:id="1953435891">
                  <w:marLeft w:val="0"/>
                  <w:marRight w:val="0"/>
                  <w:marTop w:val="0"/>
                  <w:marBottom w:val="0"/>
                  <w:divBdr>
                    <w:top w:val="none" w:sz="0" w:space="0" w:color="auto"/>
                    <w:left w:val="none" w:sz="0" w:space="0" w:color="auto"/>
                    <w:bottom w:val="none" w:sz="0" w:space="0" w:color="auto"/>
                    <w:right w:val="none" w:sz="0" w:space="0" w:color="auto"/>
                  </w:divBdr>
                </w:div>
              </w:divsChild>
            </w:div>
            <w:div w:id="1833718741">
              <w:marLeft w:val="0"/>
              <w:marRight w:val="0"/>
              <w:marTop w:val="0"/>
              <w:marBottom w:val="0"/>
              <w:divBdr>
                <w:top w:val="none" w:sz="0" w:space="0" w:color="auto"/>
                <w:left w:val="none" w:sz="0" w:space="0" w:color="auto"/>
                <w:bottom w:val="none" w:sz="0" w:space="0" w:color="auto"/>
                <w:right w:val="none" w:sz="0" w:space="0" w:color="auto"/>
              </w:divBdr>
              <w:divsChild>
                <w:div w:id="1318454879">
                  <w:marLeft w:val="0"/>
                  <w:marRight w:val="0"/>
                  <w:marTop w:val="0"/>
                  <w:marBottom w:val="0"/>
                  <w:divBdr>
                    <w:top w:val="none" w:sz="0" w:space="0" w:color="auto"/>
                    <w:left w:val="none" w:sz="0" w:space="0" w:color="auto"/>
                    <w:bottom w:val="none" w:sz="0" w:space="0" w:color="auto"/>
                    <w:right w:val="none" w:sz="0" w:space="0" w:color="auto"/>
                  </w:divBdr>
                </w:div>
              </w:divsChild>
            </w:div>
            <w:div w:id="2005352365">
              <w:marLeft w:val="0"/>
              <w:marRight w:val="0"/>
              <w:marTop w:val="0"/>
              <w:marBottom w:val="0"/>
              <w:divBdr>
                <w:top w:val="none" w:sz="0" w:space="0" w:color="auto"/>
                <w:left w:val="none" w:sz="0" w:space="0" w:color="auto"/>
                <w:bottom w:val="none" w:sz="0" w:space="0" w:color="auto"/>
                <w:right w:val="none" w:sz="0" w:space="0" w:color="auto"/>
              </w:divBdr>
              <w:divsChild>
                <w:div w:id="1722751027">
                  <w:marLeft w:val="0"/>
                  <w:marRight w:val="0"/>
                  <w:marTop w:val="0"/>
                  <w:marBottom w:val="0"/>
                  <w:divBdr>
                    <w:top w:val="none" w:sz="0" w:space="0" w:color="auto"/>
                    <w:left w:val="none" w:sz="0" w:space="0" w:color="auto"/>
                    <w:bottom w:val="none" w:sz="0" w:space="0" w:color="auto"/>
                    <w:right w:val="none" w:sz="0" w:space="0" w:color="auto"/>
                  </w:divBdr>
                </w:div>
              </w:divsChild>
            </w:div>
            <w:div w:id="1783187281">
              <w:marLeft w:val="0"/>
              <w:marRight w:val="0"/>
              <w:marTop w:val="0"/>
              <w:marBottom w:val="0"/>
              <w:divBdr>
                <w:top w:val="none" w:sz="0" w:space="0" w:color="auto"/>
                <w:left w:val="none" w:sz="0" w:space="0" w:color="auto"/>
                <w:bottom w:val="none" w:sz="0" w:space="0" w:color="auto"/>
                <w:right w:val="none" w:sz="0" w:space="0" w:color="auto"/>
              </w:divBdr>
              <w:divsChild>
                <w:div w:id="598102701">
                  <w:marLeft w:val="0"/>
                  <w:marRight w:val="0"/>
                  <w:marTop w:val="0"/>
                  <w:marBottom w:val="0"/>
                  <w:divBdr>
                    <w:top w:val="none" w:sz="0" w:space="0" w:color="auto"/>
                    <w:left w:val="none" w:sz="0" w:space="0" w:color="auto"/>
                    <w:bottom w:val="none" w:sz="0" w:space="0" w:color="auto"/>
                    <w:right w:val="none" w:sz="0" w:space="0" w:color="auto"/>
                  </w:divBdr>
                </w:div>
              </w:divsChild>
            </w:div>
            <w:div w:id="479346381">
              <w:marLeft w:val="0"/>
              <w:marRight w:val="0"/>
              <w:marTop w:val="0"/>
              <w:marBottom w:val="0"/>
              <w:divBdr>
                <w:top w:val="none" w:sz="0" w:space="0" w:color="auto"/>
                <w:left w:val="none" w:sz="0" w:space="0" w:color="auto"/>
                <w:bottom w:val="none" w:sz="0" w:space="0" w:color="auto"/>
                <w:right w:val="none" w:sz="0" w:space="0" w:color="auto"/>
              </w:divBdr>
              <w:divsChild>
                <w:div w:id="1076703846">
                  <w:marLeft w:val="0"/>
                  <w:marRight w:val="0"/>
                  <w:marTop w:val="0"/>
                  <w:marBottom w:val="0"/>
                  <w:divBdr>
                    <w:top w:val="none" w:sz="0" w:space="0" w:color="auto"/>
                    <w:left w:val="none" w:sz="0" w:space="0" w:color="auto"/>
                    <w:bottom w:val="none" w:sz="0" w:space="0" w:color="auto"/>
                    <w:right w:val="none" w:sz="0" w:space="0" w:color="auto"/>
                  </w:divBdr>
                </w:div>
              </w:divsChild>
            </w:div>
            <w:div w:id="1408914122">
              <w:marLeft w:val="510"/>
              <w:marRight w:val="0"/>
              <w:marTop w:val="0"/>
              <w:marBottom w:val="0"/>
              <w:divBdr>
                <w:top w:val="none" w:sz="0" w:space="0" w:color="auto"/>
                <w:left w:val="none" w:sz="0" w:space="0" w:color="auto"/>
                <w:bottom w:val="none" w:sz="0" w:space="0" w:color="auto"/>
                <w:right w:val="none" w:sz="0" w:space="0" w:color="auto"/>
              </w:divBdr>
            </w:div>
            <w:div w:id="685139198">
              <w:marLeft w:val="0"/>
              <w:marRight w:val="0"/>
              <w:marTop w:val="0"/>
              <w:marBottom w:val="0"/>
              <w:divBdr>
                <w:top w:val="none" w:sz="0" w:space="0" w:color="auto"/>
                <w:left w:val="none" w:sz="0" w:space="0" w:color="auto"/>
                <w:bottom w:val="none" w:sz="0" w:space="0" w:color="auto"/>
                <w:right w:val="none" w:sz="0" w:space="0" w:color="auto"/>
              </w:divBdr>
              <w:divsChild>
                <w:div w:id="661548394">
                  <w:marLeft w:val="0"/>
                  <w:marRight w:val="0"/>
                  <w:marTop w:val="0"/>
                  <w:marBottom w:val="0"/>
                  <w:divBdr>
                    <w:top w:val="none" w:sz="0" w:space="0" w:color="auto"/>
                    <w:left w:val="none" w:sz="0" w:space="0" w:color="auto"/>
                    <w:bottom w:val="none" w:sz="0" w:space="0" w:color="auto"/>
                    <w:right w:val="none" w:sz="0" w:space="0" w:color="auto"/>
                  </w:divBdr>
                </w:div>
              </w:divsChild>
            </w:div>
            <w:div w:id="277495193">
              <w:marLeft w:val="0"/>
              <w:marRight w:val="0"/>
              <w:marTop w:val="0"/>
              <w:marBottom w:val="0"/>
              <w:divBdr>
                <w:top w:val="none" w:sz="0" w:space="0" w:color="auto"/>
                <w:left w:val="none" w:sz="0" w:space="0" w:color="auto"/>
                <w:bottom w:val="none" w:sz="0" w:space="0" w:color="auto"/>
                <w:right w:val="none" w:sz="0" w:space="0" w:color="auto"/>
              </w:divBdr>
              <w:divsChild>
                <w:div w:id="678391139">
                  <w:marLeft w:val="0"/>
                  <w:marRight w:val="0"/>
                  <w:marTop w:val="0"/>
                  <w:marBottom w:val="0"/>
                  <w:divBdr>
                    <w:top w:val="none" w:sz="0" w:space="0" w:color="auto"/>
                    <w:left w:val="none" w:sz="0" w:space="0" w:color="auto"/>
                    <w:bottom w:val="none" w:sz="0" w:space="0" w:color="auto"/>
                    <w:right w:val="none" w:sz="0" w:space="0" w:color="auto"/>
                  </w:divBdr>
                </w:div>
              </w:divsChild>
            </w:div>
            <w:div w:id="1926959797">
              <w:marLeft w:val="0"/>
              <w:marRight w:val="0"/>
              <w:marTop w:val="0"/>
              <w:marBottom w:val="0"/>
              <w:divBdr>
                <w:top w:val="none" w:sz="0" w:space="0" w:color="auto"/>
                <w:left w:val="none" w:sz="0" w:space="0" w:color="auto"/>
                <w:bottom w:val="none" w:sz="0" w:space="0" w:color="auto"/>
                <w:right w:val="none" w:sz="0" w:space="0" w:color="auto"/>
              </w:divBdr>
              <w:divsChild>
                <w:div w:id="1909882138">
                  <w:marLeft w:val="0"/>
                  <w:marRight w:val="0"/>
                  <w:marTop w:val="0"/>
                  <w:marBottom w:val="0"/>
                  <w:divBdr>
                    <w:top w:val="none" w:sz="0" w:space="0" w:color="auto"/>
                    <w:left w:val="none" w:sz="0" w:space="0" w:color="auto"/>
                    <w:bottom w:val="none" w:sz="0" w:space="0" w:color="auto"/>
                    <w:right w:val="none" w:sz="0" w:space="0" w:color="auto"/>
                  </w:divBdr>
                </w:div>
              </w:divsChild>
            </w:div>
            <w:div w:id="2082947620">
              <w:marLeft w:val="0"/>
              <w:marRight w:val="0"/>
              <w:marTop w:val="0"/>
              <w:marBottom w:val="0"/>
              <w:divBdr>
                <w:top w:val="none" w:sz="0" w:space="0" w:color="auto"/>
                <w:left w:val="none" w:sz="0" w:space="0" w:color="auto"/>
                <w:bottom w:val="none" w:sz="0" w:space="0" w:color="auto"/>
                <w:right w:val="none" w:sz="0" w:space="0" w:color="auto"/>
              </w:divBdr>
              <w:divsChild>
                <w:div w:id="574241412">
                  <w:marLeft w:val="0"/>
                  <w:marRight w:val="0"/>
                  <w:marTop w:val="0"/>
                  <w:marBottom w:val="0"/>
                  <w:divBdr>
                    <w:top w:val="none" w:sz="0" w:space="0" w:color="auto"/>
                    <w:left w:val="none" w:sz="0" w:space="0" w:color="auto"/>
                    <w:bottom w:val="none" w:sz="0" w:space="0" w:color="auto"/>
                    <w:right w:val="none" w:sz="0" w:space="0" w:color="auto"/>
                  </w:divBdr>
                </w:div>
              </w:divsChild>
            </w:div>
            <w:div w:id="1344279573">
              <w:marLeft w:val="0"/>
              <w:marRight w:val="0"/>
              <w:marTop w:val="0"/>
              <w:marBottom w:val="0"/>
              <w:divBdr>
                <w:top w:val="none" w:sz="0" w:space="0" w:color="auto"/>
                <w:left w:val="none" w:sz="0" w:space="0" w:color="auto"/>
                <w:bottom w:val="none" w:sz="0" w:space="0" w:color="auto"/>
                <w:right w:val="none" w:sz="0" w:space="0" w:color="auto"/>
              </w:divBdr>
              <w:divsChild>
                <w:div w:id="618410586">
                  <w:marLeft w:val="0"/>
                  <w:marRight w:val="0"/>
                  <w:marTop w:val="0"/>
                  <w:marBottom w:val="0"/>
                  <w:divBdr>
                    <w:top w:val="none" w:sz="0" w:space="0" w:color="auto"/>
                    <w:left w:val="none" w:sz="0" w:space="0" w:color="auto"/>
                    <w:bottom w:val="none" w:sz="0" w:space="0" w:color="auto"/>
                    <w:right w:val="none" w:sz="0" w:space="0" w:color="auto"/>
                  </w:divBdr>
                </w:div>
              </w:divsChild>
            </w:div>
            <w:div w:id="531043183">
              <w:marLeft w:val="0"/>
              <w:marRight w:val="0"/>
              <w:marTop w:val="0"/>
              <w:marBottom w:val="0"/>
              <w:divBdr>
                <w:top w:val="none" w:sz="0" w:space="0" w:color="auto"/>
                <w:left w:val="none" w:sz="0" w:space="0" w:color="auto"/>
                <w:bottom w:val="none" w:sz="0" w:space="0" w:color="auto"/>
                <w:right w:val="none" w:sz="0" w:space="0" w:color="auto"/>
              </w:divBdr>
              <w:divsChild>
                <w:div w:id="209464010">
                  <w:marLeft w:val="0"/>
                  <w:marRight w:val="0"/>
                  <w:marTop w:val="0"/>
                  <w:marBottom w:val="0"/>
                  <w:divBdr>
                    <w:top w:val="none" w:sz="0" w:space="0" w:color="auto"/>
                    <w:left w:val="none" w:sz="0" w:space="0" w:color="auto"/>
                    <w:bottom w:val="none" w:sz="0" w:space="0" w:color="auto"/>
                    <w:right w:val="none" w:sz="0" w:space="0" w:color="auto"/>
                  </w:divBdr>
                </w:div>
              </w:divsChild>
            </w:div>
            <w:div w:id="76052931">
              <w:marLeft w:val="510"/>
              <w:marRight w:val="0"/>
              <w:marTop w:val="0"/>
              <w:marBottom w:val="0"/>
              <w:divBdr>
                <w:top w:val="none" w:sz="0" w:space="0" w:color="auto"/>
                <w:left w:val="none" w:sz="0" w:space="0" w:color="auto"/>
                <w:bottom w:val="none" w:sz="0" w:space="0" w:color="auto"/>
                <w:right w:val="none" w:sz="0" w:space="0" w:color="auto"/>
              </w:divBdr>
            </w:div>
            <w:div w:id="1939678729">
              <w:marLeft w:val="0"/>
              <w:marRight w:val="0"/>
              <w:marTop w:val="0"/>
              <w:marBottom w:val="0"/>
              <w:divBdr>
                <w:top w:val="none" w:sz="0" w:space="0" w:color="auto"/>
                <w:left w:val="none" w:sz="0" w:space="0" w:color="auto"/>
                <w:bottom w:val="none" w:sz="0" w:space="0" w:color="auto"/>
                <w:right w:val="none" w:sz="0" w:space="0" w:color="auto"/>
              </w:divBdr>
              <w:divsChild>
                <w:div w:id="1038513140">
                  <w:marLeft w:val="0"/>
                  <w:marRight w:val="0"/>
                  <w:marTop w:val="0"/>
                  <w:marBottom w:val="0"/>
                  <w:divBdr>
                    <w:top w:val="none" w:sz="0" w:space="0" w:color="auto"/>
                    <w:left w:val="none" w:sz="0" w:space="0" w:color="auto"/>
                    <w:bottom w:val="none" w:sz="0" w:space="0" w:color="auto"/>
                    <w:right w:val="none" w:sz="0" w:space="0" w:color="auto"/>
                  </w:divBdr>
                </w:div>
              </w:divsChild>
            </w:div>
            <w:div w:id="2083720195">
              <w:marLeft w:val="0"/>
              <w:marRight w:val="0"/>
              <w:marTop w:val="0"/>
              <w:marBottom w:val="0"/>
              <w:divBdr>
                <w:top w:val="none" w:sz="0" w:space="0" w:color="auto"/>
                <w:left w:val="none" w:sz="0" w:space="0" w:color="auto"/>
                <w:bottom w:val="none" w:sz="0" w:space="0" w:color="auto"/>
                <w:right w:val="none" w:sz="0" w:space="0" w:color="auto"/>
              </w:divBdr>
              <w:divsChild>
                <w:div w:id="1615087831">
                  <w:marLeft w:val="0"/>
                  <w:marRight w:val="0"/>
                  <w:marTop w:val="0"/>
                  <w:marBottom w:val="0"/>
                  <w:divBdr>
                    <w:top w:val="none" w:sz="0" w:space="0" w:color="auto"/>
                    <w:left w:val="none" w:sz="0" w:space="0" w:color="auto"/>
                    <w:bottom w:val="none" w:sz="0" w:space="0" w:color="auto"/>
                    <w:right w:val="none" w:sz="0" w:space="0" w:color="auto"/>
                  </w:divBdr>
                </w:div>
              </w:divsChild>
            </w:div>
            <w:div w:id="1660041908">
              <w:marLeft w:val="0"/>
              <w:marRight w:val="0"/>
              <w:marTop w:val="0"/>
              <w:marBottom w:val="0"/>
              <w:divBdr>
                <w:top w:val="none" w:sz="0" w:space="0" w:color="auto"/>
                <w:left w:val="none" w:sz="0" w:space="0" w:color="auto"/>
                <w:bottom w:val="none" w:sz="0" w:space="0" w:color="auto"/>
                <w:right w:val="none" w:sz="0" w:space="0" w:color="auto"/>
              </w:divBdr>
              <w:divsChild>
                <w:div w:id="1808662917">
                  <w:marLeft w:val="0"/>
                  <w:marRight w:val="0"/>
                  <w:marTop w:val="0"/>
                  <w:marBottom w:val="0"/>
                  <w:divBdr>
                    <w:top w:val="none" w:sz="0" w:space="0" w:color="auto"/>
                    <w:left w:val="none" w:sz="0" w:space="0" w:color="auto"/>
                    <w:bottom w:val="none" w:sz="0" w:space="0" w:color="auto"/>
                    <w:right w:val="none" w:sz="0" w:space="0" w:color="auto"/>
                  </w:divBdr>
                </w:div>
              </w:divsChild>
            </w:div>
            <w:div w:id="1503622223">
              <w:marLeft w:val="0"/>
              <w:marRight w:val="0"/>
              <w:marTop w:val="0"/>
              <w:marBottom w:val="0"/>
              <w:divBdr>
                <w:top w:val="none" w:sz="0" w:space="0" w:color="auto"/>
                <w:left w:val="none" w:sz="0" w:space="0" w:color="auto"/>
                <w:bottom w:val="none" w:sz="0" w:space="0" w:color="auto"/>
                <w:right w:val="none" w:sz="0" w:space="0" w:color="auto"/>
              </w:divBdr>
              <w:divsChild>
                <w:div w:id="1981376578">
                  <w:marLeft w:val="0"/>
                  <w:marRight w:val="0"/>
                  <w:marTop w:val="0"/>
                  <w:marBottom w:val="0"/>
                  <w:divBdr>
                    <w:top w:val="none" w:sz="0" w:space="0" w:color="auto"/>
                    <w:left w:val="none" w:sz="0" w:space="0" w:color="auto"/>
                    <w:bottom w:val="none" w:sz="0" w:space="0" w:color="auto"/>
                    <w:right w:val="none" w:sz="0" w:space="0" w:color="auto"/>
                  </w:divBdr>
                </w:div>
              </w:divsChild>
            </w:div>
            <w:div w:id="838812735">
              <w:marLeft w:val="0"/>
              <w:marRight w:val="0"/>
              <w:marTop w:val="0"/>
              <w:marBottom w:val="0"/>
              <w:divBdr>
                <w:top w:val="none" w:sz="0" w:space="0" w:color="auto"/>
                <w:left w:val="none" w:sz="0" w:space="0" w:color="auto"/>
                <w:bottom w:val="none" w:sz="0" w:space="0" w:color="auto"/>
                <w:right w:val="none" w:sz="0" w:space="0" w:color="auto"/>
              </w:divBdr>
              <w:divsChild>
                <w:div w:id="289211393">
                  <w:marLeft w:val="0"/>
                  <w:marRight w:val="0"/>
                  <w:marTop w:val="0"/>
                  <w:marBottom w:val="0"/>
                  <w:divBdr>
                    <w:top w:val="none" w:sz="0" w:space="0" w:color="auto"/>
                    <w:left w:val="none" w:sz="0" w:space="0" w:color="auto"/>
                    <w:bottom w:val="none" w:sz="0" w:space="0" w:color="auto"/>
                    <w:right w:val="none" w:sz="0" w:space="0" w:color="auto"/>
                  </w:divBdr>
                </w:div>
              </w:divsChild>
            </w:div>
            <w:div w:id="1100953013">
              <w:marLeft w:val="510"/>
              <w:marRight w:val="0"/>
              <w:marTop w:val="0"/>
              <w:marBottom w:val="0"/>
              <w:divBdr>
                <w:top w:val="none" w:sz="0" w:space="0" w:color="auto"/>
                <w:left w:val="none" w:sz="0" w:space="0" w:color="auto"/>
                <w:bottom w:val="none" w:sz="0" w:space="0" w:color="auto"/>
                <w:right w:val="none" w:sz="0" w:space="0" w:color="auto"/>
              </w:divBdr>
            </w:div>
            <w:div w:id="1033459846">
              <w:marLeft w:val="0"/>
              <w:marRight w:val="0"/>
              <w:marTop w:val="0"/>
              <w:marBottom w:val="0"/>
              <w:divBdr>
                <w:top w:val="none" w:sz="0" w:space="0" w:color="auto"/>
                <w:left w:val="none" w:sz="0" w:space="0" w:color="auto"/>
                <w:bottom w:val="none" w:sz="0" w:space="0" w:color="auto"/>
                <w:right w:val="none" w:sz="0" w:space="0" w:color="auto"/>
              </w:divBdr>
              <w:divsChild>
                <w:div w:id="1848594356">
                  <w:marLeft w:val="0"/>
                  <w:marRight w:val="0"/>
                  <w:marTop w:val="0"/>
                  <w:marBottom w:val="0"/>
                  <w:divBdr>
                    <w:top w:val="none" w:sz="0" w:space="0" w:color="auto"/>
                    <w:left w:val="none" w:sz="0" w:space="0" w:color="auto"/>
                    <w:bottom w:val="none" w:sz="0" w:space="0" w:color="auto"/>
                    <w:right w:val="none" w:sz="0" w:space="0" w:color="auto"/>
                  </w:divBdr>
                </w:div>
              </w:divsChild>
            </w:div>
            <w:div w:id="771123951">
              <w:marLeft w:val="0"/>
              <w:marRight w:val="0"/>
              <w:marTop w:val="0"/>
              <w:marBottom w:val="0"/>
              <w:divBdr>
                <w:top w:val="none" w:sz="0" w:space="0" w:color="auto"/>
                <w:left w:val="none" w:sz="0" w:space="0" w:color="auto"/>
                <w:bottom w:val="none" w:sz="0" w:space="0" w:color="auto"/>
                <w:right w:val="none" w:sz="0" w:space="0" w:color="auto"/>
              </w:divBdr>
              <w:divsChild>
                <w:div w:id="1909224647">
                  <w:marLeft w:val="0"/>
                  <w:marRight w:val="0"/>
                  <w:marTop w:val="0"/>
                  <w:marBottom w:val="0"/>
                  <w:divBdr>
                    <w:top w:val="none" w:sz="0" w:space="0" w:color="auto"/>
                    <w:left w:val="none" w:sz="0" w:space="0" w:color="auto"/>
                    <w:bottom w:val="none" w:sz="0" w:space="0" w:color="auto"/>
                    <w:right w:val="none" w:sz="0" w:space="0" w:color="auto"/>
                  </w:divBdr>
                </w:div>
              </w:divsChild>
            </w:div>
            <w:div w:id="1288850780">
              <w:marLeft w:val="0"/>
              <w:marRight w:val="0"/>
              <w:marTop w:val="0"/>
              <w:marBottom w:val="0"/>
              <w:divBdr>
                <w:top w:val="none" w:sz="0" w:space="0" w:color="auto"/>
                <w:left w:val="none" w:sz="0" w:space="0" w:color="auto"/>
                <w:bottom w:val="none" w:sz="0" w:space="0" w:color="auto"/>
                <w:right w:val="none" w:sz="0" w:space="0" w:color="auto"/>
              </w:divBdr>
              <w:divsChild>
                <w:div w:id="761996009">
                  <w:marLeft w:val="0"/>
                  <w:marRight w:val="0"/>
                  <w:marTop w:val="0"/>
                  <w:marBottom w:val="0"/>
                  <w:divBdr>
                    <w:top w:val="none" w:sz="0" w:space="0" w:color="auto"/>
                    <w:left w:val="none" w:sz="0" w:space="0" w:color="auto"/>
                    <w:bottom w:val="none" w:sz="0" w:space="0" w:color="auto"/>
                    <w:right w:val="none" w:sz="0" w:space="0" w:color="auto"/>
                  </w:divBdr>
                </w:div>
              </w:divsChild>
            </w:div>
            <w:div w:id="1243024266">
              <w:marLeft w:val="0"/>
              <w:marRight w:val="0"/>
              <w:marTop w:val="0"/>
              <w:marBottom w:val="0"/>
              <w:divBdr>
                <w:top w:val="none" w:sz="0" w:space="0" w:color="auto"/>
                <w:left w:val="none" w:sz="0" w:space="0" w:color="auto"/>
                <w:bottom w:val="none" w:sz="0" w:space="0" w:color="auto"/>
                <w:right w:val="none" w:sz="0" w:space="0" w:color="auto"/>
              </w:divBdr>
              <w:divsChild>
                <w:div w:id="1731073918">
                  <w:marLeft w:val="0"/>
                  <w:marRight w:val="0"/>
                  <w:marTop w:val="0"/>
                  <w:marBottom w:val="0"/>
                  <w:divBdr>
                    <w:top w:val="none" w:sz="0" w:space="0" w:color="auto"/>
                    <w:left w:val="none" w:sz="0" w:space="0" w:color="auto"/>
                    <w:bottom w:val="none" w:sz="0" w:space="0" w:color="auto"/>
                    <w:right w:val="none" w:sz="0" w:space="0" w:color="auto"/>
                  </w:divBdr>
                </w:div>
              </w:divsChild>
            </w:div>
            <w:div w:id="1713068199">
              <w:marLeft w:val="0"/>
              <w:marRight w:val="0"/>
              <w:marTop w:val="0"/>
              <w:marBottom w:val="0"/>
              <w:divBdr>
                <w:top w:val="none" w:sz="0" w:space="0" w:color="auto"/>
                <w:left w:val="none" w:sz="0" w:space="0" w:color="auto"/>
                <w:bottom w:val="none" w:sz="0" w:space="0" w:color="auto"/>
                <w:right w:val="none" w:sz="0" w:space="0" w:color="auto"/>
              </w:divBdr>
              <w:divsChild>
                <w:div w:id="221451832">
                  <w:marLeft w:val="0"/>
                  <w:marRight w:val="0"/>
                  <w:marTop w:val="0"/>
                  <w:marBottom w:val="0"/>
                  <w:divBdr>
                    <w:top w:val="none" w:sz="0" w:space="0" w:color="auto"/>
                    <w:left w:val="none" w:sz="0" w:space="0" w:color="auto"/>
                    <w:bottom w:val="none" w:sz="0" w:space="0" w:color="auto"/>
                    <w:right w:val="none" w:sz="0" w:space="0" w:color="auto"/>
                  </w:divBdr>
                </w:div>
              </w:divsChild>
            </w:div>
            <w:div w:id="841090914">
              <w:marLeft w:val="510"/>
              <w:marRight w:val="0"/>
              <w:marTop w:val="0"/>
              <w:marBottom w:val="0"/>
              <w:divBdr>
                <w:top w:val="none" w:sz="0" w:space="0" w:color="auto"/>
                <w:left w:val="none" w:sz="0" w:space="0" w:color="auto"/>
                <w:bottom w:val="none" w:sz="0" w:space="0" w:color="auto"/>
                <w:right w:val="none" w:sz="0" w:space="0" w:color="auto"/>
              </w:divBdr>
            </w:div>
            <w:div w:id="819274622">
              <w:marLeft w:val="0"/>
              <w:marRight w:val="0"/>
              <w:marTop w:val="0"/>
              <w:marBottom w:val="0"/>
              <w:divBdr>
                <w:top w:val="none" w:sz="0" w:space="0" w:color="auto"/>
                <w:left w:val="none" w:sz="0" w:space="0" w:color="auto"/>
                <w:bottom w:val="none" w:sz="0" w:space="0" w:color="auto"/>
                <w:right w:val="none" w:sz="0" w:space="0" w:color="auto"/>
              </w:divBdr>
              <w:divsChild>
                <w:div w:id="1083836524">
                  <w:marLeft w:val="0"/>
                  <w:marRight w:val="0"/>
                  <w:marTop w:val="0"/>
                  <w:marBottom w:val="0"/>
                  <w:divBdr>
                    <w:top w:val="none" w:sz="0" w:space="0" w:color="auto"/>
                    <w:left w:val="none" w:sz="0" w:space="0" w:color="auto"/>
                    <w:bottom w:val="none" w:sz="0" w:space="0" w:color="auto"/>
                    <w:right w:val="none" w:sz="0" w:space="0" w:color="auto"/>
                  </w:divBdr>
                </w:div>
              </w:divsChild>
            </w:div>
            <w:div w:id="816921792">
              <w:marLeft w:val="0"/>
              <w:marRight w:val="0"/>
              <w:marTop w:val="0"/>
              <w:marBottom w:val="0"/>
              <w:divBdr>
                <w:top w:val="none" w:sz="0" w:space="0" w:color="auto"/>
                <w:left w:val="none" w:sz="0" w:space="0" w:color="auto"/>
                <w:bottom w:val="none" w:sz="0" w:space="0" w:color="auto"/>
                <w:right w:val="none" w:sz="0" w:space="0" w:color="auto"/>
              </w:divBdr>
              <w:divsChild>
                <w:div w:id="516620956">
                  <w:marLeft w:val="0"/>
                  <w:marRight w:val="0"/>
                  <w:marTop w:val="0"/>
                  <w:marBottom w:val="0"/>
                  <w:divBdr>
                    <w:top w:val="none" w:sz="0" w:space="0" w:color="auto"/>
                    <w:left w:val="none" w:sz="0" w:space="0" w:color="auto"/>
                    <w:bottom w:val="none" w:sz="0" w:space="0" w:color="auto"/>
                    <w:right w:val="none" w:sz="0" w:space="0" w:color="auto"/>
                  </w:divBdr>
                </w:div>
              </w:divsChild>
            </w:div>
            <w:div w:id="48770921">
              <w:marLeft w:val="0"/>
              <w:marRight w:val="0"/>
              <w:marTop w:val="0"/>
              <w:marBottom w:val="0"/>
              <w:divBdr>
                <w:top w:val="none" w:sz="0" w:space="0" w:color="auto"/>
                <w:left w:val="none" w:sz="0" w:space="0" w:color="auto"/>
                <w:bottom w:val="none" w:sz="0" w:space="0" w:color="auto"/>
                <w:right w:val="none" w:sz="0" w:space="0" w:color="auto"/>
              </w:divBdr>
              <w:divsChild>
                <w:div w:id="1916041024">
                  <w:marLeft w:val="0"/>
                  <w:marRight w:val="0"/>
                  <w:marTop w:val="0"/>
                  <w:marBottom w:val="0"/>
                  <w:divBdr>
                    <w:top w:val="none" w:sz="0" w:space="0" w:color="auto"/>
                    <w:left w:val="none" w:sz="0" w:space="0" w:color="auto"/>
                    <w:bottom w:val="none" w:sz="0" w:space="0" w:color="auto"/>
                    <w:right w:val="none" w:sz="0" w:space="0" w:color="auto"/>
                  </w:divBdr>
                </w:div>
              </w:divsChild>
            </w:div>
            <w:div w:id="471600495">
              <w:marLeft w:val="0"/>
              <w:marRight w:val="0"/>
              <w:marTop w:val="0"/>
              <w:marBottom w:val="0"/>
              <w:divBdr>
                <w:top w:val="none" w:sz="0" w:space="0" w:color="auto"/>
                <w:left w:val="none" w:sz="0" w:space="0" w:color="auto"/>
                <w:bottom w:val="none" w:sz="0" w:space="0" w:color="auto"/>
                <w:right w:val="none" w:sz="0" w:space="0" w:color="auto"/>
              </w:divBdr>
              <w:divsChild>
                <w:div w:id="366219936">
                  <w:marLeft w:val="0"/>
                  <w:marRight w:val="0"/>
                  <w:marTop w:val="0"/>
                  <w:marBottom w:val="0"/>
                  <w:divBdr>
                    <w:top w:val="none" w:sz="0" w:space="0" w:color="auto"/>
                    <w:left w:val="none" w:sz="0" w:space="0" w:color="auto"/>
                    <w:bottom w:val="none" w:sz="0" w:space="0" w:color="auto"/>
                    <w:right w:val="none" w:sz="0" w:space="0" w:color="auto"/>
                  </w:divBdr>
                </w:div>
              </w:divsChild>
            </w:div>
            <w:div w:id="1561943365">
              <w:marLeft w:val="0"/>
              <w:marRight w:val="0"/>
              <w:marTop w:val="0"/>
              <w:marBottom w:val="0"/>
              <w:divBdr>
                <w:top w:val="none" w:sz="0" w:space="0" w:color="auto"/>
                <w:left w:val="none" w:sz="0" w:space="0" w:color="auto"/>
                <w:bottom w:val="none" w:sz="0" w:space="0" w:color="auto"/>
                <w:right w:val="none" w:sz="0" w:space="0" w:color="auto"/>
              </w:divBdr>
              <w:divsChild>
                <w:div w:id="1097603973">
                  <w:marLeft w:val="0"/>
                  <w:marRight w:val="0"/>
                  <w:marTop w:val="0"/>
                  <w:marBottom w:val="0"/>
                  <w:divBdr>
                    <w:top w:val="none" w:sz="0" w:space="0" w:color="auto"/>
                    <w:left w:val="none" w:sz="0" w:space="0" w:color="auto"/>
                    <w:bottom w:val="none" w:sz="0" w:space="0" w:color="auto"/>
                    <w:right w:val="none" w:sz="0" w:space="0" w:color="auto"/>
                  </w:divBdr>
                </w:div>
              </w:divsChild>
            </w:div>
            <w:div w:id="996810140">
              <w:marLeft w:val="0"/>
              <w:marRight w:val="0"/>
              <w:marTop w:val="0"/>
              <w:marBottom w:val="0"/>
              <w:divBdr>
                <w:top w:val="none" w:sz="0" w:space="0" w:color="auto"/>
                <w:left w:val="none" w:sz="0" w:space="0" w:color="auto"/>
                <w:bottom w:val="none" w:sz="0" w:space="0" w:color="auto"/>
                <w:right w:val="none" w:sz="0" w:space="0" w:color="auto"/>
              </w:divBdr>
              <w:divsChild>
                <w:div w:id="1063020403">
                  <w:marLeft w:val="0"/>
                  <w:marRight w:val="0"/>
                  <w:marTop w:val="0"/>
                  <w:marBottom w:val="0"/>
                  <w:divBdr>
                    <w:top w:val="none" w:sz="0" w:space="0" w:color="auto"/>
                    <w:left w:val="none" w:sz="0" w:space="0" w:color="auto"/>
                    <w:bottom w:val="none" w:sz="0" w:space="0" w:color="auto"/>
                    <w:right w:val="none" w:sz="0" w:space="0" w:color="auto"/>
                  </w:divBdr>
                </w:div>
              </w:divsChild>
            </w:div>
            <w:div w:id="73014347">
              <w:marLeft w:val="510"/>
              <w:marRight w:val="0"/>
              <w:marTop w:val="0"/>
              <w:marBottom w:val="0"/>
              <w:divBdr>
                <w:top w:val="none" w:sz="0" w:space="0" w:color="auto"/>
                <w:left w:val="none" w:sz="0" w:space="0" w:color="auto"/>
                <w:bottom w:val="none" w:sz="0" w:space="0" w:color="auto"/>
                <w:right w:val="none" w:sz="0" w:space="0" w:color="auto"/>
              </w:divBdr>
            </w:div>
            <w:div w:id="1494249961">
              <w:marLeft w:val="0"/>
              <w:marRight w:val="0"/>
              <w:marTop w:val="0"/>
              <w:marBottom w:val="0"/>
              <w:divBdr>
                <w:top w:val="none" w:sz="0" w:space="0" w:color="auto"/>
                <w:left w:val="none" w:sz="0" w:space="0" w:color="auto"/>
                <w:bottom w:val="none" w:sz="0" w:space="0" w:color="auto"/>
                <w:right w:val="none" w:sz="0" w:space="0" w:color="auto"/>
              </w:divBdr>
              <w:divsChild>
                <w:div w:id="601961655">
                  <w:marLeft w:val="0"/>
                  <w:marRight w:val="0"/>
                  <w:marTop w:val="0"/>
                  <w:marBottom w:val="0"/>
                  <w:divBdr>
                    <w:top w:val="none" w:sz="0" w:space="0" w:color="auto"/>
                    <w:left w:val="none" w:sz="0" w:space="0" w:color="auto"/>
                    <w:bottom w:val="none" w:sz="0" w:space="0" w:color="auto"/>
                    <w:right w:val="none" w:sz="0" w:space="0" w:color="auto"/>
                  </w:divBdr>
                </w:div>
              </w:divsChild>
            </w:div>
            <w:div w:id="1091777300">
              <w:marLeft w:val="0"/>
              <w:marRight w:val="0"/>
              <w:marTop w:val="0"/>
              <w:marBottom w:val="0"/>
              <w:divBdr>
                <w:top w:val="none" w:sz="0" w:space="0" w:color="auto"/>
                <w:left w:val="none" w:sz="0" w:space="0" w:color="auto"/>
                <w:bottom w:val="none" w:sz="0" w:space="0" w:color="auto"/>
                <w:right w:val="none" w:sz="0" w:space="0" w:color="auto"/>
              </w:divBdr>
              <w:divsChild>
                <w:div w:id="627668278">
                  <w:marLeft w:val="0"/>
                  <w:marRight w:val="0"/>
                  <w:marTop w:val="0"/>
                  <w:marBottom w:val="0"/>
                  <w:divBdr>
                    <w:top w:val="none" w:sz="0" w:space="0" w:color="auto"/>
                    <w:left w:val="none" w:sz="0" w:space="0" w:color="auto"/>
                    <w:bottom w:val="none" w:sz="0" w:space="0" w:color="auto"/>
                    <w:right w:val="none" w:sz="0" w:space="0" w:color="auto"/>
                  </w:divBdr>
                </w:div>
              </w:divsChild>
            </w:div>
            <w:div w:id="340472715">
              <w:marLeft w:val="0"/>
              <w:marRight w:val="0"/>
              <w:marTop w:val="0"/>
              <w:marBottom w:val="0"/>
              <w:divBdr>
                <w:top w:val="none" w:sz="0" w:space="0" w:color="auto"/>
                <w:left w:val="none" w:sz="0" w:space="0" w:color="auto"/>
                <w:bottom w:val="none" w:sz="0" w:space="0" w:color="auto"/>
                <w:right w:val="none" w:sz="0" w:space="0" w:color="auto"/>
              </w:divBdr>
              <w:divsChild>
                <w:div w:id="1814829458">
                  <w:marLeft w:val="0"/>
                  <w:marRight w:val="0"/>
                  <w:marTop w:val="0"/>
                  <w:marBottom w:val="0"/>
                  <w:divBdr>
                    <w:top w:val="none" w:sz="0" w:space="0" w:color="auto"/>
                    <w:left w:val="none" w:sz="0" w:space="0" w:color="auto"/>
                    <w:bottom w:val="none" w:sz="0" w:space="0" w:color="auto"/>
                    <w:right w:val="none" w:sz="0" w:space="0" w:color="auto"/>
                  </w:divBdr>
                </w:div>
              </w:divsChild>
            </w:div>
            <w:div w:id="1852455073">
              <w:marLeft w:val="0"/>
              <w:marRight w:val="0"/>
              <w:marTop w:val="0"/>
              <w:marBottom w:val="0"/>
              <w:divBdr>
                <w:top w:val="none" w:sz="0" w:space="0" w:color="auto"/>
                <w:left w:val="none" w:sz="0" w:space="0" w:color="auto"/>
                <w:bottom w:val="none" w:sz="0" w:space="0" w:color="auto"/>
                <w:right w:val="none" w:sz="0" w:space="0" w:color="auto"/>
              </w:divBdr>
              <w:divsChild>
                <w:div w:id="2136292532">
                  <w:marLeft w:val="0"/>
                  <w:marRight w:val="0"/>
                  <w:marTop w:val="0"/>
                  <w:marBottom w:val="0"/>
                  <w:divBdr>
                    <w:top w:val="none" w:sz="0" w:space="0" w:color="auto"/>
                    <w:left w:val="none" w:sz="0" w:space="0" w:color="auto"/>
                    <w:bottom w:val="none" w:sz="0" w:space="0" w:color="auto"/>
                    <w:right w:val="none" w:sz="0" w:space="0" w:color="auto"/>
                  </w:divBdr>
                </w:div>
              </w:divsChild>
            </w:div>
            <w:div w:id="106775824">
              <w:marLeft w:val="0"/>
              <w:marRight w:val="0"/>
              <w:marTop w:val="0"/>
              <w:marBottom w:val="0"/>
              <w:divBdr>
                <w:top w:val="none" w:sz="0" w:space="0" w:color="auto"/>
                <w:left w:val="none" w:sz="0" w:space="0" w:color="auto"/>
                <w:bottom w:val="none" w:sz="0" w:space="0" w:color="auto"/>
                <w:right w:val="none" w:sz="0" w:space="0" w:color="auto"/>
              </w:divBdr>
              <w:divsChild>
                <w:div w:id="117724436">
                  <w:marLeft w:val="0"/>
                  <w:marRight w:val="0"/>
                  <w:marTop w:val="0"/>
                  <w:marBottom w:val="0"/>
                  <w:divBdr>
                    <w:top w:val="none" w:sz="0" w:space="0" w:color="auto"/>
                    <w:left w:val="none" w:sz="0" w:space="0" w:color="auto"/>
                    <w:bottom w:val="none" w:sz="0" w:space="0" w:color="auto"/>
                    <w:right w:val="none" w:sz="0" w:space="0" w:color="auto"/>
                  </w:divBdr>
                </w:div>
              </w:divsChild>
            </w:div>
            <w:div w:id="989014348">
              <w:marLeft w:val="0"/>
              <w:marRight w:val="0"/>
              <w:marTop w:val="0"/>
              <w:marBottom w:val="0"/>
              <w:divBdr>
                <w:top w:val="none" w:sz="0" w:space="0" w:color="auto"/>
                <w:left w:val="none" w:sz="0" w:space="0" w:color="auto"/>
                <w:bottom w:val="none" w:sz="0" w:space="0" w:color="auto"/>
                <w:right w:val="none" w:sz="0" w:space="0" w:color="auto"/>
              </w:divBdr>
              <w:divsChild>
                <w:div w:id="1359427109">
                  <w:marLeft w:val="0"/>
                  <w:marRight w:val="0"/>
                  <w:marTop w:val="0"/>
                  <w:marBottom w:val="0"/>
                  <w:divBdr>
                    <w:top w:val="none" w:sz="0" w:space="0" w:color="auto"/>
                    <w:left w:val="none" w:sz="0" w:space="0" w:color="auto"/>
                    <w:bottom w:val="none" w:sz="0" w:space="0" w:color="auto"/>
                    <w:right w:val="none" w:sz="0" w:space="0" w:color="auto"/>
                  </w:divBdr>
                </w:div>
              </w:divsChild>
            </w:div>
            <w:div w:id="1317765065">
              <w:marLeft w:val="0"/>
              <w:marRight w:val="0"/>
              <w:marTop w:val="0"/>
              <w:marBottom w:val="0"/>
              <w:divBdr>
                <w:top w:val="none" w:sz="0" w:space="0" w:color="auto"/>
                <w:left w:val="none" w:sz="0" w:space="0" w:color="auto"/>
                <w:bottom w:val="none" w:sz="0" w:space="0" w:color="auto"/>
                <w:right w:val="none" w:sz="0" w:space="0" w:color="auto"/>
              </w:divBdr>
              <w:divsChild>
                <w:div w:id="339088984">
                  <w:marLeft w:val="0"/>
                  <w:marRight w:val="0"/>
                  <w:marTop w:val="0"/>
                  <w:marBottom w:val="0"/>
                  <w:divBdr>
                    <w:top w:val="none" w:sz="0" w:space="0" w:color="auto"/>
                    <w:left w:val="none" w:sz="0" w:space="0" w:color="auto"/>
                    <w:bottom w:val="none" w:sz="0" w:space="0" w:color="auto"/>
                    <w:right w:val="none" w:sz="0" w:space="0" w:color="auto"/>
                  </w:divBdr>
                </w:div>
              </w:divsChild>
            </w:div>
            <w:div w:id="382291977">
              <w:marLeft w:val="0"/>
              <w:marRight w:val="0"/>
              <w:marTop w:val="0"/>
              <w:marBottom w:val="0"/>
              <w:divBdr>
                <w:top w:val="none" w:sz="0" w:space="0" w:color="auto"/>
                <w:left w:val="none" w:sz="0" w:space="0" w:color="auto"/>
                <w:bottom w:val="none" w:sz="0" w:space="0" w:color="auto"/>
                <w:right w:val="none" w:sz="0" w:space="0" w:color="auto"/>
              </w:divBdr>
              <w:divsChild>
                <w:div w:id="1625426578">
                  <w:marLeft w:val="0"/>
                  <w:marRight w:val="0"/>
                  <w:marTop w:val="0"/>
                  <w:marBottom w:val="0"/>
                  <w:divBdr>
                    <w:top w:val="none" w:sz="0" w:space="0" w:color="auto"/>
                    <w:left w:val="none" w:sz="0" w:space="0" w:color="auto"/>
                    <w:bottom w:val="none" w:sz="0" w:space="0" w:color="auto"/>
                    <w:right w:val="none" w:sz="0" w:space="0" w:color="auto"/>
                  </w:divBdr>
                </w:div>
              </w:divsChild>
            </w:div>
            <w:div w:id="85927977">
              <w:marLeft w:val="510"/>
              <w:marRight w:val="0"/>
              <w:marTop w:val="0"/>
              <w:marBottom w:val="0"/>
              <w:divBdr>
                <w:top w:val="none" w:sz="0" w:space="0" w:color="auto"/>
                <w:left w:val="none" w:sz="0" w:space="0" w:color="auto"/>
                <w:bottom w:val="none" w:sz="0" w:space="0" w:color="auto"/>
                <w:right w:val="none" w:sz="0" w:space="0" w:color="auto"/>
              </w:divBdr>
            </w:div>
            <w:div w:id="1028683128">
              <w:marLeft w:val="0"/>
              <w:marRight w:val="0"/>
              <w:marTop w:val="0"/>
              <w:marBottom w:val="0"/>
              <w:divBdr>
                <w:top w:val="none" w:sz="0" w:space="0" w:color="auto"/>
                <w:left w:val="none" w:sz="0" w:space="0" w:color="auto"/>
                <w:bottom w:val="none" w:sz="0" w:space="0" w:color="auto"/>
                <w:right w:val="none" w:sz="0" w:space="0" w:color="auto"/>
              </w:divBdr>
              <w:divsChild>
                <w:div w:id="1780373078">
                  <w:marLeft w:val="0"/>
                  <w:marRight w:val="0"/>
                  <w:marTop w:val="0"/>
                  <w:marBottom w:val="0"/>
                  <w:divBdr>
                    <w:top w:val="none" w:sz="0" w:space="0" w:color="auto"/>
                    <w:left w:val="none" w:sz="0" w:space="0" w:color="auto"/>
                    <w:bottom w:val="none" w:sz="0" w:space="0" w:color="auto"/>
                    <w:right w:val="none" w:sz="0" w:space="0" w:color="auto"/>
                  </w:divBdr>
                </w:div>
              </w:divsChild>
            </w:div>
            <w:div w:id="920942504">
              <w:marLeft w:val="0"/>
              <w:marRight w:val="0"/>
              <w:marTop w:val="0"/>
              <w:marBottom w:val="0"/>
              <w:divBdr>
                <w:top w:val="none" w:sz="0" w:space="0" w:color="auto"/>
                <w:left w:val="none" w:sz="0" w:space="0" w:color="auto"/>
                <w:bottom w:val="none" w:sz="0" w:space="0" w:color="auto"/>
                <w:right w:val="none" w:sz="0" w:space="0" w:color="auto"/>
              </w:divBdr>
              <w:divsChild>
                <w:div w:id="882062991">
                  <w:marLeft w:val="0"/>
                  <w:marRight w:val="0"/>
                  <w:marTop w:val="0"/>
                  <w:marBottom w:val="0"/>
                  <w:divBdr>
                    <w:top w:val="none" w:sz="0" w:space="0" w:color="auto"/>
                    <w:left w:val="none" w:sz="0" w:space="0" w:color="auto"/>
                    <w:bottom w:val="none" w:sz="0" w:space="0" w:color="auto"/>
                    <w:right w:val="none" w:sz="0" w:space="0" w:color="auto"/>
                  </w:divBdr>
                </w:div>
              </w:divsChild>
            </w:div>
            <w:div w:id="1814830944">
              <w:marLeft w:val="0"/>
              <w:marRight w:val="0"/>
              <w:marTop w:val="0"/>
              <w:marBottom w:val="0"/>
              <w:divBdr>
                <w:top w:val="none" w:sz="0" w:space="0" w:color="auto"/>
                <w:left w:val="none" w:sz="0" w:space="0" w:color="auto"/>
                <w:bottom w:val="none" w:sz="0" w:space="0" w:color="auto"/>
                <w:right w:val="none" w:sz="0" w:space="0" w:color="auto"/>
              </w:divBdr>
              <w:divsChild>
                <w:div w:id="1548832679">
                  <w:marLeft w:val="0"/>
                  <w:marRight w:val="0"/>
                  <w:marTop w:val="0"/>
                  <w:marBottom w:val="0"/>
                  <w:divBdr>
                    <w:top w:val="none" w:sz="0" w:space="0" w:color="auto"/>
                    <w:left w:val="none" w:sz="0" w:space="0" w:color="auto"/>
                    <w:bottom w:val="none" w:sz="0" w:space="0" w:color="auto"/>
                    <w:right w:val="none" w:sz="0" w:space="0" w:color="auto"/>
                  </w:divBdr>
                </w:div>
              </w:divsChild>
            </w:div>
            <w:div w:id="709066636">
              <w:marLeft w:val="0"/>
              <w:marRight w:val="0"/>
              <w:marTop w:val="0"/>
              <w:marBottom w:val="0"/>
              <w:divBdr>
                <w:top w:val="none" w:sz="0" w:space="0" w:color="auto"/>
                <w:left w:val="none" w:sz="0" w:space="0" w:color="auto"/>
                <w:bottom w:val="none" w:sz="0" w:space="0" w:color="auto"/>
                <w:right w:val="none" w:sz="0" w:space="0" w:color="auto"/>
              </w:divBdr>
              <w:divsChild>
                <w:div w:id="1871604431">
                  <w:marLeft w:val="0"/>
                  <w:marRight w:val="0"/>
                  <w:marTop w:val="0"/>
                  <w:marBottom w:val="0"/>
                  <w:divBdr>
                    <w:top w:val="none" w:sz="0" w:space="0" w:color="auto"/>
                    <w:left w:val="none" w:sz="0" w:space="0" w:color="auto"/>
                    <w:bottom w:val="none" w:sz="0" w:space="0" w:color="auto"/>
                    <w:right w:val="none" w:sz="0" w:space="0" w:color="auto"/>
                  </w:divBdr>
                </w:div>
              </w:divsChild>
            </w:div>
            <w:div w:id="593629595">
              <w:marLeft w:val="0"/>
              <w:marRight w:val="0"/>
              <w:marTop w:val="0"/>
              <w:marBottom w:val="0"/>
              <w:divBdr>
                <w:top w:val="none" w:sz="0" w:space="0" w:color="auto"/>
                <w:left w:val="none" w:sz="0" w:space="0" w:color="auto"/>
                <w:bottom w:val="none" w:sz="0" w:space="0" w:color="auto"/>
                <w:right w:val="none" w:sz="0" w:space="0" w:color="auto"/>
              </w:divBdr>
              <w:divsChild>
                <w:div w:id="57169757">
                  <w:marLeft w:val="0"/>
                  <w:marRight w:val="0"/>
                  <w:marTop w:val="0"/>
                  <w:marBottom w:val="0"/>
                  <w:divBdr>
                    <w:top w:val="none" w:sz="0" w:space="0" w:color="auto"/>
                    <w:left w:val="none" w:sz="0" w:space="0" w:color="auto"/>
                    <w:bottom w:val="none" w:sz="0" w:space="0" w:color="auto"/>
                    <w:right w:val="none" w:sz="0" w:space="0" w:color="auto"/>
                  </w:divBdr>
                </w:div>
              </w:divsChild>
            </w:div>
            <w:div w:id="1461218310">
              <w:marLeft w:val="0"/>
              <w:marRight w:val="0"/>
              <w:marTop w:val="0"/>
              <w:marBottom w:val="0"/>
              <w:divBdr>
                <w:top w:val="none" w:sz="0" w:space="0" w:color="auto"/>
                <w:left w:val="none" w:sz="0" w:space="0" w:color="auto"/>
                <w:bottom w:val="none" w:sz="0" w:space="0" w:color="auto"/>
                <w:right w:val="none" w:sz="0" w:space="0" w:color="auto"/>
              </w:divBdr>
              <w:divsChild>
                <w:div w:id="1556963957">
                  <w:marLeft w:val="0"/>
                  <w:marRight w:val="0"/>
                  <w:marTop w:val="0"/>
                  <w:marBottom w:val="0"/>
                  <w:divBdr>
                    <w:top w:val="none" w:sz="0" w:space="0" w:color="auto"/>
                    <w:left w:val="none" w:sz="0" w:space="0" w:color="auto"/>
                    <w:bottom w:val="none" w:sz="0" w:space="0" w:color="auto"/>
                    <w:right w:val="none" w:sz="0" w:space="0" w:color="auto"/>
                  </w:divBdr>
                </w:div>
              </w:divsChild>
            </w:div>
            <w:div w:id="113642621">
              <w:marLeft w:val="0"/>
              <w:marRight w:val="0"/>
              <w:marTop w:val="0"/>
              <w:marBottom w:val="0"/>
              <w:divBdr>
                <w:top w:val="none" w:sz="0" w:space="0" w:color="auto"/>
                <w:left w:val="none" w:sz="0" w:space="0" w:color="auto"/>
                <w:bottom w:val="none" w:sz="0" w:space="0" w:color="auto"/>
                <w:right w:val="none" w:sz="0" w:space="0" w:color="auto"/>
              </w:divBdr>
              <w:divsChild>
                <w:div w:id="1111124663">
                  <w:marLeft w:val="0"/>
                  <w:marRight w:val="0"/>
                  <w:marTop w:val="0"/>
                  <w:marBottom w:val="0"/>
                  <w:divBdr>
                    <w:top w:val="none" w:sz="0" w:space="0" w:color="auto"/>
                    <w:left w:val="none" w:sz="0" w:space="0" w:color="auto"/>
                    <w:bottom w:val="none" w:sz="0" w:space="0" w:color="auto"/>
                    <w:right w:val="none" w:sz="0" w:space="0" w:color="auto"/>
                  </w:divBdr>
                </w:div>
              </w:divsChild>
            </w:div>
            <w:div w:id="1887060474">
              <w:marLeft w:val="0"/>
              <w:marRight w:val="0"/>
              <w:marTop w:val="0"/>
              <w:marBottom w:val="0"/>
              <w:divBdr>
                <w:top w:val="none" w:sz="0" w:space="0" w:color="auto"/>
                <w:left w:val="none" w:sz="0" w:space="0" w:color="auto"/>
                <w:bottom w:val="none" w:sz="0" w:space="0" w:color="auto"/>
                <w:right w:val="none" w:sz="0" w:space="0" w:color="auto"/>
              </w:divBdr>
              <w:divsChild>
                <w:div w:id="1187982695">
                  <w:marLeft w:val="0"/>
                  <w:marRight w:val="0"/>
                  <w:marTop w:val="0"/>
                  <w:marBottom w:val="0"/>
                  <w:divBdr>
                    <w:top w:val="none" w:sz="0" w:space="0" w:color="auto"/>
                    <w:left w:val="none" w:sz="0" w:space="0" w:color="auto"/>
                    <w:bottom w:val="none" w:sz="0" w:space="0" w:color="auto"/>
                    <w:right w:val="none" w:sz="0" w:space="0" w:color="auto"/>
                  </w:divBdr>
                </w:div>
              </w:divsChild>
            </w:div>
            <w:div w:id="640614844">
              <w:marLeft w:val="0"/>
              <w:marRight w:val="0"/>
              <w:marTop w:val="0"/>
              <w:marBottom w:val="0"/>
              <w:divBdr>
                <w:top w:val="none" w:sz="0" w:space="0" w:color="auto"/>
                <w:left w:val="none" w:sz="0" w:space="0" w:color="auto"/>
                <w:bottom w:val="none" w:sz="0" w:space="0" w:color="auto"/>
                <w:right w:val="none" w:sz="0" w:space="0" w:color="auto"/>
              </w:divBdr>
              <w:divsChild>
                <w:div w:id="142159102">
                  <w:marLeft w:val="0"/>
                  <w:marRight w:val="0"/>
                  <w:marTop w:val="0"/>
                  <w:marBottom w:val="0"/>
                  <w:divBdr>
                    <w:top w:val="none" w:sz="0" w:space="0" w:color="auto"/>
                    <w:left w:val="none" w:sz="0" w:space="0" w:color="auto"/>
                    <w:bottom w:val="none" w:sz="0" w:space="0" w:color="auto"/>
                    <w:right w:val="none" w:sz="0" w:space="0" w:color="auto"/>
                  </w:divBdr>
                </w:div>
              </w:divsChild>
            </w:div>
            <w:div w:id="1782188823">
              <w:marLeft w:val="0"/>
              <w:marRight w:val="0"/>
              <w:marTop w:val="0"/>
              <w:marBottom w:val="0"/>
              <w:divBdr>
                <w:top w:val="none" w:sz="0" w:space="0" w:color="auto"/>
                <w:left w:val="none" w:sz="0" w:space="0" w:color="auto"/>
                <w:bottom w:val="none" w:sz="0" w:space="0" w:color="auto"/>
                <w:right w:val="none" w:sz="0" w:space="0" w:color="auto"/>
              </w:divBdr>
              <w:divsChild>
                <w:div w:id="475730074">
                  <w:marLeft w:val="0"/>
                  <w:marRight w:val="0"/>
                  <w:marTop w:val="0"/>
                  <w:marBottom w:val="0"/>
                  <w:divBdr>
                    <w:top w:val="none" w:sz="0" w:space="0" w:color="auto"/>
                    <w:left w:val="none" w:sz="0" w:space="0" w:color="auto"/>
                    <w:bottom w:val="none" w:sz="0" w:space="0" w:color="auto"/>
                    <w:right w:val="none" w:sz="0" w:space="0" w:color="auto"/>
                  </w:divBdr>
                </w:div>
              </w:divsChild>
            </w:div>
            <w:div w:id="2105806114">
              <w:marLeft w:val="510"/>
              <w:marRight w:val="0"/>
              <w:marTop w:val="0"/>
              <w:marBottom w:val="0"/>
              <w:divBdr>
                <w:top w:val="none" w:sz="0" w:space="0" w:color="auto"/>
                <w:left w:val="none" w:sz="0" w:space="0" w:color="auto"/>
                <w:bottom w:val="none" w:sz="0" w:space="0" w:color="auto"/>
                <w:right w:val="none" w:sz="0" w:space="0" w:color="auto"/>
              </w:divBdr>
            </w:div>
            <w:div w:id="1396588520">
              <w:marLeft w:val="0"/>
              <w:marRight w:val="0"/>
              <w:marTop w:val="0"/>
              <w:marBottom w:val="0"/>
              <w:divBdr>
                <w:top w:val="none" w:sz="0" w:space="0" w:color="auto"/>
                <w:left w:val="none" w:sz="0" w:space="0" w:color="auto"/>
                <w:bottom w:val="none" w:sz="0" w:space="0" w:color="auto"/>
                <w:right w:val="none" w:sz="0" w:space="0" w:color="auto"/>
              </w:divBdr>
              <w:divsChild>
                <w:div w:id="2107536841">
                  <w:marLeft w:val="0"/>
                  <w:marRight w:val="0"/>
                  <w:marTop w:val="0"/>
                  <w:marBottom w:val="0"/>
                  <w:divBdr>
                    <w:top w:val="none" w:sz="0" w:space="0" w:color="auto"/>
                    <w:left w:val="none" w:sz="0" w:space="0" w:color="auto"/>
                    <w:bottom w:val="none" w:sz="0" w:space="0" w:color="auto"/>
                    <w:right w:val="none" w:sz="0" w:space="0" w:color="auto"/>
                  </w:divBdr>
                </w:div>
              </w:divsChild>
            </w:div>
            <w:div w:id="273514213">
              <w:marLeft w:val="0"/>
              <w:marRight w:val="0"/>
              <w:marTop w:val="0"/>
              <w:marBottom w:val="0"/>
              <w:divBdr>
                <w:top w:val="none" w:sz="0" w:space="0" w:color="auto"/>
                <w:left w:val="none" w:sz="0" w:space="0" w:color="auto"/>
                <w:bottom w:val="none" w:sz="0" w:space="0" w:color="auto"/>
                <w:right w:val="none" w:sz="0" w:space="0" w:color="auto"/>
              </w:divBdr>
              <w:divsChild>
                <w:div w:id="645671742">
                  <w:marLeft w:val="0"/>
                  <w:marRight w:val="0"/>
                  <w:marTop w:val="0"/>
                  <w:marBottom w:val="0"/>
                  <w:divBdr>
                    <w:top w:val="none" w:sz="0" w:space="0" w:color="auto"/>
                    <w:left w:val="none" w:sz="0" w:space="0" w:color="auto"/>
                    <w:bottom w:val="none" w:sz="0" w:space="0" w:color="auto"/>
                    <w:right w:val="none" w:sz="0" w:space="0" w:color="auto"/>
                  </w:divBdr>
                </w:div>
              </w:divsChild>
            </w:div>
            <w:div w:id="1776749078">
              <w:marLeft w:val="0"/>
              <w:marRight w:val="0"/>
              <w:marTop w:val="0"/>
              <w:marBottom w:val="0"/>
              <w:divBdr>
                <w:top w:val="none" w:sz="0" w:space="0" w:color="auto"/>
                <w:left w:val="none" w:sz="0" w:space="0" w:color="auto"/>
                <w:bottom w:val="none" w:sz="0" w:space="0" w:color="auto"/>
                <w:right w:val="none" w:sz="0" w:space="0" w:color="auto"/>
              </w:divBdr>
              <w:divsChild>
                <w:div w:id="1497302526">
                  <w:marLeft w:val="0"/>
                  <w:marRight w:val="0"/>
                  <w:marTop w:val="0"/>
                  <w:marBottom w:val="0"/>
                  <w:divBdr>
                    <w:top w:val="none" w:sz="0" w:space="0" w:color="auto"/>
                    <w:left w:val="none" w:sz="0" w:space="0" w:color="auto"/>
                    <w:bottom w:val="none" w:sz="0" w:space="0" w:color="auto"/>
                    <w:right w:val="none" w:sz="0" w:space="0" w:color="auto"/>
                  </w:divBdr>
                </w:div>
              </w:divsChild>
            </w:div>
            <w:div w:id="1976794844">
              <w:marLeft w:val="0"/>
              <w:marRight w:val="0"/>
              <w:marTop w:val="0"/>
              <w:marBottom w:val="0"/>
              <w:divBdr>
                <w:top w:val="none" w:sz="0" w:space="0" w:color="auto"/>
                <w:left w:val="none" w:sz="0" w:space="0" w:color="auto"/>
                <w:bottom w:val="none" w:sz="0" w:space="0" w:color="auto"/>
                <w:right w:val="none" w:sz="0" w:space="0" w:color="auto"/>
              </w:divBdr>
              <w:divsChild>
                <w:div w:id="508452256">
                  <w:marLeft w:val="0"/>
                  <w:marRight w:val="0"/>
                  <w:marTop w:val="0"/>
                  <w:marBottom w:val="0"/>
                  <w:divBdr>
                    <w:top w:val="none" w:sz="0" w:space="0" w:color="auto"/>
                    <w:left w:val="none" w:sz="0" w:space="0" w:color="auto"/>
                    <w:bottom w:val="none" w:sz="0" w:space="0" w:color="auto"/>
                    <w:right w:val="none" w:sz="0" w:space="0" w:color="auto"/>
                  </w:divBdr>
                </w:div>
              </w:divsChild>
            </w:div>
            <w:div w:id="951011922">
              <w:marLeft w:val="0"/>
              <w:marRight w:val="0"/>
              <w:marTop w:val="0"/>
              <w:marBottom w:val="0"/>
              <w:divBdr>
                <w:top w:val="none" w:sz="0" w:space="0" w:color="auto"/>
                <w:left w:val="none" w:sz="0" w:space="0" w:color="auto"/>
                <w:bottom w:val="none" w:sz="0" w:space="0" w:color="auto"/>
                <w:right w:val="none" w:sz="0" w:space="0" w:color="auto"/>
              </w:divBdr>
              <w:divsChild>
                <w:div w:id="367143844">
                  <w:marLeft w:val="0"/>
                  <w:marRight w:val="0"/>
                  <w:marTop w:val="0"/>
                  <w:marBottom w:val="0"/>
                  <w:divBdr>
                    <w:top w:val="none" w:sz="0" w:space="0" w:color="auto"/>
                    <w:left w:val="none" w:sz="0" w:space="0" w:color="auto"/>
                    <w:bottom w:val="none" w:sz="0" w:space="0" w:color="auto"/>
                    <w:right w:val="none" w:sz="0" w:space="0" w:color="auto"/>
                  </w:divBdr>
                </w:div>
              </w:divsChild>
            </w:div>
            <w:div w:id="1309869132">
              <w:marLeft w:val="510"/>
              <w:marRight w:val="0"/>
              <w:marTop w:val="0"/>
              <w:marBottom w:val="0"/>
              <w:divBdr>
                <w:top w:val="none" w:sz="0" w:space="0" w:color="auto"/>
                <w:left w:val="none" w:sz="0" w:space="0" w:color="auto"/>
                <w:bottom w:val="none" w:sz="0" w:space="0" w:color="auto"/>
                <w:right w:val="none" w:sz="0" w:space="0" w:color="auto"/>
              </w:divBdr>
            </w:div>
            <w:div w:id="770782205">
              <w:marLeft w:val="0"/>
              <w:marRight w:val="0"/>
              <w:marTop w:val="0"/>
              <w:marBottom w:val="0"/>
              <w:divBdr>
                <w:top w:val="none" w:sz="0" w:space="0" w:color="auto"/>
                <w:left w:val="none" w:sz="0" w:space="0" w:color="auto"/>
                <w:bottom w:val="none" w:sz="0" w:space="0" w:color="auto"/>
                <w:right w:val="none" w:sz="0" w:space="0" w:color="auto"/>
              </w:divBdr>
              <w:divsChild>
                <w:div w:id="287667957">
                  <w:marLeft w:val="0"/>
                  <w:marRight w:val="0"/>
                  <w:marTop w:val="0"/>
                  <w:marBottom w:val="0"/>
                  <w:divBdr>
                    <w:top w:val="none" w:sz="0" w:space="0" w:color="auto"/>
                    <w:left w:val="none" w:sz="0" w:space="0" w:color="auto"/>
                    <w:bottom w:val="none" w:sz="0" w:space="0" w:color="auto"/>
                    <w:right w:val="none" w:sz="0" w:space="0" w:color="auto"/>
                  </w:divBdr>
                </w:div>
              </w:divsChild>
            </w:div>
            <w:div w:id="2112240893">
              <w:marLeft w:val="0"/>
              <w:marRight w:val="0"/>
              <w:marTop w:val="0"/>
              <w:marBottom w:val="0"/>
              <w:divBdr>
                <w:top w:val="none" w:sz="0" w:space="0" w:color="auto"/>
                <w:left w:val="none" w:sz="0" w:space="0" w:color="auto"/>
                <w:bottom w:val="none" w:sz="0" w:space="0" w:color="auto"/>
                <w:right w:val="none" w:sz="0" w:space="0" w:color="auto"/>
              </w:divBdr>
              <w:divsChild>
                <w:div w:id="1897272852">
                  <w:marLeft w:val="0"/>
                  <w:marRight w:val="0"/>
                  <w:marTop w:val="0"/>
                  <w:marBottom w:val="0"/>
                  <w:divBdr>
                    <w:top w:val="none" w:sz="0" w:space="0" w:color="auto"/>
                    <w:left w:val="none" w:sz="0" w:space="0" w:color="auto"/>
                    <w:bottom w:val="none" w:sz="0" w:space="0" w:color="auto"/>
                    <w:right w:val="none" w:sz="0" w:space="0" w:color="auto"/>
                  </w:divBdr>
                </w:div>
              </w:divsChild>
            </w:div>
            <w:div w:id="636379602">
              <w:marLeft w:val="0"/>
              <w:marRight w:val="0"/>
              <w:marTop w:val="0"/>
              <w:marBottom w:val="0"/>
              <w:divBdr>
                <w:top w:val="none" w:sz="0" w:space="0" w:color="auto"/>
                <w:left w:val="none" w:sz="0" w:space="0" w:color="auto"/>
                <w:bottom w:val="none" w:sz="0" w:space="0" w:color="auto"/>
                <w:right w:val="none" w:sz="0" w:space="0" w:color="auto"/>
              </w:divBdr>
              <w:divsChild>
                <w:div w:id="1654527562">
                  <w:marLeft w:val="0"/>
                  <w:marRight w:val="0"/>
                  <w:marTop w:val="0"/>
                  <w:marBottom w:val="0"/>
                  <w:divBdr>
                    <w:top w:val="none" w:sz="0" w:space="0" w:color="auto"/>
                    <w:left w:val="none" w:sz="0" w:space="0" w:color="auto"/>
                    <w:bottom w:val="none" w:sz="0" w:space="0" w:color="auto"/>
                    <w:right w:val="none" w:sz="0" w:space="0" w:color="auto"/>
                  </w:divBdr>
                </w:div>
              </w:divsChild>
            </w:div>
            <w:div w:id="1252395235">
              <w:marLeft w:val="0"/>
              <w:marRight w:val="0"/>
              <w:marTop w:val="0"/>
              <w:marBottom w:val="0"/>
              <w:divBdr>
                <w:top w:val="none" w:sz="0" w:space="0" w:color="auto"/>
                <w:left w:val="none" w:sz="0" w:space="0" w:color="auto"/>
                <w:bottom w:val="none" w:sz="0" w:space="0" w:color="auto"/>
                <w:right w:val="none" w:sz="0" w:space="0" w:color="auto"/>
              </w:divBdr>
              <w:divsChild>
                <w:div w:id="893274696">
                  <w:marLeft w:val="0"/>
                  <w:marRight w:val="0"/>
                  <w:marTop w:val="0"/>
                  <w:marBottom w:val="0"/>
                  <w:divBdr>
                    <w:top w:val="none" w:sz="0" w:space="0" w:color="auto"/>
                    <w:left w:val="none" w:sz="0" w:space="0" w:color="auto"/>
                    <w:bottom w:val="none" w:sz="0" w:space="0" w:color="auto"/>
                    <w:right w:val="none" w:sz="0" w:space="0" w:color="auto"/>
                  </w:divBdr>
                </w:div>
              </w:divsChild>
            </w:div>
            <w:div w:id="1009916610">
              <w:marLeft w:val="0"/>
              <w:marRight w:val="0"/>
              <w:marTop w:val="0"/>
              <w:marBottom w:val="0"/>
              <w:divBdr>
                <w:top w:val="none" w:sz="0" w:space="0" w:color="auto"/>
                <w:left w:val="none" w:sz="0" w:space="0" w:color="auto"/>
                <w:bottom w:val="none" w:sz="0" w:space="0" w:color="auto"/>
                <w:right w:val="none" w:sz="0" w:space="0" w:color="auto"/>
              </w:divBdr>
              <w:divsChild>
                <w:div w:id="797604924">
                  <w:marLeft w:val="0"/>
                  <w:marRight w:val="0"/>
                  <w:marTop w:val="0"/>
                  <w:marBottom w:val="0"/>
                  <w:divBdr>
                    <w:top w:val="none" w:sz="0" w:space="0" w:color="auto"/>
                    <w:left w:val="none" w:sz="0" w:space="0" w:color="auto"/>
                    <w:bottom w:val="none" w:sz="0" w:space="0" w:color="auto"/>
                    <w:right w:val="none" w:sz="0" w:space="0" w:color="auto"/>
                  </w:divBdr>
                </w:div>
              </w:divsChild>
            </w:div>
            <w:div w:id="745495732">
              <w:marLeft w:val="0"/>
              <w:marRight w:val="0"/>
              <w:marTop w:val="0"/>
              <w:marBottom w:val="0"/>
              <w:divBdr>
                <w:top w:val="none" w:sz="0" w:space="0" w:color="auto"/>
                <w:left w:val="none" w:sz="0" w:space="0" w:color="auto"/>
                <w:bottom w:val="none" w:sz="0" w:space="0" w:color="auto"/>
                <w:right w:val="none" w:sz="0" w:space="0" w:color="auto"/>
              </w:divBdr>
              <w:divsChild>
                <w:div w:id="102787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0374">
          <w:marLeft w:val="0"/>
          <w:marRight w:val="0"/>
          <w:marTop w:val="0"/>
          <w:marBottom w:val="300"/>
          <w:divBdr>
            <w:top w:val="single" w:sz="6" w:space="11" w:color="E7E7E7"/>
            <w:left w:val="single" w:sz="6" w:space="11" w:color="E7E7E7"/>
            <w:bottom w:val="single" w:sz="6" w:space="8" w:color="E7E7E7"/>
            <w:right w:val="single" w:sz="6" w:space="11" w:color="E7E7E7"/>
          </w:divBdr>
          <w:divsChild>
            <w:div w:id="1894803711">
              <w:marLeft w:val="0"/>
              <w:marRight w:val="0"/>
              <w:marTop w:val="0"/>
              <w:marBottom w:val="0"/>
              <w:divBdr>
                <w:top w:val="none" w:sz="0" w:space="0" w:color="auto"/>
                <w:left w:val="none" w:sz="0" w:space="0" w:color="auto"/>
                <w:bottom w:val="none" w:sz="0" w:space="0" w:color="auto"/>
                <w:right w:val="none" w:sz="0" w:space="0" w:color="auto"/>
              </w:divBdr>
              <w:divsChild>
                <w:div w:id="17097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20">
          <w:marLeft w:val="0"/>
          <w:marRight w:val="0"/>
          <w:marTop w:val="300"/>
          <w:marBottom w:val="0"/>
          <w:divBdr>
            <w:top w:val="none" w:sz="0" w:space="0" w:color="auto"/>
            <w:left w:val="none" w:sz="0" w:space="0" w:color="auto"/>
            <w:bottom w:val="none" w:sz="0" w:space="0" w:color="auto"/>
            <w:right w:val="none" w:sz="0" w:space="0" w:color="auto"/>
          </w:divBdr>
        </w:div>
        <w:div w:id="1274089225">
          <w:marLeft w:val="0"/>
          <w:marRight w:val="0"/>
          <w:marTop w:val="300"/>
          <w:marBottom w:val="0"/>
          <w:divBdr>
            <w:top w:val="none" w:sz="0" w:space="0" w:color="auto"/>
            <w:left w:val="none" w:sz="0" w:space="0" w:color="auto"/>
            <w:bottom w:val="none" w:sz="0" w:space="0" w:color="auto"/>
            <w:right w:val="none" w:sz="0" w:space="0" w:color="auto"/>
          </w:divBdr>
          <w:divsChild>
            <w:div w:id="1003823503">
              <w:marLeft w:val="0"/>
              <w:marRight w:val="0"/>
              <w:marTop w:val="0"/>
              <w:marBottom w:val="0"/>
              <w:divBdr>
                <w:top w:val="none" w:sz="0" w:space="0" w:color="auto"/>
                <w:left w:val="none" w:sz="0" w:space="0" w:color="auto"/>
                <w:bottom w:val="none" w:sz="0" w:space="0" w:color="auto"/>
                <w:right w:val="none" w:sz="0" w:space="0" w:color="auto"/>
              </w:divBdr>
              <w:divsChild>
                <w:div w:id="216014535">
                  <w:marLeft w:val="0"/>
                  <w:marRight w:val="0"/>
                  <w:marTop w:val="0"/>
                  <w:marBottom w:val="0"/>
                  <w:divBdr>
                    <w:top w:val="none" w:sz="0" w:space="0" w:color="auto"/>
                    <w:left w:val="single" w:sz="18" w:space="8" w:color="0075B4"/>
                    <w:bottom w:val="none" w:sz="0" w:space="0" w:color="auto"/>
                    <w:right w:val="none" w:sz="0" w:space="0" w:color="auto"/>
                  </w:divBdr>
                </w:div>
              </w:divsChild>
            </w:div>
            <w:div w:id="257564853">
              <w:marLeft w:val="0"/>
              <w:marRight w:val="0"/>
              <w:marTop w:val="0"/>
              <w:marBottom w:val="0"/>
              <w:divBdr>
                <w:top w:val="none" w:sz="0" w:space="0" w:color="auto"/>
                <w:left w:val="none" w:sz="0" w:space="0" w:color="auto"/>
                <w:bottom w:val="none" w:sz="0" w:space="0" w:color="auto"/>
                <w:right w:val="none" w:sz="0" w:space="0" w:color="auto"/>
              </w:divBdr>
              <w:divsChild>
                <w:div w:id="192882885">
                  <w:marLeft w:val="0"/>
                  <w:marRight w:val="0"/>
                  <w:marTop w:val="0"/>
                  <w:marBottom w:val="0"/>
                  <w:divBdr>
                    <w:top w:val="none" w:sz="0" w:space="0" w:color="auto"/>
                    <w:left w:val="single" w:sz="18" w:space="8" w:color="D9D9D9"/>
                    <w:bottom w:val="none" w:sz="0" w:space="0" w:color="auto"/>
                    <w:right w:val="none" w:sz="0" w:space="0" w:color="auto"/>
                  </w:divBdr>
                </w:div>
              </w:divsChild>
            </w:div>
          </w:divsChild>
        </w:div>
      </w:divsChild>
    </w:div>
    <w:div w:id="1721323851">
      <w:bodyDiv w:val="1"/>
      <w:marLeft w:val="0"/>
      <w:marRight w:val="0"/>
      <w:marTop w:val="0"/>
      <w:marBottom w:val="0"/>
      <w:divBdr>
        <w:top w:val="none" w:sz="0" w:space="0" w:color="auto"/>
        <w:left w:val="none" w:sz="0" w:space="0" w:color="auto"/>
        <w:bottom w:val="none" w:sz="0" w:space="0" w:color="auto"/>
        <w:right w:val="none" w:sz="0" w:space="0" w:color="auto"/>
      </w:divBdr>
      <w:divsChild>
        <w:div w:id="1257983094">
          <w:marLeft w:val="0"/>
          <w:marRight w:val="0"/>
          <w:marTop w:val="0"/>
          <w:marBottom w:val="0"/>
          <w:divBdr>
            <w:top w:val="none" w:sz="0" w:space="0" w:color="auto"/>
            <w:left w:val="none" w:sz="0" w:space="0" w:color="auto"/>
            <w:bottom w:val="none" w:sz="0" w:space="0" w:color="auto"/>
            <w:right w:val="none" w:sz="0" w:space="0" w:color="auto"/>
          </w:divBdr>
          <w:divsChild>
            <w:div w:id="1651984751">
              <w:marLeft w:val="0"/>
              <w:marRight w:val="0"/>
              <w:marTop w:val="0"/>
              <w:marBottom w:val="0"/>
              <w:divBdr>
                <w:top w:val="none" w:sz="0" w:space="0" w:color="auto"/>
                <w:left w:val="none" w:sz="0" w:space="0" w:color="auto"/>
                <w:bottom w:val="none" w:sz="0" w:space="0" w:color="auto"/>
                <w:right w:val="none" w:sz="0" w:space="0" w:color="auto"/>
              </w:divBdr>
              <w:divsChild>
                <w:div w:id="157858696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753769526">
      <w:bodyDiv w:val="1"/>
      <w:marLeft w:val="0"/>
      <w:marRight w:val="0"/>
      <w:marTop w:val="0"/>
      <w:marBottom w:val="0"/>
      <w:divBdr>
        <w:top w:val="none" w:sz="0" w:space="0" w:color="auto"/>
        <w:left w:val="none" w:sz="0" w:space="0" w:color="auto"/>
        <w:bottom w:val="none" w:sz="0" w:space="0" w:color="auto"/>
        <w:right w:val="none" w:sz="0" w:space="0" w:color="auto"/>
      </w:divBdr>
      <w:divsChild>
        <w:div w:id="374231771">
          <w:marLeft w:val="0"/>
          <w:marRight w:val="0"/>
          <w:marTop w:val="0"/>
          <w:marBottom w:val="300"/>
          <w:divBdr>
            <w:top w:val="none" w:sz="0" w:space="0" w:color="auto"/>
            <w:left w:val="none" w:sz="0" w:space="0" w:color="auto"/>
            <w:bottom w:val="none" w:sz="0" w:space="0" w:color="auto"/>
            <w:right w:val="none" w:sz="0" w:space="0" w:color="auto"/>
          </w:divBdr>
          <w:divsChild>
            <w:div w:id="911738978">
              <w:marLeft w:val="0"/>
              <w:marRight w:val="0"/>
              <w:marTop w:val="0"/>
              <w:marBottom w:val="0"/>
              <w:divBdr>
                <w:top w:val="none" w:sz="0" w:space="0" w:color="auto"/>
                <w:left w:val="none" w:sz="0" w:space="0" w:color="auto"/>
                <w:bottom w:val="none" w:sz="0" w:space="0" w:color="auto"/>
                <w:right w:val="none" w:sz="0" w:space="0" w:color="auto"/>
              </w:divBdr>
              <w:divsChild>
                <w:div w:id="1053886109">
                  <w:marLeft w:val="0"/>
                  <w:marRight w:val="0"/>
                  <w:marTop w:val="0"/>
                  <w:marBottom w:val="0"/>
                  <w:divBdr>
                    <w:top w:val="none" w:sz="0" w:space="0" w:color="auto"/>
                    <w:left w:val="none" w:sz="0" w:space="0" w:color="auto"/>
                    <w:bottom w:val="none" w:sz="0" w:space="0" w:color="auto"/>
                    <w:right w:val="none" w:sz="0" w:space="0" w:color="auto"/>
                  </w:divBdr>
                  <w:divsChild>
                    <w:div w:id="440030302">
                      <w:marLeft w:val="0"/>
                      <w:marRight w:val="0"/>
                      <w:marTop w:val="0"/>
                      <w:marBottom w:val="0"/>
                      <w:divBdr>
                        <w:top w:val="none" w:sz="0" w:space="0" w:color="auto"/>
                        <w:left w:val="none" w:sz="0" w:space="0" w:color="auto"/>
                        <w:bottom w:val="none" w:sz="0" w:space="0" w:color="auto"/>
                        <w:right w:val="none" w:sz="0" w:space="0" w:color="auto"/>
                      </w:divBdr>
                      <w:divsChild>
                        <w:div w:id="205719452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792900394">
          <w:marLeft w:val="0"/>
          <w:marRight w:val="0"/>
          <w:marTop w:val="0"/>
          <w:marBottom w:val="300"/>
          <w:divBdr>
            <w:top w:val="none" w:sz="0" w:space="0" w:color="auto"/>
            <w:left w:val="none" w:sz="0" w:space="0" w:color="auto"/>
            <w:bottom w:val="none" w:sz="0" w:space="0" w:color="auto"/>
            <w:right w:val="none" w:sz="0" w:space="0" w:color="auto"/>
          </w:divBdr>
          <w:divsChild>
            <w:div w:id="1552618367">
              <w:marLeft w:val="0"/>
              <w:marRight w:val="0"/>
              <w:marTop w:val="0"/>
              <w:marBottom w:val="0"/>
              <w:divBdr>
                <w:top w:val="none" w:sz="0" w:space="0" w:color="auto"/>
                <w:left w:val="none" w:sz="0" w:space="0" w:color="auto"/>
                <w:bottom w:val="none" w:sz="0" w:space="0" w:color="auto"/>
                <w:right w:val="none" w:sz="0" w:space="0" w:color="auto"/>
              </w:divBdr>
              <w:divsChild>
                <w:div w:id="726732009">
                  <w:marLeft w:val="0"/>
                  <w:marRight w:val="0"/>
                  <w:marTop w:val="0"/>
                  <w:marBottom w:val="0"/>
                  <w:divBdr>
                    <w:top w:val="none" w:sz="0" w:space="0" w:color="auto"/>
                    <w:left w:val="none" w:sz="0" w:space="0" w:color="auto"/>
                    <w:bottom w:val="none" w:sz="0" w:space="0" w:color="auto"/>
                    <w:right w:val="none" w:sz="0" w:space="0" w:color="auto"/>
                  </w:divBdr>
                  <w:divsChild>
                    <w:div w:id="433673753">
                      <w:marLeft w:val="0"/>
                      <w:marRight w:val="0"/>
                      <w:marTop w:val="0"/>
                      <w:marBottom w:val="0"/>
                      <w:divBdr>
                        <w:top w:val="none" w:sz="0" w:space="0" w:color="auto"/>
                        <w:left w:val="none" w:sz="0" w:space="0" w:color="auto"/>
                        <w:bottom w:val="none" w:sz="0" w:space="0" w:color="auto"/>
                        <w:right w:val="none" w:sz="0" w:space="0" w:color="auto"/>
                      </w:divBdr>
                      <w:divsChild>
                        <w:div w:id="106733552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759525272">
      <w:bodyDiv w:val="1"/>
      <w:marLeft w:val="0"/>
      <w:marRight w:val="0"/>
      <w:marTop w:val="0"/>
      <w:marBottom w:val="0"/>
      <w:divBdr>
        <w:top w:val="none" w:sz="0" w:space="0" w:color="auto"/>
        <w:left w:val="none" w:sz="0" w:space="0" w:color="auto"/>
        <w:bottom w:val="none" w:sz="0" w:space="0" w:color="auto"/>
        <w:right w:val="none" w:sz="0" w:space="0" w:color="auto"/>
      </w:divBdr>
      <w:divsChild>
        <w:div w:id="1378625367">
          <w:marLeft w:val="0"/>
          <w:marRight w:val="0"/>
          <w:marTop w:val="0"/>
          <w:marBottom w:val="300"/>
          <w:divBdr>
            <w:top w:val="none" w:sz="0" w:space="0" w:color="auto"/>
            <w:left w:val="none" w:sz="0" w:space="0" w:color="auto"/>
            <w:bottom w:val="none" w:sz="0" w:space="0" w:color="auto"/>
            <w:right w:val="none" w:sz="0" w:space="0" w:color="auto"/>
          </w:divBdr>
          <w:divsChild>
            <w:div w:id="531528538">
              <w:marLeft w:val="0"/>
              <w:marRight w:val="0"/>
              <w:marTop w:val="0"/>
              <w:marBottom w:val="0"/>
              <w:divBdr>
                <w:top w:val="none" w:sz="0" w:space="0" w:color="auto"/>
                <w:left w:val="none" w:sz="0" w:space="0" w:color="auto"/>
                <w:bottom w:val="none" w:sz="0" w:space="0" w:color="auto"/>
                <w:right w:val="none" w:sz="0" w:space="0" w:color="auto"/>
              </w:divBdr>
              <w:divsChild>
                <w:div w:id="369502695">
                  <w:marLeft w:val="0"/>
                  <w:marRight w:val="0"/>
                  <w:marTop w:val="0"/>
                  <w:marBottom w:val="0"/>
                  <w:divBdr>
                    <w:top w:val="none" w:sz="0" w:space="0" w:color="auto"/>
                    <w:left w:val="none" w:sz="0" w:space="0" w:color="auto"/>
                    <w:bottom w:val="none" w:sz="0" w:space="0" w:color="auto"/>
                    <w:right w:val="none" w:sz="0" w:space="0" w:color="auto"/>
                  </w:divBdr>
                  <w:divsChild>
                    <w:div w:id="551622528">
                      <w:marLeft w:val="0"/>
                      <w:marRight w:val="0"/>
                      <w:marTop w:val="0"/>
                      <w:marBottom w:val="0"/>
                      <w:divBdr>
                        <w:top w:val="none" w:sz="0" w:space="0" w:color="auto"/>
                        <w:left w:val="none" w:sz="0" w:space="0" w:color="auto"/>
                        <w:bottom w:val="none" w:sz="0" w:space="0" w:color="auto"/>
                        <w:right w:val="none" w:sz="0" w:space="0" w:color="auto"/>
                      </w:divBdr>
                      <w:divsChild>
                        <w:div w:id="37115389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778481596">
          <w:marLeft w:val="0"/>
          <w:marRight w:val="0"/>
          <w:marTop w:val="0"/>
          <w:marBottom w:val="300"/>
          <w:divBdr>
            <w:top w:val="none" w:sz="0" w:space="0" w:color="auto"/>
            <w:left w:val="none" w:sz="0" w:space="0" w:color="auto"/>
            <w:bottom w:val="none" w:sz="0" w:space="0" w:color="auto"/>
            <w:right w:val="none" w:sz="0" w:space="0" w:color="auto"/>
          </w:divBdr>
          <w:divsChild>
            <w:div w:id="1597013454">
              <w:marLeft w:val="0"/>
              <w:marRight w:val="0"/>
              <w:marTop w:val="0"/>
              <w:marBottom w:val="0"/>
              <w:divBdr>
                <w:top w:val="none" w:sz="0" w:space="0" w:color="auto"/>
                <w:left w:val="none" w:sz="0" w:space="0" w:color="auto"/>
                <w:bottom w:val="none" w:sz="0" w:space="0" w:color="auto"/>
                <w:right w:val="none" w:sz="0" w:space="0" w:color="auto"/>
              </w:divBdr>
              <w:divsChild>
                <w:div w:id="1554076387">
                  <w:marLeft w:val="0"/>
                  <w:marRight w:val="0"/>
                  <w:marTop w:val="0"/>
                  <w:marBottom w:val="0"/>
                  <w:divBdr>
                    <w:top w:val="none" w:sz="0" w:space="0" w:color="auto"/>
                    <w:left w:val="none" w:sz="0" w:space="0" w:color="auto"/>
                    <w:bottom w:val="none" w:sz="0" w:space="0" w:color="auto"/>
                    <w:right w:val="none" w:sz="0" w:space="0" w:color="auto"/>
                  </w:divBdr>
                  <w:divsChild>
                    <w:div w:id="156924649">
                      <w:marLeft w:val="0"/>
                      <w:marRight w:val="0"/>
                      <w:marTop w:val="0"/>
                      <w:marBottom w:val="0"/>
                      <w:divBdr>
                        <w:top w:val="none" w:sz="0" w:space="0" w:color="auto"/>
                        <w:left w:val="none" w:sz="0" w:space="0" w:color="auto"/>
                        <w:bottom w:val="none" w:sz="0" w:space="0" w:color="auto"/>
                        <w:right w:val="none" w:sz="0" w:space="0" w:color="auto"/>
                      </w:divBdr>
                      <w:divsChild>
                        <w:div w:id="1603293123">
                          <w:marLeft w:val="0"/>
                          <w:marRight w:val="0"/>
                          <w:marTop w:val="0"/>
                          <w:marBottom w:val="0"/>
                          <w:divBdr>
                            <w:top w:val="none" w:sz="0" w:space="0" w:color="auto"/>
                            <w:left w:val="none" w:sz="0" w:space="0" w:color="auto"/>
                            <w:bottom w:val="none" w:sz="0" w:space="0" w:color="auto"/>
                            <w:right w:val="none" w:sz="0" w:space="0" w:color="auto"/>
                          </w:divBdr>
                          <w:divsChild>
                            <w:div w:id="609052221">
                              <w:marLeft w:val="-600"/>
                              <w:marRight w:val="-600"/>
                              <w:marTop w:val="0"/>
                              <w:marBottom w:val="0"/>
                              <w:divBdr>
                                <w:top w:val="none" w:sz="0" w:space="0" w:color="auto"/>
                                <w:left w:val="none" w:sz="0" w:space="0" w:color="auto"/>
                                <w:bottom w:val="none" w:sz="0" w:space="0" w:color="auto"/>
                                <w:right w:val="none" w:sz="0" w:space="0" w:color="auto"/>
                              </w:divBdr>
                              <w:divsChild>
                                <w:div w:id="475420639">
                                  <w:marLeft w:val="0"/>
                                  <w:marRight w:val="0"/>
                                  <w:marTop w:val="0"/>
                                  <w:marBottom w:val="0"/>
                                  <w:divBdr>
                                    <w:top w:val="none" w:sz="0" w:space="0" w:color="auto"/>
                                    <w:left w:val="none" w:sz="0" w:space="0" w:color="auto"/>
                                    <w:bottom w:val="none" w:sz="0" w:space="0" w:color="auto"/>
                                    <w:right w:val="none" w:sz="0" w:space="0" w:color="auto"/>
                                  </w:divBdr>
                                  <w:divsChild>
                                    <w:div w:id="1902904267">
                                      <w:marLeft w:val="0"/>
                                      <w:marRight w:val="0"/>
                                      <w:marTop w:val="0"/>
                                      <w:marBottom w:val="0"/>
                                      <w:divBdr>
                                        <w:top w:val="none" w:sz="0" w:space="0" w:color="auto"/>
                                        <w:left w:val="none" w:sz="0" w:space="0" w:color="auto"/>
                                        <w:bottom w:val="none" w:sz="0" w:space="0" w:color="auto"/>
                                        <w:right w:val="none" w:sz="0" w:space="0" w:color="auto"/>
                                      </w:divBdr>
                                      <w:divsChild>
                                        <w:div w:id="978995875">
                                          <w:marLeft w:val="0"/>
                                          <w:marRight w:val="0"/>
                                          <w:marTop w:val="0"/>
                                          <w:marBottom w:val="0"/>
                                          <w:divBdr>
                                            <w:top w:val="none" w:sz="0" w:space="0" w:color="auto"/>
                                            <w:left w:val="none" w:sz="0" w:space="0" w:color="auto"/>
                                            <w:bottom w:val="none" w:sz="0" w:space="0" w:color="auto"/>
                                            <w:right w:val="none" w:sz="0" w:space="0" w:color="auto"/>
                                          </w:divBdr>
                                          <w:divsChild>
                                            <w:div w:id="1259287057">
                                              <w:marLeft w:val="0"/>
                                              <w:marRight w:val="0"/>
                                              <w:marTop w:val="0"/>
                                              <w:marBottom w:val="0"/>
                                              <w:divBdr>
                                                <w:top w:val="none" w:sz="0" w:space="0" w:color="auto"/>
                                                <w:left w:val="none" w:sz="0" w:space="0" w:color="auto"/>
                                                <w:bottom w:val="none" w:sz="0" w:space="0" w:color="auto"/>
                                                <w:right w:val="none" w:sz="0" w:space="0" w:color="auto"/>
                                              </w:divBdr>
                                              <w:divsChild>
                                                <w:div w:id="1367409483">
                                                  <w:marLeft w:val="0"/>
                                                  <w:marRight w:val="0"/>
                                                  <w:marTop w:val="300"/>
                                                  <w:marBottom w:val="300"/>
                                                  <w:divBdr>
                                                    <w:top w:val="none" w:sz="0" w:space="0" w:color="auto"/>
                                                    <w:left w:val="none" w:sz="0" w:space="0" w:color="auto"/>
                                                    <w:bottom w:val="none" w:sz="0" w:space="0" w:color="auto"/>
                                                    <w:right w:val="none" w:sz="0" w:space="0" w:color="auto"/>
                                                  </w:divBdr>
                                                </w:div>
                                                <w:div w:id="1297951140">
                                                  <w:marLeft w:val="0"/>
                                                  <w:marRight w:val="0"/>
                                                  <w:marTop w:val="0"/>
                                                  <w:marBottom w:val="0"/>
                                                  <w:divBdr>
                                                    <w:top w:val="single" w:sz="6" w:space="14" w:color="CACACA"/>
                                                    <w:left w:val="single" w:sz="6" w:space="14" w:color="CACACA"/>
                                                    <w:bottom w:val="single" w:sz="6" w:space="14" w:color="CACACA"/>
                                                    <w:right w:val="single" w:sz="6" w:space="14" w:color="CACACA"/>
                                                  </w:divBdr>
                                                </w:div>
                                                <w:div w:id="334654603">
                                                  <w:marLeft w:val="0"/>
                                                  <w:marRight w:val="0"/>
                                                  <w:marTop w:val="300"/>
                                                  <w:marBottom w:val="0"/>
                                                  <w:divBdr>
                                                    <w:top w:val="single" w:sz="18" w:space="21" w:color="008080"/>
                                                    <w:left w:val="single" w:sz="18" w:space="29" w:color="008080"/>
                                                    <w:bottom w:val="single" w:sz="18" w:space="21" w:color="008080"/>
                                                    <w:right w:val="single" w:sz="18" w:space="29" w:color="008080"/>
                                                  </w:divBdr>
                                                </w:div>
                                              </w:divsChild>
                                            </w:div>
                                          </w:divsChild>
                                        </w:div>
                                      </w:divsChild>
                                    </w:div>
                                  </w:divsChild>
                                </w:div>
                              </w:divsChild>
                            </w:div>
                          </w:divsChild>
                        </w:div>
                      </w:divsChild>
                    </w:div>
                  </w:divsChild>
                </w:div>
              </w:divsChild>
            </w:div>
          </w:divsChild>
        </w:div>
        <w:div w:id="1239556144">
          <w:marLeft w:val="0"/>
          <w:marRight w:val="0"/>
          <w:marTop w:val="0"/>
          <w:marBottom w:val="300"/>
          <w:divBdr>
            <w:top w:val="none" w:sz="0" w:space="0" w:color="auto"/>
            <w:left w:val="none" w:sz="0" w:space="0" w:color="auto"/>
            <w:bottom w:val="none" w:sz="0" w:space="0" w:color="auto"/>
            <w:right w:val="none" w:sz="0" w:space="0" w:color="auto"/>
          </w:divBdr>
          <w:divsChild>
            <w:div w:id="276110343">
              <w:marLeft w:val="0"/>
              <w:marRight w:val="0"/>
              <w:marTop w:val="0"/>
              <w:marBottom w:val="0"/>
              <w:divBdr>
                <w:top w:val="none" w:sz="0" w:space="0" w:color="auto"/>
                <w:left w:val="none" w:sz="0" w:space="0" w:color="auto"/>
                <w:bottom w:val="none" w:sz="0" w:space="0" w:color="auto"/>
                <w:right w:val="none" w:sz="0" w:space="0" w:color="auto"/>
              </w:divBdr>
              <w:divsChild>
                <w:div w:id="142742416">
                  <w:marLeft w:val="0"/>
                  <w:marRight w:val="0"/>
                  <w:marTop w:val="0"/>
                  <w:marBottom w:val="0"/>
                  <w:divBdr>
                    <w:top w:val="none" w:sz="0" w:space="0" w:color="auto"/>
                    <w:left w:val="none" w:sz="0" w:space="0" w:color="auto"/>
                    <w:bottom w:val="none" w:sz="0" w:space="0" w:color="auto"/>
                    <w:right w:val="none" w:sz="0" w:space="0" w:color="auto"/>
                  </w:divBdr>
                  <w:divsChild>
                    <w:div w:id="737434604">
                      <w:marLeft w:val="0"/>
                      <w:marRight w:val="0"/>
                      <w:marTop w:val="0"/>
                      <w:marBottom w:val="0"/>
                      <w:divBdr>
                        <w:top w:val="none" w:sz="0" w:space="0" w:color="auto"/>
                        <w:left w:val="none" w:sz="0" w:space="0" w:color="auto"/>
                        <w:bottom w:val="none" w:sz="0" w:space="0" w:color="auto"/>
                        <w:right w:val="none" w:sz="0" w:space="0" w:color="auto"/>
                      </w:divBdr>
                      <w:divsChild>
                        <w:div w:id="119288695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783109185">
      <w:bodyDiv w:val="1"/>
      <w:marLeft w:val="0"/>
      <w:marRight w:val="0"/>
      <w:marTop w:val="0"/>
      <w:marBottom w:val="0"/>
      <w:divBdr>
        <w:top w:val="none" w:sz="0" w:space="0" w:color="auto"/>
        <w:left w:val="none" w:sz="0" w:space="0" w:color="auto"/>
        <w:bottom w:val="none" w:sz="0" w:space="0" w:color="auto"/>
        <w:right w:val="none" w:sz="0" w:space="0" w:color="auto"/>
      </w:divBdr>
    </w:div>
    <w:div w:id="1802645618">
      <w:bodyDiv w:val="1"/>
      <w:marLeft w:val="0"/>
      <w:marRight w:val="0"/>
      <w:marTop w:val="0"/>
      <w:marBottom w:val="0"/>
      <w:divBdr>
        <w:top w:val="none" w:sz="0" w:space="0" w:color="auto"/>
        <w:left w:val="none" w:sz="0" w:space="0" w:color="auto"/>
        <w:bottom w:val="none" w:sz="0" w:space="0" w:color="auto"/>
        <w:right w:val="none" w:sz="0" w:space="0" w:color="auto"/>
      </w:divBdr>
      <w:divsChild>
        <w:div w:id="1136266283">
          <w:marLeft w:val="0"/>
          <w:marRight w:val="0"/>
          <w:marTop w:val="0"/>
          <w:marBottom w:val="0"/>
          <w:divBdr>
            <w:top w:val="none" w:sz="0" w:space="0" w:color="auto"/>
            <w:left w:val="none" w:sz="0" w:space="0" w:color="auto"/>
            <w:bottom w:val="none" w:sz="0" w:space="0" w:color="auto"/>
            <w:right w:val="none" w:sz="0" w:space="0" w:color="auto"/>
          </w:divBdr>
        </w:div>
        <w:div w:id="713894269">
          <w:marLeft w:val="0"/>
          <w:marRight w:val="0"/>
          <w:marTop w:val="0"/>
          <w:marBottom w:val="0"/>
          <w:divBdr>
            <w:top w:val="single" w:sz="6" w:space="0" w:color="EEF2F3"/>
            <w:left w:val="single" w:sz="6" w:space="0" w:color="EEF2F3"/>
            <w:bottom w:val="single" w:sz="6" w:space="0" w:color="EEF2F3"/>
            <w:right w:val="single" w:sz="6" w:space="0" w:color="EEF2F3"/>
          </w:divBdr>
          <w:divsChild>
            <w:div w:id="1551958034">
              <w:marLeft w:val="60"/>
              <w:marRight w:val="0"/>
              <w:marTop w:val="60"/>
              <w:marBottom w:val="0"/>
              <w:divBdr>
                <w:top w:val="none" w:sz="0" w:space="0" w:color="auto"/>
                <w:left w:val="none" w:sz="0" w:space="0" w:color="auto"/>
                <w:bottom w:val="none" w:sz="0" w:space="0" w:color="auto"/>
                <w:right w:val="none" w:sz="0" w:space="0" w:color="auto"/>
              </w:divBdr>
            </w:div>
          </w:divsChild>
        </w:div>
        <w:div w:id="195625917">
          <w:marLeft w:val="0"/>
          <w:marRight w:val="0"/>
          <w:marTop w:val="0"/>
          <w:marBottom w:val="0"/>
          <w:divBdr>
            <w:top w:val="none" w:sz="0" w:space="0" w:color="auto"/>
            <w:left w:val="none" w:sz="0" w:space="0" w:color="auto"/>
            <w:bottom w:val="none" w:sz="0" w:space="0" w:color="auto"/>
            <w:right w:val="none" w:sz="0" w:space="0" w:color="auto"/>
          </w:divBdr>
        </w:div>
        <w:div w:id="1335843306">
          <w:marLeft w:val="0"/>
          <w:marRight w:val="0"/>
          <w:marTop w:val="0"/>
          <w:marBottom w:val="0"/>
          <w:divBdr>
            <w:top w:val="none" w:sz="0" w:space="0" w:color="auto"/>
            <w:left w:val="none" w:sz="0" w:space="0" w:color="auto"/>
            <w:bottom w:val="none" w:sz="0" w:space="0" w:color="auto"/>
            <w:right w:val="none" w:sz="0" w:space="0" w:color="auto"/>
          </w:divBdr>
        </w:div>
        <w:div w:id="1322461858">
          <w:marLeft w:val="0"/>
          <w:marRight w:val="0"/>
          <w:marTop w:val="0"/>
          <w:marBottom w:val="0"/>
          <w:divBdr>
            <w:top w:val="none" w:sz="0" w:space="0" w:color="auto"/>
            <w:left w:val="none" w:sz="0" w:space="0" w:color="auto"/>
            <w:bottom w:val="none" w:sz="0" w:space="0" w:color="auto"/>
            <w:right w:val="none" w:sz="0" w:space="0" w:color="auto"/>
          </w:divBdr>
          <w:divsChild>
            <w:div w:id="714427499">
              <w:marLeft w:val="405"/>
              <w:marRight w:val="0"/>
              <w:marTop w:val="0"/>
              <w:marBottom w:val="0"/>
              <w:divBdr>
                <w:top w:val="none" w:sz="0" w:space="0" w:color="auto"/>
                <w:left w:val="none" w:sz="0" w:space="0" w:color="auto"/>
                <w:bottom w:val="none" w:sz="0" w:space="0" w:color="auto"/>
                <w:right w:val="none" w:sz="0" w:space="0" w:color="auto"/>
              </w:divBdr>
            </w:div>
          </w:divsChild>
        </w:div>
        <w:div w:id="111168468">
          <w:marLeft w:val="0"/>
          <w:marRight w:val="0"/>
          <w:marTop w:val="0"/>
          <w:marBottom w:val="0"/>
          <w:divBdr>
            <w:top w:val="none" w:sz="0" w:space="0" w:color="auto"/>
            <w:left w:val="none" w:sz="0" w:space="0" w:color="auto"/>
            <w:bottom w:val="none" w:sz="0" w:space="0" w:color="auto"/>
            <w:right w:val="none" w:sz="0" w:space="0" w:color="auto"/>
          </w:divBdr>
          <w:divsChild>
            <w:div w:id="1773162899">
              <w:marLeft w:val="405"/>
              <w:marRight w:val="0"/>
              <w:marTop w:val="0"/>
              <w:marBottom w:val="0"/>
              <w:divBdr>
                <w:top w:val="none" w:sz="0" w:space="0" w:color="auto"/>
                <w:left w:val="none" w:sz="0" w:space="0" w:color="auto"/>
                <w:bottom w:val="none" w:sz="0" w:space="0" w:color="auto"/>
                <w:right w:val="none" w:sz="0" w:space="0" w:color="auto"/>
              </w:divBdr>
            </w:div>
          </w:divsChild>
        </w:div>
        <w:div w:id="2119788742">
          <w:marLeft w:val="0"/>
          <w:marRight w:val="0"/>
          <w:marTop w:val="0"/>
          <w:marBottom w:val="0"/>
          <w:divBdr>
            <w:top w:val="none" w:sz="0" w:space="0" w:color="auto"/>
            <w:left w:val="none" w:sz="0" w:space="0" w:color="auto"/>
            <w:bottom w:val="none" w:sz="0" w:space="0" w:color="auto"/>
            <w:right w:val="none" w:sz="0" w:space="0" w:color="auto"/>
          </w:divBdr>
          <w:divsChild>
            <w:div w:id="1027755644">
              <w:marLeft w:val="405"/>
              <w:marRight w:val="0"/>
              <w:marTop w:val="0"/>
              <w:marBottom w:val="0"/>
              <w:divBdr>
                <w:top w:val="none" w:sz="0" w:space="0" w:color="auto"/>
                <w:left w:val="none" w:sz="0" w:space="0" w:color="auto"/>
                <w:bottom w:val="none" w:sz="0" w:space="0" w:color="auto"/>
                <w:right w:val="none" w:sz="0" w:space="0" w:color="auto"/>
              </w:divBdr>
            </w:div>
          </w:divsChild>
        </w:div>
        <w:div w:id="694383109">
          <w:marLeft w:val="0"/>
          <w:marRight w:val="0"/>
          <w:marTop w:val="0"/>
          <w:marBottom w:val="0"/>
          <w:divBdr>
            <w:top w:val="none" w:sz="0" w:space="0" w:color="auto"/>
            <w:left w:val="none" w:sz="0" w:space="0" w:color="auto"/>
            <w:bottom w:val="none" w:sz="0" w:space="0" w:color="auto"/>
            <w:right w:val="none" w:sz="0" w:space="0" w:color="auto"/>
          </w:divBdr>
          <w:divsChild>
            <w:div w:id="1410424446">
              <w:marLeft w:val="405"/>
              <w:marRight w:val="0"/>
              <w:marTop w:val="0"/>
              <w:marBottom w:val="0"/>
              <w:divBdr>
                <w:top w:val="none" w:sz="0" w:space="0" w:color="auto"/>
                <w:left w:val="none" w:sz="0" w:space="0" w:color="auto"/>
                <w:bottom w:val="none" w:sz="0" w:space="0" w:color="auto"/>
                <w:right w:val="none" w:sz="0" w:space="0" w:color="auto"/>
              </w:divBdr>
            </w:div>
          </w:divsChild>
        </w:div>
        <w:div w:id="108357954">
          <w:marLeft w:val="0"/>
          <w:marRight w:val="0"/>
          <w:marTop w:val="0"/>
          <w:marBottom w:val="0"/>
          <w:divBdr>
            <w:top w:val="none" w:sz="0" w:space="0" w:color="auto"/>
            <w:left w:val="none" w:sz="0" w:space="0" w:color="auto"/>
            <w:bottom w:val="none" w:sz="0" w:space="0" w:color="auto"/>
            <w:right w:val="none" w:sz="0" w:space="0" w:color="auto"/>
          </w:divBdr>
          <w:divsChild>
            <w:div w:id="803352242">
              <w:marLeft w:val="405"/>
              <w:marRight w:val="0"/>
              <w:marTop w:val="0"/>
              <w:marBottom w:val="0"/>
              <w:divBdr>
                <w:top w:val="none" w:sz="0" w:space="0" w:color="auto"/>
                <w:left w:val="none" w:sz="0" w:space="0" w:color="auto"/>
                <w:bottom w:val="none" w:sz="0" w:space="0" w:color="auto"/>
                <w:right w:val="none" w:sz="0" w:space="0" w:color="auto"/>
              </w:divBdr>
            </w:div>
          </w:divsChild>
        </w:div>
        <w:div w:id="777485950">
          <w:marLeft w:val="0"/>
          <w:marRight w:val="0"/>
          <w:marTop w:val="0"/>
          <w:marBottom w:val="0"/>
          <w:divBdr>
            <w:top w:val="none" w:sz="0" w:space="0" w:color="auto"/>
            <w:left w:val="none" w:sz="0" w:space="0" w:color="auto"/>
            <w:bottom w:val="none" w:sz="0" w:space="0" w:color="auto"/>
            <w:right w:val="none" w:sz="0" w:space="0" w:color="auto"/>
          </w:divBdr>
        </w:div>
      </w:divsChild>
    </w:div>
    <w:div w:id="1831091407">
      <w:bodyDiv w:val="1"/>
      <w:marLeft w:val="0"/>
      <w:marRight w:val="0"/>
      <w:marTop w:val="0"/>
      <w:marBottom w:val="0"/>
      <w:divBdr>
        <w:top w:val="none" w:sz="0" w:space="0" w:color="auto"/>
        <w:left w:val="none" w:sz="0" w:space="0" w:color="auto"/>
        <w:bottom w:val="none" w:sz="0" w:space="0" w:color="auto"/>
        <w:right w:val="none" w:sz="0" w:space="0" w:color="auto"/>
      </w:divBdr>
    </w:div>
    <w:div w:id="1841115119">
      <w:bodyDiv w:val="1"/>
      <w:marLeft w:val="0"/>
      <w:marRight w:val="0"/>
      <w:marTop w:val="0"/>
      <w:marBottom w:val="0"/>
      <w:divBdr>
        <w:top w:val="none" w:sz="0" w:space="0" w:color="auto"/>
        <w:left w:val="none" w:sz="0" w:space="0" w:color="auto"/>
        <w:bottom w:val="none" w:sz="0" w:space="0" w:color="auto"/>
        <w:right w:val="none" w:sz="0" w:space="0" w:color="auto"/>
      </w:divBdr>
    </w:div>
    <w:div w:id="1841771699">
      <w:bodyDiv w:val="1"/>
      <w:marLeft w:val="0"/>
      <w:marRight w:val="0"/>
      <w:marTop w:val="0"/>
      <w:marBottom w:val="0"/>
      <w:divBdr>
        <w:top w:val="none" w:sz="0" w:space="0" w:color="auto"/>
        <w:left w:val="none" w:sz="0" w:space="0" w:color="auto"/>
        <w:bottom w:val="none" w:sz="0" w:space="0" w:color="auto"/>
        <w:right w:val="none" w:sz="0" w:space="0" w:color="auto"/>
      </w:divBdr>
    </w:div>
    <w:div w:id="1862164093">
      <w:bodyDiv w:val="1"/>
      <w:marLeft w:val="0"/>
      <w:marRight w:val="0"/>
      <w:marTop w:val="0"/>
      <w:marBottom w:val="0"/>
      <w:divBdr>
        <w:top w:val="none" w:sz="0" w:space="0" w:color="auto"/>
        <w:left w:val="none" w:sz="0" w:space="0" w:color="auto"/>
        <w:bottom w:val="none" w:sz="0" w:space="0" w:color="auto"/>
        <w:right w:val="none" w:sz="0" w:space="0" w:color="auto"/>
      </w:divBdr>
      <w:divsChild>
        <w:div w:id="10572862">
          <w:marLeft w:val="0"/>
          <w:marRight w:val="0"/>
          <w:marTop w:val="240"/>
          <w:marBottom w:val="240"/>
          <w:divBdr>
            <w:top w:val="none" w:sz="0" w:space="0" w:color="auto"/>
            <w:left w:val="none" w:sz="0" w:space="0" w:color="auto"/>
            <w:bottom w:val="none" w:sz="0" w:space="0" w:color="auto"/>
            <w:right w:val="none" w:sz="0" w:space="0" w:color="auto"/>
          </w:divBdr>
        </w:div>
      </w:divsChild>
    </w:div>
    <w:div w:id="1881934849">
      <w:bodyDiv w:val="1"/>
      <w:marLeft w:val="0"/>
      <w:marRight w:val="0"/>
      <w:marTop w:val="0"/>
      <w:marBottom w:val="0"/>
      <w:divBdr>
        <w:top w:val="none" w:sz="0" w:space="0" w:color="auto"/>
        <w:left w:val="none" w:sz="0" w:space="0" w:color="auto"/>
        <w:bottom w:val="none" w:sz="0" w:space="0" w:color="auto"/>
        <w:right w:val="none" w:sz="0" w:space="0" w:color="auto"/>
      </w:divBdr>
      <w:divsChild>
        <w:div w:id="136920229">
          <w:marLeft w:val="0"/>
          <w:marRight w:val="0"/>
          <w:marTop w:val="0"/>
          <w:marBottom w:val="0"/>
          <w:divBdr>
            <w:top w:val="none" w:sz="0" w:space="0" w:color="auto"/>
            <w:left w:val="none" w:sz="0" w:space="0" w:color="auto"/>
            <w:bottom w:val="none" w:sz="0" w:space="0" w:color="auto"/>
            <w:right w:val="none" w:sz="0" w:space="0" w:color="auto"/>
          </w:divBdr>
          <w:divsChild>
            <w:div w:id="695813128">
              <w:marLeft w:val="405"/>
              <w:marRight w:val="0"/>
              <w:marTop w:val="0"/>
              <w:marBottom w:val="0"/>
              <w:divBdr>
                <w:top w:val="none" w:sz="0" w:space="0" w:color="auto"/>
                <w:left w:val="none" w:sz="0" w:space="0" w:color="auto"/>
                <w:bottom w:val="none" w:sz="0" w:space="0" w:color="auto"/>
                <w:right w:val="none" w:sz="0" w:space="0" w:color="auto"/>
              </w:divBdr>
            </w:div>
          </w:divsChild>
        </w:div>
        <w:div w:id="248395950">
          <w:marLeft w:val="0"/>
          <w:marRight w:val="0"/>
          <w:marTop w:val="0"/>
          <w:marBottom w:val="0"/>
          <w:divBdr>
            <w:top w:val="none" w:sz="0" w:space="0" w:color="auto"/>
            <w:left w:val="none" w:sz="0" w:space="0" w:color="auto"/>
            <w:bottom w:val="none" w:sz="0" w:space="0" w:color="auto"/>
            <w:right w:val="none" w:sz="0" w:space="0" w:color="auto"/>
          </w:divBdr>
          <w:divsChild>
            <w:div w:id="2132240041">
              <w:marLeft w:val="405"/>
              <w:marRight w:val="0"/>
              <w:marTop w:val="0"/>
              <w:marBottom w:val="0"/>
              <w:divBdr>
                <w:top w:val="none" w:sz="0" w:space="0" w:color="auto"/>
                <w:left w:val="none" w:sz="0" w:space="0" w:color="auto"/>
                <w:bottom w:val="none" w:sz="0" w:space="0" w:color="auto"/>
                <w:right w:val="none" w:sz="0" w:space="0" w:color="auto"/>
              </w:divBdr>
            </w:div>
          </w:divsChild>
        </w:div>
        <w:div w:id="857085453">
          <w:marLeft w:val="0"/>
          <w:marRight w:val="0"/>
          <w:marTop w:val="0"/>
          <w:marBottom w:val="0"/>
          <w:divBdr>
            <w:top w:val="none" w:sz="0" w:space="0" w:color="auto"/>
            <w:left w:val="none" w:sz="0" w:space="0" w:color="auto"/>
            <w:bottom w:val="none" w:sz="0" w:space="0" w:color="auto"/>
            <w:right w:val="none" w:sz="0" w:space="0" w:color="auto"/>
          </w:divBdr>
          <w:divsChild>
            <w:div w:id="264580861">
              <w:marLeft w:val="405"/>
              <w:marRight w:val="0"/>
              <w:marTop w:val="0"/>
              <w:marBottom w:val="0"/>
              <w:divBdr>
                <w:top w:val="none" w:sz="0" w:space="0" w:color="auto"/>
                <w:left w:val="none" w:sz="0" w:space="0" w:color="auto"/>
                <w:bottom w:val="none" w:sz="0" w:space="0" w:color="auto"/>
                <w:right w:val="none" w:sz="0" w:space="0" w:color="auto"/>
              </w:divBdr>
            </w:div>
          </w:divsChild>
        </w:div>
        <w:div w:id="1130896482">
          <w:marLeft w:val="0"/>
          <w:marRight w:val="0"/>
          <w:marTop w:val="0"/>
          <w:marBottom w:val="0"/>
          <w:divBdr>
            <w:top w:val="none" w:sz="0" w:space="0" w:color="auto"/>
            <w:left w:val="none" w:sz="0" w:space="0" w:color="auto"/>
            <w:bottom w:val="none" w:sz="0" w:space="0" w:color="auto"/>
            <w:right w:val="none" w:sz="0" w:space="0" w:color="auto"/>
          </w:divBdr>
          <w:divsChild>
            <w:div w:id="169108112">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 w:id="1924558477">
      <w:bodyDiv w:val="1"/>
      <w:marLeft w:val="0"/>
      <w:marRight w:val="0"/>
      <w:marTop w:val="0"/>
      <w:marBottom w:val="0"/>
      <w:divBdr>
        <w:top w:val="none" w:sz="0" w:space="0" w:color="auto"/>
        <w:left w:val="none" w:sz="0" w:space="0" w:color="auto"/>
        <w:bottom w:val="none" w:sz="0" w:space="0" w:color="auto"/>
        <w:right w:val="none" w:sz="0" w:space="0" w:color="auto"/>
      </w:divBdr>
    </w:div>
    <w:div w:id="1932541204">
      <w:bodyDiv w:val="1"/>
      <w:marLeft w:val="0"/>
      <w:marRight w:val="0"/>
      <w:marTop w:val="0"/>
      <w:marBottom w:val="0"/>
      <w:divBdr>
        <w:top w:val="none" w:sz="0" w:space="0" w:color="auto"/>
        <w:left w:val="none" w:sz="0" w:space="0" w:color="auto"/>
        <w:bottom w:val="none" w:sz="0" w:space="0" w:color="auto"/>
        <w:right w:val="none" w:sz="0" w:space="0" w:color="auto"/>
      </w:divBdr>
      <w:divsChild>
        <w:div w:id="12653355">
          <w:marLeft w:val="0"/>
          <w:marRight w:val="0"/>
          <w:marTop w:val="0"/>
          <w:marBottom w:val="0"/>
          <w:divBdr>
            <w:top w:val="none" w:sz="0" w:space="0" w:color="auto"/>
            <w:left w:val="none" w:sz="0" w:space="0" w:color="auto"/>
            <w:bottom w:val="none" w:sz="0" w:space="0" w:color="auto"/>
            <w:right w:val="none" w:sz="0" w:space="0" w:color="auto"/>
          </w:divBdr>
          <w:divsChild>
            <w:div w:id="666325575">
              <w:marLeft w:val="405"/>
              <w:marRight w:val="0"/>
              <w:marTop w:val="0"/>
              <w:marBottom w:val="0"/>
              <w:divBdr>
                <w:top w:val="none" w:sz="0" w:space="0" w:color="auto"/>
                <w:left w:val="none" w:sz="0" w:space="0" w:color="auto"/>
                <w:bottom w:val="none" w:sz="0" w:space="0" w:color="auto"/>
                <w:right w:val="none" w:sz="0" w:space="0" w:color="auto"/>
              </w:divBdr>
            </w:div>
          </w:divsChild>
        </w:div>
        <w:div w:id="468670063">
          <w:marLeft w:val="0"/>
          <w:marRight w:val="0"/>
          <w:marTop w:val="0"/>
          <w:marBottom w:val="0"/>
          <w:divBdr>
            <w:top w:val="none" w:sz="0" w:space="0" w:color="auto"/>
            <w:left w:val="none" w:sz="0" w:space="0" w:color="auto"/>
            <w:bottom w:val="none" w:sz="0" w:space="0" w:color="auto"/>
            <w:right w:val="none" w:sz="0" w:space="0" w:color="auto"/>
          </w:divBdr>
          <w:divsChild>
            <w:div w:id="1769500410">
              <w:marLeft w:val="405"/>
              <w:marRight w:val="0"/>
              <w:marTop w:val="0"/>
              <w:marBottom w:val="0"/>
              <w:divBdr>
                <w:top w:val="none" w:sz="0" w:space="0" w:color="auto"/>
                <w:left w:val="none" w:sz="0" w:space="0" w:color="auto"/>
                <w:bottom w:val="none" w:sz="0" w:space="0" w:color="auto"/>
                <w:right w:val="none" w:sz="0" w:space="0" w:color="auto"/>
              </w:divBdr>
            </w:div>
          </w:divsChild>
        </w:div>
        <w:div w:id="896622714">
          <w:marLeft w:val="0"/>
          <w:marRight w:val="0"/>
          <w:marTop w:val="0"/>
          <w:marBottom w:val="0"/>
          <w:divBdr>
            <w:top w:val="none" w:sz="0" w:space="0" w:color="auto"/>
            <w:left w:val="none" w:sz="0" w:space="0" w:color="auto"/>
            <w:bottom w:val="none" w:sz="0" w:space="0" w:color="auto"/>
            <w:right w:val="none" w:sz="0" w:space="0" w:color="auto"/>
          </w:divBdr>
          <w:divsChild>
            <w:div w:id="1437366839">
              <w:marLeft w:val="405"/>
              <w:marRight w:val="0"/>
              <w:marTop w:val="0"/>
              <w:marBottom w:val="0"/>
              <w:divBdr>
                <w:top w:val="none" w:sz="0" w:space="0" w:color="auto"/>
                <w:left w:val="none" w:sz="0" w:space="0" w:color="auto"/>
                <w:bottom w:val="none" w:sz="0" w:space="0" w:color="auto"/>
                <w:right w:val="none" w:sz="0" w:space="0" w:color="auto"/>
              </w:divBdr>
            </w:div>
          </w:divsChild>
        </w:div>
        <w:div w:id="1008170837">
          <w:marLeft w:val="0"/>
          <w:marRight w:val="0"/>
          <w:marTop w:val="0"/>
          <w:marBottom w:val="0"/>
          <w:divBdr>
            <w:top w:val="none" w:sz="0" w:space="0" w:color="auto"/>
            <w:left w:val="none" w:sz="0" w:space="0" w:color="auto"/>
            <w:bottom w:val="none" w:sz="0" w:space="0" w:color="auto"/>
            <w:right w:val="none" w:sz="0" w:space="0" w:color="auto"/>
          </w:divBdr>
          <w:divsChild>
            <w:div w:id="1290281761">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 w:id="1948851344">
      <w:bodyDiv w:val="1"/>
      <w:marLeft w:val="0"/>
      <w:marRight w:val="0"/>
      <w:marTop w:val="0"/>
      <w:marBottom w:val="0"/>
      <w:divBdr>
        <w:top w:val="none" w:sz="0" w:space="0" w:color="auto"/>
        <w:left w:val="none" w:sz="0" w:space="0" w:color="auto"/>
        <w:bottom w:val="none" w:sz="0" w:space="0" w:color="auto"/>
        <w:right w:val="none" w:sz="0" w:space="0" w:color="auto"/>
      </w:divBdr>
    </w:div>
    <w:div w:id="1973556497">
      <w:bodyDiv w:val="1"/>
      <w:marLeft w:val="0"/>
      <w:marRight w:val="0"/>
      <w:marTop w:val="0"/>
      <w:marBottom w:val="0"/>
      <w:divBdr>
        <w:top w:val="none" w:sz="0" w:space="0" w:color="auto"/>
        <w:left w:val="none" w:sz="0" w:space="0" w:color="auto"/>
        <w:bottom w:val="none" w:sz="0" w:space="0" w:color="auto"/>
        <w:right w:val="none" w:sz="0" w:space="0" w:color="auto"/>
      </w:divBdr>
    </w:div>
    <w:div w:id="1994064993">
      <w:bodyDiv w:val="1"/>
      <w:marLeft w:val="0"/>
      <w:marRight w:val="0"/>
      <w:marTop w:val="0"/>
      <w:marBottom w:val="0"/>
      <w:divBdr>
        <w:top w:val="none" w:sz="0" w:space="0" w:color="auto"/>
        <w:left w:val="none" w:sz="0" w:space="0" w:color="auto"/>
        <w:bottom w:val="none" w:sz="0" w:space="0" w:color="auto"/>
        <w:right w:val="none" w:sz="0" w:space="0" w:color="auto"/>
      </w:divBdr>
      <w:divsChild>
        <w:div w:id="384644304">
          <w:marLeft w:val="0"/>
          <w:marRight w:val="0"/>
          <w:marTop w:val="0"/>
          <w:marBottom w:val="0"/>
          <w:divBdr>
            <w:top w:val="none" w:sz="0" w:space="0" w:color="auto"/>
            <w:left w:val="none" w:sz="0" w:space="0" w:color="auto"/>
            <w:bottom w:val="none" w:sz="0" w:space="0" w:color="auto"/>
            <w:right w:val="none" w:sz="0" w:space="0" w:color="auto"/>
          </w:divBdr>
          <w:divsChild>
            <w:div w:id="527792350">
              <w:marLeft w:val="0"/>
              <w:marRight w:val="0"/>
              <w:marTop w:val="300"/>
              <w:marBottom w:val="300"/>
              <w:divBdr>
                <w:top w:val="none" w:sz="0" w:space="0" w:color="auto"/>
                <w:left w:val="none" w:sz="0" w:space="0" w:color="auto"/>
                <w:bottom w:val="none" w:sz="0" w:space="0" w:color="auto"/>
                <w:right w:val="none" w:sz="0" w:space="0" w:color="auto"/>
              </w:divBdr>
            </w:div>
          </w:divsChild>
        </w:div>
        <w:div w:id="157965331">
          <w:marLeft w:val="0"/>
          <w:marRight w:val="0"/>
          <w:marTop w:val="0"/>
          <w:marBottom w:val="0"/>
          <w:divBdr>
            <w:top w:val="none" w:sz="0" w:space="0" w:color="auto"/>
            <w:left w:val="none" w:sz="0" w:space="0" w:color="auto"/>
            <w:bottom w:val="none" w:sz="0" w:space="0" w:color="auto"/>
            <w:right w:val="none" w:sz="0" w:space="0" w:color="auto"/>
          </w:divBdr>
          <w:divsChild>
            <w:div w:id="1791438885">
              <w:marLeft w:val="0"/>
              <w:marRight w:val="0"/>
              <w:marTop w:val="0"/>
              <w:marBottom w:val="0"/>
              <w:divBdr>
                <w:top w:val="none" w:sz="0" w:space="0" w:color="auto"/>
                <w:left w:val="none" w:sz="0" w:space="0" w:color="auto"/>
                <w:bottom w:val="none" w:sz="0" w:space="0" w:color="auto"/>
                <w:right w:val="none" w:sz="0" w:space="0" w:color="auto"/>
              </w:divBdr>
              <w:divsChild>
                <w:div w:id="1935897864">
                  <w:marLeft w:val="-600"/>
                  <w:marRight w:val="-600"/>
                  <w:marTop w:val="0"/>
                  <w:marBottom w:val="0"/>
                  <w:divBdr>
                    <w:top w:val="none" w:sz="0" w:space="0" w:color="auto"/>
                    <w:left w:val="none" w:sz="0" w:space="0" w:color="auto"/>
                    <w:bottom w:val="none" w:sz="0" w:space="0" w:color="auto"/>
                    <w:right w:val="none" w:sz="0" w:space="0" w:color="auto"/>
                  </w:divBdr>
                  <w:divsChild>
                    <w:div w:id="328945416">
                      <w:marLeft w:val="0"/>
                      <w:marRight w:val="0"/>
                      <w:marTop w:val="0"/>
                      <w:marBottom w:val="0"/>
                      <w:divBdr>
                        <w:top w:val="none" w:sz="0" w:space="0" w:color="auto"/>
                        <w:left w:val="none" w:sz="0" w:space="0" w:color="auto"/>
                        <w:bottom w:val="none" w:sz="0" w:space="0" w:color="auto"/>
                        <w:right w:val="none" w:sz="0" w:space="0" w:color="auto"/>
                      </w:divBdr>
                      <w:divsChild>
                        <w:div w:id="2055813875">
                          <w:marLeft w:val="0"/>
                          <w:marRight w:val="0"/>
                          <w:marTop w:val="0"/>
                          <w:marBottom w:val="0"/>
                          <w:divBdr>
                            <w:top w:val="none" w:sz="0" w:space="0" w:color="auto"/>
                            <w:left w:val="none" w:sz="0" w:space="0" w:color="auto"/>
                            <w:bottom w:val="none" w:sz="0" w:space="0" w:color="auto"/>
                            <w:right w:val="none" w:sz="0" w:space="0" w:color="auto"/>
                          </w:divBdr>
                          <w:divsChild>
                            <w:div w:id="554702612">
                              <w:marLeft w:val="0"/>
                              <w:marRight w:val="0"/>
                              <w:marTop w:val="0"/>
                              <w:marBottom w:val="0"/>
                              <w:divBdr>
                                <w:top w:val="none" w:sz="0" w:space="0" w:color="auto"/>
                                <w:left w:val="none" w:sz="0" w:space="0" w:color="auto"/>
                                <w:bottom w:val="none" w:sz="0" w:space="0" w:color="auto"/>
                                <w:right w:val="none" w:sz="0" w:space="0" w:color="auto"/>
                              </w:divBdr>
                              <w:divsChild>
                                <w:div w:id="98449976">
                                  <w:marLeft w:val="0"/>
                                  <w:marRight w:val="0"/>
                                  <w:marTop w:val="0"/>
                                  <w:marBottom w:val="0"/>
                                  <w:divBdr>
                                    <w:top w:val="none" w:sz="0" w:space="0" w:color="auto"/>
                                    <w:left w:val="none" w:sz="0" w:space="0" w:color="auto"/>
                                    <w:bottom w:val="none" w:sz="0" w:space="0" w:color="auto"/>
                                    <w:right w:val="none" w:sz="0" w:space="0" w:color="auto"/>
                                  </w:divBdr>
                                  <w:divsChild>
                                    <w:div w:id="67754345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983200">
      <w:bodyDiv w:val="1"/>
      <w:marLeft w:val="0"/>
      <w:marRight w:val="0"/>
      <w:marTop w:val="0"/>
      <w:marBottom w:val="0"/>
      <w:divBdr>
        <w:top w:val="none" w:sz="0" w:space="0" w:color="auto"/>
        <w:left w:val="none" w:sz="0" w:space="0" w:color="auto"/>
        <w:bottom w:val="none" w:sz="0" w:space="0" w:color="auto"/>
        <w:right w:val="none" w:sz="0" w:space="0" w:color="auto"/>
      </w:divBdr>
    </w:div>
    <w:div w:id="2068067235">
      <w:bodyDiv w:val="1"/>
      <w:marLeft w:val="0"/>
      <w:marRight w:val="0"/>
      <w:marTop w:val="0"/>
      <w:marBottom w:val="0"/>
      <w:divBdr>
        <w:top w:val="none" w:sz="0" w:space="0" w:color="auto"/>
        <w:left w:val="none" w:sz="0" w:space="0" w:color="auto"/>
        <w:bottom w:val="none" w:sz="0" w:space="0" w:color="auto"/>
        <w:right w:val="none" w:sz="0" w:space="0" w:color="auto"/>
      </w:divBdr>
      <w:divsChild>
        <w:div w:id="8413471">
          <w:marLeft w:val="0"/>
          <w:marRight w:val="0"/>
          <w:marTop w:val="0"/>
          <w:marBottom w:val="0"/>
          <w:divBdr>
            <w:top w:val="single" w:sz="6" w:space="9" w:color="A1A3B3"/>
            <w:left w:val="single" w:sz="6" w:space="0" w:color="A1A3B3"/>
            <w:bottom w:val="single" w:sz="6" w:space="0" w:color="A1A3B3"/>
            <w:right w:val="none" w:sz="0" w:space="0" w:color="auto"/>
          </w:divBdr>
        </w:div>
        <w:div w:id="1948267944">
          <w:marLeft w:val="0"/>
          <w:marRight w:val="0"/>
          <w:marTop w:val="0"/>
          <w:marBottom w:val="0"/>
          <w:divBdr>
            <w:top w:val="single" w:sz="6" w:space="8" w:color="A1A3B3"/>
            <w:left w:val="single" w:sz="6" w:space="8" w:color="A1A3B3"/>
            <w:bottom w:val="single" w:sz="6" w:space="8" w:color="A1A3B3"/>
            <w:right w:val="single" w:sz="6" w:space="8" w:color="A1A3B3"/>
          </w:divBdr>
        </w:div>
      </w:divsChild>
    </w:div>
    <w:div w:id="210411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en.wikipedia.org/wiki/Gun_violence_in_the_United_States_by_stat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yperlink" Target="file:///\\s*" TargetMode="External"/><Relationship Id="rId30" Type="http://schemas.openxmlformats.org/officeDocument/2006/relationships/image" Target="media/image15.pn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s%20Beast\Documents\HarvardX%20classes\HBS%20Course_Notes%20jfs%20TEMPLATE%20v1.dotx" TargetMode="External"/></Relationships>
</file>

<file path=word/theme/theme1.xml><?xml version="1.0" encoding="utf-8"?>
<a:theme xmlns:a="http://schemas.openxmlformats.org/drawingml/2006/main" name="Office Theme">
  <a:themeElements>
    <a:clrScheme name="HBS-Colors">
      <a:dk1>
        <a:sysClr val="windowText" lastClr="000000"/>
      </a:dk1>
      <a:lt1>
        <a:sysClr val="window" lastClr="FFFFFF"/>
      </a:lt1>
      <a:dk2>
        <a:srgbClr val="44546A"/>
      </a:dk2>
      <a:lt2>
        <a:srgbClr val="E7E6E6"/>
      </a:lt2>
      <a:accent1>
        <a:srgbClr val="A41034"/>
      </a:accent1>
      <a:accent2>
        <a:srgbClr val="48C4B7"/>
      </a:accent2>
      <a:accent3>
        <a:srgbClr val="ED6A47"/>
      </a:accent3>
      <a:accent4>
        <a:srgbClr val="CED665"/>
      </a:accent4>
      <a:accent5>
        <a:srgbClr val="FAAE53"/>
      </a:accent5>
      <a:accent6>
        <a:srgbClr val="AFE6F1"/>
      </a:accent6>
      <a:hlink>
        <a:srgbClr val="0D667F"/>
      </a:hlink>
      <a:folHlink>
        <a:srgbClr val="368DB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D919F-D667-453F-9AB1-509B0228D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HBS Course_Notes jfs TEMPLATE v1</Template>
  <TotalTime>6418</TotalTime>
  <Pages>104</Pages>
  <Words>23321</Words>
  <Characters>132933</Characters>
  <Application>Microsoft Office Word</Application>
  <DocSecurity>0</DocSecurity>
  <Lines>1107</Lines>
  <Paragraphs>311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Data Wrangling</vt:lpstr>
      <vt:lpstr>Course Title</vt:lpstr>
    </vt:vector>
  </TitlesOfParts>
  <Company/>
  <LinksUpToDate>false</LinksUpToDate>
  <CharactersWithSpaces>155943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dc:title>
  <dc:subject>with Prof. Rafael Irizarry</dc:subject>
  <dc:creator>Jesse's Beast</dc:creator>
  <cp:keywords/>
  <dc:description/>
  <cp:lastModifiedBy>James strayer</cp:lastModifiedBy>
  <cp:revision>9</cp:revision>
  <dcterms:created xsi:type="dcterms:W3CDTF">2019-11-16T20:07:00Z</dcterms:created>
  <dcterms:modified xsi:type="dcterms:W3CDTF">2019-12-06T10:37:00Z</dcterms:modified>
</cp:coreProperties>
</file>